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15" w:rsidRDefault="00C81B15" w:rsidP="00C81B15">
      <w:pPr>
        <w:ind w:left="708" w:hanging="708"/>
        <w:rPr>
          <w:lang w:val="es-ES"/>
        </w:rPr>
      </w:pPr>
    </w:p>
    <w:p w:rsidR="00C81B15" w:rsidRDefault="00C81B15" w:rsidP="00C81B15">
      <w:pPr>
        <w:ind w:left="708" w:hanging="708"/>
        <w:rPr>
          <w:lang w:val="es-ES"/>
        </w:rPr>
      </w:pPr>
    </w:p>
    <w:p w:rsidR="00C81B15" w:rsidRDefault="00C81B15" w:rsidP="00C81B15">
      <w:pPr>
        <w:ind w:left="708" w:hanging="708"/>
        <w:rPr>
          <w:lang w:val="es-ES"/>
        </w:rPr>
      </w:pPr>
    </w:p>
    <w:p w:rsidR="00C81B15" w:rsidRDefault="00C81B15" w:rsidP="00C81B15">
      <w:pPr>
        <w:ind w:left="708" w:hanging="708"/>
        <w:rPr>
          <w:lang w:val="es-ES"/>
        </w:rPr>
      </w:pPr>
    </w:p>
    <w:p w:rsidR="00C81B15" w:rsidRDefault="00C81B15" w:rsidP="00C81B15">
      <w:pPr>
        <w:ind w:left="708" w:hanging="708"/>
        <w:rPr>
          <w:lang w:val="es-ES"/>
        </w:rPr>
      </w:pPr>
    </w:p>
    <w:p w:rsidR="00C81B15" w:rsidRPr="008F023F" w:rsidRDefault="00C81B15" w:rsidP="00C81B15">
      <w:pPr>
        <w:ind w:left="708" w:hanging="708"/>
        <w:jc w:val="center"/>
      </w:pPr>
    </w:p>
    <w:p w:rsidR="00C81B15" w:rsidRPr="008F023F" w:rsidRDefault="00C81B15" w:rsidP="00C81B15">
      <w:pPr>
        <w:ind w:left="708" w:hanging="708"/>
        <w:jc w:val="center"/>
      </w:pPr>
      <w:r w:rsidRPr="008F023F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CA96F0" wp14:editId="100D5C4B">
                <wp:simplePos x="0" y="0"/>
                <wp:positionH relativeFrom="column">
                  <wp:posOffset>226695</wp:posOffset>
                </wp:positionH>
                <wp:positionV relativeFrom="paragraph">
                  <wp:posOffset>22860</wp:posOffset>
                </wp:positionV>
                <wp:extent cx="5475605" cy="1722120"/>
                <wp:effectExtent l="0" t="0" r="0" b="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6 Grupo" o:spid="_x0000_s1026" style="position:absolute;margin-left:17.85pt;margin-top:1.8pt;width:431.15pt;height:135.6pt;z-index:251666432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    <v:imagedata r:id="rId9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    <v:imagedata r:id="rId9" o:title="vsuifVk" cropleft="45029f" cropright="729f"/>
                  <v:path arrowok="t"/>
                </v:shape>
              </v:group>
            </w:pict>
          </mc:Fallback>
        </mc:AlternateContent>
      </w:r>
    </w:p>
    <w:p w:rsidR="00C81B15" w:rsidRPr="008F023F" w:rsidRDefault="00C81B15" w:rsidP="00C81B15">
      <w:pPr>
        <w:ind w:left="708" w:hanging="708"/>
        <w:jc w:val="center"/>
      </w:pPr>
    </w:p>
    <w:p w:rsidR="00C81B15" w:rsidRPr="008F023F" w:rsidRDefault="00C81B15" w:rsidP="00C81B15">
      <w:pPr>
        <w:ind w:left="708" w:hanging="708"/>
        <w:jc w:val="center"/>
      </w:pPr>
    </w:p>
    <w:p w:rsidR="00C81B15" w:rsidRPr="008F023F" w:rsidRDefault="00C81B15" w:rsidP="00C81B15">
      <w:pPr>
        <w:ind w:left="708" w:hanging="708"/>
        <w:jc w:val="center"/>
      </w:pPr>
    </w:p>
    <w:p w:rsidR="00C81B15" w:rsidRPr="008F023F" w:rsidRDefault="00C81B15" w:rsidP="00C81B15">
      <w:pPr>
        <w:ind w:left="708" w:hanging="708"/>
        <w:jc w:val="center"/>
      </w:pPr>
    </w:p>
    <w:p w:rsidR="00C81B15" w:rsidRPr="008F023F" w:rsidRDefault="00C81B15" w:rsidP="00C81B15">
      <w:pPr>
        <w:ind w:left="708" w:hanging="708"/>
        <w:jc w:val="center"/>
      </w:pPr>
    </w:p>
    <w:p w:rsidR="00C81B15" w:rsidRPr="008F023F" w:rsidRDefault="00C81B15" w:rsidP="00C81B15">
      <w:pPr>
        <w:ind w:left="708" w:hanging="708"/>
        <w:jc w:val="center"/>
      </w:pPr>
    </w:p>
    <w:p w:rsidR="00C81B15" w:rsidRPr="008F023F" w:rsidRDefault="00C81B15" w:rsidP="00C81B15">
      <w:pPr>
        <w:ind w:left="708" w:hanging="708"/>
        <w:jc w:val="center"/>
      </w:pPr>
    </w:p>
    <w:p w:rsidR="00C81B15" w:rsidRPr="008F023F" w:rsidRDefault="00C81B15" w:rsidP="00C81B15">
      <w:pPr>
        <w:ind w:left="708" w:hanging="708"/>
        <w:jc w:val="center"/>
      </w:pPr>
    </w:p>
    <w:p w:rsidR="00C81B15" w:rsidRPr="008F023F" w:rsidRDefault="00C81B15" w:rsidP="00C81B15">
      <w:pPr>
        <w:ind w:left="708" w:hanging="708"/>
        <w:jc w:val="center"/>
      </w:pPr>
    </w:p>
    <w:p w:rsidR="00C81B15" w:rsidRPr="008F023F" w:rsidRDefault="00C81B15" w:rsidP="00C81B15">
      <w:pPr>
        <w:ind w:left="708" w:hanging="708"/>
        <w:jc w:val="right"/>
        <w:rPr>
          <w:b/>
          <w:sz w:val="40"/>
        </w:rPr>
      </w:pPr>
    </w:p>
    <w:p w:rsidR="00C81B15" w:rsidRPr="008F023F" w:rsidRDefault="00C81B15" w:rsidP="00C81B15">
      <w:pPr>
        <w:ind w:left="708" w:hanging="708"/>
        <w:jc w:val="right"/>
        <w:rPr>
          <w:b/>
          <w:sz w:val="40"/>
        </w:rPr>
      </w:pPr>
    </w:p>
    <w:p w:rsidR="00C81B15" w:rsidRPr="008F023F" w:rsidRDefault="00C81B15" w:rsidP="00C81B15">
      <w:pPr>
        <w:ind w:left="708" w:hanging="708"/>
        <w:jc w:val="right"/>
        <w:rPr>
          <w:b/>
          <w:sz w:val="40"/>
        </w:rPr>
      </w:pPr>
    </w:p>
    <w:p w:rsidR="00C81B15" w:rsidRPr="008F023F" w:rsidRDefault="00C81B15" w:rsidP="00C81B15">
      <w:pPr>
        <w:ind w:left="708" w:hanging="708"/>
        <w:jc w:val="right"/>
        <w:rPr>
          <w:b/>
          <w:sz w:val="40"/>
        </w:rPr>
      </w:pPr>
    </w:p>
    <w:p w:rsidR="00C81B15" w:rsidRPr="008F023F" w:rsidRDefault="00C81B15" w:rsidP="00C81B15">
      <w:pPr>
        <w:ind w:left="708" w:hanging="708"/>
        <w:jc w:val="right"/>
        <w:rPr>
          <w:b/>
          <w:sz w:val="40"/>
        </w:rPr>
      </w:pPr>
    </w:p>
    <w:p w:rsidR="00C81B15" w:rsidRPr="008A5A0D" w:rsidRDefault="00C81B15" w:rsidP="00C81B15">
      <w:pPr>
        <w:ind w:left="708" w:hanging="708"/>
        <w:jc w:val="right"/>
        <w:rPr>
          <w:rFonts w:ascii="Berlin Sans FB" w:hAnsi="Berlin Sans FB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A5A0D">
        <w:rPr>
          <w:rFonts w:ascii="Berlin Sans FB" w:hAnsi="Berlin Sans FB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Plan de Pruebas</w:t>
      </w:r>
    </w:p>
    <w:p w:rsidR="00C81B15" w:rsidRPr="008A5A0D" w:rsidRDefault="00C81B15" w:rsidP="00C81B15">
      <w:pPr>
        <w:ind w:left="708" w:hanging="708"/>
        <w:jc w:val="right"/>
        <w:rPr>
          <w:rFonts w:ascii="Berlin Sans FB" w:hAnsi="Berlin Sans FB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8A5A0D">
        <w:rPr>
          <w:rFonts w:ascii="Berlin Sans FB" w:hAnsi="Berlin Sans FB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Sistema de Atención Odontológica</w:t>
      </w:r>
    </w:p>
    <w:p w:rsidR="00C81B15" w:rsidRPr="008A5A0D" w:rsidRDefault="00C81B15" w:rsidP="00C81B15">
      <w:pPr>
        <w:ind w:left="708" w:hanging="708"/>
        <w:jc w:val="right"/>
        <w:rPr>
          <w:rFonts w:ascii="Berlin Sans FB" w:hAnsi="Berlin Sans FB"/>
          <w:b/>
          <w:sz w:val="40"/>
        </w:rPr>
      </w:pPr>
      <w:r w:rsidRPr="008A5A0D">
        <w:rPr>
          <w:rFonts w:ascii="Berlin Sans FB" w:hAnsi="Berlin Sans FB"/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Versión 1.0</w:t>
      </w:r>
    </w:p>
    <w:p w:rsidR="00C81B15" w:rsidRPr="008A5A0D" w:rsidRDefault="00C81B15" w:rsidP="00C81B15">
      <w:pPr>
        <w:ind w:left="708" w:hanging="708"/>
        <w:rPr>
          <w:rFonts w:ascii="Berlin Sans FB" w:hAnsi="Berlin Sans FB"/>
          <w:lang w:val="es-ES"/>
        </w:rPr>
      </w:pPr>
    </w:p>
    <w:p w:rsidR="00C81B15" w:rsidRDefault="00C81B15" w:rsidP="00C81B15">
      <w:pPr>
        <w:ind w:left="708" w:hanging="708"/>
        <w:rPr>
          <w:lang w:val="es-ES"/>
        </w:rPr>
      </w:pPr>
    </w:p>
    <w:p w:rsidR="00C81B15" w:rsidRDefault="00C81B15" w:rsidP="00C81B15">
      <w:pPr>
        <w:ind w:left="708" w:hanging="708"/>
        <w:rPr>
          <w:lang w:val="es-ES"/>
        </w:rPr>
      </w:pPr>
    </w:p>
    <w:p w:rsidR="00C81B15" w:rsidRDefault="00C81B15" w:rsidP="00C81B15">
      <w:pPr>
        <w:ind w:left="708" w:hanging="708"/>
        <w:rPr>
          <w:lang w:val="es-ES"/>
        </w:rPr>
      </w:pPr>
    </w:p>
    <w:p w:rsidR="00C81B15" w:rsidRDefault="00C81B15" w:rsidP="00C81B15">
      <w:pPr>
        <w:ind w:left="708" w:hanging="708"/>
        <w:rPr>
          <w:lang w:val="es-ES"/>
        </w:rPr>
      </w:pPr>
    </w:p>
    <w:p w:rsidR="00ED5F18" w:rsidRDefault="00ED5F18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P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</w:pPr>
    </w:p>
    <w:p w:rsidR="006A5D19" w:rsidRPr="00C81B15" w:rsidRDefault="00C81B15" w:rsidP="006A5D19">
      <w:pPr>
        <w:spacing w:before="15" w:line="380" w:lineRule="exact"/>
        <w:ind w:left="2905"/>
        <w:rPr>
          <w:rFonts w:ascii="Berlin Sans FB" w:eastAsia="Arial" w:hAnsi="Berlin Sans FB" w:cs="Arial"/>
          <w:sz w:val="24"/>
          <w:szCs w:val="24"/>
        </w:rPr>
      </w:pPr>
      <w:r w:rsidRPr="00C81B15"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  <w:t>H</w:t>
      </w:r>
      <w:r w:rsidRPr="00C81B15">
        <w:rPr>
          <w:rFonts w:ascii="Berlin Sans FB" w:eastAsia="Arial" w:hAnsi="Berlin Sans FB" w:cs="Arial"/>
          <w:b/>
          <w:spacing w:val="3"/>
          <w:position w:val="-1"/>
          <w:sz w:val="24"/>
          <w:szCs w:val="24"/>
        </w:rPr>
        <w:t>I</w:t>
      </w:r>
      <w:r w:rsidRPr="00C81B15">
        <w:rPr>
          <w:rFonts w:ascii="Berlin Sans FB" w:eastAsia="Arial" w:hAnsi="Berlin Sans FB" w:cs="Arial"/>
          <w:b/>
          <w:spacing w:val="2"/>
          <w:position w:val="-1"/>
          <w:sz w:val="24"/>
          <w:szCs w:val="24"/>
        </w:rPr>
        <w:t>S</w:t>
      </w:r>
      <w:r w:rsidRPr="00C81B15">
        <w:rPr>
          <w:rFonts w:ascii="Berlin Sans FB" w:eastAsia="Arial" w:hAnsi="Berlin Sans FB" w:cs="Arial"/>
          <w:b/>
          <w:spacing w:val="-1"/>
          <w:position w:val="-1"/>
          <w:sz w:val="24"/>
          <w:szCs w:val="24"/>
        </w:rPr>
        <w:t>T</w:t>
      </w:r>
      <w:r w:rsidRPr="00C81B15">
        <w:rPr>
          <w:rFonts w:ascii="Berlin Sans FB" w:eastAsia="Arial" w:hAnsi="Berlin Sans FB" w:cs="Arial"/>
          <w:b/>
          <w:spacing w:val="2"/>
          <w:position w:val="-1"/>
          <w:sz w:val="24"/>
          <w:szCs w:val="24"/>
        </w:rPr>
        <w:t>O</w:t>
      </w:r>
      <w:r w:rsidRPr="00C81B15">
        <w:rPr>
          <w:rFonts w:ascii="Berlin Sans FB" w:eastAsia="Arial" w:hAnsi="Berlin Sans FB" w:cs="Arial"/>
          <w:b/>
          <w:spacing w:val="-2"/>
          <w:position w:val="-1"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-1"/>
          <w:position w:val="-1"/>
          <w:sz w:val="24"/>
          <w:szCs w:val="24"/>
        </w:rPr>
        <w:t>I</w:t>
      </w:r>
      <w:r w:rsidRPr="00C81B15">
        <w:rPr>
          <w:rFonts w:ascii="Berlin Sans FB" w:eastAsia="Arial" w:hAnsi="Berlin Sans FB" w:cs="Arial"/>
          <w:b/>
          <w:spacing w:val="2"/>
          <w:position w:val="-1"/>
          <w:sz w:val="24"/>
          <w:szCs w:val="24"/>
        </w:rPr>
        <w:t>A</w:t>
      </w:r>
      <w:r w:rsidRPr="00C81B15">
        <w:rPr>
          <w:rFonts w:ascii="Berlin Sans FB" w:eastAsia="Arial" w:hAnsi="Berlin Sans FB" w:cs="Arial"/>
          <w:b/>
          <w:position w:val="-1"/>
          <w:sz w:val="24"/>
          <w:szCs w:val="24"/>
        </w:rPr>
        <w:t>L</w:t>
      </w:r>
      <w:r w:rsidRPr="00C81B15">
        <w:rPr>
          <w:rFonts w:ascii="Berlin Sans FB" w:eastAsia="Arial" w:hAnsi="Berlin Sans FB" w:cs="Arial"/>
          <w:b/>
          <w:spacing w:val="3"/>
          <w:position w:val="-1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-3"/>
          <w:position w:val="-1"/>
          <w:sz w:val="24"/>
          <w:szCs w:val="24"/>
        </w:rPr>
        <w:t>D</w:t>
      </w:r>
      <w:r w:rsidRPr="00C81B15">
        <w:rPr>
          <w:rFonts w:ascii="Berlin Sans FB" w:eastAsia="Arial" w:hAnsi="Berlin Sans FB" w:cs="Arial"/>
          <w:b/>
          <w:position w:val="-1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1"/>
          <w:position w:val="-1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-2"/>
          <w:position w:val="-1"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2"/>
          <w:position w:val="-1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-7"/>
          <w:position w:val="-1"/>
          <w:sz w:val="24"/>
          <w:szCs w:val="24"/>
        </w:rPr>
        <w:t>V</w:t>
      </w:r>
      <w:r w:rsidRPr="00C81B15">
        <w:rPr>
          <w:rFonts w:ascii="Berlin Sans FB" w:eastAsia="Arial" w:hAnsi="Berlin Sans FB" w:cs="Arial"/>
          <w:b/>
          <w:spacing w:val="3"/>
          <w:position w:val="-1"/>
          <w:sz w:val="24"/>
          <w:szCs w:val="24"/>
        </w:rPr>
        <w:t>I</w:t>
      </w:r>
      <w:r w:rsidRPr="00C81B15">
        <w:rPr>
          <w:rFonts w:ascii="Berlin Sans FB" w:eastAsia="Arial" w:hAnsi="Berlin Sans FB" w:cs="Arial"/>
          <w:b/>
          <w:spacing w:val="2"/>
          <w:position w:val="-1"/>
          <w:sz w:val="24"/>
          <w:szCs w:val="24"/>
        </w:rPr>
        <w:t>S</w:t>
      </w:r>
      <w:r w:rsidRPr="00C81B15">
        <w:rPr>
          <w:rFonts w:ascii="Berlin Sans FB" w:eastAsia="Arial" w:hAnsi="Berlin Sans FB" w:cs="Arial"/>
          <w:b/>
          <w:spacing w:val="-1"/>
          <w:position w:val="-1"/>
          <w:sz w:val="24"/>
          <w:szCs w:val="24"/>
        </w:rPr>
        <w:t>I</w:t>
      </w:r>
      <w:r w:rsidRPr="00C81B15">
        <w:rPr>
          <w:rFonts w:ascii="Berlin Sans FB" w:eastAsia="Arial" w:hAnsi="Berlin Sans FB" w:cs="Arial"/>
          <w:b/>
          <w:spacing w:val="2"/>
          <w:position w:val="-1"/>
          <w:sz w:val="24"/>
          <w:szCs w:val="24"/>
        </w:rPr>
        <w:t>ON</w:t>
      </w:r>
      <w:r w:rsidRPr="00C81B15">
        <w:rPr>
          <w:rFonts w:ascii="Berlin Sans FB" w:eastAsia="Arial" w:hAnsi="Berlin Sans FB" w:cs="Arial"/>
          <w:b/>
          <w:spacing w:val="-2"/>
          <w:position w:val="-1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position w:val="-1"/>
          <w:sz w:val="24"/>
          <w:szCs w:val="24"/>
        </w:rPr>
        <w:t>S</w:t>
      </w: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tbl>
      <w:tblPr>
        <w:tblW w:w="10348" w:type="dxa"/>
        <w:tblInd w:w="-4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567"/>
        <w:gridCol w:w="1417"/>
        <w:gridCol w:w="1560"/>
        <w:gridCol w:w="3260"/>
        <w:gridCol w:w="1276"/>
        <w:gridCol w:w="1417"/>
      </w:tblGrid>
      <w:tr w:rsidR="00C81B15" w:rsidRPr="006E685D" w:rsidTr="00C81B15">
        <w:trPr>
          <w:trHeight w:val="1115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1B15" w:rsidRPr="008F023F" w:rsidRDefault="00C81B15" w:rsidP="00C81B15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</w:rPr>
              <w:t>Ítem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1B15" w:rsidRPr="008F023F" w:rsidRDefault="00C81B15" w:rsidP="00C81B15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</w:rPr>
              <w:t>Versión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1B15" w:rsidRPr="008F023F" w:rsidRDefault="00C81B15" w:rsidP="00C81B15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</w:rPr>
              <w:t>Fecha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1B15" w:rsidRPr="008F023F" w:rsidRDefault="00C81B15" w:rsidP="00C81B15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</w:rPr>
              <w:t>Autor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1B15" w:rsidRPr="008F023F" w:rsidRDefault="00C81B15" w:rsidP="00C81B15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1B15" w:rsidRPr="008F023F" w:rsidRDefault="00C81B15" w:rsidP="00C81B15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</w:rPr>
              <w:t>Estado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B15" w:rsidRPr="008F023F" w:rsidRDefault="00C81B15" w:rsidP="00C81B15">
            <w:pPr>
              <w:spacing w:before="60" w:after="60"/>
              <w:jc w:val="center"/>
              <w:rPr>
                <w:rFonts w:ascii="Berlin Sans FB" w:hAnsi="Berlin Sans FB" w:cs="Arial"/>
                <w:sz w:val="22"/>
                <w:szCs w:val="22"/>
              </w:rPr>
            </w:pPr>
            <w:r w:rsidRPr="008F023F">
              <w:rPr>
                <w:rFonts w:ascii="Berlin Sans FB" w:hAnsi="Berlin Sans FB" w:cs="Arial"/>
                <w:sz w:val="22"/>
                <w:szCs w:val="22"/>
              </w:rPr>
              <w:t>Responsable de Revisión y/o Aprobación</w:t>
            </w:r>
          </w:p>
        </w:tc>
      </w:tr>
      <w:tr w:rsidR="00C81B15" w:rsidRPr="008F023F" w:rsidTr="00C81B1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B15" w:rsidRPr="008F023F" w:rsidRDefault="00C81B15" w:rsidP="00C81B15">
            <w:pPr>
              <w:pStyle w:val="TableText0"/>
              <w:jc w:val="center"/>
              <w:rPr>
                <w:rFonts w:ascii="Berlin Sans FB" w:hAnsi="Berlin Sans FB" w:cs="Arial"/>
                <w:color w:val="000000"/>
                <w:sz w:val="24"/>
                <w:szCs w:val="24"/>
              </w:rPr>
            </w:pPr>
            <w:r w:rsidRPr="008F023F">
              <w:rPr>
                <w:rFonts w:ascii="Berlin Sans FB" w:hAnsi="Berlin Sans FB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B15" w:rsidRPr="008F023F" w:rsidRDefault="00C81B15" w:rsidP="00C81B15">
            <w:pPr>
              <w:pStyle w:val="TableText0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 w:rsidRPr="008F023F">
              <w:rPr>
                <w:rFonts w:ascii="Berlin Sans FB" w:hAnsi="Berlin Sans FB" w:cs="Arial"/>
                <w:sz w:val="24"/>
                <w:szCs w:val="24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B15" w:rsidRPr="008F023F" w:rsidRDefault="00C81B15" w:rsidP="00C81B15">
            <w:pPr>
              <w:pStyle w:val="TableText0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r>
              <w:rPr>
                <w:rFonts w:ascii="Berlin Sans FB" w:hAnsi="Berlin Sans FB" w:cs="Arial"/>
                <w:sz w:val="24"/>
                <w:szCs w:val="24"/>
              </w:rPr>
              <w:t>26/10</w:t>
            </w:r>
            <w:r w:rsidRPr="008F023F">
              <w:rPr>
                <w:rFonts w:ascii="Berlin Sans FB" w:hAnsi="Berlin Sans FB" w:cs="Arial"/>
                <w:sz w:val="24"/>
                <w:szCs w:val="24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B15" w:rsidRDefault="00C81B15" w:rsidP="00C81B15">
            <w:pPr>
              <w:pStyle w:val="TableText0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proofErr w:type="spellStart"/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CBolije</w:t>
            </w:r>
            <w:proofErr w:type="spellEnd"/>
          </w:p>
          <w:p w:rsidR="00C81B15" w:rsidRPr="008F023F" w:rsidRDefault="00C81B15" w:rsidP="00C81B15">
            <w:pPr>
              <w:pStyle w:val="TableText0"/>
              <w:jc w:val="center"/>
              <w:rPr>
                <w:rFonts w:ascii="Berlin Sans FB" w:hAnsi="Berlin Sans FB" w:cs="Arial"/>
                <w:sz w:val="24"/>
                <w:szCs w:val="24"/>
              </w:rPr>
            </w:pPr>
            <w:proofErr w:type="spellStart"/>
            <w:r w:rsidRPr="008F023F">
              <w:rPr>
                <w:rFonts w:ascii="Berlin Sans FB" w:hAnsi="Berlin Sans FB" w:cs="Arial"/>
                <w:sz w:val="24"/>
                <w:szCs w:val="24"/>
              </w:rPr>
              <w:t>Dochoa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B15" w:rsidRPr="008F023F" w:rsidRDefault="00C81B15" w:rsidP="00C81B15">
            <w:pPr>
              <w:rPr>
                <w:rFonts w:ascii="Berlin Sans FB" w:hAnsi="Berlin Sans FB"/>
                <w:i/>
                <w:sz w:val="24"/>
                <w:szCs w:val="24"/>
              </w:rPr>
            </w:pPr>
            <w:r w:rsidRPr="008F023F">
              <w:rPr>
                <w:rFonts w:ascii="Berlin Sans FB" w:hAnsi="Berlin Sans FB"/>
                <w:sz w:val="24"/>
                <w:szCs w:val="24"/>
              </w:rPr>
              <w:t xml:space="preserve">Creación del documento </w:t>
            </w:r>
            <w:r>
              <w:rPr>
                <w:rFonts w:ascii="Berlin Sans FB" w:hAnsi="Berlin Sans FB"/>
                <w:sz w:val="24"/>
                <w:szCs w:val="24"/>
              </w:rPr>
              <w:t>Plan de Pruebas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B15" w:rsidRPr="008F023F" w:rsidRDefault="00C81B15" w:rsidP="00C81B15">
            <w:pPr>
              <w:pStyle w:val="TableText0"/>
              <w:jc w:val="both"/>
              <w:rPr>
                <w:rFonts w:ascii="Berlin Sans FB" w:hAnsi="Berlin Sans FB" w:cs="Arial"/>
                <w:color w:val="000000"/>
                <w:sz w:val="22"/>
                <w:szCs w:val="22"/>
              </w:rPr>
            </w:pPr>
            <w:r>
              <w:rPr>
                <w:rFonts w:ascii="Berlin Sans FB" w:hAnsi="Berlin Sans FB" w:cs="Arial"/>
                <w:color w:val="000000"/>
                <w:sz w:val="22"/>
                <w:szCs w:val="22"/>
              </w:rPr>
              <w:t>Terminado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1B15" w:rsidRPr="008F023F" w:rsidRDefault="00C81B15" w:rsidP="00C81B15">
            <w:pPr>
              <w:pStyle w:val="TableText0"/>
              <w:jc w:val="both"/>
              <w:rPr>
                <w:rFonts w:ascii="Berlin Sans FB" w:hAnsi="Berlin Sans FB" w:cs="Arial"/>
                <w:color w:val="000000"/>
                <w:sz w:val="24"/>
                <w:szCs w:val="24"/>
              </w:rPr>
            </w:pPr>
            <w:proofErr w:type="spellStart"/>
            <w:r w:rsidRPr="008F023F">
              <w:rPr>
                <w:rFonts w:ascii="Berlin Sans FB" w:hAnsi="Berlin Sans FB" w:cs="Arial"/>
                <w:color w:val="000000"/>
                <w:sz w:val="24"/>
                <w:szCs w:val="24"/>
              </w:rPr>
              <w:t>Dochoa</w:t>
            </w:r>
            <w:proofErr w:type="spellEnd"/>
          </w:p>
        </w:tc>
      </w:tr>
    </w:tbl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 w:cs="Arial"/>
          <w:sz w:val="24"/>
          <w:szCs w:val="24"/>
        </w:rPr>
      </w:pPr>
    </w:p>
    <w:p w:rsidR="009317F8" w:rsidRPr="00C81B15" w:rsidRDefault="009317F8" w:rsidP="009317F8">
      <w:pPr>
        <w:tabs>
          <w:tab w:val="left" w:pos="8085"/>
        </w:tabs>
        <w:rPr>
          <w:rFonts w:ascii="Berlin Sans FB" w:hAnsi="Berlin Sans FB" w:cs="Arial"/>
          <w:sz w:val="24"/>
          <w:szCs w:val="24"/>
        </w:rPr>
      </w:pPr>
      <w:r w:rsidRPr="00C81B15">
        <w:rPr>
          <w:rFonts w:ascii="Berlin Sans FB" w:hAnsi="Berlin Sans FB" w:cs="Arial"/>
          <w:sz w:val="24"/>
          <w:szCs w:val="24"/>
        </w:rPr>
        <w:tab/>
      </w:r>
    </w:p>
    <w:p w:rsidR="007747A2" w:rsidRPr="00C81B15" w:rsidRDefault="009317F8" w:rsidP="009317F8">
      <w:pPr>
        <w:tabs>
          <w:tab w:val="left" w:pos="8085"/>
        </w:tabs>
        <w:rPr>
          <w:rFonts w:ascii="Berlin Sans FB" w:hAnsi="Berlin Sans FB" w:cs="Arial"/>
          <w:sz w:val="24"/>
          <w:szCs w:val="24"/>
        </w:rPr>
        <w:sectPr w:rsidR="007747A2" w:rsidRPr="00C81B15" w:rsidSect="00C81B15">
          <w:headerReference w:type="default" r:id="rId10"/>
          <w:footerReference w:type="default" r:id="rId11"/>
          <w:pgSz w:w="11907" w:h="16840" w:code="9"/>
          <w:pgMar w:top="1418" w:right="1418" w:bottom="1418" w:left="1701" w:header="720" w:footer="720" w:gutter="0"/>
          <w:cols w:space="720"/>
          <w:titlePg/>
          <w:docGrid w:linePitch="272"/>
        </w:sectPr>
      </w:pPr>
      <w:r w:rsidRPr="00C81B15">
        <w:rPr>
          <w:rFonts w:ascii="Berlin Sans FB" w:hAnsi="Berlin Sans FB" w:cs="Arial"/>
          <w:sz w:val="24"/>
          <w:szCs w:val="24"/>
        </w:rPr>
        <w:tab/>
      </w:r>
    </w:p>
    <w:p w:rsidR="009317F8" w:rsidRPr="00C81B15" w:rsidRDefault="009317F8" w:rsidP="009317F8">
      <w:pPr>
        <w:spacing w:before="15"/>
        <w:ind w:left="3036" w:right="3005"/>
        <w:jc w:val="center"/>
        <w:rPr>
          <w:rFonts w:ascii="Berlin Sans FB" w:eastAsia="Arial" w:hAnsi="Berlin Sans FB" w:cs="Arial"/>
          <w:sz w:val="24"/>
          <w:szCs w:val="24"/>
        </w:rPr>
      </w:pPr>
      <w:r w:rsidRPr="00C81B15">
        <w:rPr>
          <w:rFonts w:ascii="Berlin Sans FB" w:eastAsia="Arial" w:hAnsi="Berlin Sans FB" w:cs="Arial"/>
          <w:b/>
          <w:spacing w:val="-3"/>
          <w:sz w:val="24"/>
          <w:szCs w:val="24"/>
        </w:rPr>
        <w:lastRenderedPageBreak/>
        <w:t>T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</w:rPr>
        <w:t>a</w:t>
      </w:r>
      <w:r w:rsidRPr="00C81B15">
        <w:rPr>
          <w:rFonts w:ascii="Berlin Sans FB" w:eastAsia="Arial" w:hAnsi="Berlin Sans FB" w:cs="Arial"/>
          <w:b/>
          <w:spacing w:val="2"/>
          <w:sz w:val="24"/>
          <w:szCs w:val="24"/>
        </w:rPr>
        <w:t>b</w:t>
      </w:r>
      <w:r w:rsidRPr="00C81B15">
        <w:rPr>
          <w:rFonts w:ascii="Berlin Sans FB" w:eastAsia="Arial" w:hAnsi="Berlin Sans FB" w:cs="Arial"/>
          <w:b/>
          <w:spacing w:val="3"/>
          <w:sz w:val="24"/>
          <w:szCs w:val="24"/>
        </w:rPr>
        <w:t>l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a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2"/>
          <w:sz w:val="24"/>
          <w:szCs w:val="24"/>
        </w:rPr>
        <w:t>d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2"/>
          <w:sz w:val="24"/>
          <w:szCs w:val="24"/>
        </w:rPr>
        <w:t>c</w:t>
      </w:r>
      <w:r w:rsidRPr="00C81B15">
        <w:rPr>
          <w:rFonts w:ascii="Berlin Sans FB" w:eastAsia="Arial" w:hAnsi="Berlin Sans FB" w:cs="Arial"/>
          <w:b/>
          <w:spacing w:val="-3"/>
          <w:sz w:val="24"/>
          <w:szCs w:val="24"/>
        </w:rPr>
        <w:t>on</w:t>
      </w:r>
      <w:r w:rsidRPr="00C81B15">
        <w:rPr>
          <w:rFonts w:ascii="Berlin Sans FB" w:eastAsia="Arial" w:hAnsi="Berlin Sans FB" w:cs="Arial"/>
          <w:b/>
          <w:spacing w:val="3"/>
          <w:sz w:val="24"/>
          <w:szCs w:val="24"/>
        </w:rPr>
        <w:t>t</w:t>
      </w:r>
      <w:r w:rsidRPr="00C81B15">
        <w:rPr>
          <w:rFonts w:ascii="Berlin Sans FB" w:eastAsia="Arial" w:hAnsi="Berlin Sans FB" w:cs="Arial"/>
          <w:b/>
          <w:spacing w:val="2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-3"/>
          <w:sz w:val="24"/>
          <w:szCs w:val="24"/>
        </w:rPr>
        <w:t>n</w:t>
      </w:r>
      <w:r w:rsidRPr="00C81B15">
        <w:rPr>
          <w:rFonts w:ascii="Berlin Sans FB" w:eastAsia="Arial" w:hAnsi="Berlin Sans FB" w:cs="Arial"/>
          <w:b/>
          <w:spacing w:val="-1"/>
          <w:sz w:val="24"/>
          <w:szCs w:val="24"/>
        </w:rPr>
        <w:t>i</w:t>
      </w:r>
      <w:r w:rsidRPr="00C81B15">
        <w:rPr>
          <w:rFonts w:ascii="Berlin Sans FB" w:eastAsia="Arial" w:hAnsi="Berlin Sans FB" w:cs="Arial"/>
          <w:b/>
          <w:spacing w:val="2"/>
          <w:sz w:val="24"/>
          <w:szCs w:val="24"/>
        </w:rPr>
        <w:t>d</w:t>
      </w:r>
      <w:r w:rsidRPr="00C81B15">
        <w:rPr>
          <w:rFonts w:ascii="Berlin Sans FB" w:eastAsia="Arial" w:hAnsi="Berlin Sans FB" w:cs="Arial"/>
          <w:b/>
          <w:spacing w:val="-3"/>
          <w:sz w:val="24"/>
          <w:szCs w:val="24"/>
        </w:rPr>
        <w:t>o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s</w:t>
      </w: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spacing w:before="3" w:line="28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C81B15">
      <w:pPr>
        <w:spacing w:line="200" w:lineRule="exact"/>
        <w:ind w:left="187" w:right="156"/>
        <w:rPr>
          <w:rFonts w:ascii="Berlin Sans FB" w:hAnsi="Berlin Sans FB"/>
          <w:sz w:val="24"/>
          <w:szCs w:val="24"/>
        </w:rPr>
      </w:pPr>
      <w:r w:rsidRPr="00C81B15">
        <w:rPr>
          <w:rFonts w:ascii="Berlin Sans FB" w:hAnsi="Berlin Sans FB"/>
          <w:spacing w:val="3"/>
          <w:sz w:val="24"/>
          <w:szCs w:val="24"/>
        </w:rPr>
        <w:t>1</w:t>
      </w:r>
      <w:r w:rsidRPr="00C81B15">
        <w:rPr>
          <w:rFonts w:ascii="Berlin Sans FB" w:hAnsi="Berlin Sans FB"/>
          <w:sz w:val="24"/>
          <w:szCs w:val="24"/>
        </w:rPr>
        <w:t xml:space="preserve">.    </w:t>
      </w:r>
      <w:r w:rsidRPr="00C81B15">
        <w:rPr>
          <w:rFonts w:ascii="Berlin Sans FB" w:hAnsi="Berlin Sans FB"/>
          <w:spacing w:val="40"/>
          <w:sz w:val="24"/>
          <w:szCs w:val="24"/>
        </w:rPr>
        <w:t xml:space="preserve"> </w:t>
      </w:r>
      <w:r w:rsidRPr="00C81B15">
        <w:rPr>
          <w:rFonts w:ascii="Berlin Sans FB" w:hAnsi="Berlin Sans FB"/>
          <w:spacing w:val="-8"/>
          <w:sz w:val="24"/>
          <w:szCs w:val="24"/>
        </w:rPr>
        <w:t>I</w:t>
      </w:r>
      <w:r w:rsidRPr="00C81B15">
        <w:rPr>
          <w:rFonts w:ascii="Berlin Sans FB" w:hAnsi="Berlin Sans FB"/>
          <w:spacing w:val="3"/>
          <w:sz w:val="24"/>
          <w:szCs w:val="24"/>
        </w:rPr>
        <w:t>n</w:t>
      </w:r>
      <w:r w:rsidRPr="00C81B15">
        <w:rPr>
          <w:rFonts w:ascii="Berlin Sans FB" w:hAnsi="Berlin Sans FB"/>
          <w:spacing w:val="-6"/>
          <w:sz w:val="24"/>
          <w:szCs w:val="24"/>
        </w:rPr>
        <w:t>t</w:t>
      </w:r>
      <w:r w:rsidRPr="00C81B15">
        <w:rPr>
          <w:rFonts w:ascii="Berlin Sans FB" w:hAnsi="Berlin Sans FB"/>
          <w:spacing w:val="2"/>
          <w:sz w:val="24"/>
          <w:szCs w:val="24"/>
        </w:rPr>
        <w:t>r</w:t>
      </w:r>
      <w:r w:rsidRPr="00C81B15">
        <w:rPr>
          <w:rFonts w:ascii="Berlin Sans FB" w:hAnsi="Berlin Sans FB"/>
          <w:spacing w:val="3"/>
          <w:sz w:val="24"/>
          <w:szCs w:val="24"/>
        </w:rPr>
        <w:t>o</w:t>
      </w:r>
      <w:r w:rsidRPr="00C81B15">
        <w:rPr>
          <w:rFonts w:ascii="Berlin Sans FB" w:hAnsi="Berlin Sans FB"/>
          <w:spacing w:val="-2"/>
          <w:sz w:val="24"/>
          <w:szCs w:val="24"/>
        </w:rPr>
        <w:t>du</w:t>
      </w:r>
      <w:r w:rsidRPr="00C81B15">
        <w:rPr>
          <w:rFonts w:ascii="Berlin Sans FB" w:hAnsi="Berlin Sans FB"/>
          <w:spacing w:val="4"/>
          <w:sz w:val="24"/>
          <w:szCs w:val="24"/>
        </w:rPr>
        <w:t>c</w:t>
      </w:r>
      <w:r w:rsidRPr="00C81B15">
        <w:rPr>
          <w:rFonts w:ascii="Berlin Sans FB" w:hAnsi="Berlin Sans FB"/>
          <w:spacing w:val="-5"/>
          <w:sz w:val="24"/>
          <w:szCs w:val="24"/>
        </w:rPr>
        <w:t>c</w:t>
      </w:r>
      <w:r w:rsidRPr="00C81B15">
        <w:rPr>
          <w:rFonts w:ascii="Berlin Sans FB" w:hAnsi="Berlin Sans FB"/>
          <w:spacing w:val="-2"/>
          <w:sz w:val="24"/>
          <w:szCs w:val="24"/>
        </w:rPr>
        <w:t>i</w:t>
      </w:r>
      <w:r w:rsidRPr="00C81B15">
        <w:rPr>
          <w:rFonts w:ascii="Berlin Sans FB" w:hAnsi="Berlin Sans FB"/>
          <w:spacing w:val="7"/>
          <w:sz w:val="24"/>
          <w:szCs w:val="24"/>
        </w:rPr>
        <w:t>ó</w:t>
      </w:r>
      <w:r w:rsidRPr="00C81B15">
        <w:rPr>
          <w:rFonts w:ascii="Berlin Sans FB" w:hAnsi="Berlin Sans FB"/>
          <w:sz w:val="24"/>
          <w:szCs w:val="24"/>
        </w:rPr>
        <w:t xml:space="preserve">n                                                                                                                                                               </w:t>
      </w:r>
      <w:r w:rsidRPr="00C81B15">
        <w:rPr>
          <w:rFonts w:ascii="Berlin Sans FB" w:hAnsi="Berlin Sans FB"/>
          <w:spacing w:val="21"/>
          <w:sz w:val="24"/>
          <w:szCs w:val="24"/>
        </w:rPr>
        <w:t xml:space="preserve"> 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4742"/>
        <w:gridCol w:w="3589"/>
      </w:tblGrid>
      <w:tr w:rsidR="009317F8" w:rsidRPr="00C81B15" w:rsidTr="00C81B15">
        <w:trPr>
          <w:trHeight w:hRule="exact" w:val="316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before="80"/>
              <w:ind w:left="4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before="80"/>
              <w:ind w:left="153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6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op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it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o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before="80"/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4</w:t>
            </w:r>
          </w:p>
        </w:tc>
      </w:tr>
      <w:tr w:rsidR="009317F8" w:rsidRPr="00C81B15" w:rsidTr="00C81B15">
        <w:trPr>
          <w:trHeight w:hRule="exact" w:val="235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4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2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153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nto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o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4</w:t>
            </w:r>
          </w:p>
        </w:tc>
      </w:tr>
      <w:tr w:rsidR="009317F8" w:rsidRPr="00C81B15" w:rsidTr="00C81B15">
        <w:trPr>
          <w:trHeight w:hRule="exact" w:val="233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4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3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9317F8" w:rsidRDefault="009317F8" w:rsidP="00C81B15">
            <w:pPr>
              <w:ind w:left="153"/>
              <w:rPr>
                <w:rFonts w:ascii="Berlin Sans FB" w:hAnsi="Berlin Sans FB"/>
                <w:w w:val="103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e</w:t>
            </w:r>
          </w:p>
          <w:p w:rsidR="00177AF2" w:rsidRPr="00C81B15" w:rsidRDefault="00177AF2" w:rsidP="00C81B15">
            <w:pPr>
              <w:ind w:left="153"/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4</w:t>
            </w:r>
          </w:p>
        </w:tc>
      </w:tr>
      <w:tr w:rsidR="009317F8" w:rsidRPr="00C81B15" w:rsidTr="00C81B15">
        <w:trPr>
          <w:trHeight w:hRule="exact" w:val="313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200" w:lineRule="exact"/>
              <w:ind w:left="4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4</w:t>
            </w: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200" w:lineRule="exact"/>
              <w:ind w:left="153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sz w:val="24"/>
                <w:szCs w:val="24"/>
              </w:rPr>
              <w:t>V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g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l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A2DDB" w:rsidP="00C81B15">
            <w:pPr>
              <w:spacing w:line="200" w:lineRule="exact"/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5</w:t>
            </w:r>
          </w:p>
        </w:tc>
      </w:tr>
    </w:tbl>
    <w:p w:rsidR="009317F8" w:rsidRPr="00C81B15" w:rsidRDefault="009317F8" w:rsidP="009317F8">
      <w:pPr>
        <w:spacing w:before="1" w:line="60" w:lineRule="exact"/>
        <w:rPr>
          <w:rFonts w:ascii="Berlin Sans FB" w:hAnsi="Berlin Sans FB"/>
          <w:sz w:val="24"/>
          <w:szCs w:val="24"/>
        </w:rPr>
      </w:pPr>
    </w:p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1078"/>
        <w:gridCol w:w="5439"/>
        <w:gridCol w:w="2345"/>
      </w:tblGrid>
      <w:tr w:rsidR="009317F8" w:rsidRPr="00C81B15" w:rsidTr="00C81B15">
        <w:trPr>
          <w:trHeight w:hRule="exact" w:val="460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before="80"/>
              <w:ind w:left="4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2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.</w:t>
            </w: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C81B15" w:rsidP="00C81B15">
            <w:pPr>
              <w:spacing w:before="80"/>
              <w:ind w:left="136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</w:rPr>
              <w:t>q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</w:rPr>
              <w:t>m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ent</w:t>
            </w:r>
            <w:r w:rsidRPr="00C81B15">
              <w:rPr>
                <w:rFonts w:ascii="Berlin Sans FB" w:hAnsi="Berlin Sans FB"/>
                <w:sz w:val="24"/>
                <w:szCs w:val="24"/>
              </w:rPr>
              <w:t>os</w:t>
            </w:r>
            <w:r w:rsidR="009317F8" w:rsidRPr="00C81B15">
              <w:rPr>
                <w:rFonts w:ascii="Berlin Sans FB" w:hAnsi="Berlin Sans FB"/>
                <w:spacing w:val="40"/>
                <w:sz w:val="24"/>
                <w:szCs w:val="24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3"/>
                <w:sz w:val="24"/>
                <w:szCs w:val="24"/>
              </w:rPr>
              <w:t>p</w:t>
            </w:r>
            <w:r w:rsidR="009317F8" w:rsidRPr="00C81B15">
              <w:rPr>
                <w:rFonts w:ascii="Berlin Sans FB" w:hAnsi="Berlin Sans FB"/>
                <w:spacing w:val="-1"/>
                <w:sz w:val="24"/>
                <w:szCs w:val="24"/>
              </w:rPr>
              <w:t>a</w:t>
            </w:r>
            <w:r w:rsidR="009317F8" w:rsidRPr="00C81B15">
              <w:rPr>
                <w:rFonts w:ascii="Berlin Sans FB" w:hAnsi="Berlin Sans FB"/>
                <w:spacing w:val="-3"/>
                <w:sz w:val="24"/>
                <w:szCs w:val="24"/>
              </w:rPr>
              <w:t>r</w:t>
            </w:r>
            <w:r w:rsidR="009317F8" w:rsidRPr="00C81B15">
              <w:rPr>
                <w:rFonts w:ascii="Berlin Sans FB" w:hAnsi="Berlin Sans FB"/>
                <w:sz w:val="24"/>
                <w:szCs w:val="24"/>
              </w:rPr>
              <w:t>a</w:t>
            </w:r>
            <w:r w:rsidR="009317F8"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3"/>
                <w:sz w:val="24"/>
                <w:szCs w:val="24"/>
              </w:rPr>
              <w:t>l</w:t>
            </w:r>
            <w:r w:rsidR="009317F8" w:rsidRPr="00C81B15">
              <w:rPr>
                <w:rFonts w:ascii="Berlin Sans FB" w:hAnsi="Berlin Sans FB"/>
                <w:spacing w:val="-1"/>
                <w:sz w:val="24"/>
                <w:szCs w:val="24"/>
              </w:rPr>
              <w:t>a</w:t>
            </w:r>
            <w:r w:rsidR="009317F8"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="009317F8" w:rsidRPr="00C81B15">
              <w:rPr>
                <w:rFonts w:ascii="Berlin Sans FB" w:hAnsi="Berlin Sans FB"/>
                <w:spacing w:val="2"/>
                <w:sz w:val="24"/>
                <w:szCs w:val="24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p</w:t>
            </w:r>
            <w:r w:rsidR="009317F8"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="009317F8"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u</w:t>
            </w:r>
            <w:r w:rsidR="009317F8"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="009317F8"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b</w:t>
            </w:r>
            <w:r w:rsidR="009317F8"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="009317F8"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A2DDB" w:rsidP="00C81B15">
            <w:pPr>
              <w:spacing w:before="80"/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6</w:t>
            </w:r>
          </w:p>
        </w:tc>
      </w:tr>
      <w:tr w:rsidR="009317F8" w:rsidRPr="00C81B15" w:rsidTr="00C81B15">
        <w:trPr>
          <w:trHeight w:hRule="exact" w:val="410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before="4" w:line="140" w:lineRule="exact"/>
              <w:rPr>
                <w:rFonts w:ascii="Berlin Sans FB" w:hAnsi="Berlin Sans FB"/>
                <w:sz w:val="24"/>
                <w:szCs w:val="24"/>
              </w:rPr>
            </w:pPr>
          </w:p>
          <w:p w:rsidR="009317F8" w:rsidRPr="00C81B15" w:rsidRDefault="009317F8" w:rsidP="00C81B15">
            <w:pPr>
              <w:ind w:left="4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.</w:t>
            </w: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before="4" w:line="140" w:lineRule="exact"/>
              <w:rPr>
                <w:rFonts w:ascii="Berlin Sans FB" w:hAnsi="Berlin Sans FB"/>
                <w:sz w:val="24"/>
                <w:szCs w:val="24"/>
              </w:rPr>
            </w:pPr>
          </w:p>
          <w:p w:rsidR="009317F8" w:rsidRPr="00C81B15" w:rsidRDefault="009317F8" w:rsidP="00C81B15">
            <w:pPr>
              <w:ind w:left="136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Es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g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a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before="4" w:line="140" w:lineRule="exact"/>
              <w:rPr>
                <w:rFonts w:ascii="Berlin Sans FB" w:hAnsi="Berlin Sans FB"/>
                <w:sz w:val="24"/>
                <w:szCs w:val="24"/>
              </w:rPr>
            </w:pPr>
          </w:p>
          <w:p w:rsidR="009317F8" w:rsidRPr="00C81B15" w:rsidRDefault="00082305" w:rsidP="00C81B15">
            <w:pPr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6</w:t>
            </w:r>
          </w:p>
        </w:tc>
      </w:tr>
      <w:tr w:rsidR="009317F8" w:rsidRPr="00C81B15" w:rsidTr="00D96111">
        <w:trPr>
          <w:trHeight w:hRule="exact" w:val="364"/>
        </w:trPr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Default="009317F8" w:rsidP="00C81B15">
            <w:pPr>
              <w:spacing w:before="31"/>
              <w:ind w:left="136"/>
              <w:rPr>
                <w:rFonts w:ascii="Berlin Sans FB" w:hAnsi="Berlin Sans FB"/>
                <w:w w:val="103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z w:val="24"/>
                <w:szCs w:val="24"/>
              </w:rPr>
              <w:t xml:space="preserve">1     </w:t>
            </w:r>
            <w:r w:rsidRPr="00C81B15">
              <w:rPr>
                <w:rFonts w:ascii="Berlin Sans FB" w:hAnsi="Berlin Sans FB"/>
                <w:spacing w:val="27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 xml:space="preserve">e 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10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  <w:p w:rsidR="00D96111" w:rsidRDefault="00D96111" w:rsidP="00C81B15">
            <w:pPr>
              <w:spacing w:before="31"/>
              <w:ind w:left="136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D96111" w:rsidRDefault="00D96111" w:rsidP="00C81B15">
            <w:pPr>
              <w:spacing w:before="31"/>
              <w:ind w:left="136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D96111" w:rsidRDefault="00D96111" w:rsidP="00C81B15">
            <w:pPr>
              <w:spacing w:before="31"/>
              <w:ind w:left="136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D96111" w:rsidRPr="00C81B15" w:rsidRDefault="00D96111" w:rsidP="00C81B15">
            <w:pPr>
              <w:spacing w:before="31"/>
              <w:ind w:left="136"/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spacing w:before="31"/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6</w:t>
            </w:r>
          </w:p>
        </w:tc>
      </w:tr>
      <w:tr w:rsidR="009317F8" w:rsidRPr="00C81B15" w:rsidTr="00C81B15">
        <w:trPr>
          <w:trHeight w:hRule="exact" w:val="233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180" w:lineRule="exact"/>
              <w:ind w:left="88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11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1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180" w:lineRule="exact"/>
              <w:ind w:left="37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un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d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spacing w:line="180" w:lineRule="exact"/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6</w:t>
            </w:r>
          </w:p>
        </w:tc>
      </w:tr>
      <w:tr w:rsidR="009317F8" w:rsidRPr="00C81B15" w:rsidTr="00C81B15">
        <w:trPr>
          <w:trHeight w:hRule="exact" w:val="233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200" w:lineRule="exact"/>
              <w:ind w:left="88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11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2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200" w:lineRule="exact"/>
              <w:ind w:left="37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in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o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spacing w:line="200" w:lineRule="exact"/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7</w:t>
            </w:r>
          </w:p>
        </w:tc>
      </w:tr>
      <w:tr w:rsidR="009317F8" w:rsidRPr="00C81B15" w:rsidTr="00C81B15">
        <w:trPr>
          <w:trHeight w:hRule="exact" w:val="235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88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11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3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37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to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8</w:t>
            </w:r>
          </w:p>
        </w:tc>
      </w:tr>
      <w:tr w:rsidR="009317F8" w:rsidRPr="00C81B15" w:rsidTr="00C81B15">
        <w:trPr>
          <w:trHeight w:hRule="exact" w:val="233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88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11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4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37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 xml:space="preserve">e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nd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1"/>
                <w:w w:val="103"/>
                <w:sz w:val="24"/>
                <w:szCs w:val="24"/>
              </w:rPr>
              <w:t>m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o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8</w:t>
            </w:r>
          </w:p>
        </w:tc>
      </w:tr>
      <w:tr w:rsidR="009317F8" w:rsidRPr="00C81B15" w:rsidTr="00C81B15">
        <w:trPr>
          <w:trHeight w:hRule="exact" w:val="233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200" w:lineRule="exact"/>
              <w:ind w:left="88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11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5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200" w:lineRule="exact"/>
              <w:ind w:left="37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g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a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spacing w:line="200" w:lineRule="exact"/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9</w:t>
            </w:r>
          </w:p>
        </w:tc>
      </w:tr>
      <w:tr w:rsidR="009317F8" w:rsidRPr="00C81B15" w:rsidTr="00C81B15">
        <w:trPr>
          <w:trHeight w:hRule="exact" w:val="235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88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11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6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37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é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9</w:t>
            </w:r>
          </w:p>
        </w:tc>
      </w:tr>
      <w:tr w:rsidR="009317F8" w:rsidRPr="00C81B15" w:rsidTr="00C81B15">
        <w:trPr>
          <w:trHeight w:hRule="exact" w:val="233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88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11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7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37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 xml:space="preserve">e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v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  <w:t>m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9</w:t>
            </w:r>
          </w:p>
        </w:tc>
      </w:tr>
      <w:tr w:rsidR="009317F8" w:rsidRPr="00C81B15" w:rsidTr="00C81B15">
        <w:trPr>
          <w:trHeight w:hRule="exact" w:val="233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200" w:lineRule="exact"/>
              <w:ind w:left="88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11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8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200" w:lineRule="exact"/>
              <w:ind w:left="37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 s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3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acce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o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spacing w:line="200" w:lineRule="exact"/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10</w:t>
            </w:r>
          </w:p>
        </w:tc>
      </w:tr>
      <w:tr w:rsidR="009317F8" w:rsidRPr="00C81B15" w:rsidTr="00C81B15">
        <w:trPr>
          <w:trHeight w:hRule="exact" w:val="235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88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11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9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37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8"/>
                <w:w w:val="103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10</w:t>
            </w:r>
          </w:p>
        </w:tc>
      </w:tr>
      <w:tr w:rsidR="009317F8" w:rsidRPr="00C81B15" w:rsidTr="00C81B15">
        <w:trPr>
          <w:trHeight w:hRule="exact" w:val="233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88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11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0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ind w:left="37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on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ig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ac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sz w:val="24"/>
                <w:szCs w:val="24"/>
              </w:rPr>
              <w:t>10</w:t>
            </w:r>
          </w:p>
        </w:tc>
      </w:tr>
      <w:tr w:rsidR="009317F8" w:rsidRPr="00C81B15" w:rsidTr="00C81B15">
        <w:trPr>
          <w:trHeight w:hRule="exact" w:val="313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200" w:lineRule="exact"/>
              <w:ind w:left="88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3</w:t>
            </w:r>
            <w:r w:rsidRPr="00C81B15">
              <w:rPr>
                <w:rFonts w:ascii="Berlin Sans FB" w:hAnsi="Berlin Sans FB"/>
                <w:spacing w:val="-11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.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1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9317F8" w:rsidP="00C81B15">
            <w:pPr>
              <w:spacing w:line="200" w:lineRule="exact"/>
              <w:ind w:left="37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9317F8" w:rsidRPr="00C81B15" w:rsidRDefault="00082305" w:rsidP="00C81B15">
            <w:pPr>
              <w:spacing w:line="200" w:lineRule="exact"/>
              <w:ind w:right="40"/>
              <w:jc w:val="right"/>
              <w:rPr>
                <w:rFonts w:ascii="Berlin Sans FB" w:hAnsi="Berlin Sans FB"/>
                <w:sz w:val="24"/>
                <w:szCs w:val="24"/>
              </w:rPr>
            </w:pPr>
            <w:r>
              <w:rPr>
                <w:rFonts w:ascii="Berlin Sans FB" w:hAnsi="Berlin Sans FB"/>
                <w:w w:val="103"/>
                <w:sz w:val="24"/>
                <w:szCs w:val="24"/>
              </w:rPr>
              <w:t>10</w:t>
            </w:r>
          </w:p>
        </w:tc>
      </w:tr>
    </w:tbl>
    <w:p w:rsidR="009317F8" w:rsidRPr="00C81B15" w:rsidRDefault="009317F8" w:rsidP="009317F8">
      <w:pPr>
        <w:spacing w:before="9" w:line="10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spacing w:before="40"/>
        <w:ind w:left="222"/>
        <w:rPr>
          <w:rFonts w:ascii="Berlin Sans FB" w:hAnsi="Berlin Sans FB"/>
          <w:sz w:val="24"/>
          <w:szCs w:val="24"/>
        </w:rPr>
      </w:pPr>
      <w:r w:rsidRPr="00C81B15">
        <w:rPr>
          <w:rFonts w:ascii="Berlin Sans FB" w:hAnsi="Berlin Sans FB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8F4457" wp14:editId="523DAD3F">
                <wp:simplePos x="0" y="0"/>
                <wp:positionH relativeFrom="page">
                  <wp:posOffset>864870</wp:posOffset>
                </wp:positionH>
                <wp:positionV relativeFrom="paragraph">
                  <wp:posOffset>238760</wp:posOffset>
                </wp:positionV>
                <wp:extent cx="5834380" cy="1362075"/>
                <wp:effectExtent l="0" t="0" r="13970" b="9525"/>
                <wp:wrapNone/>
                <wp:docPr id="51" name="Cuadro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438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6"/>
                              <w:gridCol w:w="5623"/>
                              <w:gridCol w:w="3239"/>
                            </w:tblGrid>
                            <w:tr w:rsidR="003C1C1E">
                              <w:trPr>
                                <w:trHeight w:hRule="exact" w:val="312"/>
                              </w:trPr>
                              <w:tc>
                                <w:tcPr>
                                  <w:tcW w:w="32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3C1C1E" w:rsidRDefault="003C1C1E"/>
                              </w:tc>
                              <w:tc>
                                <w:tcPr>
                                  <w:tcW w:w="56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spacing w:before="77"/>
                                    <w:ind w:left="136"/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  <w:t>4.1      Trabajadores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7F6DAB">
                                  <w:pPr>
                                    <w:spacing w:before="77"/>
                                    <w:ind w:right="40"/>
                                    <w:jc w:val="right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erlin Sans FB" w:hAnsi="Berlin Sans FB"/>
                                      <w:w w:val="103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3C1C1E">
                              <w:trPr>
                                <w:trHeight w:hRule="exact" w:val="348"/>
                              </w:trPr>
                              <w:tc>
                                <w:tcPr>
                                  <w:tcW w:w="326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Default="003C1C1E"/>
                              </w:tc>
                              <w:tc>
                                <w:tcPr>
                                  <w:tcW w:w="56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ind w:left="136"/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  <w:t>4.2      Sistema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ind w:right="40"/>
                                    <w:jc w:val="right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Fonts w:ascii="Berlin Sans FB" w:hAnsi="Berlin Sans FB"/>
                                      <w:spacing w:val="3"/>
                                      <w:w w:val="103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7F6DAB">
                                    <w:rPr>
                                      <w:rFonts w:ascii="Berlin Sans FB" w:hAnsi="Berlin Sans FB"/>
                                      <w:w w:val="103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C1C1E">
                              <w:trPr>
                                <w:trHeight w:hRule="exact" w:val="494"/>
                              </w:trPr>
                              <w:tc>
                                <w:tcPr>
                                  <w:tcW w:w="3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spacing w:before="3" w:line="100" w:lineRule="exact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C1C1E" w:rsidRPr="00D96111" w:rsidRDefault="003C1C1E">
                                  <w:pPr>
                                    <w:ind w:left="40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Fonts w:ascii="Berlin Sans FB" w:hAnsi="Berlin Sans FB"/>
                                      <w:spacing w:val="3"/>
                                      <w:w w:val="103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D96111">
                                    <w:rPr>
                                      <w:rFonts w:ascii="Berlin Sans FB" w:hAnsi="Berlin Sans FB"/>
                                      <w:w w:val="103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spacing w:before="3" w:line="100" w:lineRule="exact"/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C1C1E" w:rsidRPr="00D96111" w:rsidRDefault="003C1C1E">
                                  <w:pPr>
                                    <w:ind w:left="136"/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  <w:t>Hitos del proceso de pruebas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spacing w:before="3" w:line="100" w:lineRule="exact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</w:p>
                                <w:p w:rsidR="003C1C1E" w:rsidRPr="00D96111" w:rsidRDefault="003C1C1E">
                                  <w:pPr>
                                    <w:ind w:right="40"/>
                                    <w:jc w:val="right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Fonts w:ascii="Berlin Sans FB" w:hAnsi="Berlin Sans FB"/>
                                      <w:spacing w:val="3"/>
                                      <w:w w:val="103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7F6DAB">
                                    <w:rPr>
                                      <w:rFonts w:ascii="Berlin Sans FB" w:hAnsi="Berlin Sans FB"/>
                                      <w:w w:val="103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C1C1E">
                              <w:trPr>
                                <w:trHeight w:hRule="exact" w:val="410"/>
                              </w:trPr>
                              <w:tc>
                                <w:tcPr>
                                  <w:tcW w:w="3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spacing w:before="6" w:line="140" w:lineRule="exact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C1C1E" w:rsidRPr="00D96111" w:rsidRDefault="003C1C1E">
                                  <w:pPr>
                                    <w:ind w:left="40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Fonts w:ascii="Berlin Sans FB" w:hAnsi="Berlin Sans FB"/>
                                      <w:spacing w:val="3"/>
                                      <w:w w:val="103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D96111">
                                    <w:rPr>
                                      <w:rFonts w:ascii="Berlin Sans FB" w:hAnsi="Berlin Sans FB"/>
                                      <w:w w:val="103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spacing w:before="6" w:line="140" w:lineRule="exact"/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C1C1E" w:rsidRPr="00D96111" w:rsidRDefault="003C1C1E">
                                  <w:pPr>
                                    <w:ind w:left="136"/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  <w:t>Otros artefactos de pruebas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spacing w:before="6" w:line="140" w:lineRule="exact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C1C1E" w:rsidRPr="00D96111" w:rsidRDefault="003C1C1E">
                                  <w:pPr>
                                    <w:ind w:right="40"/>
                                    <w:jc w:val="right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Fonts w:ascii="Berlin Sans FB" w:hAnsi="Berlin Sans FB"/>
                                      <w:spacing w:val="3"/>
                                      <w:w w:val="103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B51528">
                                    <w:rPr>
                                      <w:rFonts w:ascii="Berlin Sans FB" w:hAnsi="Berlin Sans FB"/>
                                      <w:w w:val="103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C1C1E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Default="003C1C1E"/>
                              </w:tc>
                              <w:tc>
                                <w:tcPr>
                                  <w:tcW w:w="56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spacing w:before="29"/>
                                    <w:ind w:left="136"/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  <w:t>6.1      Plan de casos de pruebas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spacing w:before="29"/>
                                    <w:ind w:right="40"/>
                                    <w:jc w:val="right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Fonts w:ascii="Berlin Sans FB" w:hAnsi="Berlin Sans FB"/>
                                      <w:spacing w:val="3"/>
                                      <w:w w:val="103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B51528">
                                    <w:rPr>
                                      <w:rFonts w:ascii="Berlin Sans FB" w:hAnsi="Berlin Sans FB"/>
                                      <w:w w:val="103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C1C1E">
                              <w:trPr>
                                <w:trHeight w:hRule="exact" w:val="316"/>
                              </w:trPr>
                              <w:tc>
                                <w:tcPr>
                                  <w:tcW w:w="3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Default="003C1C1E"/>
                              </w:tc>
                              <w:tc>
                                <w:tcPr>
                                  <w:tcW w:w="56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ind w:left="136"/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Style w:val="nfasis"/>
                                      <w:rFonts w:ascii="Berlin Sans FB" w:hAnsi="Berlin Sans FB"/>
                                      <w:i w:val="0"/>
                                      <w:sz w:val="24"/>
                                      <w:szCs w:val="24"/>
                                    </w:rPr>
                                    <w:t>6.2      Resultado de las pruebas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3C1C1E" w:rsidRPr="00D96111" w:rsidRDefault="003C1C1E">
                                  <w:pPr>
                                    <w:ind w:right="40"/>
                                    <w:jc w:val="right"/>
                                    <w:rPr>
                                      <w:rFonts w:ascii="Berlin Sans FB" w:hAnsi="Berlin Sans FB"/>
                                      <w:sz w:val="24"/>
                                      <w:szCs w:val="24"/>
                                    </w:rPr>
                                  </w:pPr>
                                  <w:r w:rsidRPr="00D96111">
                                    <w:rPr>
                                      <w:rFonts w:ascii="Berlin Sans FB" w:hAnsi="Berlin Sans FB"/>
                                      <w:spacing w:val="3"/>
                                      <w:w w:val="103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B51528">
                                    <w:rPr>
                                      <w:rFonts w:ascii="Berlin Sans FB" w:hAnsi="Berlin Sans FB"/>
                                      <w:w w:val="103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3C1C1E" w:rsidRDefault="003C1C1E" w:rsidP="009317F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1" o:spid="_x0000_s1026" type="#_x0000_t202" style="position:absolute;left:0;text-align:left;margin-left:68.1pt;margin-top:18.8pt;width:459.4pt;height:10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6"/>
                        <w:gridCol w:w="5623"/>
                        <w:gridCol w:w="3239"/>
                      </w:tblGrid>
                      <w:tr w:rsidR="003C1C1E">
                        <w:trPr>
                          <w:trHeight w:hRule="exact" w:val="312"/>
                        </w:trPr>
                        <w:tc>
                          <w:tcPr>
                            <w:tcW w:w="326" w:type="dxa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3C1C1E" w:rsidRDefault="003C1C1E"/>
                        </w:tc>
                        <w:tc>
                          <w:tcPr>
                            <w:tcW w:w="56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spacing w:before="77"/>
                              <w:ind w:left="136"/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  <w:t>4.1      Trabajadores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7F6DAB">
                            <w:pPr>
                              <w:spacing w:before="77"/>
                              <w:ind w:right="40"/>
                              <w:jc w:val="right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w w:val="103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</w:tr>
                      <w:tr w:rsidR="003C1C1E">
                        <w:trPr>
                          <w:trHeight w:hRule="exact" w:val="348"/>
                        </w:trPr>
                        <w:tc>
                          <w:tcPr>
                            <w:tcW w:w="326" w:type="dxa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Default="003C1C1E"/>
                        </w:tc>
                        <w:tc>
                          <w:tcPr>
                            <w:tcW w:w="56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ind w:left="136"/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  <w:t>4.2      Sistema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ind w:right="40"/>
                              <w:jc w:val="right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Fonts w:ascii="Berlin Sans FB" w:hAnsi="Berlin Sans FB"/>
                                <w:spacing w:val="3"/>
                                <w:w w:val="103"/>
                                <w:sz w:val="24"/>
                                <w:szCs w:val="24"/>
                              </w:rPr>
                              <w:t>1</w:t>
                            </w:r>
                            <w:r w:rsidR="007F6DAB">
                              <w:rPr>
                                <w:rFonts w:ascii="Berlin Sans FB" w:hAnsi="Berlin Sans FB"/>
                                <w:w w:val="103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3C1C1E">
                        <w:trPr>
                          <w:trHeight w:hRule="exact" w:val="494"/>
                        </w:trPr>
                        <w:tc>
                          <w:tcPr>
                            <w:tcW w:w="3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spacing w:before="3" w:line="100" w:lineRule="exact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3C1C1E" w:rsidRPr="00D96111" w:rsidRDefault="003C1C1E">
                            <w:pPr>
                              <w:ind w:left="4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Fonts w:ascii="Berlin Sans FB" w:hAnsi="Berlin Sans FB"/>
                                <w:spacing w:val="3"/>
                                <w:w w:val="103"/>
                                <w:sz w:val="24"/>
                                <w:szCs w:val="24"/>
                              </w:rPr>
                              <w:t>5</w:t>
                            </w:r>
                            <w:r w:rsidRPr="00D96111">
                              <w:rPr>
                                <w:rFonts w:ascii="Berlin Sans FB" w:hAnsi="Berlin Sans FB"/>
                                <w:w w:val="10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spacing w:before="3" w:line="100" w:lineRule="exact"/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:rsidR="003C1C1E" w:rsidRPr="00D96111" w:rsidRDefault="003C1C1E">
                            <w:pPr>
                              <w:ind w:left="136"/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  <w:t>Hitos del proceso de pruebas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spacing w:before="3" w:line="100" w:lineRule="exact"/>
                              <w:rPr>
                                <w:rFonts w:ascii="Berlin Sans FB" w:hAnsi="Berlin Sans FB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3C1C1E" w:rsidRPr="00D96111" w:rsidRDefault="003C1C1E">
                            <w:pPr>
                              <w:ind w:right="40"/>
                              <w:jc w:val="right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Fonts w:ascii="Berlin Sans FB" w:hAnsi="Berlin Sans FB"/>
                                <w:spacing w:val="3"/>
                                <w:w w:val="103"/>
                                <w:sz w:val="24"/>
                                <w:szCs w:val="24"/>
                              </w:rPr>
                              <w:t>1</w:t>
                            </w:r>
                            <w:r w:rsidR="007F6DAB">
                              <w:rPr>
                                <w:rFonts w:ascii="Berlin Sans FB" w:hAnsi="Berlin Sans FB"/>
                                <w:w w:val="103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3C1C1E">
                        <w:trPr>
                          <w:trHeight w:hRule="exact" w:val="410"/>
                        </w:trPr>
                        <w:tc>
                          <w:tcPr>
                            <w:tcW w:w="3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spacing w:before="6" w:line="140" w:lineRule="exact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3C1C1E" w:rsidRPr="00D96111" w:rsidRDefault="003C1C1E">
                            <w:pPr>
                              <w:ind w:left="40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Fonts w:ascii="Berlin Sans FB" w:hAnsi="Berlin Sans FB"/>
                                <w:spacing w:val="3"/>
                                <w:w w:val="103"/>
                                <w:sz w:val="24"/>
                                <w:szCs w:val="24"/>
                              </w:rPr>
                              <w:t>6</w:t>
                            </w:r>
                            <w:r w:rsidRPr="00D96111">
                              <w:rPr>
                                <w:rFonts w:ascii="Berlin Sans FB" w:hAnsi="Berlin Sans FB"/>
                                <w:w w:val="10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spacing w:before="6" w:line="140" w:lineRule="exact"/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:rsidR="003C1C1E" w:rsidRPr="00D96111" w:rsidRDefault="003C1C1E">
                            <w:pPr>
                              <w:ind w:left="136"/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  <w:t>Otros artefactos de pruebas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spacing w:before="6" w:line="140" w:lineRule="exact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</w:p>
                          <w:p w:rsidR="003C1C1E" w:rsidRPr="00D96111" w:rsidRDefault="003C1C1E">
                            <w:pPr>
                              <w:ind w:right="40"/>
                              <w:jc w:val="right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Fonts w:ascii="Berlin Sans FB" w:hAnsi="Berlin Sans FB"/>
                                <w:spacing w:val="3"/>
                                <w:w w:val="103"/>
                                <w:sz w:val="24"/>
                                <w:szCs w:val="24"/>
                              </w:rPr>
                              <w:t>1</w:t>
                            </w:r>
                            <w:r w:rsidR="00B51528">
                              <w:rPr>
                                <w:rFonts w:ascii="Berlin Sans FB" w:hAnsi="Berlin Sans FB"/>
                                <w:w w:val="103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3C1C1E">
                        <w:trPr>
                          <w:trHeight w:hRule="exact" w:val="264"/>
                        </w:trPr>
                        <w:tc>
                          <w:tcPr>
                            <w:tcW w:w="3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Default="003C1C1E"/>
                        </w:tc>
                        <w:tc>
                          <w:tcPr>
                            <w:tcW w:w="56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spacing w:before="29"/>
                              <w:ind w:left="136"/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  <w:t>6.1      Plan de casos de pruebas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spacing w:before="29"/>
                              <w:ind w:right="40"/>
                              <w:jc w:val="right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Fonts w:ascii="Berlin Sans FB" w:hAnsi="Berlin Sans FB"/>
                                <w:spacing w:val="3"/>
                                <w:w w:val="103"/>
                                <w:sz w:val="24"/>
                                <w:szCs w:val="24"/>
                              </w:rPr>
                              <w:t>1</w:t>
                            </w:r>
                            <w:r w:rsidR="00B51528">
                              <w:rPr>
                                <w:rFonts w:ascii="Berlin Sans FB" w:hAnsi="Berlin Sans FB"/>
                                <w:w w:val="103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3C1C1E">
                        <w:trPr>
                          <w:trHeight w:hRule="exact" w:val="316"/>
                        </w:trPr>
                        <w:tc>
                          <w:tcPr>
                            <w:tcW w:w="3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Default="003C1C1E"/>
                        </w:tc>
                        <w:tc>
                          <w:tcPr>
                            <w:tcW w:w="56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ind w:left="136"/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Style w:val="nfasis"/>
                                <w:rFonts w:ascii="Berlin Sans FB" w:hAnsi="Berlin Sans FB"/>
                                <w:i w:val="0"/>
                                <w:sz w:val="24"/>
                                <w:szCs w:val="24"/>
                              </w:rPr>
                              <w:t>6.2      Resultado de las pruebas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3C1C1E" w:rsidRPr="00D96111" w:rsidRDefault="003C1C1E">
                            <w:pPr>
                              <w:ind w:right="40"/>
                              <w:jc w:val="right"/>
                              <w:rPr>
                                <w:rFonts w:ascii="Berlin Sans FB" w:hAnsi="Berlin Sans FB"/>
                                <w:sz w:val="24"/>
                                <w:szCs w:val="24"/>
                              </w:rPr>
                            </w:pPr>
                            <w:r w:rsidRPr="00D96111">
                              <w:rPr>
                                <w:rFonts w:ascii="Berlin Sans FB" w:hAnsi="Berlin Sans FB"/>
                                <w:spacing w:val="3"/>
                                <w:w w:val="103"/>
                                <w:sz w:val="24"/>
                                <w:szCs w:val="24"/>
                              </w:rPr>
                              <w:t>1</w:t>
                            </w:r>
                            <w:r w:rsidR="00B51528">
                              <w:rPr>
                                <w:rFonts w:ascii="Berlin Sans FB" w:hAnsi="Berlin Sans FB"/>
                                <w:w w:val="103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3C1C1E" w:rsidRDefault="003C1C1E" w:rsidP="009317F8"/>
                  </w:txbxContent>
                </v:textbox>
                <w10:wrap anchorx="page"/>
              </v:shape>
            </w:pict>
          </mc:Fallback>
        </mc:AlternateContent>
      </w:r>
      <w:r w:rsidRPr="00C81B15">
        <w:rPr>
          <w:rFonts w:ascii="Berlin Sans FB" w:hAnsi="Berlin Sans FB"/>
          <w:spacing w:val="3"/>
          <w:sz w:val="24"/>
          <w:szCs w:val="24"/>
        </w:rPr>
        <w:t>4</w:t>
      </w:r>
      <w:r w:rsidRPr="00C81B15">
        <w:rPr>
          <w:rFonts w:ascii="Berlin Sans FB" w:hAnsi="Berlin Sans FB"/>
          <w:sz w:val="24"/>
          <w:szCs w:val="24"/>
        </w:rPr>
        <w:t xml:space="preserve">.    </w:t>
      </w:r>
      <w:r w:rsidRPr="00C81B15">
        <w:rPr>
          <w:rFonts w:ascii="Berlin Sans FB" w:hAnsi="Berlin Sans FB"/>
          <w:spacing w:val="40"/>
          <w:sz w:val="24"/>
          <w:szCs w:val="24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</w:rPr>
        <w:t>R</w:t>
      </w:r>
      <w:r w:rsidRPr="00C81B15">
        <w:rPr>
          <w:rFonts w:ascii="Berlin Sans FB" w:hAnsi="Berlin Sans FB"/>
          <w:spacing w:val="-5"/>
          <w:sz w:val="24"/>
          <w:szCs w:val="24"/>
        </w:rPr>
        <w:t>e</w:t>
      </w:r>
      <w:r w:rsidRPr="00C81B15">
        <w:rPr>
          <w:rFonts w:ascii="Berlin Sans FB" w:hAnsi="Berlin Sans FB"/>
          <w:spacing w:val="-1"/>
          <w:sz w:val="24"/>
          <w:szCs w:val="24"/>
        </w:rPr>
        <w:t>c</w:t>
      </w:r>
      <w:r w:rsidRPr="00C81B15">
        <w:rPr>
          <w:rFonts w:ascii="Berlin Sans FB" w:hAnsi="Berlin Sans FB"/>
          <w:spacing w:val="-2"/>
          <w:sz w:val="24"/>
          <w:szCs w:val="24"/>
        </w:rPr>
        <w:t>u</w:t>
      </w:r>
      <w:r w:rsidRPr="00C81B15">
        <w:rPr>
          <w:rFonts w:ascii="Berlin Sans FB" w:hAnsi="Berlin Sans FB"/>
          <w:spacing w:val="2"/>
          <w:sz w:val="24"/>
          <w:szCs w:val="24"/>
        </w:rPr>
        <w:t>r</w:t>
      </w:r>
      <w:r w:rsidRPr="00C81B15">
        <w:rPr>
          <w:rFonts w:ascii="Berlin Sans FB" w:hAnsi="Berlin Sans FB"/>
          <w:sz w:val="24"/>
          <w:szCs w:val="24"/>
        </w:rPr>
        <w:t>s</w:t>
      </w:r>
      <w:r w:rsidRPr="00C81B15">
        <w:rPr>
          <w:rFonts w:ascii="Berlin Sans FB" w:hAnsi="Berlin Sans FB"/>
          <w:spacing w:val="-2"/>
          <w:sz w:val="24"/>
          <w:szCs w:val="24"/>
        </w:rPr>
        <w:t>o</w:t>
      </w:r>
      <w:r w:rsidRPr="00C81B15">
        <w:rPr>
          <w:rFonts w:ascii="Berlin Sans FB" w:hAnsi="Berlin Sans FB"/>
          <w:sz w:val="24"/>
          <w:szCs w:val="24"/>
        </w:rPr>
        <w:t xml:space="preserve">s                                                                                              </w:t>
      </w:r>
      <w:r w:rsidR="007F6DAB">
        <w:rPr>
          <w:rFonts w:ascii="Berlin Sans FB" w:hAnsi="Berlin Sans FB"/>
          <w:sz w:val="24"/>
          <w:szCs w:val="24"/>
        </w:rPr>
        <w:tab/>
        <w:t xml:space="preserve">                     </w:t>
      </w:r>
      <w:r w:rsidR="007F6DAB" w:rsidRPr="007F6DAB">
        <w:rPr>
          <w:rFonts w:ascii="Berlin Sans FB" w:hAnsi="Berlin Sans FB"/>
          <w:w w:val="103"/>
          <w:sz w:val="24"/>
          <w:szCs w:val="24"/>
        </w:rPr>
        <w:t>11</w:t>
      </w:r>
      <w:r w:rsidRPr="00C81B15">
        <w:rPr>
          <w:rFonts w:ascii="Berlin Sans FB" w:hAnsi="Berlin Sans FB"/>
          <w:sz w:val="24"/>
          <w:szCs w:val="24"/>
        </w:rPr>
        <w:t xml:space="preserve">                                                                       </w:t>
      </w:r>
      <w:r w:rsidRPr="00C81B15">
        <w:rPr>
          <w:rFonts w:ascii="Berlin Sans FB" w:hAnsi="Berlin Sans FB"/>
          <w:spacing w:val="13"/>
          <w:sz w:val="24"/>
          <w:szCs w:val="24"/>
        </w:rPr>
        <w:t xml:space="preserve"> </w:t>
      </w: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tabs>
          <w:tab w:val="left" w:pos="1245"/>
        </w:tabs>
        <w:rPr>
          <w:rFonts w:ascii="Berlin Sans FB" w:hAnsi="Berlin Sans FB"/>
          <w:sz w:val="24"/>
          <w:szCs w:val="24"/>
        </w:rPr>
      </w:pPr>
      <w:r w:rsidRPr="00C81B15">
        <w:rPr>
          <w:rFonts w:ascii="Berlin Sans FB" w:hAnsi="Berlin Sans FB"/>
          <w:sz w:val="24"/>
          <w:szCs w:val="24"/>
        </w:rPr>
        <w:tab/>
      </w:r>
    </w:p>
    <w:p w:rsidR="009317F8" w:rsidRPr="00C81B15" w:rsidRDefault="009317F8" w:rsidP="009317F8">
      <w:pPr>
        <w:tabs>
          <w:tab w:val="left" w:pos="1245"/>
        </w:tabs>
        <w:rPr>
          <w:rFonts w:ascii="Berlin Sans FB" w:hAnsi="Berlin Sans FB"/>
          <w:sz w:val="24"/>
          <w:szCs w:val="24"/>
        </w:rPr>
      </w:pPr>
      <w:r w:rsidRPr="00C81B15">
        <w:rPr>
          <w:rFonts w:ascii="Berlin Sans FB" w:hAnsi="Berlin Sans FB"/>
          <w:sz w:val="24"/>
          <w:szCs w:val="24"/>
        </w:rPr>
        <w:tab/>
      </w: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  <w:sectPr w:rsidR="009317F8" w:rsidRPr="00C81B15" w:rsidSect="00D96111">
          <w:footerReference w:type="default" r:id="rId12"/>
          <w:pgSz w:w="11900" w:h="16840"/>
          <w:pgMar w:top="1320" w:right="1200" w:bottom="1843" w:left="1180" w:header="283" w:footer="621" w:gutter="0"/>
          <w:pgNumType w:start="3"/>
          <w:cols w:space="720"/>
          <w:docGrid w:linePitch="272"/>
        </w:sectPr>
      </w:pPr>
    </w:p>
    <w:p w:rsidR="009317F8" w:rsidRPr="00C81B15" w:rsidRDefault="009317F8" w:rsidP="009317F8">
      <w:pPr>
        <w:spacing w:before="23"/>
        <w:rPr>
          <w:rFonts w:ascii="Berlin Sans FB" w:eastAsia="Arial" w:hAnsi="Berlin Sans FB" w:cs="Arial"/>
          <w:b/>
          <w:spacing w:val="-2"/>
          <w:sz w:val="24"/>
          <w:szCs w:val="24"/>
        </w:rPr>
      </w:pPr>
    </w:p>
    <w:p w:rsidR="009317F8" w:rsidRPr="00C81B15" w:rsidRDefault="009317F8" w:rsidP="009317F8">
      <w:pPr>
        <w:spacing w:before="23"/>
        <w:rPr>
          <w:rFonts w:ascii="Berlin Sans FB" w:eastAsia="Arial" w:hAnsi="Berlin Sans FB" w:cs="Arial"/>
          <w:b/>
          <w:spacing w:val="-2"/>
          <w:sz w:val="24"/>
          <w:szCs w:val="24"/>
        </w:rPr>
      </w:pPr>
    </w:p>
    <w:p w:rsidR="009317F8" w:rsidRPr="00C81B15" w:rsidRDefault="008A5A0D" w:rsidP="009317F8">
      <w:pPr>
        <w:spacing w:before="23"/>
        <w:rPr>
          <w:rFonts w:ascii="Berlin Sans FB" w:eastAsia="Arial" w:hAnsi="Berlin Sans FB" w:cs="Arial"/>
          <w:b/>
          <w:sz w:val="24"/>
          <w:szCs w:val="24"/>
        </w:rPr>
      </w:pPr>
      <w:r w:rsidRPr="00C81B15">
        <w:rPr>
          <w:rFonts w:ascii="Berlin Sans FB" w:eastAsia="Arial" w:hAnsi="Berlin Sans FB" w:cs="Arial"/>
          <w:b/>
          <w:spacing w:val="-2"/>
          <w:sz w:val="24"/>
          <w:szCs w:val="24"/>
        </w:rPr>
        <w:lastRenderedPageBreak/>
        <w:t>P</w:t>
      </w:r>
      <w:r w:rsidRPr="00C81B15">
        <w:rPr>
          <w:rFonts w:ascii="Berlin Sans FB" w:eastAsia="Arial" w:hAnsi="Berlin Sans FB" w:cs="Arial"/>
          <w:b/>
          <w:spacing w:val="-5"/>
          <w:sz w:val="24"/>
          <w:szCs w:val="24"/>
        </w:rPr>
        <w:t>L</w:t>
      </w:r>
      <w:r w:rsidRPr="00C81B15">
        <w:rPr>
          <w:rFonts w:ascii="Berlin Sans FB" w:eastAsia="Arial" w:hAnsi="Berlin Sans FB" w:cs="Arial"/>
          <w:b/>
          <w:spacing w:val="-1"/>
          <w:sz w:val="24"/>
          <w:szCs w:val="24"/>
        </w:rPr>
        <w:t>A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N</w:t>
      </w:r>
      <w:r w:rsidRPr="00C81B15">
        <w:rPr>
          <w:rFonts w:ascii="Berlin Sans FB" w:eastAsia="Arial" w:hAnsi="Berlin Sans FB" w:cs="Arial"/>
          <w:b/>
          <w:spacing w:val="6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</w:rPr>
        <w:t>D</w:t>
      </w:r>
      <w:r w:rsidRPr="00C81B15">
        <w:rPr>
          <w:rFonts w:ascii="Berlin Sans FB" w:eastAsia="Arial" w:hAnsi="Berlin Sans FB" w:cs="Arial"/>
          <w:b/>
          <w:sz w:val="24"/>
          <w:szCs w:val="24"/>
        </w:rPr>
        <w:t xml:space="preserve">E </w:t>
      </w:r>
      <w:r w:rsidRPr="00C81B15">
        <w:rPr>
          <w:rFonts w:ascii="Berlin Sans FB" w:eastAsia="Arial" w:hAnsi="Berlin Sans FB" w:cs="Arial"/>
          <w:b/>
          <w:spacing w:val="1"/>
          <w:w w:val="101"/>
          <w:sz w:val="24"/>
          <w:szCs w:val="24"/>
        </w:rPr>
        <w:t>P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1"/>
          <w:w w:val="101"/>
          <w:sz w:val="24"/>
          <w:szCs w:val="24"/>
        </w:rPr>
        <w:t>U</w:t>
      </w:r>
      <w:r w:rsidRPr="00C81B15">
        <w:rPr>
          <w:rFonts w:ascii="Berlin Sans FB" w:eastAsia="Arial" w:hAnsi="Berlin Sans FB" w:cs="Arial"/>
          <w:b/>
          <w:spacing w:val="-1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1"/>
          <w:w w:val="101"/>
          <w:sz w:val="24"/>
          <w:szCs w:val="24"/>
        </w:rPr>
        <w:t>B</w:t>
      </w:r>
      <w:r w:rsidRPr="00C81B15">
        <w:rPr>
          <w:rFonts w:ascii="Berlin Sans FB" w:eastAsia="Arial" w:hAnsi="Berlin Sans FB" w:cs="Arial"/>
          <w:b/>
          <w:spacing w:val="-1"/>
          <w:sz w:val="24"/>
          <w:szCs w:val="24"/>
        </w:rPr>
        <w:t>A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S</w:t>
      </w:r>
    </w:p>
    <w:p w:rsidR="009317F8" w:rsidRDefault="009317F8" w:rsidP="009317F8">
      <w:pPr>
        <w:spacing w:before="23"/>
        <w:rPr>
          <w:rFonts w:ascii="Berlin Sans FB" w:eastAsia="Arial" w:hAnsi="Berlin Sans FB" w:cs="Arial"/>
          <w:sz w:val="24"/>
          <w:szCs w:val="24"/>
        </w:rPr>
      </w:pPr>
    </w:p>
    <w:p w:rsidR="008A5A0D" w:rsidRPr="00C81B15" w:rsidRDefault="008A5A0D" w:rsidP="009317F8">
      <w:pPr>
        <w:spacing w:before="23"/>
        <w:rPr>
          <w:rFonts w:ascii="Berlin Sans FB" w:eastAsia="Arial" w:hAnsi="Berlin Sans FB" w:cs="Arial"/>
          <w:sz w:val="24"/>
          <w:szCs w:val="24"/>
        </w:rPr>
        <w:sectPr w:rsidR="008A5A0D" w:rsidRPr="00C81B15" w:rsidSect="009317F8">
          <w:pgSz w:w="11900" w:h="16840"/>
          <w:pgMar w:top="1580" w:right="1200" w:bottom="280" w:left="1180" w:header="720" w:footer="720" w:gutter="0"/>
          <w:cols w:num="2" w:space="720" w:equalWidth="0">
            <w:col w:w="1978" w:space="1594"/>
            <w:col w:w="5948"/>
          </w:cols>
        </w:sectPr>
      </w:pPr>
    </w:p>
    <w:p w:rsidR="009317F8" w:rsidRDefault="009317F8" w:rsidP="009317F8">
      <w:pPr>
        <w:spacing w:before="40"/>
        <w:ind w:left="572"/>
        <w:rPr>
          <w:rFonts w:ascii="Berlin Sans FB" w:hAnsi="Berlin Sans FB"/>
          <w:w w:val="103"/>
          <w:sz w:val="24"/>
          <w:szCs w:val="24"/>
          <w:lang w:val="es-MX"/>
        </w:rPr>
      </w:pPr>
      <w:r w:rsidRPr="00C81B15">
        <w:rPr>
          <w:rFonts w:ascii="Berlin Sans FB" w:hAnsi="Berlin Sans FB"/>
          <w:sz w:val="24"/>
          <w:szCs w:val="24"/>
          <w:lang w:val="es-MX"/>
        </w:rPr>
        <w:lastRenderedPageBreak/>
        <w:t>Es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1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1"/>
          <w:sz w:val="24"/>
          <w:szCs w:val="24"/>
          <w:lang w:val="es-MX"/>
        </w:rPr>
        <w:t xml:space="preserve"> </w:t>
      </w:r>
      <w:r w:rsidR="00D96111" w:rsidRPr="00C81B15">
        <w:rPr>
          <w:rFonts w:ascii="Berlin Sans FB" w:hAnsi="Berlin Sans FB"/>
          <w:spacing w:val="1"/>
          <w:sz w:val="24"/>
          <w:szCs w:val="24"/>
          <w:lang w:val="es-MX"/>
        </w:rPr>
        <w:t>Clínica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 xml:space="preserve"> Karisma</w:t>
      </w:r>
      <w:r w:rsidRPr="00C81B15">
        <w:rPr>
          <w:rFonts w:ascii="Berlin Sans FB" w:hAnsi="Berlin Sans FB"/>
          <w:spacing w:val="3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2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gu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ob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j</w:t>
      </w:r>
      <w:r w:rsidRPr="00C81B15">
        <w:rPr>
          <w:rFonts w:ascii="Berlin Sans FB" w:hAnsi="Berlin Sans FB"/>
          <w:spacing w:val="-5"/>
          <w:w w:val="10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iv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-4"/>
          <w:w w:val="103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>:</w:t>
      </w:r>
    </w:p>
    <w:p w:rsidR="009317F8" w:rsidRPr="00D96111" w:rsidRDefault="009317F8" w:rsidP="00D96111">
      <w:pPr>
        <w:pStyle w:val="Prrafodelista"/>
        <w:numPr>
          <w:ilvl w:val="0"/>
          <w:numId w:val="20"/>
        </w:numPr>
        <w:spacing w:before="3" w:line="360" w:lineRule="auto"/>
        <w:ind w:right="22"/>
        <w:jc w:val="both"/>
        <w:rPr>
          <w:rFonts w:ascii="Berlin Sans FB" w:hAnsi="Berlin Sans FB"/>
          <w:sz w:val="24"/>
          <w:szCs w:val="24"/>
          <w:lang w:val="es-MX"/>
        </w:rPr>
      </w:pPr>
      <w:r w:rsidRPr="00D96111">
        <w:rPr>
          <w:rFonts w:ascii="Berlin Sans FB" w:hAnsi="Berlin Sans FB"/>
          <w:spacing w:val="-3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ti</w:t>
      </w:r>
      <w:r w:rsidRPr="00D96111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ca</w:t>
      </w:r>
      <w:r w:rsidRPr="00D96111">
        <w:rPr>
          <w:rFonts w:ascii="Berlin Sans FB" w:hAnsi="Berlin Sans FB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22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l</w:t>
      </w:r>
      <w:r w:rsidRPr="00D96111">
        <w:rPr>
          <w:rFonts w:ascii="Berlin Sans FB" w:hAnsi="Berlin Sans FB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pacing w:val="4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-8"/>
          <w:sz w:val="24"/>
          <w:szCs w:val="24"/>
          <w:lang w:val="es-MX"/>
        </w:rPr>
        <w:t>f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pacing w:val="6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D96111">
        <w:rPr>
          <w:rFonts w:ascii="Berlin Sans FB" w:hAnsi="Berlin Sans FB"/>
          <w:spacing w:val="4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ó</w:t>
      </w:r>
      <w:r w:rsidRPr="00D96111">
        <w:rPr>
          <w:rFonts w:ascii="Berlin Sans FB" w:hAnsi="Berlin Sans FB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26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xi</w:t>
      </w:r>
      <w:r w:rsidRPr="00D96111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nt</w:t>
      </w:r>
      <w:r w:rsidRPr="00D96111">
        <w:rPr>
          <w:rFonts w:ascii="Berlin Sans FB" w:hAnsi="Berlin Sans FB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20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z w:val="24"/>
          <w:szCs w:val="24"/>
          <w:lang w:val="es-MX"/>
        </w:rPr>
        <w:t>l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 xml:space="preserve"> p</w:t>
      </w:r>
      <w:r w:rsidRPr="00D96111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pacing w:val="-7"/>
          <w:sz w:val="24"/>
          <w:szCs w:val="24"/>
          <w:lang w:val="es-MX"/>
        </w:rPr>
        <w:t>y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4"/>
          <w:sz w:val="24"/>
          <w:szCs w:val="24"/>
          <w:lang w:val="es-MX"/>
        </w:rPr>
        <w:t>c</w:t>
      </w:r>
      <w:r w:rsidRPr="00D96111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pacing w:val="33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z w:val="24"/>
          <w:szCs w:val="24"/>
          <w:lang w:val="es-MX"/>
        </w:rPr>
        <w:t>y</w:t>
      </w:r>
      <w:r w:rsidRPr="00D96111">
        <w:rPr>
          <w:rFonts w:ascii="Berlin Sans FB" w:hAnsi="Berlin Sans FB"/>
          <w:spacing w:val="-3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6"/>
          <w:sz w:val="24"/>
          <w:szCs w:val="24"/>
          <w:lang w:val="es-MX"/>
        </w:rPr>
        <w:t>l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pacing w:val="1"/>
          <w:sz w:val="24"/>
          <w:szCs w:val="24"/>
          <w:lang w:val="es-MX"/>
        </w:rPr>
        <w:t>m</w:t>
      </w:r>
      <w:r w:rsidRPr="00D96111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D96111">
        <w:rPr>
          <w:rFonts w:ascii="Berlin Sans FB" w:hAnsi="Berlin Sans FB"/>
          <w:spacing w:val="-7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31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qu</w:t>
      </w:r>
      <w:r w:rsidRPr="00D96111">
        <w:rPr>
          <w:rFonts w:ascii="Berlin Sans FB" w:hAnsi="Berlin Sans FB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 xml:space="preserve"> d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13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14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6"/>
          <w:w w:val="103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w w:val="103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-2"/>
          <w:w w:val="103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pacing w:val="-1"/>
          <w:w w:val="103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pacing w:val="-2"/>
          <w:w w:val="103"/>
          <w:sz w:val="24"/>
          <w:szCs w:val="24"/>
          <w:lang w:val="es-MX"/>
        </w:rPr>
        <w:t>do</w:t>
      </w:r>
      <w:r w:rsidRPr="00D96111">
        <w:rPr>
          <w:rFonts w:ascii="Berlin Sans FB" w:hAnsi="Berlin Sans FB"/>
          <w:spacing w:val="5"/>
          <w:w w:val="103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w w:val="103"/>
          <w:sz w:val="24"/>
          <w:szCs w:val="24"/>
          <w:lang w:val="es-MX"/>
        </w:rPr>
        <w:t>.</w:t>
      </w:r>
    </w:p>
    <w:p w:rsidR="009317F8" w:rsidRPr="00D96111" w:rsidRDefault="009317F8" w:rsidP="00D96111">
      <w:pPr>
        <w:pStyle w:val="Prrafodelista"/>
        <w:numPr>
          <w:ilvl w:val="0"/>
          <w:numId w:val="20"/>
        </w:numPr>
        <w:spacing w:before="7" w:line="360" w:lineRule="auto"/>
        <w:ind w:right="22"/>
        <w:jc w:val="both"/>
        <w:rPr>
          <w:rFonts w:ascii="Berlin Sans FB" w:hAnsi="Berlin Sans FB"/>
          <w:sz w:val="24"/>
          <w:szCs w:val="24"/>
          <w:lang w:val="es-MX"/>
        </w:rPr>
      </w:pP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L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15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lo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13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D96111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26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q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ui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it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23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z w:val="24"/>
          <w:szCs w:val="24"/>
          <w:lang w:val="es-MX"/>
        </w:rPr>
        <w:t>a</w:t>
      </w:r>
      <w:r w:rsidR="00D96111" w:rsidRPr="00D96111">
        <w:rPr>
          <w:rFonts w:ascii="Berlin Sans FB" w:hAnsi="Berlin Sans FB"/>
          <w:spacing w:val="-2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7"/>
          <w:w w:val="103"/>
          <w:sz w:val="24"/>
          <w:szCs w:val="24"/>
          <w:lang w:val="es-MX"/>
        </w:rPr>
        <w:t>p</w:t>
      </w:r>
      <w:r w:rsidRPr="00D96111">
        <w:rPr>
          <w:rFonts w:ascii="Berlin Sans FB" w:hAnsi="Berlin Sans FB"/>
          <w:spacing w:val="-3"/>
          <w:w w:val="103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2"/>
          <w:w w:val="103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pacing w:val="3"/>
          <w:w w:val="103"/>
          <w:sz w:val="24"/>
          <w:szCs w:val="24"/>
          <w:lang w:val="es-MX"/>
        </w:rPr>
        <w:t>b</w:t>
      </w:r>
      <w:r w:rsidRPr="00D96111">
        <w:rPr>
          <w:rFonts w:ascii="Berlin Sans FB" w:hAnsi="Berlin Sans FB"/>
          <w:spacing w:val="-1"/>
          <w:w w:val="103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pacing w:val="-3"/>
          <w:w w:val="103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w w:val="103"/>
          <w:sz w:val="24"/>
          <w:szCs w:val="24"/>
          <w:lang w:val="es-MX"/>
        </w:rPr>
        <w:t>.</w:t>
      </w:r>
    </w:p>
    <w:p w:rsidR="009317F8" w:rsidRPr="00D96111" w:rsidRDefault="009317F8" w:rsidP="00D96111">
      <w:pPr>
        <w:pStyle w:val="Prrafodelista"/>
        <w:numPr>
          <w:ilvl w:val="0"/>
          <w:numId w:val="20"/>
        </w:numPr>
        <w:spacing w:before="7" w:line="360" w:lineRule="auto"/>
        <w:ind w:right="22"/>
        <w:jc w:val="both"/>
        <w:rPr>
          <w:rFonts w:ascii="Berlin Sans FB" w:hAnsi="Berlin Sans FB"/>
          <w:sz w:val="24"/>
          <w:szCs w:val="24"/>
          <w:lang w:val="es-MX"/>
        </w:rPr>
      </w:pPr>
      <w:r w:rsidRPr="00D96111">
        <w:rPr>
          <w:rFonts w:ascii="Berlin Sans FB" w:hAnsi="Berlin Sans FB"/>
          <w:spacing w:val="2"/>
          <w:sz w:val="24"/>
          <w:szCs w:val="24"/>
          <w:lang w:val="es-MX"/>
        </w:rPr>
        <w:t>D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-8"/>
          <w:sz w:val="24"/>
          <w:szCs w:val="24"/>
          <w:lang w:val="es-MX"/>
        </w:rPr>
        <w:t>f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23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4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7"/>
          <w:sz w:val="24"/>
          <w:szCs w:val="24"/>
          <w:lang w:val="es-MX"/>
        </w:rPr>
        <w:t>g</w:t>
      </w:r>
      <w:r w:rsidRPr="00D96111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25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D96111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D96111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D96111">
        <w:rPr>
          <w:rFonts w:ascii="Berlin Sans FB" w:hAnsi="Berlin Sans FB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pacing w:val="10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7"/>
          <w:sz w:val="24"/>
          <w:szCs w:val="24"/>
          <w:lang w:val="es-MX"/>
        </w:rPr>
        <w:t>q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D96111">
        <w:rPr>
          <w:rFonts w:ascii="Berlin Sans FB" w:hAnsi="Berlin Sans FB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17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5"/>
          <w:w w:val="103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-4"/>
          <w:w w:val="103"/>
          <w:sz w:val="24"/>
          <w:szCs w:val="24"/>
          <w:lang w:val="es-MX"/>
        </w:rPr>
        <w:t>m</w:t>
      </w:r>
      <w:r w:rsidRPr="00D96111">
        <w:rPr>
          <w:rFonts w:ascii="Berlin Sans FB" w:hAnsi="Berlin Sans FB"/>
          <w:spacing w:val="7"/>
          <w:w w:val="103"/>
          <w:sz w:val="24"/>
          <w:szCs w:val="24"/>
          <w:lang w:val="es-MX"/>
        </w:rPr>
        <w:t>p</w:t>
      </w:r>
      <w:r w:rsidRPr="00D96111">
        <w:rPr>
          <w:rFonts w:ascii="Berlin Sans FB" w:hAnsi="Berlin Sans FB"/>
          <w:spacing w:val="-6"/>
          <w:w w:val="103"/>
          <w:sz w:val="24"/>
          <w:szCs w:val="24"/>
          <w:lang w:val="es-MX"/>
        </w:rPr>
        <w:t>l</w:t>
      </w:r>
      <w:r w:rsidRPr="00D96111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-5"/>
          <w:w w:val="103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w w:val="103"/>
          <w:sz w:val="24"/>
          <w:szCs w:val="24"/>
          <w:lang w:val="es-MX"/>
        </w:rPr>
        <w:t>rs</w:t>
      </w:r>
      <w:r w:rsidRPr="00D96111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w w:val="103"/>
          <w:sz w:val="24"/>
          <w:szCs w:val="24"/>
          <w:lang w:val="es-MX"/>
        </w:rPr>
        <w:t>.</w:t>
      </w:r>
    </w:p>
    <w:p w:rsidR="009317F8" w:rsidRPr="00D96111" w:rsidRDefault="009317F8" w:rsidP="00D96111">
      <w:pPr>
        <w:pStyle w:val="Prrafodelista"/>
        <w:numPr>
          <w:ilvl w:val="0"/>
          <w:numId w:val="20"/>
        </w:numPr>
        <w:spacing w:before="2" w:line="360" w:lineRule="auto"/>
        <w:ind w:right="22"/>
        <w:jc w:val="both"/>
        <w:rPr>
          <w:rFonts w:ascii="Berlin Sans FB" w:hAnsi="Berlin Sans FB"/>
          <w:sz w:val="24"/>
          <w:szCs w:val="24"/>
          <w:lang w:val="es-MX"/>
        </w:rPr>
      </w:pPr>
      <w:r w:rsidRPr="00D96111">
        <w:rPr>
          <w:rFonts w:ascii="Berlin Sans FB" w:hAnsi="Berlin Sans FB"/>
          <w:spacing w:val="-3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ti</w:t>
      </w:r>
      <w:r w:rsidRPr="00D96111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ca</w:t>
      </w:r>
      <w:r w:rsidRPr="00D96111">
        <w:rPr>
          <w:rFonts w:ascii="Berlin Sans FB" w:hAnsi="Berlin Sans FB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22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D96111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20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D96111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io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25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qu</w:t>
      </w:r>
      <w:r w:rsidRPr="00D96111">
        <w:rPr>
          <w:rFonts w:ascii="Berlin Sans FB" w:hAnsi="Berlin Sans FB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 xml:space="preserve"> pu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14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2"/>
          <w:w w:val="103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5"/>
          <w:w w:val="103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7"/>
          <w:w w:val="103"/>
          <w:sz w:val="24"/>
          <w:szCs w:val="24"/>
          <w:lang w:val="es-MX"/>
        </w:rPr>
        <w:t>q</w:t>
      </w:r>
      <w:r w:rsidRPr="00D96111">
        <w:rPr>
          <w:rFonts w:ascii="Berlin Sans FB" w:hAnsi="Berlin Sans FB"/>
          <w:spacing w:val="-2"/>
          <w:w w:val="103"/>
          <w:sz w:val="24"/>
          <w:szCs w:val="24"/>
          <w:lang w:val="es-MX"/>
        </w:rPr>
        <w:t>u</w:t>
      </w:r>
      <w:r w:rsidRPr="00D96111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-3"/>
          <w:w w:val="103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2"/>
          <w:w w:val="103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2"/>
          <w:w w:val="103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4"/>
          <w:w w:val="103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w w:val="103"/>
          <w:sz w:val="24"/>
          <w:szCs w:val="24"/>
          <w:lang w:val="es-MX"/>
        </w:rPr>
        <w:t>.</w:t>
      </w:r>
    </w:p>
    <w:p w:rsidR="009317F8" w:rsidRPr="00D96111" w:rsidRDefault="009317F8" w:rsidP="00D96111">
      <w:pPr>
        <w:pStyle w:val="Prrafodelista"/>
        <w:numPr>
          <w:ilvl w:val="0"/>
          <w:numId w:val="20"/>
        </w:numPr>
        <w:spacing w:before="7" w:line="360" w:lineRule="auto"/>
        <w:ind w:right="22"/>
        <w:jc w:val="both"/>
        <w:rPr>
          <w:rFonts w:ascii="Berlin Sans FB" w:hAnsi="Berlin Sans FB"/>
          <w:sz w:val="24"/>
          <w:szCs w:val="24"/>
          <w:lang w:val="es-MX"/>
        </w:rPr>
      </w:pP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L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D96111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15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lo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13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pacing w:val="6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ac</w:t>
      </w:r>
      <w:r w:rsidRPr="00D96111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pacing w:val="7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18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D96111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g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pacing w:val="27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D96111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z w:val="24"/>
          <w:szCs w:val="24"/>
          <w:lang w:val="es-MX"/>
        </w:rPr>
        <w:t>l</w:t>
      </w:r>
      <w:r w:rsidRPr="00D96111">
        <w:rPr>
          <w:rFonts w:ascii="Berlin Sans FB" w:hAnsi="Berlin Sans FB"/>
          <w:spacing w:val="1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D96111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D96111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sz w:val="24"/>
          <w:szCs w:val="24"/>
          <w:lang w:val="es-MX"/>
        </w:rPr>
        <w:t>o</w:t>
      </w:r>
      <w:r w:rsidRPr="00D96111">
        <w:rPr>
          <w:rFonts w:ascii="Berlin Sans FB" w:hAnsi="Berlin Sans FB"/>
          <w:spacing w:val="16"/>
          <w:sz w:val="24"/>
          <w:szCs w:val="24"/>
          <w:lang w:val="es-MX"/>
        </w:rPr>
        <w:t xml:space="preserve"> </w:t>
      </w:r>
      <w:r w:rsidRPr="00D96111">
        <w:rPr>
          <w:rFonts w:ascii="Berlin Sans FB" w:hAnsi="Berlin Sans FB"/>
          <w:spacing w:val="7"/>
          <w:sz w:val="24"/>
          <w:szCs w:val="24"/>
          <w:lang w:val="es-MX"/>
        </w:rPr>
        <w:t>d</w:t>
      </w:r>
      <w:r w:rsidRPr="00D96111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D96111">
        <w:rPr>
          <w:rFonts w:ascii="Berlin Sans FB" w:hAnsi="Berlin Sans FB"/>
          <w:spacing w:val="3"/>
          <w:w w:val="103"/>
          <w:sz w:val="24"/>
          <w:szCs w:val="24"/>
          <w:lang w:val="es-MX"/>
        </w:rPr>
        <w:t>p</w:t>
      </w:r>
      <w:r w:rsidRPr="00D96111">
        <w:rPr>
          <w:rFonts w:ascii="Berlin Sans FB" w:hAnsi="Berlin Sans FB"/>
          <w:spacing w:val="2"/>
          <w:w w:val="103"/>
          <w:sz w:val="24"/>
          <w:szCs w:val="24"/>
          <w:lang w:val="es-MX"/>
        </w:rPr>
        <w:t>r</w:t>
      </w:r>
      <w:r w:rsidRPr="00D96111">
        <w:rPr>
          <w:rFonts w:ascii="Berlin Sans FB" w:hAnsi="Berlin Sans FB"/>
          <w:spacing w:val="-2"/>
          <w:w w:val="103"/>
          <w:sz w:val="24"/>
          <w:szCs w:val="24"/>
          <w:lang w:val="es-MX"/>
        </w:rPr>
        <w:t>u</w:t>
      </w:r>
      <w:r w:rsidRPr="00D96111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D96111">
        <w:rPr>
          <w:rFonts w:ascii="Berlin Sans FB" w:hAnsi="Berlin Sans FB"/>
          <w:spacing w:val="3"/>
          <w:w w:val="103"/>
          <w:sz w:val="24"/>
          <w:szCs w:val="24"/>
          <w:lang w:val="es-MX"/>
        </w:rPr>
        <w:t>b</w:t>
      </w:r>
      <w:r w:rsidRPr="00D96111">
        <w:rPr>
          <w:rFonts w:ascii="Berlin Sans FB" w:hAnsi="Berlin Sans FB"/>
          <w:spacing w:val="-1"/>
          <w:w w:val="103"/>
          <w:sz w:val="24"/>
          <w:szCs w:val="24"/>
          <w:lang w:val="es-MX"/>
        </w:rPr>
        <w:t>a</w:t>
      </w:r>
      <w:r w:rsidRPr="00D96111">
        <w:rPr>
          <w:rFonts w:ascii="Berlin Sans FB" w:hAnsi="Berlin Sans FB"/>
          <w:spacing w:val="-4"/>
          <w:w w:val="103"/>
          <w:sz w:val="24"/>
          <w:szCs w:val="24"/>
          <w:lang w:val="es-MX"/>
        </w:rPr>
        <w:t>s</w:t>
      </w:r>
      <w:r w:rsidRPr="00D96111">
        <w:rPr>
          <w:rFonts w:ascii="Berlin Sans FB" w:hAnsi="Berlin Sans FB"/>
          <w:w w:val="103"/>
          <w:sz w:val="24"/>
          <w:szCs w:val="24"/>
          <w:lang w:val="es-MX"/>
        </w:rPr>
        <w:t>.</w:t>
      </w:r>
    </w:p>
    <w:p w:rsidR="009317F8" w:rsidRPr="00C81B15" w:rsidRDefault="009317F8" w:rsidP="009317F8">
      <w:pPr>
        <w:spacing w:before="6" w:line="14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9317F8">
      <w:pPr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t>1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  <w:lang w:val="es-MX"/>
        </w:rPr>
        <w:t>.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 xml:space="preserve">2 </w:t>
      </w:r>
      <w:r w:rsidRPr="00C81B15">
        <w:rPr>
          <w:rFonts w:ascii="Berlin Sans FB" w:eastAsia="Arial" w:hAnsi="Berlin Sans FB" w:cs="Arial"/>
          <w:b/>
          <w:spacing w:val="44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-1"/>
          <w:w w:val="103"/>
          <w:sz w:val="24"/>
          <w:szCs w:val="24"/>
          <w:lang w:val="es-MX"/>
        </w:rPr>
        <w:t>E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n</w:t>
      </w:r>
      <w:r w:rsidRPr="00C81B15">
        <w:rPr>
          <w:rFonts w:ascii="Berlin Sans FB" w:eastAsia="Arial" w:hAnsi="Berlin Sans FB" w:cs="Arial"/>
          <w:b/>
          <w:spacing w:val="2"/>
          <w:w w:val="103"/>
          <w:sz w:val="24"/>
          <w:szCs w:val="24"/>
          <w:lang w:val="es-MX"/>
        </w:rPr>
        <w:t>t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o</w:t>
      </w:r>
      <w:r w:rsidRPr="00C81B15">
        <w:rPr>
          <w:rFonts w:ascii="Berlin Sans FB" w:eastAsia="Arial" w:hAnsi="Berlin Sans FB" w:cs="Arial"/>
          <w:b/>
          <w:spacing w:val="-4"/>
          <w:w w:val="103"/>
          <w:sz w:val="24"/>
          <w:szCs w:val="24"/>
          <w:lang w:val="es-MX"/>
        </w:rPr>
        <w:t>r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no</w:t>
      </w:r>
    </w:p>
    <w:p w:rsidR="009317F8" w:rsidRPr="00C81B15" w:rsidRDefault="009317F8" w:rsidP="009317F8">
      <w:pPr>
        <w:spacing w:before="16" w:line="28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FB2A16">
      <w:pPr>
        <w:spacing w:line="360" w:lineRule="auto"/>
        <w:ind w:left="922" w:right="154"/>
        <w:jc w:val="both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z w:val="24"/>
          <w:szCs w:val="24"/>
          <w:lang w:val="es-MX"/>
        </w:rPr>
        <w:t>El</w:t>
      </w:r>
      <w:r w:rsidRPr="00C81B15">
        <w:rPr>
          <w:rFonts w:ascii="Berlin Sans FB" w:hAnsi="Berlin Sans FB"/>
          <w:spacing w:val="3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-12"/>
          <w:sz w:val="24"/>
          <w:szCs w:val="24"/>
          <w:lang w:val="es-MX"/>
        </w:rPr>
        <w:t>y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ec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o 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4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36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q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6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se</w:t>
      </w:r>
      <w:r w:rsidRPr="00C81B15">
        <w:rPr>
          <w:rFonts w:ascii="Berlin Sans FB" w:hAnsi="Berlin Sans FB"/>
          <w:spacing w:val="3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8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in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 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4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4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se</w:t>
      </w:r>
      <w:r w:rsidRPr="00C81B15">
        <w:rPr>
          <w:rFonts w:ascii="Berlin Sans FB" w:hAnsi="Berlin Sans FB"/>
          <w:spacing w:val="3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3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cac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ó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n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="00FB2A16" w:rsidRPr="00C81B15">
        <w:rPr>
          <w:rFonts w:ascii="Berlin Sans FB" w:hAnsi="Berlin Sans FB"/>
          <w:spacing w:val="2"/>
          <w:w w:val="103"/>
          <w:sz w:val="24"/>
          <w:szCs w:val="24"/>
          <w:lang w:val="es-MX"/>
        </w:rPr>
        <w:t>Clínica</w:t>
      </w:r>
      <w:r w:rsidRPr="00C81B15">
        <w:rPr>
          <w:rFonts w:ascii="Berlin Sans FB" w:hAnsi="Berlin Sans FB"/>
          <w:spacing w:val="2"/>
          <w:w w:val="103"/>
          <w:sz w:val="24"/>
          <w:szCs w:val="24"/>
          <w:lang w:val="es-MX"/>
        </w:rPr>
        <w:t xml:space="preserve"> Karisma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 xml:space="preserve">,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on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2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h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rr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4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12"/>
          <w:sz w:val="24"/>
          <w:szCs w:val="24"/>
          <w:lang w:val="es-MX"/>
        </w:rPr>
        <w:t>y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h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1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z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3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cac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ó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4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1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-12"/>
          <w:sz w:val="24"/>
          <w:szCs w:val="24"/>
          <w:lang w:val="es-MX"/>
        </w:rPr>
        <w:t>y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2"/>
          <w:w w:val="103"/>
          <w:sz w:val="24"/>
          <w:szCs w:val="24"/>
          <w:lang w:val="es-MX"/>
        </w:rPr>
        <w:t>(r</w:t>
      </w:r>
      <w:r w:rsidRPr="00C81B15">
        <w:rPr>
          <w:rFonts w:ascii="Berlin Sans FB" w:hAnsi="Berlin Sans FB"/>
          <w:spacing w:val="-5"/>
          <w:w w:val="10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2"/>
          <w:w w:val="10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4"/>
          <w:w w:val="103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-4"/>
          <w:w w:val="103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 xml:space="preserve">,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ea</w:t>
      </w:r>
      <w:r w:rsidRPr="00C81B15">
        <w:rPr>
          <w:rFonts w:ascii="Berlin Sans FB" w:hAnsi="Berlin Sans FB"/>
          <w:sz w:val="24"/>
          <w:szCs w:val="24"/>
          <w:lang w:val="es-MX"/>
        </w:rPr>
        <w:t>s,</w:t>
      </w:r>
      <w:r w:rsidRPr="00C81B15">
        <w:rPr>
          <w:rFonts w:ascii="Berlin Sans FB" w:hAnsi="Berlin Sans FB"/>
          <w:spacing w:val="1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4"/>
          <w:w w:val="103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6"/>
          <w:w w:val="10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v</w:t>
      </w:r>
      <w:r w:rsidRPr="00C81B15">
        <w:rPr>
          <w:rFonts w:ascii="Berlin Sans FB" w:hAnsi="Berlin Sans FB"/>
          <w:spacing w:val="-6"/>
          <w:w w:val="10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7"/>
          <w:w w:val="10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5"/>
          <w:w w:val="103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5"/>
          <w:w w:val="10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"/>
          <w:w w:val="103"/>
          <w:sz w:val="24"/>
          <w:szCs w:val="24"/>
          <w:lang w:val="es-MX"/>
        </w:rPr>
        <w:t>…</w:t>
      </w:r>
      <w:r w:rsidRPr="00C81B15">
        <w:rPr>
          <w:rFonts w:ascii="Berlin Sans FB" w:hAnsi="Berlin Sans FB"/>
          <w:spacing w:val="-3"/>
          <w:w w:val="103"/>
          <w:sz w:val="24"/>
          <w:szCs w:val="24"/>
          <w:lang w:val="es-MX"/>
        </w:rPr>
        <w:t>)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>.</w:t>
      </w:r>
    </w:p>
    <w:p w:rsidR="009317F8" w:rsidRPr="00C81B15" w:rsidRDefault="009317F8" w:rsidP="00FB2A16">
      <w:pPr>
        <w:spacing w:before="2" w:line="360" w:lineRule="auto"/>
        <w:ind w:left="922" w:right="156"/>
        <w:jc w:val="both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4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q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a </w:t>
      </w:r>
      <w:r w:rsidRPr="00C81B15">
        <w:rPr>
          <w:rFonts w:ascii="Berlin Sans FB" w:hAnsi="Berlin Sans FB"/>
          <w:spacing w:val="1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á </w:t>
      </w:r>
      <w:r w:rsidRPr="00C81B15">
        <w:rPr>
          <w:rFonts w:ascii="Berlin Sans FB" w:hAnsi="Berlin Sans FB"/>
          <w:spacing w:val="16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4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a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a </w:t>
      </w:r>
      <w:r w:rsidRPr="00C81B15">
        <w:rPr>
          <w:rFonts w:ascii="Berlin Sans FB" w:hAnsi="Berlin Sans FB"/>
          <w:spacing w:val="1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7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-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vi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do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r </w:t>
      </w:r>
      <w:r w:rsidRPr="00C81B15">
        <w:rPr>
          <w:rFonts w:ascii="Berlin Sans FB" w:hAnsi="Berlin Sans FB"/>
          <w:spacing w:val="2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4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4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qu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4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x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á </w:t>
      </w:r>
      <w:r w:rsidRPr="00C81B15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4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4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s 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"/>
          <w:w w:val="10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 xml:space="preserve">a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li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z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1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36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8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ón</w:t>
      </w:r>
      <w:r w:rsidRPr="00C81B15">
        <w:rPr>
          <w:rFonts w:ascii="Berlin Sans FB" w:hAnsi="Berlin Sans FB"/>
          <w:sz w:val="24"/>
          <w:szCs w:val="24"/>
          <w:lang w:val="es-MX"/>
        </w:rPr>
        <w:t>.</w:t>
      </w:r>
      <w:r w:rsidRPr="00C81B15">
        <w:rPr>
          <w:rFonts w:ascii="Berlin Sans FB" w:hAnsi="Berlin Sans FB"/>
          <w:spacing w:val="2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La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ó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2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>á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6"/>
          <w:w w:val="10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H</w:t>
      </w:r>
      <w:r w:rsidRPr="00C81B15">
        <w:rPr>
          <w:rFonts w:ascii="Berlin Sans FB" w:hAnsi="Berlin Sans FB"/>
          <w:spacing w:val="1"/>
          <w:w w:val="10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>.</w:t>
      </w:r>
    </w:p>
    <w:p w:rsidR="009317F8" w:rsidRPr="00C81B15" w:rsidRDefault="009317F8" w:rsidP="009317F8">
      <w:pPr>
        <w:spacing w:before="9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9317F8">
      <w:pPr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t>1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  <w:lang w:val="es-MX"/>
        </w:rPr>
        <w:t>.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 xml:space="preserve">3 </w:t>
      </w:r>
      <w:r w:rsidRPr="00C81B15">
        <w:rPr>
          <w:rFonts w:ascii="Berlin Sans FB" w:eastAsia="Arial" w:hAnsi="Berlin Sans FB" w:cs="Arial"/>
          <w:b/>
          <w:spacing w:val="44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-7"/>
          <w:w w:val="103"/>
          <w:sz w:val="24"/>
          <w:szCs w:val="24"/>
          <w:lang w:val="es-MX"/>
        </w:rPr>
        <w:t>A</w:t>
      </w:r>
      <w:r w:rsidRPr="00C81B15">
        <w:rPr>
          <w:rFonts w:ascii="Berlin Sans FB" w:eastAsia="Arial" w:hAnsi="Berlin Sans FB" w:cs="Arial"/>
          <w:b/>
          <w:spacing w:val="-2"/>
          <w:w w:val="103"/>
          <w:sz w:val="24"/>
          <w:szCs w:val="24"/>
          <w:lang w:val="es-MX"/>
        </w:rPr>
        <w:t>l</w:t>
      </w:r>
      <w:r w:rsidRPr="00C81B15">
        <w:rPr>
          <w:rFonts w:ascii="Berlin Sans FB" w:eastAsia="Arial" w:hAnsi="Berlin Sans FB" w:cs="Arial"/>
          <w:b/>
          <w:spacing w:val="1"/>
          <w:w w:val="103"/>
          <w:sz w:val="24"/>
          <w:szCs w:val="24"/>
          <w:lang w:val="es-MX"/>
        </w:rPr>
        <w:t>ca</w:t>
      </w:r>
      <w:r w:rsidRPr="00C81B15">
        <w:rPr>
          <w:rFonts w:ascii="Berlin Sans FB" w:eastAsia="Arial" w:hAnsi="Berlin Sans FB" w:cs="Arial"/>
          <w:b/>
          <w:spacing w:val="5"/>
          <w:w w:val="103"/>
          <w:sz w:val="24"/>
          <w:szCs w:val="24"/>
          <w:lang w:val="es-MX"/>
        </w:rPr>
        <w:t>n</w:t>
      </w:r>
      <w:r w:rsidRPr="00C81B15">
        <w:rPr>
          <w:rFonts w:ascii="Berlin Sans FB" w:eastAsia="Arial" w:hAnsi="Berlin Sans FB" w:cs="Arial"/>
          <w:b/>
          <w:spacing w:val="-3"/>
          <w:w w:val="103"/>
          <w:sz w:val="24"/>
          <w:szCs w:val="24"/>
          <w:lang w:val="es-MX"/>
        </w:rPr>
        <w:t>c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e</w:t>
      </w:r>
    </w:p>
    <w:p w:rsidR="009317F8" w:rsidRPr="00C81B15" w:rsidRDefault="009317F8" w:rsidP="009317F8">
      <w:pPr>
        <w:spacing w:before="11" w:line="28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D96111">
      <w:pPr>
        <w:spacing w:line="360" w:lineRule="auto"/>
        <w:ind w:left="922" w:right="4016"/>
        <w:jc w:val="both"/>
        <w:rPr>
          <w:rFonts w:ascii="Berlin Sans FB" w:hAnsi="Berlin Sans FB"/>
          <w:w w:val="103"/>
          <w:sz w:val="24"/>
          <w:szCs w:val="24"/>
          <w:lang w:val="es-MX"/>
        </w:rPr>
      </w:pP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z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á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2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ig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ti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ca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j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g</w:t>
      </w:r>
      <w:r w:rsidRPr="00C81B15">
        <w:rPr>
          <w:rFonts w:ascii="Berlin Sans FB" w:hAnsi="Berlin Sans FB"/>
          <w:spacing w:val="6"/>
          <w:w w:val="10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6"/>
          <w:w w:val="103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>:</w:t>
      </w:r>
    </w:p>
    <w:p w:rsidR="009317F8" w:rsidRPr="00C81B15" w:rsidRDefault="009317F8" w:rsidP="00D96111">
      <w:pPr>
        <w:pStyle w:val="Prrafodelista"/>
        <w:widowControl/>
        <w:numPr>
          <w:ilvl w:val="0"/>
          <w:numId w:val="15"/>
        </w:numPr>
        <w:spacing w:line="360" w:lineRule="auto"/>
        <w:ind w:right="4016"/>
        <w:jc w:val="both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z w:val="24"/>
          <w:szCs w:val="24"/>
          <w:lang w:val="es-MX"/>
        </w:rPr>
        <w:t>Pruebas de funcionalidad</w:t>
      </w:r>
    </w:p>
    <w:p w:rsidR="009317F8" w:rsidRPr="00C81B15" w:rsidRDefault="009317F8" w:rsidP="00D96111">
      <w:pPr>
        <w:pStyle w:val="Prrafodelista"/>
        <w:widowControl/>
        <w:numPr>
          <w:ilvl w:val="0"/>
          <w:numId w:val="15"/>
        </w:numPr>
        <w:spacing w:line="360" w:lineRule="auto"/>
        <w:ind w:right="4016"/>
        <w:jc w:val="both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z w:val="24"/>
          <w:szCs w:val="24"/>
          <w:lang w:val="es-MX"/>
        </w:rPr>
        <w:t>Pruebas de interfaz de usuario</w:t>
      </w:r>
    </w:p>
    <w:p w:rsidR="009317F8" w:rsidRPr="00C81B15" w:rsidRDefault="009317F8" w:rsidP="00D96111">
      <w:pPr>
        <w:pStyle w:val="Prrafodelista"/>
        <w:widowControl/>
        <w:numPr>
          <w:ilvl w:val="0"/>
          <w:numId w:val="15"/>
        </w:numPr>
        <w:spacing w:line="360" w:lineRule="auto"/>
        <w:ind w:right="4016"/>
        <w:jc w:val="both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z w:val="24"/>
          <w:szCs w:val="24"/>
          <w:lang w:val="es-MX"/>
        </w:rPr>
        <w:t>Pruebas de base de datos</w:t>
      </w:r>
    </w:p>
    <w:p w:rsidR="009317F8" w:rsidRPr="00C81B15" w:rsidRDefault="009317F8" w:rsidP="00D96111">
      <w:pPr>
        <w:pStyle w:val="Prrafodelista"/>
        <w:widowControl/>
        <w:numPr>
          <w:ilvl w:val="0"/>
          <w:numId w:val="15"/>
        </w:numPr>
        <w:spacing w:line="360" w:lineRule="auto"/>
        <w:ind w:right="4016"/>
        <w:jc w:val="both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z w:val="24"/>
          <w:szCs w:val="24"/>
          <w:lang w:val="es-MX"/>
        </w:rPr>
        <w:t>Pruebas de rendimiento</w:t>
      </w:r>
    </w:p>
    <w:p w:rsidR="009317F8" w:rsidRPr="00C81B15" w:rsidRDefault="009317F8" w:rsidP="00D96111">
      <w:pPr>
        <w:pStyle w:val="Prrafodelista"/>
        <w:widowControl/>
        <w:numPr>
          <w:ilvl w:val="0"/>
          <w:numId w:val="15"/>
        </w:numPr>
        <w:spacing w:line="360" w:lineRule="auto"/>
        <w:ind w:right="4016"/>
        <w:jc w:val="both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z w:val="24"/>
          <w:szCs w:val="24"/>
          <w:lang w:val="es-MX"/>
        </w:rPr>
        <w:t>Pruebas de seguridad y acceso</w:t>
      </w:r>
    </w:p>
    <w:p w:rsidR="009317F8" w:rsidRPr="00C81B15" w:rsidRDefault="009317F8" w:rsidP="00D96111">
      <w:pPr>
        <w:pStyle w:val="Prrafodelista"/>
        <w:widowControl/>
        <w:numPr>
          <w:ilvl w:val="0"/>
          <w:numId w:val="15"/>
        </w:numPr>
        <w:spacing w:line="360" w:lineRule="auto"/>
        <w:ind w:right="4016"/>
        <w:jc w:val="both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z w:val="24"/>
          <w:szCs w:val="24"/>
          <w:lang w:val="es-MX"/>
        </w:rPr>
        <w:t>Pruebas de configuración</w:t>
      </w:r>
    </w:p>
    <w:p w:rsidR="009317F8" w:rsidRPr="00C81B15" w:rsidRDefault="009317F8" w:rsidP="009317F8">
      <w:pPr>
        <w:pStyle w:val="Prrafodelista"/>
        <w:spacing w:before="7"/>
        <w:ind w:left="2046"/>
        <w:rPr>
          <w:rFonts w:ascii="Berlin Sans FB" w:hAnsi="Berlin Sans FB"/>
          <w:sz w:val="24"/>
          <w:szCs w:val="24"/>
          <w:lang w:val="es-MX"/>
        </w:rPr>
      </w:pPr>
    </w:p>
    <w:p w:rsidR="009317F8" w:rsidRDefault="009317F8" w:rsidP="009317F8">
      <w:pPr>
        <w:spacing w:before="6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D96111" w:rsidRDefault="00D96111" w:rsidP="009317F8">
      <w:pPr>
        <w:spacing w:before="6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D96111" w:rsidRDefault="00D96111" w:rsidP="009317F8">
      <w:pPr>
        <w:spacing w:before="6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D96111" w:rsidRDefault="00D96111" w:rsidP="009317F8">
      <w:pPr>
        <w:spacing w:before="6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D96111" w:rsidRDefault="00D96111" w:rsidP="009317F8">
      <w:pPr>
        <w:spacing w:before="6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8A5A0D" w:rsidRDefault="008A5A0D" w:rsidP="009317F8">
      <w:pPr>
        <w:spacing w:before="6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8A5A0D" w:rsidRDefault="008A5A0D" w:rsidP="009317F8">
      <w:pPr>
        <w:spacing w:before="6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8A5A0D" w:rsidRDefault="008A5A0D" w:rsidP="009317F8">
      <w:pPr>
        <w:spacing w:before="6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8A5A0D" w:rsidRDefault="008A5A0D" w:rsidP="009317F8">
      <w:pPr>
        <w:spacing w:before="6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D96111" w:rsidRDefault="00D96111" w:rsidP="009317F8">
      <w:pPr>
        <w:spacing w:before="6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D96111" w:rsidRPr="00C81B15" w:rsidRDefault="00D96111" w:rsidP="009317F8">
      <w:pPr>
        <w:spacing w:before="6" w:line="16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9317F8">
      <w:pPr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lastRenderedPageBreak/>
        <w:t>1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  <w:lang w:val="es-MX"/>
        </w:rPr>
        <w:t>.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 xml:space="preserve">4 </w:t>
      </w:r>
      <w:r w:rsidRPr="00C81B15">
        <w:rPr>
          <w:rFonts w:ascii="Berlin Sans FB" w:eastAsia="Arial" w:hAnsi="Berlin Sans FB" w:cs="Arial"/>
          <w:b/>
          <w:spacing w:val="48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-1"/>
          <w:sz w:val="24"/>
          <w:szCs w:val="24"/>
          <w:lang w:val="es-MX"/>
        </w:rPr>
        <w:t>V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  <w:lang w:val="es-MX"/>
        </w:rPr>
        <w:t>i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t>s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  <w:lang w:val="es-MX"/>
        </w:rPr>
        <w:t>i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>ón</w:t>
      </w:r>
      <w:r w:rsidRPr="00C81B15">
        <w:rPr>
          <w:rFonts w:ascii="Berlin Sans FB" w:eastAsia="Arial" w:hAnsi="Berlin Sans FB" w:cs="Arial"/>
          <w:b/>
          <w:spacing w:val="17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-5"/>
          <w:w w:val="103"/>
          <w:sz w:val="24"/>
          <w:szCs w:val="24"/>
          <w:lang w:val="es-MX"/>
        </w:rPr>
        <w:t>g</w:t>
      </w:r>
      <w:r w:rsidRPr="00C81B15">
        <w:rPr>
          <w:rFonts w:ascii="Berlin Sans FB" w:eastAsia="Arial" w:hAnsi="Berlin Sans FB" w:cs="Arial"/>
          <w:b/>
          <w:spacing w:val="6"/>
          <w:w w:val="103"/>
          <w:sz w:val="24"/>
          <w:szCs w:val="24"/>
          <w:lang w:val="es-MX"/>
        </w:rPr>
        <w:t>e</w:t>
      </w:r>
      <w:r w:rsidRPr="00C81B15">
        <w:rPr>
          <w:rFonts w:ascii="Berlin Sans FB" w:eastAsia="Arial" w:hAnsi="Berlin Sans FB" w:cs="Arial"/>
          <w:b/>
          <w:spacing w:val="-5"/>
          <w:w w:val="103"/>
          <w:sz w:val="24"/>
          <w:szCs w:val="24"/>
          <w:lang w:val="es-MX"/>
        </w:rPr>
        <w:t>n</w:t>
      </w:r>
      <w:r w:rsidRPr="00C81B15">
        <w:rPr>
          <w:rFonts w:ascii="Berlin Sans FB" w:eastAsia="Arial" w:hAnsi="Berlin Sans FB" w:cs="Arial"/>
          <w:b/>
          <w:spacing w:val="1"/>
          <w:w w:val="103"/>
          <w:sz w:val="24"/>
          <w:szCs w:val="24"/>
          <w:lang w:val="es-MX"/>
        </w:rPr>
        <w:t>e</w:t>
      </w:r>
      <w:r w:rsidRPr="00C81B15">
        <w:rPr>
          <w:rFonts w:ascii="Berlin Sans FB" w:eastAsia="Arial" w:hAnsi="Berlin Sans FB" w:cs="Arial"/>
          <w:b/>
          <w:spacing w:val="-4"/>
          <w:w w:val="103"/>
          <w:sz w:val="24"/>
          <w:szCs w:val="24"/>
          <w:lang w:val="es-MX"/>
        </w:rPr>
        <w:t>r</w:t>
      </w:r>
      <w:r w:rsidRPr="00C81B15">
        <w:rPr>
          <w:rFonts w:ascii="Berlin Sans FB" w:eastAsia="Arial" w:hAnsi="Berlin Sans FB" w:cs="Arial"/>
          <w:b/>
          <w:spacing w:val="1"/>
          <w:w w:val="103"/>
          <w:sz w:val="24"/>
          <w:szCs w:val="24"/>
          <w:lang w:val="es-MX"/>
        </w:rPr>
        <w:t>a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l</w:t>
      </w:r>
    </w:p>
    <w:p w:rsidR="009317F8" w:rsidRPr="00C81B15" w:rsidRDefault="009317F8" w:rsidP="009317F8">
      <w:pPr>
        <w:spacing w:before="17" w:line="26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FB2A16">
      <w:pPr>
        <w:spacing w:line="242" w:lineRule="auto"/>
        <w:ind w:left="720" w:right="206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ig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2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ac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ó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3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x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y</w:t>
      </w:r>
      <w:r w:rsidRPr="00C81B15">
        <w:rPr>
          <w:rFonts w:ascii="Berlin Sans FB" w:hAnsi="Berlin Sans FB"/>
          <w:spacing w:val="-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lid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,</w:t>
      </w:r>
      <w:r w:rsidRPr="00C81B15">
        <w:rPr>
          <w:rFonts w:ascii="Berlin Sans FB" w:hAnsi="Berlin Sans FB"/>
          <w:spacing w:val="3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li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z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2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rr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oll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26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w w:val="10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6"/>
          <w:w w:val="10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 xml:space="preserve">n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2"/>
          <w:w w:val="10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4"/>
          <w:w w:val="103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>:</w:t>
      </w:r>
    </w:p>
    <w:p w:rsidR="009317F8" w:rsidRPr="00C81B15" w:rsidRDefault="009317F8" w:rsidP="009317F8">
      <w:pPr>
        <w:spacing w:before="2" w:line="220" w:lineRule="exact"/>
        <w:rPr>
          <w:rFonts w:ascii="Berlin Sans FB" w:hAnsi="Berlin Sans FB"/>
          <w:sz w:val="24"/>
          <w:szCs w:val="24"/>
          <w:lang w:val="es-MX"/>
        </w:rPr>
      </w:pPr>
    </w:p>
    <w:tbl>
      <w:tblPr>
        <w:tblW w:w="9288" w:type="dxa"/>
        <w:tblInd w:w="3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4"/>
        <w:gridCol w:w="1703"/>
        <w:gridCol w:w="1695"/>
        <w:gridCol w:w="2966"/>
      </w:tblGrid>
      <w:tr w:rsidR="009317F8" w:rsidRPr="00C81B15" w:rsidTr="00D96111">
        <w:trPr>
          <w:trHeight w:hRule="exact" w:val="653"/>
        </w:trPr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415881" w:rsidRDefault="00415881" w:rsidP="00D96111">
            <w:pPr>
              <w:spacing w:line="200" w:lineRule="exact"/>
              <w:ind w:left="100"/>
              <w:jc w:val="center"/>
              <w:rPr>
                <w:rFonts w:ascii="Berlin Sans FB" w:eastAsia="Arial" w:hAnsi="Berlin Sans FB" w:cs="Arial"/>
                <w:b/>
                <w:spacing w:val="2"/>
                <w:w w:val="103"/>
                <w:sz w:val="24"/>
                <w:szCs w:val="24"/>
              </w:rPr>
            </w:pPr>
          </w:p>
          <w:p w:rsidR="009317F8" w:rsidRPr="00C81B15" w:rsidRDefault="009317F8" w:rsidP="00D96111">
            <w:pPr>
              <w:spacing w:line="200" w:lineRule="exact"/>
              <w:ind w:left="100"/>
              <w:jc w:val="center"/>
              <w:rPr>
                <w:rFonts w:ascii="Berlin Sans FB" w:eastAsia="Arial" w:hAnsi="Berlin Sans FB" w:cs="Arial"/>
                <w:sz w:val="24"/>
                <w:szCs w:val="24"/>
              </w:rPr>
            </w:pPr>
            <w:r w:rsidRPr="00C81B15">
              <w:rPr>
                <w:rFonts w:ascii="Berlin Sans FB" w:eastAsia="Arial" w:hAnsi="Berlin Sans FB" w:cs="Arial"/>
                <w:b/>
                <w:spacing w:val="2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eastAsia="Arial" w:hAnsi="Berlin Sans FB" w:cs="Arial"/>
                <w:b/>
                <w:spacing w:val="-5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eastAsia="Arial" w:hAnsi="Berlin Sans FB" w:cs="Arial"/>
                <w:b/>
                <w:spacing w:val="1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eastAsia="Arial" w:hAnsi="Berlin Sans FB" w:cs="Arial"/>
                <w:b/>
                <w:w w:val="103"/>
                <w:sz w:val="24"/>
                <w:szCs w:val="24"/>
              </w:rPr>
              <w:t>u</w:t>
            </w:r>
            <w:r w:rsidRPr="00C81B15">
              <w:rPr>
                <w:rFonts w:ascii="Berlin Sans FB" w:eastAsia="Arial" w:hAnsi="Berlin Sans FB" w:cs="Arial"/>
                <w:b/>
                <w:spacing w:val="-6"/>
                <w:w w:val="103"/>
                <w:sz w:val="24"/>
                <w:szCs w:val="24"/>
              </w:rPr>
              <w:t>m</w:t>
            </w:r>
            <w:r w:rsidRPr="00C81B15">
              <w:rPr>
                <w:rFonts w:ascii="Berlin Sans FB" w:eastAsia="Arial" w:hAnsi="Berlin Sans FB" w:cs="Arial"/>
                <w:b/>
                <w:spacing w:val="6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eastAsia="Arial" w:hAnsi="Berlin Sans FB" w:cs="Arial"/>
                <w:b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eastAsia="Arial" w:hAnsi="Berlin Sans FB" w:cs="Arial"/>
                <w:b/>
                <w:spacing w:val="-3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eastAsia="Arial" w:hAnsi="Berlin Sans FB" w:cs="Arial"/>
                <w:b/>
                <w:w w:val="103"/>
                <w:sz w:val="24"/>
                <w:szCs w:val="24"/>
              </w:rPr>
              <w:t>o</w:t>
            </w:r>
          </w:p>
        </w:tc>
        <w:tc>
          <w:tcPr>
            <w:tcW w:w="170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415881" w:rsidRDefault="00415881" w:rsidP="00D96111">
            <w:pPr>
              <w:spacing w:line="200" w:lineRule="exact"/>
              <w:ind w:left="105"/>
              <w:jc w:val="center"/>
              <w:rPr>
                <w:rFonts w:ascii="Berlin Sans FB" w:eastAsia="Arial" w:hAnsi="Berlin Sans FB" w:cs="Arial"/>
                <w:b/>
                <w:sz w:val="24"/>
                <w:szCs w:val="24"/>
              </w:rPr>
            </w:pPr>
          </w:p>
          <w:p w:rsidR="009317F8" w:rsidRPr="00C81B15" w:rsidRDefault="009317F8" w:rsidP="00D96111">
            <w:pPr>
              <w:spacing w:line="200" w:lineRule="exact"/>
              <w:ind w:left="105"/>
              <w:jc w:val="center"/>
              <w:rPr>
                <w:rFonts w:ascii="Berlin Sans FB" w:eastAsia="Arial" w:hAnsi="Berlin Sans FB" w:cs="Arial"/>
                <w:sz w:val="24"/>
                <w:szCs w:val="24"/>
              </w:rPr>
            </w:pPr>
            <w:r w:rsidRPr="00C81B15">
              <w:rPr>
                <w:rFonts w:ascii="Berlin Sans FB" w:eastAsia="Arial" w:hAnsi="Berlin Sans FB" w:cs="Arial"/>
                <w:b/>
                <w:sz w:val="24"/>
                <w:szCs w:val="24"/>
              </w:rPr>
              <w:t>C</w:t>
            </w:r>
            <w:r w:rsidRPr="00C81B15">
              <w:rPr>
                <w:rFonts w:ascii="Berlin Sans FB" w:eastAsia="Arial" w:hAnsi="Berlin Sans FB" w:cs="Arial"/>
                <w:b/>
                <w:spacing w:val="-1"/>
                <w:sz w:val="24"/>
                <w:szCs w:val="24"/>
              </w:rPr>
              <w:t>r</w:t>
            </w:r>
            <w:r w:rsidRPr="00C81B15">
              <w:rPr>
                <w:rFonts w:ascii="Berlin Sans FB" w:eastAsia="Arial" w:hAnsi="Berlin Sans FB" w:cs="Arial"/>
                <w:b/>
                <w:spacing w:val="-3"/>
                <w:sz w:val="24"/>
                <w:szCs w:val="24"/>
              </w:rPr>
              <w:t>e</w:t>
            </w:r>
            <w:r w:rsidRPr="00C81B15">
              <w:rPr>
                <w:rFonts w:ascii="Berlin Sans FB" w:eastAsia="Arial" w:hAnsi="Berlin Sans FB" w:cs="Arial"/>
                <w:b/>
                <w:spacing w:val="2"/>
                <w:sz w:val="24"/>
                <w:szCs w:val="24"/>
              </w:rPr>
              <w:t>a</w:t>
            </w:r>
            <w:r w:rsidRPr="00C81B15">
              <w:rPr>
                <w:rFonts w:ascii="Berlin Sans FB" w:eastAsia="Arial" w:hAnsi="Berlin Sans FB" w:cs="Arial"/>
                <w:b/>
                <w:spacing w:val="-4"/>
                <w:sz w:val="24"/>
                <w:szCs w:val="24"/>
              </w:rPr>
              <w:t>d</w:t>
            </w:r>
            <w:r w:rsidRPr="00C81B15">
              <w:rPr>
                <w:rFonts w:ascii="Berlin Sans FB" w:eastAsia="Arial" w:hAnsi="Berlin Sans FB" w:cs="Arial"/>
                <w:b/>
                <w:sz w:val="24"/>
                <w:szCs w:val="24"/>
              </w:rPr>
              <w:t>o</w:t>
            </w:r>
            <w:r w:rsidRPr="00C81B15">
              <w:rPr>
                <w:rFonts w:ascii="Berlin Sans FB" w:eastAsia="Arial" w:hAnsi="Berlin Sans FB" w:cs="Arial"/>
                <w:b/>
                <w:spacing w:val="23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eastAsia="Arial" w:hAnsi="Berlin Sans FB" w:cs="Arial"/>
                <w:b/>
                <w:w w:val="103"/>
                <w:sz w:val="24"/>
                <w:szCs w:val="24"/>
              </w:rPr>
              <w:t>o</w:t>
            </w:r>
          </w:p>
          <w:p w:rsidR="009317F8" w:rsidRPr="00C81B15" w:rsidRDefault="009317F8" w:rsidP="00D96111">
            <w:pPr>
              <w:spacing w:before="4"/>
              <w:ind w:left="105"/>
              <w:jc w:val="center"/>
              <w:rPr>
                <w:rFonts w:ascii="Berlin Sans FB" w:eastAsia="Arial" w:hAnsi="Berlin Sans FB" w:cs="Arial"/>
                <w:sz w:val="24"/>
                <w:szCs w:val="24"/>
              </w:rPr>
            </w:pPr>
            <w:r w:rsidRPr="00C81B15">
              <w:rPr>
                <w:rFonts w:ascii="Berlin Sans FB" w:eastAsia="Arial" w:hAnsi="Berlin Sans FB" w:cs="Arial"/>
                <w:b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eastAsia="Arial" w:hAnsi="Berlin Sans FB" w:cs="Arial"/>
                <w:b/>
                <w:spacing w:val="1"/>
                <w:w w:val="104"/>
                <w:sz w:val="24"/>
                <w:szCs w:val="24"/>
              </w:rPr>
              <w:t>i</w:t>
            </w:r>
            <w:r w:rsidRPr="00C81B15">
              <w:rPr>
                <w:rFonts w:ascii="Berlin Sans FB" w:eastAsia="Arial" w:hAnsi="Berlin Sans FB" w:cs="Arial"/>
                <w:b/>
                <w:spacing w:val="-3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eastAsia="Arial" w:hAnsi="Berlin Sans FB" w:cs="Arial"/>
                <w:b/>
                <w:spacing w:val="1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eastAsia="Arial" w:hAnsi="Berlin Sans FB" w:cs="Arial"/>
                <w:b/>
                <w:spacing w:val="-4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eastAsia="Arial" w:hAnsi="Berlin Sans FB" w:cs="Arial"/>
                <w:b/>
                <w:spacing w:val="1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eastAsia="Arial" w:hAnsi="Berlin Sans FB" w:cs="Arial"/>
                <w:b/>
                <w:spacing w:val="-4"/>
                <w:w w:val="104"/>
                <w:sz w:val="24"/>
                <w:szCs w:val="24"/>
              </w:rPr>
              <w:t>i</w:t>
            </w:r>
            <w:r w:rsidRPr="00C81B15">
              <w:rPr>
                <w:rFonts w:ascii="Berlin Sans FB" w:eastAsia="Arial" w:hAnsi="Berlin Sans FB" w:cs="Arial"/>
                <w:b/>
                <w:spacing w:val="1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eastAsia="Arial" w:hAnsi="Berlin Sans FB" w:cs="Arial"/>
                <w:b/>
                <w:spacing w:val="-4"/>
                <w:w w:val="104"/>
                <w:sz w:val="24"/>
                <w:szCs w:val="24"/>
              </w:rPr>
              <w:t>l</w:t>
            </w:r>
            <w:r w:rsidRPr="00C81B15">
              <w:rPr>
                <w:rFonts w:ascii="Berlin Sans FB" w:eastAsia="Arial" w:hAnsi="Berlin Sans FB" w:cs="Arial"/>
                <w:b/>
                <w:w w:val="103"/>
                <w:sz w:val="24"/>
                <w:szCs w:val="24"/>
              </w:rPr>
              <w:t>e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15881" w:rsidRDefault="00415881" w:rsidP="00D96111">
            <w:pPr>
              <w:spacing w:line="200" w:lineRule="exact"/>
              <w:ind w:left="95"/>
              <w:jc w:val="center"/>
              <w:rPr>
                <w:rFonts w:ascii="Berlin Sans FB" w:eastAsia="Arial" w:hAnsi="Berlin Sans FB" w:cs="Arial"/>
                <w:b/>
                <w:sz w:val="24"/>
                <w:szCs w:val="24"/>
              </w:rPr>
            </w:pPr>
          </w:p>
          <w:p w:rsidR="009317F8" w:rsidRPr="00C81B15" w:rsidRDefault="009317F8" w:rsidP="00D96111">
            <w:pPr>
              <w:spacing w:line="200" w:lineRule="exact"/>
              <w:ind w:left="95"/>
              <w:jc w:val="center"/>
              <w:rPr>
                <w:rFonts w:ascii="Berlin Sans FB" w:eastAsia="Arial" w:hAnsi="Berlin Sans FB" w:cs="Arial"/>
                <w:sz w:val="24"/>
                <w:szCs w:val="24"/>
              </w:rPr>
            </w:pPr>
            <w:r w:rsidRPr="00C81B15">
              <w:rPr>
                <w:rFonts w:ascii="Berlin Sans FB" w:eastAsia="Arial" w:hAnsi="Berlin Sans FB" w:cs="Arial"/>
                <w:b/>
                <w:sz w:val="24"/>
                <w:szCs w:val="24"/>
              </w:rPr>
              <w:t>R</w:t>
            </w:r>
            <w:r w:rsidRPr="00C81B15">
              <w:rPr>
                <w:rFonts w:ascii="Berlin Sans FB" w:eastAsia="Arial" w:hAnsi="Berlin Sans FB" w:cs="Arial"/>
                <w:b/>
                <w:spacing w:val="2"/>
                <w:sz w:val="24"/>
                <w:szCs w:val="24"/>
              </w:rPr>
              <w:t>ec</w:t>
            </w:r>
            <w:r w:rsidRPr="00C81B15">
              <w:rPr>
                <w:rFonts w:ascii="Berlin Sans FB" w:eastAsia="Arial" w:hAnsi="Berlin Sans FB" w:cs="Arial"/>
                <w:b/>
                <w:spacing w:val="-4"/>
                <w:sz w:val="24"/>
                <w:szCs w:val="24"/>
              </w:rPr>
              <w:t>i</w:t>
            </w:r>
            <w:r w:rsidRPr="00C81B15">
              <w:rPr>
                <w:rFonts w:ascii="Berlin Sans FB" w:eastAsia="Arial" w:hAnsi="Berlin Sans FB" w:cs="Arial"/>
                <w:b/>
                <w:spacing w:val="1"/>
                <w:sz w:val="24"/>
                <w:szCs w:val="24"/>
              </w:rPr>
              <w:t>b</w:t>
            </w:r>
            <w:r w:rsidRPr="00C81B15">
              <w:rPr>
                <w:rFonts w:ascii="Berlin Sans FB" w:eastAsia="Arial" w:hAnsi="Berlin Sans FB" w:cs="Arial"/>
                <w:b/>
                <w:spacing w:val="-4"/>
                <w:sz w:val="24"/>
                <w:szCs w:val="24"/>
              </w:rPr>
              <w:t>id</w:t>
            </w:r>
            <w:r w:rsidRPr="00C81B15">
              <w:rPr>
                <w:rFonts w:ascii="Berlin Sans FB" w:eastAsia="Arial" w:hAnsi="Berlin Sans FB" w:cs="Arial"/>
                <w:b/>
                <w:sz w:val="24"/>
                <w:szCs w:val="24"/>
              </w:rPr>
              <w:t>o</w:t>
            </w:r>
            <w:r w:rsidRPr="00C81B15">
              <w:rPr>
                <w:rFonts w:ascii="Berlin Sans FB" w:eastAsia="Arial" w:hAnsi="Berlin Sans FB" w:cs="Arial"/>
                <w:b/>
                <w:spacing w:val="23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eastAsia="Arial" w:hAnsi="Berlin Sans FB" w:cs="Arial"/>
                <w:b/>
                <w:w w:val="103"/>
                <w:sz w:val="24"/>
                <w:szCs w:val="24"/>
              </w:rPr>
              <w:t>o</w:t>
            </w:r>
          </w:p>
          <w:p w:rsidR="009317F8" w:rsidRPr="00C81B15" w:rsidRDefault="009317F8" w:rsidP="00D96111">
            <w:pPr>
              <w:spacing w:before="4"/>
              <w:ind w:left="95"/>
              <w:jc w:val="center"/>
              <w:rPr>
                <w:rFonts w:ascii="Berlin Sans FB" w:eastAsia="Arial" w:hAnsi="Berlin Sans FB" w:cs="Arial"/>
                <w:sz w:val="24"/>
                <w:szCs w:val="24"/>
              </w:rPr>
            </w:pPr>
            <w:r w:rsidRPr="00C81B15">
              <w:rPr>
                <w:rFonts w:ascii="Berlin Sans FB" w:eastAsia="Arial" w:hAnsi="Berlin Sans FB" w:cs="Arial"/>
                <w:b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eastAsia="Arial" w:hAnsi="Berlin Sans FB" w:cs="Arial"/>
                <w:b/>
                <w:spacing w:val="6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eastAsia="Arial" w:hAnsi="Berlin Sans FB" w:cs="Arial"/>
                <w:b/>
                <w:spacing w:val="-3"/>
                <w:w w:val="103"/>
                <w:sz w:val="24"/>
                <w:szCs w:val="24"/>
              </w:rPr>
              <w:t>v</w:t>
            </w:r>
            <w:r w:rsidRPr="00C81B15">
              <w:rPr>
                <w:rFonts w:ascii="Berlin Sans FB" w:eastAsia="Arial" w:hAnsi="Berlin Sans FB" w:cs="Arial"/>
                <w:b/>
                <w:spacing w:val="-4"/>
                <w:w w:val="104"/>
                <w:sz w:val="24"/>
                <w:szCs w:val="24"/>
              </w:rPr>
              <w:t>i</w:t>
            </w:r>
            <w:r w:rsidRPr="00C81B15">
              <w:rPr>
                <w:rFonts w:ascii="Berlin Sans FB" w:eastAsia="Arial" w:hAnsi="Berlin Sans FB" w:cs="Arial"/>
                <w:b/>
                <w:spacing w:val="-3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eastAsia="Arial" w:hAnsi="Berlin Sans FB" w:cs="Arial"/>
                <w:b/>
                <w:spacing w:val="2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eastAsia="Arial" w:hAnsi="Berlin Sans FB" w:cs="Arial"/>
                <w:b/>
                <w:spacing w:val="-4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eastAsia="Arial" w:hAnsi="Berlin Sans FB" w:cs="Arial"/>
                <w:b/>
                <w:w w:val="103"/>
                <w:sz w:val="24"/>
                <w:szCs w:val="24"/>
              </w:rPr>
              <w:t>o</w:t>
            </w:r>
          </w:p>
        </w:tc>
        <w:tc>
          <w:tcPr>
            <w:tcW w:w="2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15881" w:rsidRDefault="00415881" w:rsidP="00D96111">
            <w:pPr>
              <w:spacing w:line="200" w:lineRule="exact"/>
              <w:ind w:left="105"/>
              <w:jc w:val="center"/>
              <w:rPr>
                <w:rFonts w:ascii="Berlin Sans FB" w:eastAsia="Arial" w:hAnsi="Berlin Sans FB" w:cs="Arial"/>
                <w:b/>
                <w:spacing w:val="2"/>
                <w:w w:val="103"/>
                <w:sz w:val="24"/>
                <w:szCs w:val="24"/>
              </w:rPr>
            </w:pPr>
          </w:p>
          <w:p w:rsidR="009317F8" w:rsidRPr="00C81B15" w:rsidRDefault="009317F8" w:rsidP="00D96111">
            <w:pPr>
              <w:spacing w:line="200" w:lineRule="exact"/>
              <w:ind w:left="105"/>
              <w:jc w:val="center"/>
              <w:rPr>
                <w:rFonts w:ascii="Berlin Sans FB" w:eastAsia="Arial" w:hAnsi="Berlin Sans FB" w:cs="Arial"/>
                <w:sz w:val="24"/>
                <w:szCs w:val="24"/>
              </w:rPr>
            </w:pPr>
            <w:r w:rsidRPr="00C81B15">
              <w:rPr>
                <w:rFonts w:ascii="Berlin Sans FB" w:eastAsia="Arial" w:hAnsi="Berlin Sans FB" w:cs="Arial"/>
                <w:b/>
                <w:spacing w:val="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eastAsia="Arial" w:hAnsi="Berlin Sans FB" w:cs="Arial"/>
                <w:b/>
                <w:spacing w:val="-5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eastAsia="Arial" w:hAnsi="Berlin Sans FB" w:cs="Arial"/>
                <w:b/>
                <w:spacing w:val="2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eastAsia="Arial" w:hAnsi="Berlin Sans FB" w:cs="Arial"/>
                <w:b/>
                <w:spacing w:val="-3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eastAsia="Arial" w:hAnsi="Berlin Sans FB" w:cs="Arial"/>
                <w:b/>
                <w:w w:val="103"/>
                <w:sz w:val="24"/>
                <w:szCs w:val="24"/>
              </w:rPr>
              <w:t>s</w:t>
            </w:r>
          </w:p>
        </w:tc>
      </w:tr>
      <w:tr w:rsidR="009317F8" w:rsidRPr="007A0C91" w:rsidTr="00D96111">
        <w:trPr>
          <w:trHeight w:hRule="exact" w:val="583"/>
        </w:trPr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0"/>
              <w:rPr>
                <w:rFonts w:ascii="Berlin Sans FB" w:hAnsi="Berlin Sans FB"/>
                <w:spacing w:val="1"/>
                <w:sz w:val="24"/>
                <w:szCs w:val="24"/>
              </w:rPr>
            </w:pPr>
          </w:p>
          <w:p w:rsidR="009317F8" w:rsidRPr="007A0C91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7A0C91">
              <w:rPr>
                <w:rFonts w:ascii="Berlin Sans FB" w:hAnsi="Berlin Sans FB"/>
                <w:spacing w:val="1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</w:rPr>
              <w:t>s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</w:rPr>
              <w:t>p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pacing w:val="-6"/>
                <w:sz w:val="24"/>
                <w:szCs w:val="24"/>
              </w:rPr>
              <w:t>c</w:t>
            </w:r>
            <w:r w:rsidRPr="007A0C91">
              <w:rPr>
                <w:rFonts w:ascii="Berlin Sans FB" w:hAnsi="Berlin Sans FB"/>
                <w:spacing w:val="6"/>
                <w:sz w:val="24"/>
                <w:szCs w:val="24"/>
              </w:rPr>
              <w:t>i</w:t>
            </w:r>
            <w:r w:rsidRPr="007A0C91">
              <w:rPr>
                <w:rFonts w:ascii="Berlin Sans FB" w:hAnsi="Berlin Sans FB"/>
                <w:spacing w:val="-4"/>
                <w:sz w:val="24"/>
                <w:szCs w:val="24"/>
              </w:rPr>
              <w:t>f</w:t>
            </w:r>
            <w:r w:rsidRPr="007A0C91">
              <w:rPr>
                <w:rFonts w:ascii="Berlin Sans FB" w:hAnsi="Berlin Sans FB"/>
                <w:spacing w:val="1"/>
                <w:sz w:val="24"/>
                <w:szCs w:val="24"/>
              </w:rPr>
              <w:t>i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</w:rPr>
              <w:t>ca</w:t>
            </w:r>
            <w:r w:rsidRPr="007A0C91">
              <w:rPr>
                <w:rFonts w:ascii="Berlin Sans FB" w:hAnsi="Berlin Sans FB"/>
                <w:spacing w:val="-6"/>
                <w:sz w:val="24"/>
                <w:szCs w:val="24"/>
              </w:rPr>
              <w:t>c</w:t>
            </w:r>
            <w:r w:rsidRPr="007A0C91">
              <w:rPr>
                <w:rFonts w:ascii="Berlin Sans FB" w:hAnsi="Berlin Sans FB"/>
                <w:spacing w:val="1"/>
                <w:sz w:val="24"/>
                <w:szCs w:val="24"/>
              </w:rPr>
              <w:t>i</w:t>
            </w:r>
            <w:r w:rsidRPr="007A0C91">
              <w:rPr>
                <w:rFonts w:ascii="Berlin Sans FB" w:hAnsi="Berlin Sans FB"/>
                <w:spacing w:val="2"/>
                <w:sz w:val="24"/>
                <w:szCs w:val="24"/>
              </w:rPr>
              <w:t>ó</w:t>
            </w:r>
            <w:r w:rsidRPr="007A0C91">
              <w:rPr>
                <w:rFonts w:ascii="Berlin Sans FB" w:hAnsi="Berlin Sans FB"/>
                <w:sz w:val="24"/>
                <w:szCs w:val="24"/>
              </w:rPr>
              <w:t>n</w:t>
            </w:r>
            <w:r w:rsidRPr="007A0C91">
              <w:rPr>
                <w:rFonts w:ascii="Berlin Sans FB" w:hAnsi="Berlin Sans FB"/>
                <w:spacing w:val="38"/>
                <w:sz w:val="24"/>
                <w:szCs w:val="24"/>
              </w:rPr>
              <w:t xml:space="preserve"> </w:t>
            </w:r>
            <w:r w:rsidRPr="007A0C91">
              <w:rPr>
                <w:rFonts w:ascii="Berlin Sans FB" w:hAnsi="Berlin Sans FB"/>
                <w:spacing w:val="7"/>
                <w:sz w:val="24"/>
                <w:szCs w:val="24"/>
              </w:rPr>
              <w:t>d</w:t>
            </w:r>
            <w:r w:rsidRPr="007A0C91">
              <w:rPr>
                <w:rFonts w:ascii="Berlin Sans FB" w:hAnsi="Berlin Sans FB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</w:rPr>
              <w:t xml:space="preserve"> 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  <w:r w:rsidRPr="007A0C91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q</w:t>
            </w:r>
            <w:r w:rsidRPr="007A0C91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u</w:t>
            </w:r>
            <w:r w:rsidRPr="007A0C91">
              <w:rPr>
                <w:rFonts w:ascii="Berlin Sans FB" w:hAnsi="Berlin Sans FB"/>
                <w:spacing w:val="1"/>
                <w:w w:val="104"/>
                <w:sz w:val="24"/>
                <w:szCs w:val="24"/>
              </w:rPr>
              <w:t>i</w:t>
            </w:r>
            <w:r w:rsidRPr="007A0C91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s</w:t>
            </w:r>
            <w:r w:rsidRPr="007A0C91">
              <w:rPr>
                <w:rFonts w:ascii="Berlin Sans FB" w:hAnsi="Berlin Sans FB"/>
                <w:spacing w:val="-4"/>
                <w:w w:val="104"/>
                <w:sz w:val="24"/>
                <w:szCs w:val="24"/>
              </w:rPr>
              <w:t>i</w:t>
            </w:r>
            <w:r w:rsidRPr="007A0C91">
              <w:rPr>
                <w:rFonts w:ascii="Berlin Sans FB" w:hAnsi="Berlin Sans FB"/>
                <w:spacing w:val="1"/>
                <w:w w:val="104"/>
                <w:sz w:val="24"/>
                <w:szCs w:val="24"/>
              </w:rPr>
              <w:t>t</w:t>
            </w:r>
            <w:r w:rsidRPr="007A0C91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o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</w:tc>
        <w:tc>
          <w:tcPr>
            <w:tcW w:w="170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10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>í</w:t>
            </w:r>
            <w:r w:rsidRPr="007A0C91">
              <w:rPr>
                <w:rFonts w:ascii="Berlin Sans FB" w:hAnsi="Berlin Sans FB"/>
                <w:spacing w:val="47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8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9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9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>í</w:t>
            </w:r>
            <w:r w:rsidRPr="007A0C91">
              <w:rPr>
                <w:rFonts w:ascii="Berlin Sans FB" w:hAnsi="Berlin Sans FB"/>
                <w:spacing w:val="47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8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2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7A0C91" w:rsidRDefault="009317F8" w:rsidP="00C81B15">
            <w:pPr>
              <w:rPr>
                <w:rFonts w:ascii="Berlin Sans FB" w:hAnsi="Berlin Sans FB"/>
              </w:rPr>
            </w:pPr>
          </w:p>
        </w:tc>
      </w:tr>
      <w:tr w:rsidR="009317F8" w:rsidRPr="007A0C91" w:rsidTr="00D96111">
        <w:trPr>
          <w:trHeight w:hRule="exact" w:val="847"/>
        </w:trPr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0"/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</w:pPr>
          </w:p>
          <w:p w:rsidR="009317F8" w:rsidRPr="007A0C91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7A0C91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7A0C91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f</w:t>
            </w:r>
            <w:r w:rsidRPr="007A0C91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7A0C91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7A0C91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ó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7A0C91">
              <w:rPr>
                <w:rFonts w:ascii="Berlin Sans FB" w:hAnsi="Berlin Sans FB"/>
                <w:spacing w:val="38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7A0C91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7A0C91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u</w:t>
            </w:r>
            <w:r w:rsidRPr="007A0C91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o</w:t>
            </w:r>
          </w:p>
        </w:tc>
        <w:tc>
          <w:tcPr>
            <w:tcW w:w="170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10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>í</w:t>
            </w:r>
            <w:r w:rsidRPr="007A0C91">
              <w:rPr>
                <w:rFonts w:ascii="Berlin Sans FB" w:hAnsi="Berlin Sans FB"/>
                <w:spacing w:val="47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8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9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9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>í</w:t>
            </w:r>
            <w:r w:rsidRPr="007A0C91">
              <w:rPr>
                <w:rFonts w:ascii="Berlin Sans FB" w:hAnsi="Berlin Sans FB"/>
                <w:spacing w:val="47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8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2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7A0C91" w:rsidRDefault="009317F8" w:rsidP="00C81B15">
            <w:pPr>
              <w:rPr>
                <w:rFonts w:ascii="Berlin Sans FB" w:hAnsi="Berlin Sans FB"/>
              </w:rPr>
            </w:pPr>
          </w:p>
        </w:tc>
      </w:tr>
      <w:tr w:rsidR="009317F8" w:rsidRPr="007A0C91" w:rsidTr="00D96111">
        <w:trPr>
          <w:trHeight w:hRule="exact" w:val="557"/>
        </w:trPr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0"/>
              <w:rPr>
                <w:rFonts w:ascii="Berlin Sans FB" w:hAnsi="Berlin Sans FB"/>
                <w:spacing w:val="1"/>
                <w:sz w:val="24"/>
                <w:szCs w:val="24"/>
              </w:rPr>
            </w:pPr>
          </w:p>
          <w:p w:rsidR="009317F8" w:rsidRPr="007A0C91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7A0C91">
              <w:rPr>
                <w:rFonts w:ascii="Berlin Sans FB" w:hAnsi="Berlin Sans FB"/>
                <w:spacing w:val="1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</w:rPr>
              <w:t>s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</w:rPr>
              <w:t>p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pacing w:val="-6"/>
                <w:sz w:val="24"/>
                <w:szCs w:val="24"/>
              </w:rPr>
              <w:t>c</w:t>
            </w:r>
            <w:r w:rsidRPr="007A0C91">
              <w:rPr>
                <w:rFonts w:ascii="Berlin Sans FB" w:hAnsi="Berlin Sans FB"/>
                <w:spacing w:val="6"/>
                <w:sz w:val="24"/>
                <w:szCs w:val="24"/>
              </w:rPr>
              <w:t>i</w:t>
            </w:r>
            <w:r w:rsidRPr="007A0C91">
              <w:rPr>
                <w:rFonts w:ascii="Berlin Sans FB" w:hAnsi="Berlin Sans FB"/>
                <w:spacing w:val="-4"/>
                <w:sz w:val="24"/>
                <w:szCs w:val="24"/>
              </w:rPr>
              <w:t>f</w:t>
            </w:r>
            <w:r w:rsidRPr="007A0C91">
              <w:rPr>
                <w:rFonts w:ascii="Berlin Sans FB" w:hAnsi="Berlin Sans FB"/>
                <w:spacing w:val="1"/>
                <w:sz w:val="24"/>
                <w:szCs w:val="24"/>
              </w:rPr>
              <w:t>i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</w:rPr>
              <w:t>ca</w:t>
            </w:r>
            <w:r w:rsidRPr="007A0C91">
              <w:rPr>
                <w:rFonts w:ascii="Berlin Sans FB" w:hAnsi="Berlin Sans FB"/>
                <w:spacing w:val="-6"/>
                <w:sz w:val="24"/>
                <w:szCs w:val="24"/>
              </w:rPr>
              <w:t>c</w:t>
            </w:r>
            <w:r w:rsidRPr="007A0C91">
              <w:rPr>
                <w:rFonts w:ascii="Berlin Sans FB" w:hAnsi="Berlin Sans FB"/>
                <w:spacing w:val="1"/>
                <w:sz w:val="24"/>
                <w:szCs w:val="24"/>
              </w:rPr>
              <w:t>i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</w:rPr>
              <w:t>o</w:t>
            </w:r>
            <w:r w:rsidRPr="007A0C91">
              <w:rPr>
                <w:rFonts w:ascii="Berlin Sans FB" w:hAnsi="Berlin Sans FB"/>
                <w:spacing w:val="7"/>
                <w:sz w:val="24"/>
                <w:szCs w:val="24"/>
              </w:rPr>
              <w:t>n</w:t>
            </w:r>
            <w:r w:rsidRPr="007A0C91">
              <w:rPr>
                <w:rFonts w:ascii="Berlin Sans FB" w:hAnsi="Berlin Sans FB"/>
                <w:spacing w:val="-6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z w:val="24"/>
                <w:szCs w:val="24"/>
              </w:rPr>
              <w:t>s</w:t>
            </w:r>
            <w:r w:rsidRPr="007A0C91">
              <w:rPr>
                <w:rFonts w:ascii="Berlin Sans FB" w:hAnsi="Berlin Sans FB"/>
                <w:spacing w:val="44"/>
                <w:sz w:val="24"/>
                <w:szCs w:val="24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sz w:val="24"/>
                <w:szCs w:val="24"/>
              </w:rPr>
              <w:t>d</w:t>
            </w:r>
            <w:r w:rsidRPr="007A0C91">
              <w:rPr>
                <w:rFonts w:ascii="Berlin Sans FB" w:hAnsi="Berlin Sans FB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</w:rPr>
              <w:t xml:space="preserve"> </w:t>
            </w:r>
            <w:r w:rsidRPr="007A0C91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d</w:t>
            </w:r>
            <w:r w:rsidRPr="007A0C91">
              <w:rPr>
                <w:rFonts w:ascii="Berlin Sans FB" w:hAnsi="Berlin Sans FB"/>
                <w:spacing w:val="1"/>
                <w:w w:val="104"/>
                <w:sz w:val="24"/>
                <w:szCs w:val="24"/>
              </w:rPr>
              <w:t>i</w:t>
            </w:r>
            <w:r w:rsidRPr="007A0C91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s</w:t>
            </w:r>
            <w:r w:rsidRPr="007A0C91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ñ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</w:rPr>
              <w:t>o</w:t>
            </w:r>
          </w:p>
        </w:tc>
        <w:tc>
          <w:tcPr>
            <w:tcW w:w="170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10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 xml:space="preserve">í  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4"/>
              </w:rPr>
              <w:t xml:space="preserve"> </w:t>
            </w:r>
            <w:r w:rsidRPr="007A0C91">
              <w:rPr>
                <w:rFonts w:ascii="Berlin Sans FB" w:hAnsi="Berlin Sans FB"/>
                <w:spacing w:val="7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9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9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>í</w:t>
            </w:r>
            <w:r w:rsidRPr="007A0C91">
              <w:rPr>
                <w:rFonts w:ascii="Berlin Sans FB" w:hAnsi="Berlin Sans FB"/>
                <w:spacing w:val="47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8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2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7A0C91" w:rsidRDefault="009317F8" w:rsidP="00C81B15">
            <w:pPr>
              <w:rPr>
                <w:rFonts w:ascii="Berlin Sans FB" w:hAnsi="Berlin Sans FB"/>
              </w:rPr>
            </w:pPr>
          </w:p>
        </w:tc>
      </w:tr>
      <w:tr w:rsidR="009317F8" w:rsidRPr="007A0C91" w:rsidTr="00D96111">
        <w:trPr>
          <w:trHeight w:hRule="exact" w:val="565"/>
        </w:trPr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0"/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</w:pPr>
          </w:p>
          <w:p w:rsidR="009317F8" w:rsidRPr="007A0C91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7A0C91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P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  <w:r w:rsidRPr="007A0C91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7A0C91">
              <w:rPr>
                <w:rFonts w:ascii="Berlin Sans FB" w:hAnsi="Berlin Sans FB"/>
                <w:spacing w:val="1"/>
                <w:w w:val="104"/>
                <w:sz w:val="24"/>
                <w:szCs w:val="24"/>
              </w:rPr>
              <w:t>t</w:t>
            </w:r>
            <w:r w:rsidRPr="007A0C91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o</w:t>
            </w:r>
            <w:r w:rsidRPr="007A0C91">
              <w:rPr>
                <w:rFonts w:ascii="Berlin Sans FB" w:hAnsi="Berlin Sans FB"/>
                <w:spacing w:val="-4"/>
                <w:w w:val="104"/>
                <w:sz w:val="24"/>
                <w:szCs w:val="24"/>
              </w:rPr>
              <w:t>t</w:t>
            </w:r>
            <w:r w:rsidRPr="007A0C91">
              <w:rPr>
                <w:rFonts w:ascii="Berlin Sans FB" w:hAnsi="Berlin Sans FB"/>
                <w:spacing w:val="1"/>
                <w:w w:val="104"/>
                <w:sz w:val="24"/>
                <w:szCs w:val="24"/>
              </w:rPr>
              <w:t>i</w:t>
            </w:r>
            <w:r w:rsidRPr="007A0C91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po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</w:tc>
        <w:tc>
          <w:tcPr>
            <w:tcW w:w="170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10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>í</w:t>
            </w:r>
            <w:r w:rsidRPr="007A0C91">
              <w:rPr>
                <w:rFonts w:ascii="Berlin Sans FB" w:hAnsi="Berlin Sans FB"/>
                <w:spacing w:val="47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8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9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9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>í</w:t>
            </w:r>
            <w:r w:rsidRPr="007A0C91">
              <w:rPr>
                <w:rFonts w:ascii="Berlin Sans FB" w:hAnsi="Berlin Sans FB"/>
                <w:spacing w:val="47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8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2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7A0C91" w:rsidRDefault="009317F8" w:rsidP="00C81B15">
            <w:pPr>
              <w:rPr>
                <w:rFonts w:ascii="Berlin Sans FB" w:hAnsi="Berlin Sans FB"/>
              </w:rPr>
            </w:pPr>
          </w:p>
        </w:tc>
      </w:tr>
      <w:tr w:rsidR="009317F8" w:rsidRPr="007A0C91" w:rsidTr="00D96111">
        <w:trPr>
          <w:trHeight w:hRule="exact" w:val="573"/>
        </w:trPr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0"/>
              <w:rPr>
                <w:rFonts w:ascii="Berlin Sans FB" w:hAnsi="Berlin Sans FB"/>
                <w:spacing w:val="2"/>
                <w:sz w:val="24"/>
                <w:szCs w:val="24"/>
              </w:rPr>
            </w:pPr>
          </w:p>
          <w:p w:rsidR="009317F8" w:rsidRPr="007A0C91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7A0C91">
              <w:rPr>
                <w:rFonts w:ascii="Berlin Sans FB" w:hAnsi="Berlin Sans FB"/>
                <w:spacing w:val="2"/>
                <w:sz w:val="24"/>
                <w:szCs w:val="24"/>
              </w:rPr>
              <w:t>M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</w:rPr>
              <w:t>a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</w:rPr>
              <w:t>n</w:t>
            </w:r>
            <w:r w:rsidRPr="007A0C91">
              <w:rPr>
                <w:rFonts w:ascii="Berlin Sans FB" w:hAnsi="Berlin Sans FB"/>
                <w:spacing w:val="2"/>
                <w:sz w:val="24"/>
                <w:szCs w:val="24"/>
              </w:rPr>
              <w:t>u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</w:rPr>
              <w:t>a</w:t>
            </w:r>
            <w:r w:rsidRPr="007A0C91">
              <w:rPr>
                <w:rFonts w:ascii="Berlin Sans FB" w:hAnsi="Berlin Sans FB"/>
                <w:spacing w:val="1"/>
                <w:sz w:val="24"/>
                <w:szCs w:val="24"/>
              </w:rPr>
              <w:t>l</w:t>
            </w:r>
            <w:r w:rsidRPr="007A0C91">
              <w:rPr>
                <w:rFonts w:ascii="Berlin Sans FB" w:hAnsi="Berlin Sans FB"/>
                <w:spacing w:val="-6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z w:val="24"/>
                <w:szCs w:val="24"/>
              </w:rPr>
              <w:t>s</w:t>
            </w:r>
            <w:r w:rsidRPr="007A0C91">
              <w:rPr>
                <w:rFonts w:ascii="Berlin Sans FB" w:hAnsi="Berlin Sans FB"/>
                <w:spacing w:val="26"/>
                <w:sz w:val="24"/>
                <w:szCs w:val="24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sz w:val="24"/>
                <w:szCs w:val="24"/>
              </w:rPr>
              <w:t>d</w:t>
            </w:r>
            <w:r w:rsidRPr="007A0C91">
              <w:rPr>
                <w:rFonts w:ascii="Berlin Sans FB" w:hAnsi="Berlin Sans FB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</w:rPr>
              <w:t xml:space="preserve"> </w:t>
            </w:r>
            <w:r w:rsidRPr="007A0C91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u</w:t>
            </w:r>
            <w:r w:rsidRPr="007A0C91">
              <w:rPr>
                <w:rFonts w:ascii="Berlin Sans FB" w:hAnsi="Berlin Sans FB"/>
                <w:spacing w:val="-10"/>
                <w:w w:val="103"/>
                <w:sz w:val="24"/>
                <w:szCs w:val="24"/>
              </w:rPr>
              <w:t>s</w:t>
            </w:r>
            <w:r w:rsidRPr="007A0C91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u</w:t>
            </w:r>
            <w:r w:rsidRPr="007A0C91">
              <w:rPr>
                <w:rFonts w:ascii="Berlin Sans FB" w:hAnsi="Berlin Sans FB"/>
                <w:spacing w:val="-6"/>
                <w:w w:val="104"/>
                <w:sz w:val="24"/>
                <w:szCs w:val="24"/>
              </w:rPr>
              <w:t>a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  <w:r w:rsidRPr="007A0C91">
              <w:rPr>
                <w:rFonts w:ascii="Berlin Sans FB" w:hAnsi="Berlin Sans FB"/>
                <w:spacing w:val="1"/>
                <w:w w:val="103"/>
                <w:sz w:val="24"/>
                <w:szCs w:val="24"/>
              </w:rPr>
              <w:t>i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</w:rPr>
              <w:t>o</w:t>
            </w:r>
          </w:p>
        </w:tc>
        <w:tc>
          <w:tcPr>
            <w:tcW w:w="170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10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8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>í</w:t>
            </w:r>
            <w:r w:rsidRPr="007A0C91">
              <w:rPr>
                <w:rFonts w:ascii="Berlin Sans FB" w:hAnsi="Berlin Sans FB"/>
                <w:spacing w:val="47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9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9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8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>í</w:t>
            </w:r>
            <w:r w:rsidRPr="007A0C91">
              <w:rPr>
                <w:rFonts w:ascii="Berlin Sans FB" w:hAnsi="Berlin Sans FB"/>
                <w:spacing w:val="47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2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7A0C91" w:rsidRDefault="009317F8" w:rsidP="00C81B15">
            <w:pPr>
              <w:rPr>
                <w:rFonts w:ascii="Berlin Sans FB" w:hAnsi="Berlin Sans FB"/>
              </w:rPr>
            </w:pPr>
          </w:p>
        </w:tc>
      </w:tr>
      <w:tr w:rsidR="009317F8" w:rsidRPr="007A0C91" w:rsidTr="00D96111">
        <w:trPr>
          <w:trHeight w:hRule="exact" w:val="567"/>
        </w:trPr>
        <w:tc>
          <w:tcPr>
            <w:tcW w:w="292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0"/>
              <w:rPr>
                <w:rFonts w:ascii="Berlin Sans FB" w:hAnsi="Berlin Sans FB"/>
                <w:spacing w:val="2"/>
                <w:sz w:val="24"/>
                <w:szCs w:val="24"/>
              </w:rPr>
            </w:pPr>
          </w:p>
          <w:p w:rsidR="009317F8" w:rsidRPr="007A0C91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7A0C91">
              <w:rPr>
                <w:rFonts w:ascii="Berlin Sans FB" w:hAnsi="Berlin Sans FB"/>
                <w:spacing w:val="2"/>
                <w:sz w:val="24"/>
                <w:szCs w:val="24"/>
              </w:rPr>
              <w:t>P</w:t>
            </w:r>
            <w:r w:rsidRPr="007A0C91">
              <w:rPr>
                <w:rFonts w:ascii="Berlin Sans FB" w:hAnsi="Berlin Sans FB"/>
                <w:spacing w:val="1"/>
                <w:sz w:val="24"/>
                <w:szCs w:val="24"/>
              </w:rPr>
              <w:t>l</w:t>
            </w:r>
            <w:r w:rsidRPr="007A0C91">
              <w:rPr>
                <w:rFonts w:ascii="Berlin Sans FB" w:hAnsi="Berlin Sans FB"/>
                <w:spacing w:val="-6"/>
                <w:sz w:val="24"/>
                <w:szCs w:val="24"/>
              </w:rPr>
              <w:t>a</w:t>
            </w:r>
            <w:r w:rsidRPr="007A0C91">
              <w:rPr>
                <w:rFonts w:ascii="Berlin Sans FB" w:hAnsi="Berlin Sans FB"/>
                <w:sz w:val="24"/>
                <w:szCs w:val="24"/>
              </w:rPr>
              <w:t>n</w:t>
            </w:r>
            <w:r w:rsidRPr="007A0C91">
              <w:rPr>
                <w:rFonts w:ascii="Berlin Sans FB" w:hAnsi="Berlin Sans FB"/>
                <w:spacing w:val="12"/>
                <w:sz w:val="24"/>
                <w:szCs w:val="24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sz w:val="24"/>
                <w:szCs w:val="24"/>
              </w:rPr>
              <w:t>d</w:t>
            </w:r>
            <w:r w:rsidRPr="007A0C91">
              <w:rPr>
                <w:rFonts w:ascii="Berlin Sans FB" w:hAnsi="Berlin Sans FB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pacing w:val="8"/>
                <w:sz w:val="24"/>
                <w:szCs w:val="24"/>
              </w:rPr>
              <w:t xml:space="preserve"> </w:t>
            </w:r>
            <w:r w:rsidRPr="007A0C91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p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  <w:r w:rsidRPr="007A0C91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oy</w:t>
            </w:r>
            <w:r w:rsidRPr="007A0C91">
              <w:rPr>
                <w:rFonts w:ascii="Berlin Sans FB" w:hAnsi="Berlin Sans FB"/>
                <w:spacing w:val="-6"/>
                <w:w w:val="104"/>
                <w:sz w:val="24"/>
                <w:szCs w:val="24"/>
              </w:rPr>
              <w:t>e</w:t>
            </w:r>
            <w:r w:rsidRPr="007A0C91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c</w:t>
            </w:r>
            <w:r w:rsidRPr="007A0C91">
              <w:rPr>
                <w:rFonts w:ascii="Berlin Sans FB" w:hAnsi="Berlin Sans FB"/>
                <w:spacing w:val="-4"/>
                <w:w w:val="104"/>
                <w:sz w:val="24"/>
                <w:szCs w:val="24"/>
              </w:rPr>
              <w:t>t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</w:rPr>
              <w:t>o</w:t>
            </w:r>
          </w:p>
        </w:tc>
        <w:tc>
          <w:tcPr>
            <w:tcW w:w="1703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10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10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>í</w:t>
            </w:r>
            <w:r w:rsidRPr="007A0C91">
              <w:rPr>
                <w:rFonts w:ascii="Berlin Sans FB" w:hAnsi="Berlin Sans FB"/>
                <w:spacing w:val="47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8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96111" w:rsidRPr="007A0C91" w:rsidRDefault="00D96111" w:rsidP="00C81B15">
            <w:pPr>
              <w:spacing w:line="200" w:lineRule="exact"/>
              <w:ind w:left="95"/>
              <w:rPr>
                <w:rFonts w:ascii="Berlin Sans FB" w:eastAsia="Wingdings" w:hAnsi="Berlin Sans FB" w:cs="Wingdings"/>
              </w:rPr>
            </w:pPr>
          </w:p>
          <w:p w:rsidR="009317F8" w:rsidRPr="007A0C91" w:rsidRDefault="009317F8" w:rsidP="00C81B15">
            <w:pPr>
              <w:spacing w:line="200" w:lineRule="exact"/>
              <w:ind w:left="95"/>
              <w:rPr>
                <w:rFonts w:ascii="Berlin Sans FB" w:hAnsi="Berlin Sans FB"/>
              </w:rPr>
            </w:pPr>
            <w:r w:rsidRPr="007A0C91">
              <w:rPr>
                <w:rFonts w:ascii="Berlin Sans FB" w:eastAsia="Wingdings" w:hAnsi="Berlin Sans FB" w:cs="Wingdings"/>
              </w:rPr>
              <w:t></w:t>
            </w:r>
            <w:r w:rsidRPr="007A0C91">
              <w:rPr>
                <w:rFonts w:ascii="Berlin Sans FB" w:hAnsi="Berlin Sans FB"/>
                <w:spacing w:val="5"/>
              </w:rPr>
              <w:t xml:space="preserve"> </w:t>
            </w:r>
            <w:r w:rsidRPr="007A0C91">
              <w:rPr>
                <w:rFonts w:ascii="Berlin Sans FB" w:hAnsi="Berlin Sans FB"/>
                <w:spacing w:val="1"/>
              </w:rPr>
              <w:t>S</w:t>
            </w:r>
            <w:r w:rsidRPr="007A0C91">
              <w:rPr>
                <w:rFonts w:ascii="Berlin Sans FB" w:hAnsi="Berlin Sans FB"/>
              </w:rPr>
              <w:t>í</w:t>
            </w:r>
            <w:r w:rsidRPr="007A0C91">
              <w:rPr>
                <w:rFonts w:ascii="Berlin Sans FB" w:hAnsi="Berlin Sans FB"/>
                <w:spacing w:val="47"/>
              </w:rPr>
              <w:t xml:space="preserve"> </w:t>
            </w:r>
            <w:r w:rsidRPr="007A0C91">
              <w:rPr>
                <w:rFonts w:ascii="Berlin Sans FB" w:eastAsia="Wingdings" w:hAnsi="Berlin Sans FB" w:cs="Wingdings"/>
              </w:rPr>
              <w:t></w:t>
            </w:r>
            <w:r w:rsidRPr="007A0C91">
              <w:rPr>
                <w:rFonts w:ascii="Berlin Sans FB" w:hAnsi="Berlin Sans FB"/>
                <w:spacing w:val="8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</w:rPr>
              <w:t>N</w:t>
            </w:r>
            <w:r w:rsidRPr="007A0C91">
              <w:rPr>
                <w:rFonts w:ascii="Berlin Sans FB" w:hAnsi="Berlin Sans FB"/>
                <w:w w:val="103"/>
              </w:rPr>
              <w:t>o</w:t>
            </w:r>
          </w:p>
        </w:tc>
        <w:tc>
          <w:tcPr>
            <w:tcW w:w="2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7A0C91" w:rsidRDefault="009317F8" w:rsidP="00C81B15">
            <w:pPr>
              <w:rPr>
                <w:rFonts w:ascii="Berlin Sans FB" w:hAnsi="Berlin Sans FB"/>
              </w:rPr>
            </w:pPr>
          </w:p>
        </w:tc>
      </w:tr>
    </w:tbl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  <w:sectPr w:rsidR="009317F8" w:rsidRPr="00C81B15">
          <w:type w:val="continuous"/>
          <w:pgSz w:w="11900" w:h="16840"/>
          <w:pgMar w:top="1580" w:right="1200" w:bottom="280" w:left="1180" w:header="720" w:footer="720" w:gutter="0"/>
          <w:cols w:space="720"/>
        </w:sectPr>
      </w:pPr>
    </w:p>
    <w:p w:rsidR="009317F8" w:rsidRPr="00C81B15" w:rsidRDefault="009317F8" w:rsidP="009317F8">
      <w:pPr>
        <w:spacing w:before="9" w:line="8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7A0C91">
      <w:pPr>
        <w:tabs>
          <w:tab w:val="left" w:pos="0"/>
        </w:tabs>
        <w:spacing w:before="33"/>
        <w:ind w:right="4437"/>
        <w:rPr>
          <w:rFonts w:ascii="Berlin Sans FB" w:eastAsia="Arial" w:hAnsi="Berlin Sans FB" w:cs="Arial"/>
          <w:sz w:val="24"/>
          <w:szCs w:val="24"/>
        </w:rPr>
      </w:pPr>
      <w:r w:rsidRPr="00C81B15">
        <w:rPr>
          <w:rFonts w:ascii="Berlin Sans FB" w:eastAsia="Arial" w:hAnsi="Berlin Sans FB" w:cs="Arial"/>
          <w:b/>
          <w:sz w:val="24"/>
          <w:szCs w:val="24"/>
        </w:rPr>
        <w:t xml:space="preserve">2. </w:t>
      </w:r>
      <w:r w:rsidRPr="00C81B15">
        <w:rPr>
          <w:rFonts w:ascii="Berlin Sans FB" w:eastAsia="Arial" w:hAnsi="Berlin Sans FB" w:cs="Arial"/>
          <w:b/>
          <w:spacing w:val="16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Re</w:t>
      </w:r>
      <w:r w:rsidRPr="00C81B15">
        <w:rPr>
          <w:rFonts w:ascii="Berlin Sans FB" w:eastAsia="Arial" w:hAnsi="Berlin Sans FB" w:cs="Arial"/>
          <w:b/>
          <w:spacing w:val="6"/>
          <w:sz w:val="24"/>
          <w:szCs w:val="24"/>
        </w:rPr>
        <w:t>q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</w:rPr>
        <w:t>u</w:t>
      </w:r>
      <w:r w:rsidRPr="00C81B15">
        <w:rPr>
          <w:rFonts w:ascii="Berlin Sans FB" w:eastAsia="Arial" w:hAnsi="Berlin Sans FB" w:cs="Arial"/>
          <w:b/>
          <w:spacing w:val="-5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2"/>
          <w:sz w:val="24"/>
          <w:szCs w:val="24"/>
        </w:rPr>
        <w:t>i</w:t>
      </w:r>
      <w:r w:rsidRPr="00C81B15">
        <w:rPr>
          <w:rFonts w:ascii="Berlin Sans FB" w:eastAsia="Arial" w:hAnsi="Berlin Sans FB" w:cs="Arial"/>
          <w:b/>
          <w:spacing w:val="-1"/>
          <w:sz w:val="24"/>
          <w:szCs w:val="24"/>
        </w:rPr>
        <w:t>m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i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-1"/>
          <w:sz w:val="24"/>
          <w:szCs w:val="24"/>
        </w:rPr>
        <w:t>n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</w:rPr>
        <w:t>t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os</w:t>
      </w:r>
      <w:r w:rsidRPr="00C81B15">
        <w:rPr>
          <w:rFonts w:ascii="Berlin Sans FB" w:eastAsia="Arial" w:hAnsi="Berlin Sans FB" w:cs="Arial"/>
          <w:b/>
          <w:spacing w:val="16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</w:rPr>
        <w:t>p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ara</w:t>
      </w:r>
      <w:r w:rsidRPr="00C81B15">
        <w:rPr>
          <w:rFonts w:ascii="Berlin Sans FB" w:eastAsia="Arial" w:hAnsi="Berlin Sans FB" w:cs="Arial"/>
          <w:b/>
          <w:spacing w:val="8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</w:rPr>
        <w:t>l</w:t>
      </w:r>
      <w:r w:rsidRPr="00C81B15">
        <w:rPr>
          <w:rFonts w:ascii="Berlin Sans FB" w:eastAsia="Arial" w:hAnsi="Berlin Sans FB" w:cs="Arial"/>
          <w:b/>
          <w:spacing w:val="4"/>
          <w:sz w:val="24"/>
          <w:szCs w:val="24"/>
        </w:rPr>
        <w:t>a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s</w:t>
      </w:r>
      <w:r w:rsidR="007A0C91">
        <w:rPr>
          <w:rFonts w:ascii="Berlin Sans FB" w:eastAsia="Arial" w:hAnsi="Berlin Sans FB" w:cs="Arial"/>
          <w:b/>
          <w:spacing w:val="2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1"/>
          <w:w w:val="101"/>
          <w:sz w:val="24"/>
          <w:szCs w:val="24"/>
        </w:rPr>
        <w:t>p</w:t>
      </w:r>
      <w:r w:rsidRPr="00C81B15">
        <w:rPr>
          <w:rFonts w:ascii="Berlin Sans FB" w:eastAsia="Arial" w:hAnsi="Berlin Sans FB" w:cs="Arial"/>
          <w:b/>
          <w:spacing w:val="-4"/>
          <w:w w:val="101"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1"/>
          <w:w w:val="101"/>
          <w:sz w:val="24"/>
          <w:szCs w:val="24"/>
        </w:rPr>
        <w:t>u</w:t>
      </w:r>
      <w:r w:rsidRPr="00C81B15">
        <w:rPr>
          <w:rFonts w:ascii="Berlin Sans FB" w:eastAsia="Arial" w:hAnsi="Berlin Sans FB" w:cs="Arial"/>
          <w:b/>
          <w:spacing w:val="4"/>
          <w:w w:val="101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-4"/>
          <w:w w:val="101"/>
          <w:sz w:val="24"/>
          <w:szCs w:val="24"/>
        </w:rPr>
        <w:t>b</w:t>
      </w:r>
      <w:r w:rsidRPr="00C81B15">
        <w:rPr>
          <w:rFonts w:ascii="Berlin Sans FB" w:eastAsia="Arial" w:hAnsi="Berlin Sans FB" w:cs="Arial"/>
          <w:b/>
          <w:w w:val="101"/>
          <w:sz w:val="24"/>
          <w:szCs w:val="24"/>
        </w:rPr>
        <w:t>as</w:t>
      </w:r>
    </w:p>
    <w:p w:rsidR="009317F8" w:rsidRPr="00C81B15" w:rsidRDefault="009317F8" w:rsidP="009317F8">
      <w:pPr>
        <w:spacing w:before="2" w:line="10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7A0C91">
      <w:pPr>
        <w:spacing w:line="360" w:lineRule="auto"/>
        <w:ind w:left="360" w:right="323"/>
        <w:rPr>
          <w:rFonts w:ascii="Berlin Sans FB" w:hAnsi="Berlin Sans FB"/>
          <w:w w:val="103"/>
          <w:sz w:val="24"/>
          <w:szCs w:val="24"/>
          <w:lang w:val="es-MX"/>
        </w:rPr>
      </w:pP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ig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2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id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ti</w:t>
      </w:r>
      <w:r w:rsidRPr="00C81B15">
        <w:rPr>
          <w:rFonts w:ascii="Berlin Sans FB" w:hAnsi="Berlin Sans FB"/>
          <w:spacing w:val="-8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q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llo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>(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,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q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ui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it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un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ion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s)</w:t>
      </w:r>
      <w:r w:rsidRPr="00C81B15">
        <w:rPr>
          <w:rFonts w:ascii="Berlin Sans FB" w:hAnsi="Berlin Sans FB"/>
          <w:spacing w:val="3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q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h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1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id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ti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1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ob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j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iv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0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y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q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1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á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1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id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w w:val="10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2"/>
          <w:w w:val="10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5"/>
          <w:w w:val="10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w w:val="10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5"/>
          <w:w w:val="103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>:</w:t>
      </w:r>
    </w:p>
    <w:p w:rsidR="009317F8" w:rsidRPr="00C81B15" w:rsidRDefault="009317F8" w:rsidP="007A0C91">
      <w:pPr>
        <w:pStyle w:val="Prrafodelista"/>
        <w:widowControl/>
        <w:numPr>
          <w:ilvl w:val="0"/>
          <w:numId w:val="13"/>
        </w:numPr>
        <w:spacing w:before="7" w:line="360" w:lineRule="auto"/>
        <w:ind w:left="720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G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2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Cita</w:t>
      </w:r>
    </w:p>
    <w:p w:rsidR="009317F8" w:rsidRPr="00C81B15" w:rsidRDefault="009317F8" w:rsidP="007A0C91">
      <w:pPr>
        <w:pStyle w:val="Prrafodelista"/>
        <w:widowControl/>
        <w:numPr>
          <w:ilvl w:val="0"/>
          <w:numId w:val="13"/>
        </w:numPr>
        <w:spacing w:line="360" w:lineRule="auto"/>
        <w:ind w:left="720" w:right="323"/>
        <w:rPr>
          <w:rFonts w:ascii="Berlin Sans FB" w:hAnsi="Berlin Sans FB"/>
          <w:w w:val="103"/>
          <w:sz w:val="24"/>
          <w:szCs w:val="24"/>
          <w:lang w:val="es-MX"/>
        </w:rPr>
      </w:pPr>
      <w:r w:rsidRPr="00C81B15">
        <w:rPr>
          <w:rFonts w:ascii="Berlin Sans FB" w:hAnsi="Berlin Sans FB"/>
          <w:w w:val="103"/>
          <w:sz w:val="24"/>
          <w:szCs w:val="24"/>
          <w:lang w:val="es-MX"/>
        </w:rPr>
        <w:t>Actualizar Cita</w:t>
      </w:r>
    </w:p>
    <w:p w:rsidR="009317F8" w:rsidRPr="00C81B15" w:rsidRDefault="009317F8" w:rsidP="007A0C91">
      <w:pPr>
        <w:pStyle w:val="Prrafodelista"/>
        <w:widowControl/>
        <w:numPr>
          <w:ilvl w:val="0"/>
          <w:numId w:val="13"/>
        </w:numPr>
        <w:spacing w:line="360" w:lineRule="auto"/>
        <w:ind w:left="720" w:right="323"/>
        <w:rPr>
          <w:rFonts w:ascii="Berlin Sans FB" w:hAnsi="Berlin Sans FB"/>
          <w:w w:val="103"/>
          <w:sz w:val="24"/>
          <w:szCs w:val="24"/>
          <w:lang w:val="es-MX"/>
        </w:rPr>
      </w:pPr>
      <w:r w:rsidRPr="00C81B15">
        <w:rPr>
          <w:rFonts w:ascii="Berlin Sans FB" w:hAnsi="Berlin Sans FB"/>
          <w:w w:val="103"/>
          <w:sz w:val="24"/>
          <w:szCs w:val="24"/>
          <w:lang w:val="es-MX"/>
        </w:rPr>
        <w:t>Generar Orden de Pago</w:t>
      </w:r>
    </w:p>
    <w:p w:rsidR="009317F8" w:rsidRPr="00C81B15" w:rsidRDefault="009317F8" w:rsidP="007A0C91">
      <w:pPr>
        <w:pStyle w:val="Prrafodelista"/>
        <w:widowControl/>
        <w:numPr>
          <w:ilvl w:val="0"/>
          <w:numId w:val="13"/>
        </w:numPr>
        <w:spacing w:line="360" w:lineRule="auto"/>
        <w:ind w:left="720" w:right="323"/>
        <w:rPr>
          <w:rFonts w:ascii="Berlin Sans FB" w:hAnsi="Berlin Sans FB"/>
          <w:w w:val="103"/>
          <w:sz w:val="24"/>
          <w:szCs w:val="24"/>
          <w:lang w:val="es-MX"/>
        </w:rPr>
      </w:pPr>
      <w:r w:rsidRPr="00C81B15">
        <w:rPr>
          <w:rFonts w:ascii="Berlin Sans FB" w:hAnsi="Berlin Sans FB"/>
          <w:w w:val="103"/>
          <w:sz w:val="24"/>
          <w:szCs w:val="24"/>
          <w:lang w:val="es-MX"/>
        </w:rPr>
        <w:t>Generar Historial Clínico</w:t>
      </w:r>
    </w:p>
    <w:p w:rsidR="009317F8" w:rsidRPr="00C81B15" w:rsidRDefault="009317F8" w:rsidP="007A0C91">
      <w:pPr>
        <w:pStyle w:val="Prrafodelista"/>
        <w:widowControl/>
        <w:numPr>
          <w:ilvl w:val="0"/>
          <w:numId w:val="13"/>
        </w:numPr>
        <w:spacing w:line="360" w:lineRule="auto"/>
        <w:ind w:left="720" w:right="323"/>
        <w:rPr>
          <w:rFonts w:ascii="Berlin Sans FB" w:hAnsi="Berlin Sans FB"/>
          <w:w w:val="103"/>
          <w:sz w:val="24"/>
          <w:szCs w:val="24"/>
          <w:lang w:val="es-MX"/>
        </w:rPr>
      </w:pPr>
      <w:r w:rsidRPr="00C81B15">
        <w:rPr>
          <w:rFonts w:ascii="Berlin Sans FB" w:hAnsi="Berlin Sans FB"/>
          <w:w w:val="103"/>
          <w:sz w:val="24"/>
          <w:szCs w:val="24"/>
          <w:lang w:val="es-MX"/>
        </w:rPr>
        <w:t>Actualizar Historial Clínico</w:t>
      </w:r>
    </w:p>
    <w:p w:rsidR="009317F8" w:rsidRPr="00C81B15" w:rsidRDefault="009317F8" w:rsidP="007A0C91">
      <w:pPr>
        <w:pStyle w:val="Prrafodelista"/>
        <w:widowControl/>
        <w:numPr>
          <w:ilvl w:val="0"/>
          <w:numId w:val="13"/>
        </w:numPr>
        <w:spacing w:line="360" w:lineRule="auto"/>
        <w:ind w:left="720" w:right="323"/>
        <w:rPr>
          <w:rFonts w:ascii="Berlin Sans FB" w:hAnsi="Berlin Sans FB"/>
          <w:w w:val="103"/>
          <w:sz w:val="24"/>
          <w:szCs w:val="24"/>
          <w:lang w:val="es-MX"/>
        </w:rPr>
      </w:pPr>
      <w:r w:rsidRPr="00C81B15">
        <w:rPr>
          <w:rFonts w:ascii="Berlin Sans FB" w:hAnsi="Berlin Sans FB"/>
          <w:w w:val="103"/>
          <w:sz w:val="24"/>
          <w:szCs w:val="24"/>
          <w:lang w:val="es-MX"/>
        </w:rPr>
        <w:t>Registrar Pago</w:t>
      </w:r>
    </w:p>
    <w:p w:rsidR="009317F8" w:rsidRPr="00C81B15" w:rsidRDefault="009317F8" w:rsidP="007A0C91">
      <w:pPr>
        <w:spacing w:line="247" w:lineRule="auto"/>
        <w:ind w:right="323"/>
        <w:rPr>
          <w:rFonts w:ascii="Berlin Sans FB" w:hAnsi="Berlin Sans FB"/>
          <w:w w:val="103"/>
          <w:sz w:val="24"/>
          <w:szCs w:val="24"/>
          <w:lang w:val="es-MX"/>
        </w:rPr>
      </w:pPr>
      <w:r w:rsidRPr="00C81B15">
        <w:rPr>
          <w:rFonts w:ascii="Berlin Sans FB" w:hAnsi="Berlin Sans FB"/>
          <w:w w:val="103"/>
          <w:sz w:val="24"/>
          <w:szCs w:val="24"/>
          <w:lang w:val="es-MX"/>
        </w:rPr>
        <w:tab/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ab/>
      </w:r>
    </w:p>
    <w:p w:rsidR="009317F8" w:rsidRPr="007A0C91" w:rsidRDefault="009317F8" w:rsidP="007A0C91">
      <w:pPr>
        <w:tabs>
          <w:tab w:val="left" w:pos="0"/>
        </w:tabs>
        <w:spacing w:before="33"/>
        <w:ind w:right="4437"/>
        <w:rPr>
          <w:rFonts w:ascii="Berlin Sans FB" w:eastAsia="Arial" w:hAnsi="Berlin Sans FB" w:cs="Arial"/>
          <w:b/>
          <w:sz w:val="24"/>
          <w:szCs w:val="24"/>
        </w:rPr>
      </w:pPr>
      <w:r w:rsidRPr="007A0C91">
        <w:rPr>
          <w:rFonts w:ascii="Berlin Sans FB" w:eastAsia="Arial" w:hAnsi="Berlin Sans FB" w:cs="Arial"/>
          <w:b/>
          <w:sz w:val="24"/>
          <w:szCs w:val="24"/>
        </w:rPr>
        <w:t>3.  Estrategia</w:t>
      </w:r>
    </w:p>
    <w:p w:rsidR="009317F8" w:rsidRPr="00C81B15" w:rsidRDefault="009317F8" w:rsidP="007A0C91">
      <w:pPr>
        <w:spacing w:line="360" w:lineRule="auto"/>
        <w:ind w:left="222" w:right="173" w:firstLine="10"/>
        <w:jc w:val="both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z w:val="24"/>
          <w:szCs w:val="24"/>
          <w:lang w:val="es-MX"/>
        </w:rPr>
        <w:t>En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ecc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ó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2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1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á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3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0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q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1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á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1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tu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1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 xml:space="preserve">el proyecto </w:t>
      </w:r>
      <w:r w:rsidR="00B51528">
        <w:rPr>
          <w:rFonts w:ascii="Berlin Sans FB" w:hAnsi="Berlin Sans FB"/>
          <w:spacing w:val="6"/>
          <w:sz w:val="24"/>
          <w:szCs w:val="24"/>
          <w:lang w:val="es-MX"/>
        </w:rPr>
        <w:t>Clínica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 xml:space="preserve"> Karisma</w:t>
      </w:r>
      <w:r w:rsidRPr="00C81B15">
        <w:rPr>
          <w:rFonts w:ascii="Berlin Sans FB" w:hAnsi="Berlin Sans FB"/>
          <w:sz w:val="24"/>
          <w:szCs w:val="24"/>
          <w:lang w:val="es-MX"/>
        </w:rPr>
        <w:t>,</w:t>
      </w:r>
      <w:r w:rsidRPr="00C81B15">
        <w:rPr>
          <w:rFonts w:ascii="Berlin Sans FB" w:hAnsi="Berlin Sans FB"/>
          <w:spacing w:val="2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ju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 xml:space="preserve">o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3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é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s </w:t>
      </w:r>
      <w:r w:rsidRPr="00C81B15">
        <w:rPr>
          <w:rFonts w:ascii="Berlin Sans FB" w:hAnsi="Berlin Sans FB"/>
          <w:spacing w:val="1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y</w:t>
      </w:r>
      <w:r w:rsidRPr="00C81B15">
        <w:rPr>
          <w:rFonts w:ascii="Berlin Sans FB" w:hAnsi="Berlin Sans FB"/>
          <w:spacing w:val="2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it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4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s 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no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, 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y</w:t>
      </w:r>
      <w:r w:rsidRPr="00C81B15">
        <w:rPr>
          <w:rFonts w:ascii="Berlin Sans FB" w:hAnsi="Berlin Sans FB"/>
          <w:spacing w:val="2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se</w:t>
      </w:r>
      <w:r w:rsidRPr="00C81B15">
        <w:rPr>
          <w:rFonts w:ascii="Berlin Sans FB" w:hAnsi="Berlin Sans FB"/>
          <w:spacing w:val="3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á 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g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a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g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4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j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ó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n  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7"/>
          <w:w w:val="10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3"/>
          <w:w w:val="10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0"/>
          <w:w w:val="10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w w:val="10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5"/>
          <w:w w:val="103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>s.</w:t>
      </w: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9317F8">
      <w:pPr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t>3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  <w:lang w:val="es-MX"/>
        </w:rPr>
        <w:t>.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 xml:space="preserve">1       </w:t>
      </w:r>
      <w:r w:rsidRPr="00C81B15">
        <w:rPr>
          <w:rFonts w:ascii="Berlin Sans FB" w:eastAsia="Arial" w:hAnsi="Berlin Sans FB" w:cs="Arial"/>
          <w:b/>
          <w:spacing w:val="15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5"/>
          <w:sz w:val="24"/>
          <w:szCs w:val="24"/>
          <w:lang w:val="es-MX"/>
        </w:rPr>
        <w:t>T</w:t>
      </w:r>
      <w:r w:rsidRPr="00C81B15">
        <w:rPr>
          <w:rFonts w:ascii="Berlin Sans FB" w:eastAsia="Arial" w:hAnsi="Berlin Sans FB" w:cs="Arial"/>
          <w:b/>
          <w:spacing w:val="-6"/>
          <w:sz w:val="24"/>
          <w:szCs w:val="24"/>
          <w:lang w:val="es-MX"/>
        </w:rPr>
        <w:t>i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>pos</w:t>
      </w:r>
      <w:r w:rsidRPr="00C81B15">
        <w:rPr>
          <w:rFonts w:ascii="Berlin Sans FB" w:eastAsia="Arial" w:hAnsi="Berlin Sans FB" w:cs="Arial"/>
          <w:b/>
          <w:spacing w:val="17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-5"/>
          <w:sz w:val="24"/>
          <w:szCs w:val="24"/>
          <w:lang w:val="es-MX"/>
        </w:rPr>
        <w:t>d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>e</w:t>
      </w:r>
      <w:r w:rsidRPr="00C81B15">
        <w:rPr>
          <w:rFonts w:ascii="Berlin Sans FB" w:eastAsia="Arial" w:hAnsi="Berlin Sans FB" w:cs="Arial"/>
          <w:b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pr</w:t>
      </w:r>
      <w:r w:rsidRPr="00C81B15">
        <w:rPr>
          <w:rFonts w:ascii="Berlin Sans FB" w:eastAsia="Arial" w:hAnsi="Berlin Sans FB" w:cs="Arial"/>
          <w:b/>
          <w:spacing w:val="-5"/>
          <w:w w:val="103"/>
          <w:sz w:val="24"/>
          <w:szCs w:val="24"/>
          <w:lang w:val="es-MX"/>
        </w:rPr>
        <w:t>u</w:t>
      </w:r>
      <w:r w:rsidRPr="00C81B15">
        <w:rPr>
          <w:rFonts w:ascii="Berlin Sans FB" w:eastAsia="Arial" w:hAnsi="Berlin Sans FB" w:cs="Arial"/>
          <w:b/>
          <w:spacing w:val="6"/>
          <w:w w:val="103"/>
          <w:sz w:val="24"/>
          <w:szCs w:val="24"/>
          <w:lang w:val="es-MX"/>
        </w:rPr>
        <w:t>e</w:t>
      </w:r>
      <w:r w:rsidRPr="00C81B15">
        <w:rPr>
          <w:rFonts w:ascii="Berlin Sans FB" w:eastAsia="Arial" w:hAnsi="Berlin Sans FB" w:cs="Arial"/>
          <w:b/>
          <w:spacing w:val="-5"/>
          <w:w w:val="103"/>
          <w:sz w:val="24"/>
          <w:szCs w:val="24"/>
          <w:lang w:val="es-MX"/>
        </w:rPr>
        <w:t>b</w:t>
      </w:r>
      <w:r w:rsidRPr="00C81B15">
        <w:rPr>
          <w:rFonts w:ascii="Berlin Sans FB" w:eastAsia="Arial" w:hAnsi="Berlin Sans FB" w:cs="Arial"/>
          <w:b/>
          <w:spacing w:val="-3"/>
          <w:w w:val="103"/>
          <w:sz w:val="24"/>
          <w:szCs w:val="24"/>
          <w:lang w:val="es-MX"/>
        </w:rPr>
        <w:t>a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s</w:t>
      </w:r>
    </w:p>
    <w:p w:rsidR="009317F8" w:rsidRPr="00A1085C" w:rsidRDefault="009317F8" w:rsidP="009317F8">
      <w:pPr>
        <w:ind w:left="222"/>
        <w:rPr>
          <w:rFonts w:ascii="Berlin Sans FB" w:eastAsia="Arial" w:hAnsi="Berlin Sans FB" w:cs="Arial"/>
          <w:w w:val="103"/>
          <w:sz w:val="24"/>
          <w:szCs w:val="24"/>
          <w:lang w:val="es-MX"/>
        </w:rPr>
      </w:pPr>
      <w:r w:rsidRPr="00A1085C">
        <w:rPr>
          <w:rFonts w:ascii="Berlin Sans FB" w:eastAsia="Arial" w:hAnsi="Berlin Sans FB" w:cs="Arial"/>
          <w:spacing w:val="1"/>
          <w:sz w:val="24"/>
          <w:szCs w:val="24"/>
          <w:lang w:val="es-MX"/>
        </w:rPr>
        <w:t>3</w:t>
      </w:r>
      <w:r w:rsidRPr="00A1085C">
        <w:rPr>
          <w:rFonts w:ascii="Berlin Sans FB" w:eastAsia="Arial" w:hAnsi="Berlin Sans FB" w:cs="Arial"/>
          <w:spacing w:val="-2"/>
          <w:sz w:val="24"/>
          <w:szCs w:val="24"/>
          <w:lang w:val="es-MX"/>
        </w:rPr>
        <w:t>.</w:t>
      </w:r>
      <w:r w:rsidRPr="00A1085C">
        <w:rPr>
          <w:rFonts w:ascii="Berlin Sans FB" w:eastAsia="Arial" w:hAnsi="Berlin Sans FB" w:cs="Arial"/>
          <w:spacing w:val="1"/>
          <w:sz w:val="24"/>
          <w:szCs w:val="24"/>
          <w:lang w:val="es-MX"/>
        </w:rPr>
        <w:t>1</w:t>
      </w:r>
      <w:r w:rsidRPr="00A1085C">
        <w:rPr>
          <w:rFonts w:ascii="Berlin Sans FB" w:eastAsia="Arial" w:hAnsi="Berlin Sans FB" w:cs="Arial"/>
          <w:spacing w:val="-2"/>
          <w:sz w:val="24"/>
          <w:szCs w:val="24"/>
          <w:lang w:val="es-MX"/>
        </w:rPr>
        <w:t>.</w:t>
      </w:r>
      <w:r w:rsidRPr="00A1085C">
        <w:rPr>
          <w:rFonts w:ascii="Berlin Sans FB" w:eastAsia="Arial" w:hAnsi="Berlin Sans FB" w:cs="Arial"/>
          <w:sz w:val="24"/>
          <w:szCs w:val="24"/>
          <w:lang w:val="es-MX"/>
        </w:rPr>
        <w:t xml:space="preserve">1 </w:t>
      </w:r>
      <w:r w:rsidRPr="00A1085C">
        <w:rPr>
          <w:rFonts w:ascii="Berlin Sans FB" w:eastAsia="Arial" w:hAnsi="Berlin Sans FB" w:cs="Arial"/>
          <w:spacing w:val="48"/>
          <w:sz w:val="24"/>
          <w:szCs w:val="24"/>
          <w:lang w:val="es-MX"/>
        </w:rPr>
        <w:t xml:space="preserve"> </w:t>
      </w:r>
      <w:r w:rsidRPr="00A1085C">
        <w:rPr>
          <w:rFonts w:ascii="Berlin Sans FB" w:eastAsia="Arial" w:hAnsi="Berlin Sans FB" w:cs="Arial"/>
          <w:spacing w:val="-1"/>
          <w:sz w:val="24"/>
          <w:szCs w:val="24"/>
          <w:lang w:val="es-MX"/>
        </w:rPr>
        <w:t>P</w:t>
      </w:r>
      <w:r w:rsidRPr="00A1085C">
        <w:rPr>
          <w:rFonts w:ascii="Berlin Sans FB" w:eastAsia="Arial" w:hAnsi="Berlin Sans FB" w:cs="Arial"/>
          <w:spacing w:val="2"/>
          <w:sz w:val="24"/>
          <w:szCs w:val="24"/>
          <w:lang w:val="es-MX"/>
        </w:rPr>
        <w:t>r</w:t>
      </w:r>
      <w:r w:rsidRPr="00A1085C">
        <w:rPr>
          <w:rFonts w:ascii="Berlin Sans FB" w:eastAsia="Arial" w:hAnsi="Berlin Sans FB" w:cs="Arial"/>
          <w:spacing w:val="-3"/>
          <w:sz w:val="24"/>
          <w:szCs w:val="24"/>
          <w:lang w:val="es-MX"/>
        </w:rPr>
        <w:t>ue</w:t>
      </w:r>
      <w:r w:rsidRPr="00A1085C">
        <w:rPr>
          <w:rFonts w:ascii="Berlin Sans FB" w:eastAsia="Arial" w:hAnsi="Berlin Sans FB" w:cs="Arial"/>
          <w:spacing w:val="1"/>
          <w:sz w:val="24"/>
          <w:szCs w:val="24"/>
          <w:lang w:val="es-MX"/>
        </w:rPr>
        <w:t>b</w:t>
      </w:r>
      <w:r w:rsidRPr="00A1085C">
        <w:rPr>
          <w:rFonts w:ascii="Berlin Sans FB" w:eastAsia="Arial" w:hAnsi="Berlin Sans FB" w:cs="Arial"/>
          <w:spacing w:val="-3"/>
          <w:sz w:val="24"/>
          <w:szCs w:val="24"/>
          <w:lang w:val="es-MX"/>
        </w:rPr>
        <w:t>a</w:t>
      </w:r>
      <w:r w:rsidRPr="00A1085C">
        <w:rPr>
          <w:rFonts w:ascii="Berlin Sans FB" w:eastAsia="Arial" w:hAnsi="Berlin Sans FB" w:cs="Arial"/>
          <w:sz w:val="24"/>
          <w:szCs w:val="24"/>
          <w:lang w:val="es-MX"/>
        </w:rPr>
        <w:t>s</w:t>
      </w:r>
      <w:r w:rsidRPr="00A1085C">
        <w:rPr>
          <w:rFonts w:ascii="Berlin Sans FB" w:eastAsia="Arial" w:hAnsi="Berlin Sans FB" w:cs="Arial"/>
          <w:spacing w:val="24"/>
          <w:sz w:val="24"/>
          <w:szCs w:val="24"/>
          <w:lang w:val="es-MX"/>
        </w:rPr>
        <w:t xml:space="preserve"> </w:t>
      </w:r>
      <w:r w:rsidRPr="00A1085C">
        <w:rPr>
          <w:rFonts w:ascii="Berlin Sans FB" w:eastAsia="Arial" w:hAnsi="Berlin Sans FB" w:cs="Arial"/>
          <w:spacing w:val="1"/>
          <w:sz w:val="24"/>
          <w:szCs w:val="24"/>
          <w:lang w:val="es-MX"/>
        </w:rPr>
        <w:t>d</w:t>
      </w:r>
      <w:r w:rsidRPr="00A1085C">
        <w:rPr>
          <w:rFonts w:ascii="Berlin Sans FB" w:eastAsia="Arial" w:hAnsi="Berlin Sans FB" w:cs="Arial"/>
          <w:sz w:val="24"/>
          <w:szCs w:val="24"/>
          <w:lang w:val="es-MX"/>
        </w:rPr>
        <w:t>e</w:t>
      </w:r>
      <w:r w:rsidRPr="00A1085C">
        <w:rPr>
          <w:rFonts w:ascii="Berlin Sans FB" w:eastAsia="Arial" w:hAnsi="Berlin Sans FB" w:cs="Arial"/>
          <w:spacing w:val="8"/>
          <w:sz w:val="24"/>
          <w:szCs w:val="24"/>
          <w:lang w:val="es-MX"/>
        </w:rPr>
        <w:t xml:space="preserve"> </w:t>
      </w:r>
      <w:r w:rsidRPr="00A1085C">
        <w:rPr>
          <w:rFonts w:ascii="Berlin Sans FB" w:eastAsia="Arial" w:hAnsi="Berlin Sans FB" w:cs="Arial"/>
          <w:spacing w:val="-6"/>
          <w:w w:val="103"/>
          <w:sz w:val="24"/>
          <w:szCs w:val="24"/>
          <w:lang w:val="es-MX"/>
        </w:rPr>
        <w:t>f</w:t>
      </w:r>
      <w:r w:rsidRPr="00A1085C">
        <w:rPr>
          <w:rFonts w:ascii="Berlin Sans FB" w:eastAsia="Arial" w:hAnsi="Berlin Sans FB" w:cs="Arial"/>
          <w:spacing w:val="6"/>
          <w:w w:val="103"/>
          <w:sz w:val="24"/>
          <w:szCs w:val="24"/>
          <w:lang w:val="es-MX"/>
        </w:rPr>
        <w:t>u</w:t>
      </w:r>
      <w:r w:rsidRPr="00A1085C">
        <w:rPr>
          <w:rFonts w:ascii="Berlin Sans FB" w:eastAsia="Arial" w:hAnsi="Berlin Sans FB" w:cs="Arial"/>
          <w:spacing w:val="-3"/>
          <w:w w:val="103"/>
          <w:sz w:val="24"/>
          <w:szCs w:val="24"/>
          <w:lang w:val="es-MX"/>
        </w:rPr>
        <w:t>n</w:t>
      </w:r>
      <w:r w:rsidRPr="00A1085C">
        <w:rPr>
          <w:rFonts w:ascii="Berlin Sans FB" w:eastAsia="Arial" w:hAnsi="Berlin Sans FB" w:cs="Arial"/>
          <w:spacing w:val="7"/>
          <w:w w:val="103"/>
          <w:sz w:val="24"/>
          <w:szCs w:val="24"/>
          <w:lang w:val="es-MX"/>
        </w:rPr>
        <w:t>c</w:t>
      </w:r>
      <w:r w:rsidRPr="00A1085C">
        <w:rPr>
          <w:rFonts w:ascii="Berlin Sans FB" w:eastAsia="Arial" w:hAnsi="Berlin Sans FB" w:cs="Arial"/>
          <w:spacing w:val="-10"/>
          <w:w w:val="103"/>
          <w:sz w:val="24"/>
          <w:szCs w:val="24"/>
          <w:lang w:val="es-MX"/>
        </w:rPr>
        <w:t>i</w:t>
      </w:r>
      <w:r w:rsidRPr="00A1085C">
        <w:rPr>
          <w:rFonts w:ascii="Berlin Sans FB" w:eastAsia="Arial" w:hAnsi="Berlin Sans FB" w:cs="Arial"/>
          <w:spacing w:val="1"/>
          <w:w w:val="103"/>
          <w:sz w:val="24"/>
          <w:szCs w:val="24"/>
          <w:lang w:val="es-MX"/>
        </w:rPr>
        <w:t>o</w:t>
      </w:r>
      <w:r w:rsidRPr="00A1085C">
        <w:rPr>
          <w:rFonts w:ascii="Berlin Sans FB" w:eastAsia="Arial" w:hAnsi="Berlin Sans FB" w:cs="Arial"/>
          <w:spacing w:val="-3"/>
          <w:w w:val="103"/>
          <w:sz w:val="24"/>
          <w:szCs w:val="24"/>
          <w:lang w:val="es-MX"/>
        </w:rPr>
        <w:t>n</w:t>
      </w:r>
      <w:r w:rsidRPr="00A1085C">
        <w:rPr>
          <w:rFonts w:ascii="Berlin Sans FB" w:eastAsia="Arial" w:hAnsi="Berlin Sans FB" w:cs="Arial"/>
          <w:spacing w:val="6"/>
          <w:w w:val="103"/>
          <w:sz w:val="24"/>
          <w:szCs w:val="24"/>
          <w:lang w:val="es-MX"/>
        </w:rPr>
        <w:t>a</w:t>
      </w:r>
      <w:r w:rsidRPr="00A1085C">
        <w:rPr>
          <w:rFonts w:ascii="Berlin Sans FB" w:eastAsia="Arial" w:hAnsi="Berlin Sans FB" w:cs="Arial"/>
          <w:spacing w:val="-5"/>
          <w:w w:val="103"/>
          <w:sz w:val="24"/>
          <w:szCs w:val="24"/>
          <w:lang w:val="es-MX"/>
        </w:rPr>
        <w:t>l</w:t>
      </w:r>
      <w:r w:rsidRPr="00A1085C">
        <w:rPr>
          <w:rFonts w:ascii="Berlin Sans FB" w:eastAsia="Arial" w:hAnsi="Berlin Sans FB" w:cs="Arial"/>
          <w:w w:val="103"/>
          <w:sz w:val="24"/>
          <w:szCs w:val="24"/>
          <w:lang w:val="es-MX"/>
        </w:rPr>
        <w:t>i</w:t>
      </w:r>
      <w:r w:rsidRPr="00A1085C">
        <w:rPr>
          <w:rFonts w:ascii="Berlin Sans FB" w:eastAsia="Arial" w:hAnsi="Berlin Sans FB" w:cs="Arial"/>
          <w:spacing w:val="-3"/>
          <w:w w:val="103"/>
          <w:sz w:val="24"/>
          <w:szCs w:val="24"/>
          <w:lang w:val="es-MX"/>
        </w:rPr>
        <w:t>d</w:t>
      </w:r>
      <w:r w:rsidRPr="00A1085C">
        <w:rPr>
          <w:rFonts w:ascii="Berlin Sans FB" w:eastAsia="Arial" w:hAnsi="Berlin Sans FB" w:cs="Arial"/>
          <w:spacing w:val="1"/>
          <w:w w:val="103"/>
          <w:sz w:val="24"/>
          <w:szCs w:val="24"/>
          <w:lang w:val="es-MX"/>
        </w:rPr>
        <w:t>a</w:t>
      </w:r>
      <w:r w:rsidRPr="00A1085C">
        <w:rPr>
          <w:rFonts w:ascii="Berlin Sans FB" w:eastAsia="Arial" w:hAnsi="Berlin Sans FB" w:cs="Arial"/>
          <w:w w:val="103"/>
          <w:sz w:val="24"/>
          <w:szCs w:val="24"/>
          <w:lang w:val="es-MX"/>
        </w:rPr>
        <w:t>d</w:t>
      </w:r>
    </w:p>
    <w:p w:rsidR="00A1085C" w:rsidRPr="00C81B15" w:rsidRDefault="00A1085C" w:rsidP="009317F8">
      <w:pPr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451"/>
      </w:tblGrid>
      <w:tr w:rsidR="009317F8" w:rsidRPr="00C81B15" w:rsidTr="00415881">
        <w:trPr>
          <w:trHeight w:hRule="exact" w:val="760"/>
        </w:trPr>
        <w:tc>
          <w:tcPr>
            <w:tcW w:w="2146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415881" w:rsidRDefault="00415881" w:rsidP="00C81B15">
            <w:pPr>
              <w:spacing w:line="200" w:lineRule="exact"/>
              <w:ind w:left="95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j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v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0" w:space="0" w:color="000000"/>
            </w:tcBorders>
          </w:tcPr>
          <w:p w:rsidR="009317F8" w:rsidRPr="00C81B15" w:rsidRDefault="009317F8" w:rsidP="00415881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io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3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qu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id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in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2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ión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nt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e</w:t>
            </w:r>
          </w:p>
          <w:p w:rsidR="009317F8" w:rsidRPr="00C81B15" w:rsidRDefault="009317F8" w:rsidP="00415881">
            <w:pPr>
              <w:spacing w:before="7"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proofErr w:type="gramStart"/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proofErr w:type="gramEnd"/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4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up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ac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ón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415881">
        <w:trPr>
          <w:trHeight w:hRule="exact" w:val="2526"/>
        </w:trPr>
        <w:tc>
          <w:tcPr>
            <w:tcW w:w="2146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415881" w:rsidRDefault="00415881" w:rsidP="00C81B15">
            <w:pPr>
              <w:spacing w:line="200" w:lineRule="exact"/>
              <w:ind w:left="95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é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0" w:space="0" w:color="000000"/>
            </w:tcBorders>
          </w:tcPr>
          <w:p w:rsidR="009317F8" w:rsidRPr="00C81B15" w:rsidRDefault="009317F8" w:rsidP="00415881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so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za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="00415881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id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nt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:</w:t>
            </w:r>
          </w:p>
          <w:p w:rsidR="00415881" w:rsidRDefault="009317F8" w:rsidP="00415881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36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415881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ob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ti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lo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415881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lt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ut</w:t>
            </w:r>
            <w:r w:rsidRPr="00415881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za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to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v</w:t>
            </w:r>
            <w:r w:rsidRPr="00415881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á</w:t>
            </w:r>
            <w:r w:rsidRPr="00415881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l</w:t>
            </w:r>
            <w:r w:rsidRPr="00415881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ido</w:t>
            </w:r>
            <w:r w:rsidRPr="00415881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</w:p>
          <w:p w:rsidR="009317F8" w:rsidRPr="00415881" w:rsidRDefault="009317F8" w:rsidP="00415881">
            <w:pPr>
              <w:pStyle w:val="Prrafodelista"/>
              <w:numPr>
                <w:ilvl w:val="0"/>
                <w:numId w:val="13"/>
              </w:numPr>
              <w:spacing w:line="360" w:lineRule="auto"/>
              <w:ind w:left="36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415881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z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to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á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415881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415881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j</w:t>
            </w:r>
            <w:r w:rsidRPr="00415881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rr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415881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o 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c</w:t>
            </w:r>
            <w:r w:rsidRPr="00415881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u</w:t>
            </w:r>
            <w:r w:rsidRPr="00415881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s.</w:t>
            </w:r>
          </w:p>
        </w:tc>
      </w:tr>
      <w:tr w:rsidR="009317F8" w:rsidRPr="00C81B15" w:rsidTr="00415881">
        <w:trPr>
          <w:trHeight w:hRule="exact" w:val="999"/>
        </w:trPr>
        <w:tc>
          <w:tcPr>
            <w:tcW w:w="2146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415881" w:rsidRDefault="00415881" w:rsidP="00C81B15">
            <w:pPr>
              <w:spacing w:line="200" w:lineRule="exact"/>
              <w:ind w:left="95"/>
              <w:rPr>
                <w:rFonts w:ascii="Berlin Sans FB" w:hAnsi="Berlin Sans FB"/>
                <w:spacing w:val="-1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z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0" w:space="0" w:color="000000"/>
            </w:tcBorders>
          </w:tcPr>
          <w:p w:rsidR="009317F8" w:rsidRPr="00415881" w:rsidRDefault="009317F8" w:rsidP="00415881">
            <w:pPr>
              <w:pStyle w:val="Prrafodelista"/>
              <w:numPr>
                <w:ilvl w:val="0"/>
                <w:numId w:val="22"/>
              </w:numPr>
              <w:spacing w:before="10" w:line="360" w:lineRule="auto"/>
              <w:ind w:right="32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415881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h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j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ec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to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415881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415881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(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to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l</w:t>
            </w:r>
            <w:r w:rsidRPr="00415881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so</w:t>
            </w:r>
            <w:r w:rsidRPr="00415881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h</w:t>
            </w:r>
            <w:r w:rsidRPr="00415881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n </w:t>
            </w:r>
            <w:r w:rsidRPr="00415881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41588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415881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p</w:t>
            </w:r>
            <w:r w:rsidRPr="00415881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415881">
              <w:rPr>
                <w:rFonts w:ascii="Berlin Sans FB" w:hAnsi="Berlin Sans FB"/>
                <w:spacing w:val="-7"/>
                <w:w w:val="103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b</w:t>
            </w:r>
            <w:r w:rsidRPr="00415881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415881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415881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415881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415881">
              <w:rPr>
                <w:rFonts w:ascii="Berlin Sans FB" w:hAnsi="Berlin Sans FB"/>
                <w:spacing w:val="-3"/>
                <w:w w:val="103"/>
                <w:sz w:val="24"/>
                <w:szCs w:val="24"/>
                <w:lang w:val="es-MX"/>
              </w:rPr>
              <w:t>)</w:t>
            </w:r>
            <w:r w:rsidRPr="00415881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415881">
        <w:trPr>
          <w:trHeight w:hRule="exact" w:val="1081"/>
        </w:trPr>
        <w:tc>
          <w:tcPr>
            <w:tcW w:w="2146" w:type="dxa"/>
            <w:tcBorders>
              <w:top w:val="single" w:sz="7" w:space="0" w:color="000000"/>
              <w:left w:val="single" w:sz="10" w:space="0" w:color="000000"/>
              <w:bottom w:val="single" w:sz="10" w:space="0" w:color="000000"/>
              <w:right w:val="single" w:sz="7" w:space="0" w:color="000000"/>
            </w:tcBorders>
          </w:tcPr>
          <w:p w:rsidR="00415881" w:rsidRDefault="00415881" w:rsidP="00C81B15">
            <w:pPr>
              <w:spacing w:line="200" w:lineRule="exact"/>
              <w:ind w:left="95"/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  <w:p w:rsidR="009317F8" w:rsidRPr="00C81B15" w:rsidRDefault="009317F8" w:rsidP="00C81B15">
            <w:pPr>
              <w:spacing w:before="7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1" w:type="dxa"/>
            <w:tcBorders>
              <w:top w:val="single" w:sz="7" w:space="0" w:color="000000"/>
              <w:left w:val="single" w:sz="7" w:space="0" w:color="000000"/>
              <w:bottom w:val="single" w:sz="10" w:space="0" w:color="000000"/>
              <w:right w:val="single" w:sz="10" w:space="0" w:color="000000"/>
            </w:tcBorders>
          </w:tcPr>
          <w:p w:rsidR="009317F8" w:rsidRPr="00C81B15" w:rsidRDefault="009317F8" w:rsidP="00C81B15">
            <w:pPr>
              <w:rPr>
                <w:rFonts w:ascii="Berlin Sans FB" w:hAnsi="Berlin Sans FB"/>
                <w:sz w:val="24"/>
                <w:szCs w:val="24"/>
              </w:rPr>
            </w:pPr>
          </w:p>
        </w:tc>
      </w:tr>
    </w:tbl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  <w:sectPr w:rsidR="009317F8" w:rsidRPr="00C81B15" w:rsidSect="008A5A0D">
          <w:pgSz w:w="11900" w:h="16840"/>
          <w:pgMar w:top="1320" w:right="1180" w:bottom="280" w:left="1180" w:header="720" w:footer="483" w:gutter="0"/>
          <w:cols w:space="720"/>
          <w:docGrid w:linePitch="272"/>
        </w:sectPr>
      </w:pPr>
    </w:p>
    <w:p w:rsidR="009317F8" w:rsidRPr="00A1085C" w:rsidRDefault="009317F8" w:rsidP="009317F8">
      <w:pPr>
        <w:spacing w:before="40" w:line="200" w:lineRule="exact"/>
        <w:ind w:left="222"/>
        <w:rPr>
          <w:rFonts w:ascii="Berlin Sans FB" w:eastAsia="Arial" w:hAnsi="Berlin Sans FB" w:cs="Arial"/>
          <w:sz w:val="24"/>
          <w:szCs w:val="24"/>
        </w:rPr>
      </w:pPr>
      <w:r w:rsidRPr="00A1085C">
        <w:rPr>
          <w:rFonts w:ascii="Berlin Sans FB" w:eastAsia="Arial" w:hAnsi="Berlin Sans FB" w:cs="Arial"/>
          <w:spacing w:val="1"/>
          <w:position w:val="-1"/>
          <w:sz w:val="24"/>
          <w:szCs w:val="24"/>
        </w:rPr>
        <w:lastRenderedPageBreak/>
        <w:t>3</w:t>
      </w:r>
      <w:r w:rsidRPr="00A1085C">
        <w:rPr>
          <w:rFonts w:ascii="Berlin Sans FB" w:eastAsia="Arial" w:hAnsi="Berlin Sans FB" w:cs="Arial"/>
          <w:spacing w:val="-2"/>
          <w:position w:val="-1"/>
          <w:sz w:val="24"/>
          <w:szCs w:val="24"/>
        </w:rPr>
        <w:t>.</w:t>
      </w:r>
      <w:r w:rsidRPr="00A1085C">
        <w:rPr>
          <w:rFonts w:ascii="Berlin Sans FB" w:eastAsia="Arial" w:hAnsi="Berlin Sans FB" w:cs="Arial"/>
          <w:spacing w:val="1"/>
          <w:position w:val="-1"/>
          <w:sz w:val="24"/>
          <w:szCs w:val="24"/>
        </w:rPr>
        <w:t>1</w:t>
      </w:r>
      <w:r w:rsidRPr="00A1085C">
        <w:rPr>
          <w:rFonts w:ascii="Berlin Sans FB" w:eastAsia="Arial" w:hAnsi="Berlin Sans FB" w:cs="Arial"/>
          <w:spacing w:val="-2"/>
          <w:position w:val="-1"/>
          <w:sz w:val="24"/>
          <w:szCs w:val="24"/>
        </w:rPr>
        <w:t>.</w:t>
      </w:r>
      <w:r w:rsidRPr="00A1085C">
        <w:rPr>
          <w:rFonts w:ascii="Berlin Sans FB" w:eastAsia="Arial" w:hAnsi="Berlin Sans FB" w:cs="Arial"/>
          <w:position w:val="-1"/>
          <w:sz w:val="24"/>
          <w:szCs w:val="24"/>
        </w:rPr>
        <w:t xml:space="preserve">2 </w:t>
      </w:r>
      <w:r w:rsidRPr="00A1085C">
        <w:rPr>
          <w:rFonts w:ascii="Berlin Sans FB" w:eastAsia="Arial" w:hAnsi="Berlin Sans FB" w:cs="Arial"/>
          <w:spacing w:val="48"/>
          <w:position w:val="-1"/>
          <w:sz w:val="24"/>
          <w:szCs w:val="24"/>
        </w:rPr>
        <w:t xml:space="preserve"> </w:t>
      </w:r>
      <w:r w:rsidRPr="00A1085C">
        <w:rPr>
          <w:rFonts w:ascii="Berlin Sans FB" w:eastAsia="Arial" w:hAnsi="Berlin Sans FB" w:cs="Arial"/>
          <w:spacing w:val="-1"/>
          <w:position w:val="-1"/>
          <w:sz w:val="24"/>
          <w:szCs w:val="24"/>
        </w:rPr>
        <w:t>P</w:t>
      </w:r>
      <w:r w:rsidRPr="00A1085C">
        <w:rPr>
          <w:rFonts w:ascii="Berlin Sans FB" w:eastAsia="Arial" w:hAnsi="Berlin Sans FB" w:cs="Arial"/>
          <w:spacing w:val="2"/>
          <w:position w:val="-1"/>
          <w:sz w:val="24"/>
          <w:szCs w:val="24"/>
        </w:rPr>
        <w:t>r</w:t>
      </w:r>
      <w:r w:rsidRPr="00A1085C">
        <w:rPr>
          <w:rFonts w:ascii="Berlin Sans FB" w:eastAsia="Arial" w:hAnsi="Berlin Sans FB" w:cs="Arial"/>
          <w:spacing w:val="-3"/>
          <w:position w:val="-1"/>
          <w:sz w:val="24"/>
          <w:szCs w:val="24"/>
        </w:rPr>
        <w:t>ue</w:t>
      </w:r>
      <w:r w:rsidRPr="00A1085C">
        <w:rPr>
          <w:rFonts w:ascii="Berlin Sans FB" w:eastAsia="Arial" w:hAnsi="Berlin Sans FB" w:cs="Arial"/>
          <w:spacing w:val="1"/>
          <w:position w:val="-1"/>
          <w:sz w:val="24"/>
          <w:szCs w:val="24"/>
        </w:rPr>
        <w:t>b</w:t>
      </w:r>
      <w:r w:rsidRPr="00A1085C">
        <w:rPr>
          <w:rFonts w:ascii="Berlin Sans FB" w:eastAsia="Arial" w:hAnsi="Berlin Sans FB" w:cs="Arial"/>
          <w:spacing w:val="-3"/>
          <w:position w:val="-1"/>
          <w:sz w:val="24"/>
          <w:szCs w:val="24"/>
        </w:rPr>
        <w:t>a</w:t>
      </w:r>
      <w:r w:rsidRPr="00A1085C">
        <w:rPr>
          <w:rFonts w:ascii="Berlin Sans FB" w:eastAsia="Arial" w:hAnsi="Berlin Sans FB" w:cs="Arial"/>
          <w:position w:val="-1"/>
          <w:sz w:val="24"/>
          <w:szCs w:val="24"/>
        </w:rPr>
        <w:t>s</w:t>
      </w:r>
      <w:r w:rsidRPr="00A1085C">
        <w:rPr>
          <w:rFonts w:ascii="Berlin Sans FB" w:eastAsia="Arial" w:hAnsi="Berlin Sans FB" w:cs="Arial"/>
          <w:spacing w:val="24"/>
          <w:position w:val="-1"/>
          <w:sz w:val="24"/>
          <w:szCs w:val="24"/>
        </w:rPr>
        <w:t xml:space="preserve"> </w:t>
      </w:r>
      <w:r w:rsidRPr="00A1085C">
        <w:rPr>
          <w:rFonts w:ascii="Berlin Sans FB" w:eastAsia="Arial" w:hAnsi="Berlin Sans FB" w:cs="Arial"/>
          <w:spacing w:val="1"/>
          <w:position w:val="-1"/>
          <w:sz w:val="24"/>
          <w:szCs w:val="24"/>
        </w:rPr>
        <w:t>d</w:t>
      </w:r>
      <w:r w:rsidRPr="00A1085C">
        <w:rPr>
          <w:rFonts w:ascii="Berlin Sans FB" w:eastAsia="Arial" w:hAnsi="Berlin Sans FB" w:cs="Arial"/>
          <w:position w:val="-1"/>
          <w:sz w:val="24"/>
          <w:szCs w:val="24"/>
        </w:rPr>
        <w:t>e</w:t>
      </w:r>
      <w:r w:rsidRPr="00A1085C">
        <w:rPr>
          <w:rFonts w:ascii="Berlin Sans FB" w:eastAsia="Arial" w:hAnsi="Berlin Sans FB" w:cs="Arial"/>
          <w:spacing w:val="8"/>
          <w:position w:val="-1"/>
          <w:sz w:val="24"/>
          <w:szCs w:val="24"/>
        </w:rPr>
        <w:t xml:space="preserve"> </w:t>
      </w:r>
      <w:r w:rsidRPr="00A1085C">
        <w:rPr>
          <w:rFonts w:ascii="Berlin Sans FB" w:eastAsia="Arial" w:hAnsi="Berlin Sans FB" w:cs="Arial"/>
          <w:position w:val="-1"/>
          <w:sz w:val="24"/>
          <w:szCs w:val="24"/>
        </w:rPr>
        <w:t>i</w:t>
      </w:r>
      <w:r w:rsidRPr="00A1085C">
        <w:rPr>
          <w:rFonts w:ascii="Berlin Sans FB" w:eastAsia="Arial" w:hAnsi="Berlin Sans FB" w:cs="Arial"/>
          <w:spacing w:val="1"/>
          <w:position w:val="-1"/>
          <w:sz w:val="24"/>
          <w:szCs w:val="24"/>
        </w:rPr>
        <w:t>n</w:t>
      </w:r>
      <w:r w:rsidRPr="00A1085C">
        <w:rPr>
          <w:rFonts w:ascii="Berlin Sans FB" w:eastAsia="Arial" w:hAnsi="Berlin Sans FB" w:cs="Arial"/>
          <w:spacing w:val="-2"/>
          <w:position w:val="-1"/>
          <w:sz w:val="24"/>
          <w:szCs w:val="24"/>
        </w:rPr>
        <w:t>t</w:t>
      </w:r>
      <w:r w:rsidRPr="00A1085C">
        <w:rPr>
          <w:rFonts w:ascii="Berlin Sans FB" w:eastAsia="Arial" w:hAnsi="Berlin Sans FB" w:cs="Arial"/>
          <w:spacing w:val="1"/>
          <w:position w:val="-1"/>
          <w:sz w:val="24"/>
          <w:szCs w:val="24"/>
        </w:rPr>
        <w:t>e</w:t>
      </w:r>
      <w:r w:rsidRPr="00A1085C">
        <w:rPr>
          <w:rFonts w:ascii="Berlin Sans FB" w:eastAsia="Arial" w:hAnsi="Berlin Sans FB" w:cs="Arial"/>
          <w:spacing w:val="2"/>
          <w:position w:val="-1"/>
          <w:sz w:val="24"/>
          <w:szCs w:val="24"/>
        </w:rPr>
        <w:t>r</w:t>
      </w:r>
      <w:r w:rsidRPr="00A1085C">
        <w:rPr>
          <w:rFonts w:ascii="Berlin Sans FB" w:eastAsia="Arial" w:hAnsi="Berlin Sans FB" w:cs="Arial"/>
          <w:spacing w:val="-11"/>
          <w:position w:val="-1"/>
          <w:sz w:val="24"/>
          <w:szCs w:val="24"/>
        </w:rPr>
        <w:t>f</w:t>
      </w:r>
      <w:r w:rsidRPr="00A1085C">
        <w:rPr>
          <w:rFonts w:ascii="Berlin Sans FB" w:eastAsia="Arial" w:hAnsi="Berlin Sans FB" w:cs="Arial"/>
          <w:spacing w:val="6"/>
          <w:position w:val="-1"/>
          <w:sz w:val="24"/>
          <w:szCs w:val="24"/>
        </w:rPr>
        <w:t>a</w:t>
      </w:r>
      <w:r w:rsidRPr="00A1085C">
        <w:rPr>
          <w:rFonts w:ascii="Berlin Sans FB" w:eastAsia="Arial" w:hAnsi="Berlin Sans FB" w:cs="Arial"/>
          <w:position w:val="-1"/>
          <w:sz w:val="24"/>
          <w:szCs w:val="24"/>
        </w:rPr>
        <w:t>z</w:t>
      </w:r>
      <w:r w:rsidRPr="00A1085C">
        <w:rPr>
          <w:rFonts w:ascii="Berlin Sans FB" w:eastAsia="Arial" w:hAnsi="Berlin Sans FB" w:cs="Arial"/>
          <w:spacing w:val="12"/>
          <w:position w:val="-1"/>
          <w:sz w:val="24"/>
          <w:szCs w:val="24"/>
        </w:rPr>
        <w:t xml:space="preserve"> </w:t>
      </w:r>
      <w:r w:rsidRPr="00A1085C">
        <w:rPr>
          <w:rFonts w:ascii="Berlin Sans FB" w:eastAsia="Arial" w:hAnsi="Berlin Sans FB" w:cs="Arial"/>
          <w:spacing w:val="1"/>
          <w:position w:val="-1"/>
          <w:sz w:val="24"/>
          <w:szCs w:val="24"/>
        </w:rPr>
        <w:t>d</w:t>
      </w:r>
      <w:r w:rsidRPr="00A1085C">
        <w:rPr>
          <w:rFonts w:ascii="Berlin Sans FB" w:eastAsia="Arial" w:hAnsi="Berlin Sans FB" w:cs="Arial"/>
          <w:position w:val="-1"/>
          <w:sz w:val="24"/>
          <w:szCs w:val="24"/>
        </w:rPr>
        <w:t>e</w:t>
      </w:r>
      <w:r w:rsidRPr="00A1085C">
        <w:rPr>
          <w:rFonts w:ascii="Berlin Sans FB" w:eastAsia="Arial" w:hAnsi="Berlin Sans FB" w:cs="Arial"/>
          <w:spacing w:val="8"/>
          <w:position w:val="-1"/>
          <w:sz w:val="24"/>
          <w:szCs w:val="24"/>
        </w:rPr>
        <w:t xml:space="preserve"> </w:t>
      </w:r>
      <w:r w:rsidRPr="00A1085C">
        <w:rPr>
          <w:rFonts w:ascii="Berlin Sans FB" w:eastAsia="Arial" w:hAnsi="Berlin Sans FB" w:cs="Arial"/>
          <w:spacing w:val="1"/>
          <w:w w:val="103"/>
          <w:position w:val="-1"/>
          <w:sz w:val="24"/>
          <w:szCs w:val="24"/>
        </w:rPr>
        <w:t>u</w:t>
      </w:r>
      <w:r w:rsidRPr="00A1085C">
        <w:rPr>
          <w:rFonts w:ascii="Berlin Sans FB" w:eastAsia="Arial" w:hAnsi="Berlin Sans FB" w:cs="Arial"/>
          <w:spacing w:val="-2"/>
          <w:w w:val="103"/>
          <w:position w:val="-1"/>
          <w:sz w:val="24"/>
          <w:szCs w:val="24"/>
        </w:rPr>
        <w:t>s</w:t>
      </w:r>
      <w:r w:rsidRPr="00A1085C">
        <w:rPr>
          <w:rFonts w:ascii="Berlin Sans FB" w:eastAsia="Arial" w:hAnsi="Berlin Sans FB" w:cs="Arial"/>
          <w:spacing w:val="1"/>
          <w:w w:val="103"/>
          <w:position w:val="-1"/>
          <w:sz w:val="24"/>
          <w:szCs w:val="24"/>
        </w:rPr>
        <w:t>ua</w:t>
      </w:r>
      <w:r w:rsidRPr="00A1085C">
        <w:rPr>
          <w:rFonts w:ascii="Berlin Sans FB" w:eastAsia="Arial" w:hAnsi="Berlin Sans FB" w:cs="Arial"/>
          <w:spacing w:val="-3"/>
          <w:w w:val="103"/>
          <w:position w:val="-1"/>
          <w:sz w:val="24"/>
          <w:szCs w:val="24"/>
        </w:rPr>
        <w:t>r</w:t>
      </w:r>
      <w:r w:rsidRPr="00A1085C">
        <w:rPr>
          <w:rFonts w:ascii="Berlin Sans FB" w:eastAsia="Arial" w:hAnsi="Berlin Sans FB" w:cs="Arial"/>
          <w:spacing w:val="-5"/>
          <w:w w:val="103"/>
          <w:position w:val="-1"/>
          <w:sz w:val="24"/>
          <w:szCs w:val="24"/>
        </w:rPr>
        <w:t>i</w:t>
      </w:r>
      <w:r w:rsidRPr="00A1085C">
        <w:rPr>
          <w:rFonts w:ascii="Berlin Sans FB" w:eastAsia="Arial" w:hAnsi="Berlin Sans FB" w:cs="Arial"/>
          <w:w w:val="103"/>
          <w:position w:val="-1"/>
          <w:sz w:val="24"/>
          <w:szCs w:val="24"/>
        </w:rPr>
        <w:t>o</w:t>
      </w:r>
    </w:p>
    <w:p w:rsidR="009317F8" w:rsidRPr="00C81B15" w:rsidRDefault="009317F8" w:rsidP="009317F8">
      <w:pPr>
        <w:spacing w:before="9" w:line="18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6399"/>
      </w:tblGrid>
      <w:tr w:rsidR="009317F8" w:rsidRPr="00C81B15" w:rsidTr="003C1C1E">
        <w:trPr>
          <w:trHeight w:hRule="exact" w:val="3661"/>
        </w:trPr>
        <w:tc>
          <w:tcPr>
            <w:tcW w:w="2150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7" w:space="0" w:color="000000"/>
            </w:tcBorders>
          </w:tcPr>
          <w:p w:rsidR="00A1085C" w:rsidRDefault="00A1085C" w:rsidP="00C81B15">
            <w:pPr>
              <w:spacing w:line="200" w:lineRule="exact"/>
              <w:ind w:left="95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j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v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399" w:type="dxa"/>
            <w:tcBorders>
              <w:top w:val="single" w:sz="10" w:space="0" w:color="000000"/>
              <w:left w:val="single" w:sz="7" w:space="0" w:color="000000"/>
              <w:bottom w:val="single" w:sz="5" w:space="0" w:color="000000"/>
              <w:right w:val="single" w:sz="12" w:space="0" w:color="000000"/>
            </w:tcBorders>
          </w:tcPr>
          <w:p w:rsidR="009317F8" w:rsidRPr="00C81B15" w:rsidRDefault="009317F8" w:rsidP="00A1085C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2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ig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:</w:t>
            </w:r>
          </w:p>
          <w:p w:rsidR="009317F8" w:rsidRPr="00A1085C" w:rsidRDefault="009317F8" w:rsidP="00A1085C">
            <w:pPr>
              <w:pStyle w:val="Prrafodelista"/>
              <w:numPr>
                <w:ilvl w:val="0"/>
                <w:numId w:val="23"/>
              </w:numPr>
              <w:spacing w:line="360" w:lineRule="auto"/>
              <w:ind w:right="106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g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v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é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lo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j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A1085C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j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A1085C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pacing w:val="-7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A1085C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36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s </w:t>
            </w:r>
            <w:r w:rsidRPr="00A1085C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f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un</w:t>
            </w:r>
            <w:r w:rsidRPr="00A1085C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io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A1085C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q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ui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it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A1085C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A1085C">
              <w:rPr>
                <w:rFonts w:ascii="Berlin Sans FB" w:hAnsi="Berlin Sans FB"/>
                <w:spacing w:val="-7"/>
                <w:sz w:val="24"/>
                <w:szCs w:val="24"/>
                <w:lang w:val="es-MX"/>
              </w:rPr>
              <w:t>y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nt</w:t>
            </w:r>
            <w:r w:rsidRPr="00A1085C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s,</w:t>
            </w:r>
            <w:r w:rsidRPr="00A1085C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nt</w:t>
            </w:r>
            <w:r w:rsidRPr="00A1085C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A1085C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po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y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li</w:t>
            </w:r>
            <w:r w:rsidRPr="00A1085C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z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A1085C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ó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di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ti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to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é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to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acce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so</w:t>
            </w:r>
            <w:r w:rsidRPr="00A1085C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(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bu</w:t>
            </w:r>
            <w:r w:rsidRPr="00A1085C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A1085C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v</w:t>
            </w:r>
            <w:r w:rsidRPr="00A1085C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A1085C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m</w:t>
            </w:r>
            <w:r w:rsidRPr="00A1085C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nto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36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e </w:t>
            </w:r>
            <w:r w:rsidRPr="00A1085C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ón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A1085C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A1085C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v</w:t>
            </w:r>
            <w:r w:rsidRPr="00A1085C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g</w:t>
            </w:r>
            <w:r w:rsidRPr="00A1085C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ac</w:t>
            </w:r>
            <w:r w:rsidRPr="00A1085C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A1085C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ó</w:t>
            </w:r>
            <w:r w:rsidRPr="00A1085C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)</w:t>
            </w:r>
            <w:r w:rsidRPr="00A1085C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3C1C1E" w:rsidRPr="003C1C1E" w:rsidRDefault="009317F8" w:rsidP="003C1C1E">
            <w:pPr>
              <w:pStyle w:val="Prrafodelista"/>
              <w:numPr>
                <w:ilvl w:val="0"/>
                <w:numId w:val="23"/>
              </w:numPr>
              <w:spacing w:before="6" w:line="360" w:lineRule="auto"/>
              <w:ind w:right="352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A1085C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j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to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A1085C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A1085C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í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s,</w:t>
            </w:r>
            <w:r w:rsidRPr="00A1085C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ú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s,</w:t>
            </w:r>
            <w:r w:rsidRPr="00A1085C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6"/>
                <w:w w:val="103"/>
                <w:sz w:val="24"/>
                <w:szCs w:val="24"/>
                <w:lang w:val="es-MX"/>
              </w:rPr>
              <w:t>m</w:t>
            </w:r>
            <w:r w:rsidRPr="00A1085C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ñ</w:t>
            </w:r>
            <w:r w:rsidRPr="00A1085C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, 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po</w:t>
            </w:r>
            <w:r w:rsidRPr="00A1085C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A1085C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ó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A1085C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A1085C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se</w:t>
            </w:r>
            <w:r w:rsidRPr="00A1085C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A1085C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A1085C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gú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lo</w:t>
            </w:r>
            <w:r w:rsidRPr="00A1085C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A1085C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A1085C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t</w:t>
            </w:r>
            <w:r w:rsidRPr="00A1085C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á</w:t>
            </w:r>
            <w:r w:rsidRPr="00A1085C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n</w:t>
            </w:r>
            <w:r w:rsidRPr="00A1085C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A1085C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A1085C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A1085C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A1085C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s.</w:t>
            </w:r>
          </w:p>
        </w:tc>
      </w:tr>
      <w:tr w:rsidR="009317F8" w:rsidRPr="00C81B15" w:rsidTr="003C1C1E">
        <w:trPr>
          <w:trHeight w:hRule="exact" w:val="1687"/>
        </w:trPr>
        <w:tc>
          <w:tcPr>
            <w:tcW w:w="2150" w:type="dxa"/>
            <w:tcBorders>
              <w:top w:val="single" w:sz="5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é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399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 w:right="31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/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3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n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ob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li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a</w:t>
            </w:r>
          </w:p>
          <w:p w:rsidR="009317F8" w:rsidRPr="00C81B15" w:rsidRDefault="003C1C1E" w:rsidP="003C1C1E">
            <w:pPr>
              <w:spacing w:before="4" w:line="360" w:lineRule="auto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Objeto</w:t>
            </w:r>
            <w:r w:rsidR="009317F8" w:rsidRPr="00C81B15">
              <w:rPr>
                <w:rFonts w:ascii="Berlin Sans FB" w:hAnsi="Berlin Sans FB"/>
                <w:w w:val="103"/>
                <w:sz w:val="24"/>
                <w:szCs w:val="24"/>
              </w:rPr>
              <w:t>.</w:t>
            </w:r>
          </w:p>
        </w:tc>
      </w:tr>
      <w:tr w:rsidR="009317F8" w:rsidRPr="00C81B15" w:rsidTr="003C1C1E">
        <w:trPr>
          <w:trHeight w:hRule="exact" w:val="875"/>
        </w:trPr>
        <w:tc>
          <w:tcPr>
            <w:tcW w:w="2150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1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z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3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nd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6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3C1C1E">
        <w:trPr>
          <w:trHeight w:hRule="exact" w:val="2820"/>
        </w:trPr>
        <w:tc>
          <w:tcPr>
            <w:tcW w:w="2150" w:type="dxa"/>
            <w:tcBorders>
              <w:top w:val="single" w:sz="7" w:space="0" w:color="000000"/>
              <w:left w:val="single" w:sz="10" w:space="0" w:color="000000"/>
              <w:bottom w:val="single" w:sz="10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  <w:p w:rsidR="009317F8" w:rsidRPr="00C81B15" w:rsidRDefault="009317F8" w:rsidP="00C81B15">
            <w:pPr>
              <w:spacing w:before="7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399" w:type="dxa"/>
            <w:tcBorders>
              <w:top w:val="single" w:sz="7" w:space="0" w:color="000000"/>
              <w:left w:val="single" w:sz="7" w:space="0" w:color="000000"/>
              <w:bottom w:val="single" w:sz="10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7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v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nt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e</w:t>
            </w:r>
            <w:r w:rsidR="003C1C1E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ndi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nt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í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w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acce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a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–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h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cce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qu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o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ol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.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q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qu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n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6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8"/>
                <w:w w:val="103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</w:tbl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Default="009317F8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3C1C1E" w:rsidRPr="00C81B15" w:rsidRDefault="003C1C1E" w:rsidP="009317F8">
      <w:pPr>
        <w:spacing w:before="9"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3C1C1E" w:rsidRDefault="009317F8" w:rsidP="009317F8">
      <w:pPr>
        <w:spacing w:before="40" w:line="200" w:lineRule="exact"/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lastRenderedPageBreak/>
        <w:t>3</w:t>
      </w:r>
      <w:r w:rsidRPr="003C1C1E">
        <w:rPr>
          <w:rFonts w:ascii="Berlin Sans FB" w:eastAsia="Arial" w:hAnsi="Berlin Sans FB" w:cs="Arial"/>
          <w:spacing w:val="-2"/>
          <w:position w:val="-1"/>
          <w:sz w:val="24"/>
          <w:szCs w:val="24"/>
          <w:lang w:val="es-MX"/>
        </w:rPr>
        <w:t>.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t>1</w:t>
      </w:r>
      <w:r w:rsidRPr="003C1C1E">
        <w:rPr>
          <w:rFonts w:ascii="Berlin Sans FB" w:eastAsia="Arial" w:hAnsi="Berlin Sans FB" w:cs="Arial"/>
          <w:spacing w:val="-2"/>
          <w:position w:val="-1"/>
          <w:sz w:val="24"/>
          <w:szCs w:val="24"/>
          <w:lang w:val="es-MX"/>
        </w:rPr>
        <w:t>.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 xml:space="preserve">3 </w:t>
      </w:r>
      <w:r w:rsidRPr="003C1C1E">
        <w:rPr>
          <w:rFonts w:ascii="Berlin Sans FB" w:eastAsia="Arial" w:hAnsi="Berlin Sans FB" w:cs="Arial"/>
          <w:spacing w:val="48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-1"/>
          <w:position w:val="-1"/>
          <w:sz w:val="24"/>
          <w:szCs w:val="24"/>
          <w:lang w:val="es-MX"/>
        </w:rPr>
        <w:t>P</w:t>
      </w:r>
      <w:r w:rsidRPr="003C1C1E">
        <w:rPr>
          <w:rFonts w:ascii="Berlin Sans FB" w:eastAsia="Arial" w:hAnsi="Berlin Sans FB" w:cs="Arial"/>
          <w:spacing w:val="2"/>
          <w:position w:val="-1"/>
          <w:sz w:val="24"/>
          <w:szCs w:val="24"/>
          <w:lang w:val="es-MX"/>
        </w:rPr>
        <w:t>r</w:t>
      </w:r>
      <w:r w:rsidRPr="003C1C1E">
        <w:rPr>
          <w:rFonts w:ascii="Berlin Sans FB" w:eastAsia="Arial" w:hAnsi="Berlin Sans FB" w:cs="Arial"/>
          <w:spacing w:val="-3"/>
          <w:position w:val="-1"/>
          <w:sz w:val="24"/>
          <w:szCs w:val="24"/>
          <w:lang w:val="es-MX"/>
        </w:rPr>
        <w:t>ue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t>b</w:t>
      </w:r>
      <w:r w:rsidRPr="003C1C1E">
        <w:rPr>
          <w:rFonts w:ascii="Berlin Sans FB" w:eastAsia="Arial" w:hAnsi="Berlin Sans FB" w:cs="Arial"/>
          <w:spacing w:val="-3"/>
          <w:position w:val="-1"/>
          <w:sz w:val="24"/>
          <w:szCs w:val="24"/>
          <w:lang w:val="es-MX"/>
        </w:rPr>
        <w:t>a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>s</w:t>
      </w:r>
      <w:r w:rsidRPr="003C1C1E">
        <w:rPr>
          <w:rFonts w:ascii="Berlin Sans FB" w:eastAsia="Arial" w:hAnsi="Berlin Sans FB" w:cs="Arial"/>
          <w:spacing w:val="24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t>d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>e</w:t>
      </w:r>
      <w:r w:rsidRPr="003C1C1E">
        <w:rPr>
          <w:rFonts w:ascii="Berlin Sans FB" w:eastAsia="Arial" w:hAnsi="Berlin Sans FB" w:cs="Arial"/>
          <w:spacing w:val="8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>la</w:t>
      </w:r>
      <w:r w:rsidRPr="003C1C1E">
        <w:rPr>
          <w:rFonts w:ascii="Berlin Sans FB" w:eastAsia="Arial" w:hAnsi="Berlin Sans FB" w:cs="Arial"/>
          <w:spacing w:val="6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-3"/>
          <w:position w:val="-1"/>
          <w:sz w:val="24"/>
          <w:szCs w:val="24"/>
          <w:lang w:val="es-MX"/>
        </w:rPr>
        <w:t>ba</w:t>
      </w:r>
      <w:r w:rsidRPr="003C1C1E">
        <w:rPr>
          <w:rFonts w:ascii="Berlin Sans FB" w:eastAsia="Arial" w:hAnsi="Berlin Sans FB" w:cs="Arial"/>
          <w:spacing w:val="3"/>
          <w:position w:val="-1"/>
          <w:sz w:val="24"/>
          <w:szCs w:val="24"/>
          <w:lang w:val="es-MX"/>
        </w:rPr>
        <w:t>s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>e</w:t>
      </w:r>
      <w:r w:rsidRPr="003C1C1E">
        <w:rPr>
          <w:rFonts w:ascii="Berlin Sans FB" w:eastAsia="Arial" w:hAnsi="Berlin Sans FB" w:cs="Arial"/>
          <w:spacing w:val="14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-3"/>
          <w:position w:val="-1"/>
          <w:sz w:val="24"/>
          <w:szCs w:val="24"/>
          <w:lang w:val="es-MX"/>
        </w:rPr>
        <w:t>d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>e</w:t>
      </w:r>
      <w:r w:rsidRPr="003C1C1E">
        <w:rPr>
          <w:rFonts w:ascii="Berlin Sans FB" w:eastAsia="Arial" w:hAnsi="Berlin Sans FB" w:cs="Arial"/>
          <w:spacing w:val="8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1"/>
          <w:w w:val="103"/>
          <w:position w:val="-1"/>
          <w:sz w:val="24"/>
          <w:szCs w:val="24"/>
          <w:lang w:val="es-MX"/>
        </w:rPr>
        <w:t>da</w:t>
      </w:r>
      <w:r w:rsidRPr="003C1C1E">
        <w:rPr>
          <w:rFonts w:ascii="Berlin Sans FB" w:eastAsia="Arial" w:hAnsi="Berlin Sans FB" w:cs="Arial"/>
          <w:spacing w:val="-2"/>
          <w:w w:val="103"/>
          <w:position w:val="-1"/>
          <w:sz w:val="24"/>
          <w:szCs w:val="24"/>
          <w:lang w:val="es-MX"/>
        </w:rPr>
        <w:t>t</w:t>
      </w:r>
      <w:r w:rsidRPr="003C1C1E">
        <w:rPr>
          <w:rFonts w:ascii="Berlin Sans FB" w:eastAsia="Arial" w:hAnsi="Berlin Sans FB" w:cs="Arial"/>
          <w:spacing w:val="-3"/>
          <w:w w:val="103"/>
          <w:position w:val="-1"/>
          <w:sz w:val="24"/>
          <w:szCs w:val="24"/>
          <w:lang w:val="es-MX"/>
        </w:rPr>
        <w:t>o</w:t>
      </w:r>
      <w:r w:rsidRPr="003C1C1E">
        <w:rPr>
          <w:rFonts w:ascii="Berlin Sans FB" w:eastAsia="Arial" w:hAnsi="Berlin Sans FB" w:cs="Arial"/>
          <w:w w:val="103"/>
          <w:position w:val="-1"/>
          <w:sz w:val="24"/>
          <w:szCs w:val="24"/>
          <w:lang w:val="es-MX"/>
        </w:rPr>
        <w:t>s</w:t>
      </w:r>
    </w:p>
    <w:p w:rsidR="009317F8" w:rsidRPr="00C81B15" w:rsidRDefault="009317F8" w:rsidP="009317F8">
      <w:pPr>
        <w:spacing w:before="8" w:line="280" w:lineRule="exact"/>
        <w:rPr>
          <w:rFonts w:ascii="Berlin Sans FB" w:hAnsi="Berlin Sans FB"/>
          <w:sz w:val="24"/>
          <w:szCs w:val="24"/>
          <w:lang w:val="es-MX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6454"/>
      </w:tblGrid>
      <w:tr w:rsidR="009317F8" w:rsidRPr="00C81B15" w:rsidTr="003C1C1E">
        <w:trPr>
          <w:trHeight w:hRule="exact" w:val="888"/>
        </w:trPr>
        <w:tc>
          <w:tcPr>
            <w:tcW w:w="2150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3C1C1E">
            <w:pPr>
              <w:spacing w:line="360" w:lineRule="auto"/>
              <w:ind w:left="95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3C1C1E">
            <w:pPr>
              <w:spacing w:line="360" w:lineRule="auto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j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v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="003C1C1E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é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3C1C1E">
        <w:trPr>
          <w:trHeight w:hRule="exact" w:val="1270"/>
        </w:trPr>
        <w:tc>
          <w:tcPr>
            <w:tcW w:w="2150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é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14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7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é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a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odu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e</w:t>
            </w:r>
            <w:r w:rsidR="003C1C1E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="003C1C1E"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="003C1C1E"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2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o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3C1C1E">
        <w:trPr>
          <w:trHeight w:hRule="exact" w:val="927"/>
        </w:trPr>
        <w:tc>
          <w:tcPr>
            <w:tcW w:w="2150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1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z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ud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cce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e</w:t>
            </w:r>
            <w:r w:rsidR="003C1C1E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é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3C1C1E">
        <w:trPr>
          <w:trHeight w:hRule="exact" w:val="843"/>
        </w:trPr>
        <w:tc>
          <w:tcPr>
            <w:tcW w:w="2150" w:type="dxa"/>
            <w:tcBorders>
              <w:top w:val="single" w:sz="7" w:space="0" w:color="000000"/>
              <w:left w:val="single" w:sz="10" w:space="0" w:color="000000"/>
              <w:bottom w:val="single" w:sz="10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  <w:p w:rsidR="009317F8" w:rsidRPr="00C81B15" w:rsidRDefault="009317F8" w:rsidP="00C81B15">
            <w:pPr>
              <w:spacing w:before="7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10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b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r.</w:t>
            </w:r>
          </w:p>
        </w:tc>
      </w:tr>
    </w:tbl>
    <w:p w:rsidR="009317F8" w:rsidRPr="00C81B15" w:rsidRDefault="009317F8" w:rsidP="009317F8">
      <w:pPr>
        <w:spacing w:before="4" w:line="12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3C1C1E" w:rsidRDefault="009317F8" w:rsidP="009317F8">
      <w:pPr>
        <w:spacing w:before="40"/>
        <w:ind w:left="222"/>
        <w:rPr>
          <w:rFonts w:ascii="Berlin Sans FB" w:eastAsia="Arial" w:hAnsi="Berlin Sans FB" w:cs="Arial"/>
          <w:w w:val="103"/>
          <w:sz w:val="24"/>
          <w:szCs w:val="24"/>
        </w:rPr>
      </w:pPr>
      <w:r w:rsidRPr="003C1C1E">
        <w:rPr>
          <w:rFonts w:ascii="Berlin Sans FB" w:eastAsia="Arial" w:hAnsi="Berlin Sans FB" w:cs="Arial"/>
          <w:spacing w:val="1"/>
          <w:sz w:val="24"/>
          <w:szCs w:val="24"/>
        </w:rPr>
        <w:t>3</w:t>
      </w:r>
      <w:r w:rsidRPr="003C1C1E">
        <w:rPr>
          <w:rFonts w:ascii="Berlin Sans FB" w:eastAsia="Arial" w:hAnsi="Berlin Sans FB" w:cs="Arial"/>
          <w:spacing w:val="-2"/>
          <w:sz w:val="24"/>
          <w:szCs w:val="24"/>
        </w:rPr>
        <w:t>.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1</w:t>
      </w:r>
      <w:r w:rsidRPr="003C1C1E">
        <w:rPr>
          <w:rFonts w:ascii="Berlin Sans FB" w:eastAsia="Arial" w:hAnsi="Berlin Sans FB" w:cs="Arial"/>
          <w:spacing w:val="-2"/>
          <w:sz w:val="24"/>
          <w:szCs w:val="24"/>
        </w:rPr>
        <w:t>.</w:t>
      </w:r>
      <w:r w:rsidRPr="003C1C1E">
        <w:rPr>
          <w:rFonts w:ascii="Berlin Sans FB" w:eastAsia="Arial" w:hAnsi="Berlin Sans FB" w:cs="Arial"/>
          <w:sz w:val="24"/>
          <w:szCs w:val="24"/>
        </w:rPr>
        <w:t xml:space="preserve">4 </w:t>
      </w:r>
      <w:r w:rsidRPr="003C1C1E">
        <w:rPr>
          <w:rFonts w:ascii="Berlin Sans FB" w:eastAsia="Arial" w:hAnsi="Berlin Sans FB" w:cs="Arial"/>
          <w:spacing w:val="48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-1"/>
          <w:sz w:val="24"/>
          <w:szCs w:val="24"/>
        </w:rPr>
        <w:t>P</w:t>
      </w:r>
      <w:r w:rsidRPr="003C1C1E">
        <w:rPr>
          <w:rFonts w:ascii="Berlin Sans FB" w:eastAsia="Arial" w:hAnsi="Berlin Sans FB" w:cs="Arial"/>
          <w:spacing w:val="2"/>
          <w:sz w:val="24"/>
          <w:szCs w:val="24"/>
        </w:rPr>
        <w:t>r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ue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b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a</w:t>
      </w:r>
      <w:r w:rsidRPr="003C1C1E">
        <w:rPr>
          <w:rFonts w:ascii="Berlin Sans FB" w:eastAsia="Arial" w:hAnsi="Berlin Sans FB" w:cs="Arial"/>
          <w:sz w:val="24"/>
          <w:szCs w:val="24"/>
        </w:rPr>
        <w:t>s</w:t>
      </w:r>
      <w:r w:rsidRPr="003C1C1E">
        <w:rPr>
          <w:rFonts w:ascii="Berlin Sans FB" w:eastAsia="Arial" w:hAnsi="Berlin Sans FB" w:cs="Arial"/>
          <w:spacing w:val="24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d</w:t>
      </w:r>
      <w:r w:rsidRPr="003C1C1E">
        <w:rPr>
          <w:rFonts w:ascii="Berlin Sans FB" w:eastAsia="Arial" w:hAnsi="Berlin Sans FB" w:cs="Arial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8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-3"/>
          <w:w w:val="103"/>
          <w:sz w:val="24"/>
          <w:szCs w:val="24"/>
        </w:rPr>
        <w:t>r</w:t>
      </w:r>
      <w:r w:rsidRPr="003C1C1E">
        <w:rPr>
          <w:rFonts w:ascii="Berlin Sans FB" w:eastAsia="Arial" w:hAnsi="Berlin Sans FB" w:cs="Arial"/>
          <w:spacing w:val="1"/>
          <w:w w:val="103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-3"/>
          <w:w w:val="103"/>
          <w:sz w:val="24"/>
          <w:szCs w:val="24"/>
        </w:rPr>
        <w:t>n</w:t>
      </w:r>
      <w:r w:rsidRPr="003C1C1E">
        <w:rPr>
          <w:rFonts w:ascii="Berlin Sans FB" w:eastAsia="Arial" w:hAnsi="Berlin Sans FB" w:cs="Arial"/>
          <w:spacing w:val="6"/>
          <w:w w:val="103"/>
          <w:sz w:val="24"/>
          <w:szCs w:val="24"/>
        </w:rPr>
        <w:t>d</w:t>
      </w:r>
      <w:r w:rsidRPr="003C1C1E">
        <w:rPr>
          <w:rFonts w:ascii="Berlin Sans FB" w:eastAsia="Arial" w:hAnsi="Berlin Sans FB" w:cs="Arial"/>
          <w:spacing w:val="-5"/>
          <w:w w:val="103"/>
          <w:sz w:val="24"/>
          <w:szCs w:val="24"/>
        </w:rPr>
        <w:t>im</w:t>
      </w:r>
      <w:r w:rsidRPr="003C1C1E">
        <w:rPr>
          <w:rFonts w:ascii="Berlin Sans FB" w:eastAsia="Arial" w:hAnsi="Berlin Sans FB" w:cs="Arial"/>
          <w:w w:val="103"/>
          <w:sz w:val="24"/>
          <w:szCs w:val="24"/>
        </w:rPr>
        <w:t>i</w:t>
      </w:r>
      <w:r w:rsidRPr="003C1C1E">
        <w:rPr>
          <w:rFonts w:ascii="Berlin Sans FB" w:eastAsia="Arial" w:hAnsi="Berlin Sans FB" w:cs="Arial"/>
          <w:spacing w:val="6"/>
          <w:w w:val="103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1"/>
          <w:w w:val="103"/>
          <w:sz w:val="24"/>
          <w:szCs w:val="24"/>
        </w:rPr>
        <w:t>n</w:t>
      </w:r>
      <w:r w:rsidRPr="003C1C1E">
        <w:rPr>
          <w:rFonts w:ascii="Berlin Sans FB" w:eastAsia="Arial" w:hAnsi="Berlin Sans FB" w:cs="Arial"/>
          <w:spacing w:val="-6"/>
          <w:w w:val="103"/>
          <w:sz w:val="24"/>
          <w:szCs w:val="24"/>
        </w:rPr>
        <w:t>t</w:t>
      </w:r>
      <w:r w:rsidRPr="003C1C1E">
        <w:rPr>
          <w:rFonts w:ascii="Berlin Sans FB" w:eastAsia="Arial" w:hAnsi="Berlin Sans FB" w:cs="Arial"/>
          <w:w w:val="103"/>
          <w:sz w:val="24"/>
          <w:szCs w:val="24"/>
        </w:rPr>
        <w:t>o</w:t>
      </w: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6454"/>
      </w:tblGrid>
      <w:tr w:rsidR="009317F8" w:rsidRPr="00C81B15" w:rsidTr="003C1C1E">
        <w:trPr>
          <w:trHeight w:hRule="exact" w:val="1377"/>
        </w:trPr>
        <w:tc>
          <w:tcPr>
            <w:tcW w:w="2150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j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v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FB2A16">
            <w:pPr>
              <w:spacing w:line="360" w:lineRule="auto"/>
              <w:ind w:left="100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ud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h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,</w:t>
            </w:r>
            <w:r w:rsidR="003C1C1E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2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 xml:space="preserve"> 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3C1C1E">
        <w:trPr>
          <w:trHeight w:hRule="exact" w:val="3383"/>
        </w:trPr>
        <w:tc>
          <w:tcPr>
            <w:tcW w:w="2150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é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FB2A16">
            <w:pPr>
              <w:spacing w:line="360" w:lineRule="auto"/>
              <w:ind w:left="100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4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za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9"/>
                <w:w w:val="103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="003C1C1E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ú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acce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q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q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6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é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n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ti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li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6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lt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C81B15" w:rsidRDefault="009317F8" w:rsidP="00FB2A16">
            <w:pPr>
              <w:spacing w:before="5" w:line="360" w:lineRule="auto"/>
              <w:ind w:left="100" w:right="697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re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 xml:space="preserve">a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q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ñ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.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q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s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w w:val="10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…</w:t>
            </w:r>
          </w:p>
        </w:tc>
      </w:tr>
      <w:tr w:rsidR="009317F8" w:rsidRPr="00C81B15" w:rsidTr="003C1C1E">
        <w:trPr>
          <w:trHeight w:hRule="exact" w:val="831"/>
        </w:trPr>
        <w:tc>
          <w:tcPr>
            <w:tcW w:w="2150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1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z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É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x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3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6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3C1C1E">
        <w:trPr>
          <w:trHeight w:hRule="exact" w:val="752"/>
        </w:trPr>
        <w:tc>
          <w:tcPr>
            <w:tcW w:w="2150" w:type="dxa"/>
            <w:tcBorders>
              <w:top w:val="single" w:sz="7" w:space="0" w:color="000000"/>
              <w:left w:val="single" w:sz="10" w:space="0" w:color="000000"/>
              <w:bottom w:val="single" w:sz="12" w:space="0" w:color="000000"/>
              <w:right w:val="single" w:sz="7" w:space="0" w:color="000000"/>
            </w:tcBorders>
          </w:tcPr>
          <w:p w:rsidR="003C1C1E" w:rsidRDefault="003C1C1E" w:rsidP="003C1C1E">
            <w:pPr>
              <w:spacing w:line="200" w:lineRule="exact"/>
              <w:ind w:left="95"/>
              <w:rPr>
                <w:rFonts w:ascii="Berlin Sans FB" w:hAnsi="Berlin Sans FB"/>
                <w:spacing w:val="-1"/>
                <w:sz w:val="24"/>
                <w:szCs w:val="24"/>
              </w:rPr>
            </w:pPr>
          </w:p>
          <w:p w:rsidR="009317F8" w:rsidRPr="00C81B15" w:rsidRDefault="009317F8" w:rsidP="003C1C1E">
            <w:pPr>
              <w:spacing w:line="200" w:lineRule="exact"/>
              <w:ind w:left="95"/>
              <w:rPr>
                <w:rFonts w:ascii="Berlin Sans FB" w:hAnsi="Berlin Sans FB"/>
                <w:spacing w:val="-1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Consideraciones especiales: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</w:pPr>
          </w:p>
        </w:tc>
      </w:tr>
    </w:tbl>
    <w:p w:rsidR="009317F8" w:rsidRPr="00C81B15" w:rsidRDefault="009317F8" w:rsidP="009317F8">
      <w:pPr>
        <w:rPr>
          <w:rFonts w:ascii="Berlin Sans FB" w:hAnsi="Berlin Sans FB"/>
          <w:sz w:val="24"/>
          <w:szCs w:val="24"/>
        </w:rPr>
        <w:sectPr w:rsidR="009317F8" w:rsidRPr="00C81B15" w:rsidSect="008A5A0D">
          <w:pgSz w:w="11900" w:h="16840"/>
          <w:pgMar w:top="1320" w:right="1180" w:bottom="280" w:left="1180" w:header="720" w:footer="759" w:gutter="0"/>
          <w:cols w:space="720"/>
          <w:docGrid w:linePitch="272"/>
        </w:sectPr>
      </w:pPr>
    </w:p>
    <w:p w:rsidR="009317F8" w:rsidRPr="00C81B15" w:rsidRDefault="009317F8" w:rsidP="009317F8">
      <w:pPr>
        <w:spacing w:before="9" w:line="8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3C1C1E" w:rsidRDefault="009317F8" w:rsidP="009317F8">
      <w:pPr>
        <w:spacing w:before="40" w:line="200" w:lineRule="exact"/>
        <w:ind w:left="222"/>
        <w:rPr>
          <w:rFonts w:ascii="Berlin Sans FB" w:eastAsia="Arial" w:hAnsi="Berlin Sans FB" w:cs="Arial"/>
          <w:sz w:val="24"/>
          <w:szCs w:val="24"/>
        </w:rPr>
      </w:pP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</w:rPr>
        <w:t>3</w:t>
      </w:r>
      <w:r w:rsidRPr="003C1C1E">
        <w:rPr>
          <w:rFonts w:ascii="Berlin Sans FB" w:eastAsia="Arial" w:hAnsi="Berlin Sans FB" w:cs="Arial"/>
          <w:spacing w:val="-2"/>
          <w:position w:val="-1"/>
          <w:sz w:val="24"/>
          <w:szCs w:val="24"/>
        </w:rPr>
        <w:t>.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</w:rPr>
        <w:t>1</w:t>
      </w:r>
      <w:r w:rsidRPr="003C1C1E">
        <w:rPr>
          <w:rFonts w:ascii="Berlin Sans FB" w:eastAsia="Arial" w:hAnsi="Berlin Sans FB" w:cs="Arial"/>
          <w:spacing w:val="-2"/>
          <w:position w:val="-1"/>
          <w:sz w:val="24"/>
          <w:szCs w:val="24"/>
        </w:rPr>
        <w:t>.</w:t>
      </w:r>
      <w:r w:rsidRPr="003C1C1E">
        <w:rPr>
          <w:rFonts w:ascii="Berlin Sans FB" w:eastAsia="Arial" w:hAnsi="Berlin Sans FB" w:cs="Arial"/>
          <w:position w:val="-1"/>
          <w:sz w:val="24"/>
          <w:szCs w:val="24"/>
        </w:rPr>
        <w:t xml:space="preserve">5 </w:t>
      </w:r>
      <w:r w:rsidRPr="003C1C1E">
        <w:rPr>
          <w:rFonts w:ascii="Berlin Sans FB" w:eastAsia="Arial" w:hAnsi="Berlin Sans FB" w:cs="Arial"/>
          <w:spacing w:val="48"/>
          <w:position w:val="-1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-1"/>
          <w:position w:val="-1"/>
          <w:sz w:val="24"/>
          <w:szCs w:val="24"/>
        </w:rPr>
        <w:t>P</w:t>
      </w:r>
      <w:r w:rsidRPr="003C1C1E">
        <w:rPr>
          <w:rFonts w:ascii="Berlin Sans FB" w:eastAsia="Arial" w:hAnsi="Berlin Sans FB" w:cs="Arial"/>
          <w:spacing w:val="2"/>
          <w:position w:val="-1"/>
          <w:sz w:val="24"/>
          <w:szCs w:val="24"/>
        </w:rPr>
        <w:t>r</w:t>
      </w:r>
      <w:r w:rsidRPr="003C1C1E">
        <w:rPr>
          <w:rFonts w:ascii="Berlin Sans FB" w:eastAsia="Arial" w:hAnsi="Berlin Sans FB" w:cs="Arial"/>
          <w:spacing w:val="-3"/>
          <w:position w:val="-1"/>
          <w:sz w:val="24"/>
          <w:szCs w:val="24"/>
        </w:rPr>
        <w:t>ue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</w:rPr>
        <w:t>b</w:t>
      </w:r>
      <w:r w:rsidRPr="003C1C1E">
        <w:rPr>
          <w:rFonts w:ascii="Berlin Sans FB" w:eastAsia="Arial" w:hAnsi="Berlin Sans FB" w:cs="Arial"/>
          <w:spacing w:val="-3"/>
          <w:position w:val="-1"/>
          <w:sz w:val="24"/>
          <w:szCs w:val="24"/>
        </w:rPr>
        <w:t>a</w:t>
      </w:r>
      <w:r w:rsidRPr="003C1C1E">
        <w:rPr>
          <w:rFonts w:ascii="Berlin Sans FB" w:eastAsia="Arial" w:hAnsi="Berlin Sans FB" w:cs="Arial"/>
          <w:position w:val="-1"/>
          <w:sz w:val="24"/>
          <w:szCs w:val="24"/>
        </w:rPr>
        <w:t>s</w:t>
      </w:r>
      <w:r w:rsidRPr="003C1C1E">
        <w:rPr>
          <w:rFonts w:ascii="Berlin Sans FB" w:eastAsia="Arial" w:hAnsi="Berlin Sans FB" w:cs="Arial"/>
          <w:spacing w:val="24"/>
          <w:position w:val="-1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</w:rPr>
        <w:t>d</w:t>
      </w:r>
      <w:r w:rsidRPr="003C1C1E">
        <w:rPr>
          <w:rFonts w:ascii="Berlin Sans FB" w:eastAsia="Arial" w:hAnsi="Berlin Sans FB" w:cs="Arial"/>
          <w:position w:val="-1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3"/>
          <w:position w:val="-1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3"/>
          <w:w w:val="103"/>
          <w:position w:val="-1"/>
          <w:sz w:val="24"/>
          <w:szCs w:val="24"/>
        </w:rPr>
        <w:t>c</w:t>
      </w:r>
      <w:r w:rsidRPr="003C1C1E">
        <w:rPr>
          <w:rFonts w:ascii="Berlin Sans FB" w:eastAsia="Arial" w:hAnsi="Berlin Sans FB" w:cs="Arial"/>
          <w:spacing w:val="6"/>
          <w:w w:val="103"/>
          <w:position w:val="-1"/>
          <w:sz w:val="24"/>
          <w:szCs w:val="24"/>
        </w:rPr>
        <w:t>a</w:t>
      </w:r>
      <w:r w:rsidRPr="003C1C1E">
        <w:rPr>
          <w:rFonts w:ascii="Berlin Sans FB" w:eastAsia="Arial" w:hAnsi="Berlin Sans FB" w:cs="Arial"/>
          <w:spacing w:val="-8"/>
          <w:w w:val="103"/>
          <w:position w:val="-1"/>
          <w:sz w:val="24"/>
          <w:szCs w:val="24"/>
        </w:rPr>
        <w:t>r</w:t>
      </w:r>
      <w:r w:rsidRPr="003C1C1E">
        <w:rPr>
          <w:rFonts w:ascii="Berlin Sans FB" w:eastAsia="Arial" w:hAnsi="Berlin Sans FB" w:cs="Arial"/>
          <w:spacing w:val="1"/>
          <w:w w:val="103"/>
          <w:position w:val="-1"/>
          <w:sz w:val="24"/>
          <w:szCs w:val="24"/>
        </w:rPr>
        <w:t>g</w:t>
      </w:r>
      <w:r w:rsidRPr="003C1C1E">
        <w:rPr>
          <w:rFonts w:ascii="Berlin Sans FB" w:eastAsia="Arial" w:hAnsi="Berlin Sans FB" w:cs="Arial"/>
          <w:w w:val="103"/>
          <w:position w:val="-1"/>
          <w:sz w:val="24"/>
          <w:szCs w:val="24"/>
        </w:rPr>
        <w:t>a</w:t>
      </w:r>
    </w:p>
    <w:p w:rsidR="009317F8" w:rsidRPr="00C81B15" w:rsidRDefault="009317F8" w:rsidP="009317F8">
      <w:pPr>
        <w:spacing w:before="13" w:line="280" w:lineRule="exact"/>
        <w:rPr>
          <w:rFonts w:ascii="Berlin Sans FB" w:hAnsi="Berlin Sans FB"/>
          <w:sz w:val="24"/>
          <w:szCs w:val="24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6454"/>
      </w:tblGrid>
      <w:tr w:rsidR="009317F8" w:rsidRPr="00C81B15" w:rsidTr="003C1C1E">
        <w:trPr>
          <w:trHeight w:hRule="exact" w:val="827"/>
        </w:trPr>
        <w:tc>
          <w:tcPr>
            <w:tcW w:w="2150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j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v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ud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7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3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pu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ti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o</w:t>
            </w:r>
            <w:r w:rsidR="003C1C1E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3C1C1E">
        <w:trPr>
          <w:trHeight w:hRule="exact" w:val="826"/>
        </w:trPr>
        <w:tc>
          <w:tcPr>
            <w:tcW w:w="2150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é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6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3C1C1E" w:rsidRDefault="009317F8" w:rsidP="003C1C1E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q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3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.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1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.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4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.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="003C1C1E"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e</w:t>
            </w:r>
            <w:r w:rsidR="003C1C1E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pu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.</w:t>
            </w:r>
          </w:p>
        </w:tc>
      </w:tr>
      <w:tr w:rsidR="009317F8" w:rsidRPr="00C81B15" w:rsidTr="003C1C1E">
        <w:trPr>
          <w:trHeight w:hRule="exact" w:val="851"/>
        </w:trPr>
        <w:tc>
          <w:tcPr>
            <w:tcW w:w="2150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1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z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3C1C1E" w:rsidRDefault="009317F8" w:rsidP="003C1C1E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7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ti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if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e</w:t>
            </w:r>
            <w:r w:rsidR="003C1C1E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</w:rPr>
              <w:t>j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.</w:t>
            </w:r>
          </w:p>
        </w:tc>
      </w:tr>
      <w:tr w:rsidR="009317F8" w:rsidRPr="00C81B15" w:rsidTr="003C1C1E">
        <w:trPr>
          <w:trHeight w:hRule="exact" w:val="708"/>
        </w:trPr>
        <w:tc>
          <w:tcPr>
            <w:tcW w:w="2150" w:type="dxa"/>
            <w:tcBorders>
              <w:top w:val="single" w:sz="7" w:space="0" w:color="000000"/>
              <w:left w:val="single" w:sz="10" w:space="0" w:color="000000"/>
              <w:bottom w:val="single" w:sz="12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  <w:p w:rsidR="009317F8" w:rsidRPr="00C81B15" w:rsidRDefault="009317F8" w:rsidP="00C81B15">
            <w:pPr>
              <w:spacing w:before="7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9317F8" w:rsidRPr="00C81B15" w:rsidRDefault="009317F8" w:rsidP="00C81B15">
            <w:pPr>
              <w:rPr>
                <w:rFonts w:ascii="Berlin Sans FB" w:hAnsi="Berlin Sans FB"/>
                <w:sz w:val="24"/>
                <w:szCs w:val="24"/>
              </w:rPr>
            </w:pPr>
          </w:p>
        </w:tc>
      </w:tr>
    </w:tbl>
    <w:p w:rsidR="009317F8" w:rsidRPr="00C81B15" w:rsidRDefault="009317F8" w:rsidP="009317F8">
      <w:pPr>
        <w:spacing w:before="18" w:line="280" w:lineRule="exact"/>
        <w:rPr>
          <w:rFonts w:ascii="Berlin Sans FB" w:hAnsi="Berlin Sans FB"/>
          <w:sz w:val="24"/>
          <w:szCs w:val="24"/>
        </w:rPr>
      </w:pPr>
    </w:p>
    <w:p w:rsidR="009317F8" w:rsidRPr="003C1C1E" w:rsidRDefault="009317F8" w:rsidP="009317F8">
      <w:pPr>
        <w:spacing w:before="40"/>
        <w:ind w:left="222"/>
        <w:rPr>
          <w:rFonts w:ascii="Berlin Sans FB" w:eastAsia="Arial" w:hAnsi="Berlin Sans FB" w:cs="Arial"/>
          <w:sz w:val="24"/>
          <w:szCs w:val="24"/>
        </w:rPr>
      </w:pPr>
      <w:r w:rsidRPr="003C1C1E">
        <w:rPr>
          <w:rFonts w:ascii="Berlin Sans FB" w:eastAsia="Arial" w:hAnsi="Berlin Sans FB" w:cs="Arial"/>
          <w:spacing w:val="1"/>
          <w:sz w:val="24"/>
          <w:szCs w:val="24"/>
        </w:rPr>
        <w:t>3</w:t>
      </w:r>
      <w:r w:rsidRPr="003C1C1E">
        <w:rPr>
          <w:rFonts w:ascii="Berlin Sans FB" w:eastAsia="Arial" w:hAnsi="Berlin Sans FB" w:cs="Arial"/>
          <w:spacing w:val="-2"/>
          <w:sz w:val="24"/>
          <w:szCs w:val="24"/>
        </w:rPr>
        <w:t>.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1</w:t>
      </w:r>
      <w:r w:rsidRPr="003C1C1E">
        <w:rPr>
          <w:rFonts w:ascii="Berlin Sans FB" w:eastAsia="Arial" w:hAnsi="Berlin Sans FB" w:cs="Arial"/>
          <w:spacing w:val="-2"/>
          <w:sz w:val="24"/>
          <w:szCs w:val="24"/>
        </w:rPr>
        <w:t>.</w:t>
      </w:r>
      <w:r w:rsidRPr="003C1C1E">
        <w:rPr>
          <w:rFonts w:ascii="Berlin Sans FB" w:eastAsia="Arial" w:hAnsi="Berlin Sans FB" w:cs="Arial"/>
          <w:sz w:val="24"/>
          <w:szCs w:val="24"/>
        </w:rPr>
        <w:t xml:space="preserve">6 </w:t>
      </w:r>
      <w:r w:rsidRPr="003C1C1E">
        <w:rPr>
          <w:rFonts w:ascii="Berlin Sans FB" w:eastAsia="Arial" w:hAnsi="Berlin Sans FB" w:cs="Arial"/>
          <w:spacing w:val="48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-1"/>
          <w:sz w:val="24"/>
          <w:szCs w:val="24"/>
        </w:rPr>
        <w:t>P</w:t>
      </w:r>
      <w:r w:rsidRPr="003C1C1E">
        <w:rPr>
          <w:rFonts w:ascii="Berlin Sans FB" w:eastAsia="Arial" w:hAnsi="Berlin Sans FB" w:cs="Arial"/>
          <w:spacing w:val="2"/>
          <w:sz w:val="24"/>
          <w:szCs w:val="24"/>
        </w:rPr>
        <w:t>r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ue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b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a</w:t>
      </w:r>
      <w:r w:rsidRPr="003C1C1E">
        <w:rPr>
          <w:rFonts w:ascii="Berlin Sans FB" w:eastAsia="Arial" w:hAnsi="Berlin Sans FB" w:cs="Arial"/>
          <w:sz w:val="24"/>
          <w:szCs w:val="24"/>
        </w:rPr>
        <w:t>s</w:t>
      </w:r>
      <w:r w:rsidRPr="003C1C1E">
        <w:rPr>
          <w:rFonts w:ascii="Berlin Sans FB" w:eastAsia="Arial" w:hAnsi="Berlin Sans FB" w:cs="Arial"/>
          <w:spacing w:val="24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d</w:t>
      </w:r>
      <w:r w:rsidRPr="003C1C1E">
        <w:rPr>
          <w:rFonts w:ascii="Berlin Sans FB" w:eastAsia="Arial" w:hAnsi="Berlin Sans FB" w:cs="Arial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8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-3"/>
          <w:w w:val="103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7"/>
          <w:w w:val="103"/>
          <w:sz w:val="24"/>
          <w:szCs w:val="24"/>
        </w:rPr>
        <w:t>s</w:t>
      </w:r>
      <w:r w:rsidRPr="003C1C1E">
        <w:rPr>
          <w:rFonts w:ascii="Berlin Sans FB" w:eastAsia="Arial" w:hAnsi="Berlin Sans FB" w:cs="Arial"/>
          <w:spacing w:val="-6"/>
          <w:w w:val="103"/>
          <w:sz w:val="24"/>
          <w:szCs w:val="24"/>
        </w:rPr>
        <w:t>t</w:t>
      </w:r>
      <w:r w:rsidRPr="003C1C1E">
        <w:rPr>
          <w:rFonts w:ascii="Berlin Sans FB" w:eastAsia="Arial" w:hAnsi="Berlin Sans FB" w:cs="Arial"/>
          <w:spacing w:val="-3"/>
          <w:w w:val="103"/>
          <w:sz w:val="24"/>
          <w:szCs w:val="24"/>
        </w:rPr>
        <w:t>ré</w:t>
      </w:r>
      <w:r w:rsidRPr="003C1C1E">
        <w:rPr>
          <w:rFonts w:ascii="Berlin Sans FB" w:eastAsia="Arial" w:hAnsi="Berlin Sans FB" w:cs="Arial"/>
          <w:w w:val="103"/>
          <w:sz w:val="24"/>
          <w:szCs w:val="24"/>
        </w:rPr>
        <w:t>s</w:t>
      </w:r>
    </w:p>
    <w:p w:rsidR="009317F8" w:rsidRPr="00C81B15" w:rsidRDefault="009317F8" w:rsidP="009317F8">
      <w:pPr>
        <w:spacing w:before="1" w:line="10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3C1C1E">
      <w:pPr>
        <w:spacing w:line="360" w:lineRule="auto"/>
        <w:ind w:left="222" w:right="269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se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z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á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2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id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1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2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2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y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é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í</w:t>
      </w:r>
      <w:r w:rsidRPr="00C81B15">
        <w:rPr>
          <w:rFonts w:ascii="Berlin Sans FB" w:hAnsi="Berlin Sans FB"/>
          <w:spacing w:val="-8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6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 xml:space="preserve">n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4"/>
          <w:w w:val="103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7"/>
          <w:w w:val="10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oni</w:t>
      </w:r>
      <w:r w:rsidRPr="00C81B15">
        <w:rPr>
          <w:rFonts w:ascii="Berlin Sans FB" w:hAnsi="Berlin Sans FB"/>
          <w:spacing w:val="7"/>
          <w:w w:val="10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6"/>
          <w:w w:val="10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w w:val="103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>.</w:t>
      </w: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3C1C1E" w:rsidRDefault="009317F8" w:rsidP="009317F8">
      <w:pPr>
        <w:ind w:left="222"/>
        <w:rPr>
          <w:rFonts w:ascii="Berlin Sans FB" w:eastAsia="Arial" w:hAnsi="Berlin Sans FB" w:cs="Arial"/>
          <w:w w:val="103"/>
          <w:sz w:val="24"/>
          <w:szCs w:val="24"/>
          <w:lang w:val="es-MX"/>
        </w:rPr>
      </w:pPr>
      <w:r w:rsidRPr="003C1C1E">
        <w:rPr>
          <w:rFonts w:ascii="Berlin Sans FB" w:eastAsia="Arial" w:hAnsi="Berlin Sans FB" w:cs="Arial"/>
          <w:spacing w:val="1"/>
          <w:sz w:val="24"/>
          <w:szCs w:val="24"/>
          <w:lang w:val="es-MX"/>
        </w:rPr>
        <w:t>3</w:t>
      </w:r>
      <w:r w:rsidRPr="003C1C1E">
        <w:rPr>
          <w:rFonts w:ascii="Berlin Sans FB" w:eastAsia="Arial" w:hAnsi="Berlin Sans FB" w:cs="Arial"/>
          <w:spacing w:val="-2"/>
          <w:sz w:val="24"/>
          <w:szCs w:val="24"/>
          <w:lang w:val="es-MX"/>
        </w:rPr>
        <w:t>.</w:t>
      </w:r>
      <w:r w:rsidRPr="003C1C1E">
        <w:rPr>
          <w:rFonts w:ascii="Berlin Sans FB" w:eastAsia="Arial" w:hAnsi="Berlin Sans FB" w:cs="Arial"/>
          <w:spacing w:val="1"/>
          <w:sz w:val="24"/>
          <w:szCs w:val="24"/>
          <w:lang w:val="es-MX"/>
        </w:rPr>
        <w:t>1</w:t>
      </w:r>
      <w:r w:rsidRPr="003C1C1E">
        <w:rPr>
          <w:rFonts w:ascii="Berlin Sans FB" w:eastAsia="Arial" w:hAnsi="Berlin Sans FB" w:cs="Arial"/>
          <w:spacing w:val="-2"/>
          <w:sz w:val="24"/>
          <w:szCs w:val="24"/>
          <w:lang w:val="es-MX"/>
        </w:rPr>
        <w:t>.</w:t>
      </w:r>
      <w:r w:rsidRPr="003C1C1E">
        <w:rPr>
          <w:rFonts w:ascii="Berlin Sans FB" w:eastAsia="Arial" w:hAnsi="Berlin Sans FB" w:cs="Arial"/>
          <w:sz w:val="24"/>
          <w:szCs w:val="24"/>
          <w:lang w:val="es-MX"/>
        </w:rPr>
        <w:t xml:space="preserve">7 </w:t>
      </w:r>
      <w:r w:rsidRPr="003C1C1E">
        <w:rPr>
          <w:rFonts w:ascii="Berlin Sans FB" w:eastAsia="Arial" w:hAnsi="Berlin Sans FB" w:cs="Arial"/>
          <w:spacing w:val="48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-1"/>
          <w:sz w:val="24"/>
          <w:szCs w:val="24"/>
          <w:lang w:val="es-MX"/>
        </w:rPr>
        <w:t>P</w:t>
      </w:r>
      <w:r w:rsidRPr="003C1C1E">
        <w:rPr>
          <w:rFonts w:ascii="Berlin Sans FB" w:eastAsia="Arial" w:hAnsi="Berlin Sans FB" w:cs="Arial"/>
          <w:spacing w:val="2"/>
          <w:sz w:val="24"/>
          <w:szCs w:val="24"/>
          <w:lang w:val="es-MX"/>
        </w:rPr>
        <w:t>r</w:t>
      </w:r>
      <w:r w:rsidRPr="003C1C1E">
        <w:rPr>
          <w:rFonts w:ascii="Berlin Sans FB" w:eastAsia="Arial" w:hAnsi="Berlin Sans FB" w:cs="Arial"/>
          <w:spacing w:val="-3"/>
          <w:sz w:val="24"/>
          <w:szCs w:val="24"/>
          <w:lang w:val="es-MX"/>
        </w:rPr>
        <w:t>ue</w:t>
      </w:r>
      <w:r w:rsidRPr="003C1C1E">
        <w:rPr>
          <w:rFonts w:ascii="Berlin Sans FB" w:eastAsia="Arial" w:hAnsi="Berlin Sans FB" w:cs="Arial"/>
          <w:spacing w:val="1"/>
          <w:sz w:val="24"/>
          <w:szCs w:val="24"/>
          <w:lang w:val="es-MX"/>
        </w:rPr>
        <w:t>b</w:t>
      </w:r>
      <w:r w:rsidRPr="003C1C1E">
        <w:rPr>
          <w:rFonts w:ascii="Berlin Sans FB" w:eastAsia="Arial" w:hAnsi="Berlin Sans FB" w:cs="Arial"/>
          <w:spacing w:val="-3"/>
          <w:sz w:val="24"/>
          <w:szCs w:val="24"/>
          <w:lang w:val="es-MX"/>
        </w:rPr>
        <w:t>a</w:t>
      </w:r>
      <w:r w:rsidRPr="003C1C1E">
        <w:rPr>
          <w:rFonts w:ascii="Berlin Sans FB" w:eastAsia="Arial" w:hAnsi="Berlin Sans FB" w:cs="Arial"/>
          <w:sz w:val="24"/>
          <w:szCs w:val="24"/>
          <w:lang w:val="es-MX"/>
        </w:rPr>
        <w:t>s</w:t>
      </w:r>
      <w:r w:rsidRPr="003C1C1E">
        <w:rPr>
          <w:rFonts w:ascii="Berlin Sans FB" w:eastAsia="Arial" w:hAnsi="Berlin Sans FB" w:cs="Arial"/>
          <w:spacing w:val="24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1"/>
          <w:sz w:val="24"/>
          <w:szCs w:val="24"/>
          <w:lang w:val="es-MX"/>
        </w:rPr>
        <w:t>d</w:t>
      </w:r>
      <w:r w:rsidRPr="003C1C1E">
        <w:rPr>
          <w:rFonts w:ascii="Berlin Sans FB" w:eastAsia="Arial" w:hAnsi="Berlin Sans FB" w:cs="Arial"/>
          <w:sz w:val="24"/>
          <w:szCs w:val="24"/>
          <w:lang w:val="es-MX"/>
        </w:rPr>
        <w:t>e</w:t>
      </w:r>
      <w:r w:rsidRPr="003C1C1E">
        <w:rPr>
          <w:rFonts w:ascii="Berlin Sans FB" w:eastAsia="Arial" w:hAnsi="Berlin Sans FB" w:cs="Arial"/>
          <w:spacing w:val="3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3"/>
          <w:w w:val="103"/>
          <w:sz w:val="24"/>
          <w:szCs w:val="24"/>
          <w:lang w:val="es-MX"/>
        </w:rPr>
        <w:t>v</w:t>
      </w:r>
      <w:r w:rsidRPr="003C1C1E">
        <w:rPr>
          <w:rFonts w:ascii="Berlin Sans FB" w:eastAsia="Arial" w:hAnsi="Berlin Sans FB" w:cs="Arial"/>
          <w:spacing w:val="6"/>
          <w:w w:val="103"/>
          <w:sz w:val="24"/>
          <w:szCs w:val="24"/>
          <w:lang w:val="es-MX"/>
        </w:rPr>
        <w:t>o</w:t>
      </w:r>
      <w:r w:rsidRPr="003C1C1E">
        <w:rPr>
          <w:rFonts w:ascii="Berlin Sans FB" w:eastAsia="Arial" w:hAnsi="Berlin Sans FB" w:cs="Arial"/>
          <w:spacing w:val="-10"/>
          <w:w w:val="103"/>
          <w:sz w:val="24"/>
          <w:szCs w:val="24"/>
          <w:lang w:val="es-MX"/>
        </w:rPr>
        <w:t>l</w:t>
      </w:r>
      <w:r w:rsidRPr="003C1C1E">
        <w:rPr>
          <w:rFonts w:ascii="Berlin Sans FB" w:eastAsia="Arial" w:hAnsi="Berlin Sans FB" w:cs="Arial"/>
          <w:spacing w:val="6"/>
          <w:w w:val="103"/>
          <w:sz w:val="24"/>
          <w:szCs w:val="24"/>
          <w:lang w:val="es-MX"/>
        </w:rPr>
        <w:t>u</w:t>
      </w:r>
      <w:r w:rsidRPr="003C1C1E">
        <w:rPr>
          <w:rFonts w:ascii="Berlin Sans FB" w:eastAsia="Arial" w:hAnsi="Berlin Sans FB" w:cs="Arial"/>
          <w:spacing w:val="-5"/>
          <w:w w:val="103"/>
          <w:sz w:val="24"/>
          <w:szCs w:val="24"/>
          <w:lang w:val="es-MX"/>
        </w:rPr>
        <w:t>m</w:t>
      </w:r>
      <w:r w:rsidRPr="003C1C1E">
        <w:rPr>
          <w:rFonts w:ascii="Berlin Sans FB" w:eastAsia="Arial" w:hAnsi="Berlin Sans FB" w:cs="Arial"/>
          <w:spacing w:val="-3"/>
          <w:w w:val="103"/>
          <w:sz w:val="24"/>
          <w:szCs w:val="24"/>
          <w:lang w:val="es-MX"/>
        </w:rPr>
        <w:t>e</w:t>
      </w:r>
      <w:r w:rsidRPr="003C1C1E">
        <w:rPr>
          <w:rFonts w:ascii="Berlin Sans FB" w:eastAsia="Arial" w:hAnsi="Berlin Sans FB" w:cs="Arial"/>
          <w:w w:val="103"/>
          <w:sz w:val="24"/>
          <w:szCs w:val="24"/>
          <w:lang w:val="es-MX"/>
        </w:rPr>
        <w:t>n</w:t>
      </w:r>
    </w:p>
    <w:p w:rsidR="009317F8" w:rsidRPr="00C81B15" w:rsidRDefault="009317F8" w:rsidP="009317F8">
      <w:pPr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</w:p>
    <w:p w:rsidR="009317F8" w:rsidRPr="00C81B15" w:rsidRDefault="009317F8" w:rsidP="003C1C1E">
      <w:pPr>
        <w:spacing w:line="360" w:lineRule="auto"/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  <w:r w:rsidRPr="00C81B15">
        <w:rPr>
          <w:rFonts w:ascii="Berlin Sans FB" w:eastAsia="Arial" w:hAnsi="Berlin Sans FB" w:cs="Arial"/>
          <w:sz w:val="24"/>
          <w:szCs w:val="24"/>
          <w:lang w:val="es-MX"/>
        </w:rPr>
        <w:t xml:space="preserve">No se realizaran pruebas de este tipo debido a que la aplicación está orientada hacia </w:t>
      </w:r>
      <w:proofErr w:type="gramStart"/>
      <w:r w:rsidRPr="00C81B15">
        <w:rPr>
          <w:rFonts w:ascii="Berlin Sans FB" w:eastAsia="Arial" w:hAnsi="Berlin Sans FB" w:cs="Arial"/>
          <w:sz w:val="24"/>
          <w:szCs w:val="24"/>
          <w:lang w:val="es-MX"/>
        </w:rPr>
        <w:t>un</w:t>
      </w:r>
      <w:proofErr w:type="gramEnd"/>
      <w:r w:rsidRPr="00C81B15">
        <w:rPr>
          <w:rFonts w:ascii="Berlin Sans FB" w:eastAsia="Arial" w:hAnsi="Berlin Sans FB" w:cs="Arial"/>
          <w:sz w:val="24"/>
          <w:szCs w:val="24"/>
          <w:lang w:val="es-MX"/>
        </w:rPr>
        <w:t xml:space="preserve"> empresa la cual no maneja gran cantidad de volúmenes de datos al mismo tiempo.</w:t>
      </w:r>
    </w:p>
    <w:p w:rsidR="009317F8" w:rsidRDefault="009317F8" w:rsidP="007A0C91">
      <w:pPr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z w:val="24"/>
          <w:szCs w:val="24"/>
          <w:lang w:val="es-MX"/>
        </w:rPr>
        <w:t xml:space="preserve">  </w:t>
      </w: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7A0C91" w:rsidRPr="00C81B15" w:rsidRDefault="007A0C91" w:rsidP="007A0C91">
      <w:pPr>
        <w:rPr>
          <w:rFonts w:ascii="Berlin Sans FB" w:hAnsi="Berlin Sans FB"/>
          <w:sz w:val="24"/>
          <w:szCs w:val="24"/>
          <w:lang w:val="es-MX"/>
        </w:rPr>
      </w:pPr>
    </w:p>
    <w:p w:rsidR="009317F8" w:rsidRPr="003C1C1E" w:rsidRDefault="009317F8" w:rsidP="009317F8">
      <w:pPr>
        <w:spacing w:before="40" w:line="200" w:lineRule="exact"/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lastRenderedPageBreak/>
        <w:t>3</w:t>
      </w:r>
      <w:r w:rsidRPr="003C1C1E">
        <w:rPr>
          <w:rFonts w:ascii="Berlin Sans FB" w:eastAsia="Arial" w:hAnsi="Berlin Sans FB" w:cs="Arial"/>
          <w:spacing w:val="-2"/>
          <w:position w:val="-1"/>
          <w:sz w:val="24"/>
          <w:szCs w:val="24"/>
          <w:lang w:val="es-MX"/>
        </w:rPr>
        <w:t>.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t>1</w:t>
      </w:r>
      <w:r w:rsidRPr="003C1C1E">
        <w:rPr>
          <w:rFonts w:ascii="Berlin Sans FB" w:eastAsia="Arial" w:hAnsi="Berlin Sans FB" w:cs="Arial"/>
          <w:spacing w:val="-2"/>
          <w:position w:val="-1"/>
          <w:sz w:val="24"/>
          <w:szCs w:val="24"/>
          <w:lang w:val="es-MX"/>
        </w:rPr>
        <w:t>.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 xml:space="preserve">8 </w:t>
      </w:r>
      <w:r w:rsidRPr="003C1C1E">
        <w:rPr>
          <w:rFonts w:ascii="Berlin Sans FB" w:eastAsia="Arial" w:hAnsi="Berlin Sans FB" w:cs="Arial"/>
          <w:spacing w:val="48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-1"/>
          <w:position w:val="-1"/>
          <w:sz w:val="24"/>
          <w:szCs w:val="24"/>
          <w:lang w:val="es-MX"/>
        </w:rPr>
        <w:t>P</w:t>
      </w:r>
      <w:r w:rsidRPr="003C1C1E">
        <w:rPr>
          <w:rFonts w:ascii="Berlin Sans FB" w:eastAsia="Arial" w:hAnsi="Berlin Sans FB" w:cs="Arial"/>
          <w:spacing w:val="2"/>
          <w:position w:val="-1"/>
          <w:sz w:val="24"/>
          <w:szCs w:val="24"/>
          <w:lang w:val="es-MX"/>
        </w:rPr>
        <w:t>r</w:t>
      </w:r>
      <w:r w:rsidRPr="003C1C1E">
        <w:rPr>
          <w:rFonts w:ascii="Berlin Sans FB" w:eastAsia="Arial" w:hAnsi="Berlin Sans FB" w:cs="Arial"/>
          <w:spacing w:val="-3"/>
          <w:position w:val="-1"/>
          <w:sz w:val="24"/>
          <w:szCs w:val="24"/>
          <w:lang w:val="es-MX"/>
        </w:rPr>
        <w:t>ue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t>b</w:t>
      </w:r>
      <w:r w:rsidRPr="003C1C1E">
        <w:rPr>
          <w:rFonts w:ascii="Berlin Sans FB" w:eastAsia="Arial" w:hAnsi="Berlin Sans FB" w:cs="Arial"/>
          <w:spacing w:val="-3"/>
          <w:position w:val="-1"/>
          <w:sz w:val="24"/>
          <w:szCs w:val="24"/>
          <w:lang w:val="es-MX"/>
        </w:rPr>
        <w:t>a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>s</w:t>
      </w:r>
      <w:r w:rsidRPr="003C1C1E">
        <w:rPr>
          <w:rFonts w:ascii="Berlin Sans FB" w:eastAsia="Arial" w:hAnsi="Berlin Sans FB" w:cs="Arial"/>
          <w:spacing w:val="24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t>d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>e</w:t>
      </w:r>
      <w:r w:rsidRPr="003C1C1E">
        <w:rPr>
          <w:rFonts w:ascii="Berlin Sans FB" w:eastAsia="Arial" w:hAnsi="Berlin Sans FB" w:cs="Arial"/>
          <w:spacing w:val="3"/>
          <w:position w:val="-1"/>
          <w:sz w:val="24"/>
          <w:szCs w:val="24"/>
          <w:lang w:val="es-MX"/>
        </w:rPr>
        <w:t xml:space="preserve"> s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t>e</w:t>
      </w:r>
      <w:r w:rsidRPr="003C1C1E">
        <w:rPr>
          <w:rFonts w:ascii="Berlin Sans FB" w:eastAsia="Arial" w:hAnsi="Berlin Sans FB" w:cs="Arial"/>
          <w:spacing w:val="-3"/>
          <w:position w:val="-1"/>
          <w:sz w:val="24"/>
          <w:szCs w:val="24"/>
          <w:lang w:val="es-MX"/>
        </w:rPr>
        <w:t>g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t>u</w:t>
      </w:r>
      <w:r w:rsidRPr="003C1C1E">
        <w:rPr>
          <w:rFonts w:ascii="Berlin Sans FB" w:eastAsia="Arial" w:hAnsi="Berlin Sans FB" w:cs="Arial"/>
          <w:spacing w:val="2"/>
          <w:position w:val="-1"/>
          <w:sz w:val="24"/>
          <w:szCs w:val="24"/>
          <w:lang w:val="es-MX"/>
        </w:rPr>
        <w:t>r</w:t>
      </w:r>
      <w:r w:rsidRPr="003C1C1E">
        <w:rPr>
          <w:rFonts w:ascii="Berlin Sans FB" w:eastAsia="Arial" w:hAnsi="Berlin Sans FB" w:cs="Arial"/>
          <w:spacing w:val="-5"/>
          <w:position w:val="-1"/>
          <w:sz w:val="24"/>
          <w:szCs w:val="24"/>
          <w:lang w:val="es-MX"/>
        </w:rPr>
        <w:t>i</w:t>
      </w:r>
      <w:r w:rsidRPr="003C1C1E">
        <w:rPr>
          <w:rFonts w:ascii="Berlin Sans FB" w:eastAsia="Arial" w:hAnsi="Berlin Sans FB" w:cs="Arial"/>
          <w:spacing w:val="-3"/>
          <w:position w:val="-1"/>
          <w:sz w:val="24"/>
          <w:szCs w:val="24"/>
          <w:lang w:val="es-MX"/>
        </w:rPr>
        <w:t>d</w:t>
      </w:r>
      <w:r w:rsidRPr="003C1C1E">
        <w:rPr>
          <w:rFonts w:ascii="Berlin Sans FB" w:eastAsia="Arial" w:hAnsi="Berlin Sans FB" w:cs="Arial"/>
          <w:spacing w:val="6"/>
          <w:position w:val="-1"/>
          <w:sz w:val="24"/>
          <w:szCs w:val="24"/>
          <w:lang w:val="es-MX"/>
        </w:rPr>
        <w:t>a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>d</w:t>
      </w:r>
      <w:r w:rsidRPr="003C1C1E">
        <w:rPr>
          <w:rFonts w:ascii="Berlin Sans FB" w:eastAsia="Arial" w:hAnsi="Berlin Sans FB" w:cs="Arial"/>
          <w:spacing w:val="22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>y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3"/>
          <w:position w:val="-1"/>
          <w:sz w:val="24"/>
          <w:szCs w:val="24"/>
          <w:lang w:val="es-MX"/>
        </w:rPr>
        <w:t>c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t>on</w:t>
      </w:r>
      <w:r w:rsidRPr="003C1C1E">
        <w:rPr>
          <w:rFonts w:ascii="Berlin Sans FB" w:eastAsia="Arial" w:hAnsi="Berlin Sans FB" w:cs="Arial"/>
          <w:spacing w:val="-2"/>
          <w:position w:val="-1"/>
          <w:sz w:val="24"/>
          <w:szCs w:val="24"/>
          <w:lang w:val="es-MX"/>
        </w:rPr>
        <w:t>t</w:t>
      </w:r>
      <w:r w:rsidRPr="003C1C1E">
        <w:rPr>
          <w:rFonts w:ascii="Berlin Sans FB" w:eastAsia="Arial" w:hAnsi="Berlin Sans FB" w:cs="Arial"/>
          <w:spacing w:val="-8"/>
          <w:position w:val="-1"/>
          <w:sz w:val="24"/>
          <w:szCs w:val="24"/>
          <w:lang w:val="es-MX"/>
        </w:rPr>
        <w:t>r</w:t>
      </w:r>
      <w:r w:rsidRPr="003C1C1E">
        <w:rPr>
          <w:rFonts w:ascii="Berlin Sans FB" w:eastAsia="Arial" w:hAnsi="Berlin Sans FB" w:cs="Arial"/>
          <w:spacing w:val="6"/>
          <w:position w:val="-1"/>
          <w:sz w:val="24"/>
          <w:szCs w:val="24"/>
          <w:lang w:val="es-MX"/>
        </w:rPr>
        <w:t>o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>l</w:t>
      </w:r>
      <w:r w:rsidRPr="003C1C1E">
        <w:rPr>
          <w:rFonts w:ascii="Berlin Sans FB" w:eastAsia="Arial" w:hAnsi="Berlin Sans FB" w:cs="Arial"/>
          <w:spacing w:val="12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1"/>
          <w:position w:val="-1"/>
          <w:sz w:val="24"/>
          <w:szCs w:val="24"/>
          <w:lang w:val="es-MX"/>
        </w:rPr>
        <w:t>d</w:t>
      </w:r>
      <w:r w:rsidRPr="003C1C1E">
        <w:rPr>
          <w:rFonts w:ascii="Berlin Sans FB" w:eastAsia="Arial" w:hAnsi="Berlin Sans FB" w:cs="Arial"/>
          <w:position w:val="-1"/>
          <w:sz w:val="24"/>
          <w:szCs w:val="24"/>
          <w:lang w:val="es-MX"/>
        </w:rPr>
        <w:t>e</w:t>
      </w:r>
      <w:r w:rsidRPr="003C1C1E">
        <w:rPr>
          <w:rFonts w:ascii="Berlin Sans FB" w:eastAsia="Arial" w:hAnsi="Berlin Sans FB" w:cs="Arial"/>
          <w:spacing w:val="8"/>
          <w:position w:val="-1"/>
          <w:sz w:val="24"/>
          <w:szCs w:val="24"/>
          <w:lang w:val="es-MX"/>
        </w:rPr>
        <w:t xml:space="preserve"> </w:t>
      </w:r>
      <w:r w:rsidRPr="003C1C1E">
        <w:rPr>
          <w:rFonts w:ascii="Berlin Sans FB" w:eastAsia="Arial" w:hAnsi="Berlin Sans FB" w:cs="Arial"/>
          <w:spacing w:val="-3"/>
          <w:w w:val="103"/>
          <w:position w:val="-1"/>
          <w:sz w:val="24"/>
          <w:szCs w:val="24"/>
          <w:lang w:val="es-MX"/>
        </w:rPr>
        <w:t>a</w:t>
      </w:r>
      <w:r w:rsidRPr="003C1C1E">
        <w:rPr>
          <w:rFonts w:ascii="Berlin Sans FB" w:eastAsia="Arial" w:hAnsi="Berlin Sans FB" w:cs="Arial"/>
          <w:spacing w:val="-2"/>
          <w:w w:val="103"/>
          <w:position w:val="-1"/>
          <w:sz w:val="24"/>
          <w:szCs w:val="24"/>
          <w:lang w:val="es-MX"/>
        </w:rPr>
        <w:t>c</w:t>
      </w:r>
      <w:r w:rsidRPr="003C1C1E">
        <w:rPr>
          <w:rFonts w:ascii="Berlin Sans FB" w:eastAsia="Arial" w:hAnsi="Berlin Sans FB" w:cs="Arial"/>
          <w:spacing w:val="3"/>
          <w:w w:val="103"/>
          <w:position w:val="-1"/>
          <w:sz w:val="24"/>
          <w:szCs w:val="24"/>
          <w:lang w:val="es-MX"/>
        </w:rPr>
        <w:t>c</w:t>
      </w:r>
      <w:r w:rsidRPr="003C1C1E">
        <w:rPr>
          <w:rFonts w:ascii="Berlin Sans FB" w:eastAsia="Arial" w:hAnsi="Berlin Sans FB" w:cs="Arial"/>
          <w:spacing w:val="-3"/>
          <w:w w:val="103"/>
          <w:position w:val="-1"/>
          <w:sz w:val="24"/>
          <w:szCs w:val="24"/>
          <w:lang w:val="es-MX"/>
        </w:rPr>
        <w:t>e</w:t>
      </w:r>
      <w:r w:rsidRPr="003C1C1E">
        <w:rPr>
          <w:rFonts w:ascii="Berlin Sans FB" w:eastAsia="Arial" w:hAnsi="Berlin Sans FB" w:cs="Arial"/>
          <w:spacing w:val="3"/>
          <w:w w:val="103"/>
          <w:position w:val="-1"/>
          <w:sz w:val="24"/>
          <w:szCs w:val="24"/>
          <w:lang w:val="es-MX"/>
        </w:rPr>
        <w:t>s</w:t>
      </w:r>
      <w:r w:rsidRPr="003C1C1E">
        <w:rPr>
          <w:rFonts w:ascii="Berlin Sans FB" w:eastAsia="Arial" w:hAnsi="Berlin Sans FB" w:cs="Arial"/>
          <w:w w:val="103"/>
          <w:position w:val="-1"/>
          <w:sz w:val="24"/>
          <w:szCs w:val="24"/>
          <w:lang w:val="es-MX"/>
        </w:rPr>
        <w:t>o</w:t>
      </w:r>
    </w:p>
    <w:p w:rsidR="009317F8" w:rsidRPr="00C81B15" w:rsidRDefault="009317F8" w:rsidP="009317F8">
      <w:pPr>
        <w:spacing w:before="8" w:line="280" w:lineRule="exact"/>
        <w:rPr>
          <w:rFonts w:ascii="Berlin Sans FB" w:hAnsi="Berlin Sans FB"/>
          <w:sz w:val="24"/>
          <w:szCs w:val="24"/>
          <w:lang w:val="es-MX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753"/>
      </w:tblGrid>
      <w:tr w:rsidR="009317F8" w:rsidRPr="00C81B15" w:rsidTr="003C1C1E">
        <w:trPr>
          <w:trHeight w:hRule="exact" w:val="1947"/>
        </w:trPr>
        <w:tc>
          <w:tcPr>
            <w:tcW w:w="2851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j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v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575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7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cac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(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q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a</w:t>
            </w:r>
            <w:r w:rsidR="003C1C1E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 xml:space="preserve"> m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qu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)</w:t>
            </w:r>
            <w:r w:rsidRPr="00C81B15">
              <w:rPr>
                <w:rFonts w:ascii="Berlin Sans FB" w:hAnsi="Berlin Sans FB"/>
                <w:spacing w:val="3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a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7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(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q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h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am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n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do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).</w:t>
            </w:r>
          </w:p>
        </w:tc>
      </w:tr>
      <w:tr w:rsidR="009317F8" w:rsidRPr="00C81B15" w:rsidTr="003C1C1E">
        <w:trPr>
          <w:trHeight w:hRule="exact" w:val="6512"/>
        </w:trPr>
        <w:tc>
          <w:tcPr>
            <w:tcW w:w="2851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é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57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iv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li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cac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:</w:t>
            </w:r>
          </w:p>
          <w:p w:rsidR="009317F8" w:rsidRPr="003C1C1E" w:rsidRDefault="009317F8" w:rsidP="003C1C1E">
            <w:pPr>
              <w:pStyle w:val="Prrafodelista"/>
              <w:numPr>
                <w:ilvl w:val="0"/>
                <w:numId w:val="24"/>
              </w:numPr>
              <w:tabs>
                <w:tab w:val="left" w:pos="800"/>
              </w:tabs>
              <w:spacing w:line="360" w:lineRule="auto"/>
              <w:ind w:right="95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3C1C1E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f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36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f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io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32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qu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e 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.</w:t>
            </w:r>
            <w:r w:rsidRPr="003C1C1E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q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á</w:t>
            </w:r>
            <w:r w:rsidRPr="003C1C1E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ub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e 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3C1C1E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 xml:space="preserve"> M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á</w:t>
            </w:r>
            <w:r w:rsidRPr="003C1C1E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3C1C1E" w:rsidRDefault="009317F8" w:rsidP="003C1C1E">
            <w:pPr>
              <w:pStyle w:val="Prrafodelista"/>
              <w:numPr>
                <w:ilvl w:val="0"/>
                <w:numId w:val="24"/>
              </w:numPr>
              <w:tabs>
                <w:tab w:val="left" w:pos="800"/>
              </w:tabs>
              <w:spacing w:before="3" w:line="360" w:lineRule="auto"/>
              <w:ind w:right="705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3C1C1E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v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-3"/>
                <w:w w:val="103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m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s 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io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37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í</w:t>
            </w:r>
            <w:r w:rsidRPr="003C1C1E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3C1C1E" w:rsidRDefault="009317F8" w:rsidP="003C1C1E">
            <w:pPr>
              <w:pStyle w:val="Prrafodelista"/>
              <w:numPr>
                <w:ilvl w:val="0"/>
                <w:numId w:val="24"/>
              </w:numPr>
              <w:tabs>
                <w:tab w:val="left" w:pos="800"/>
              </w:tabs>
              <w:spacing w:before="1" w:line="360" w:lineRule="auto"/>
              <w:ind w:right="101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Mo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f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21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m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m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s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s.</w:t>
            </w:r>
            <w:r w:rsidRPr="003C1C1E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q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l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f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un</w:t>
            </w:r>
            <w:r w:rsidRPr="003C1C1E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io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s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rr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nt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32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g</w:t>
            </w:r>
            <w:r w:rsidRPr="003C1C1E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C81B15" w:rsidRDefault="009317F8" w:rsidP="003C1C1E">
            <w:pPr>
              <w:spacing w:line="360" w:lineRule="auto"/>
              <w:ind w:left="100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so</w:t>
            </w:r>
            <w:r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:</w:t>
            </w:r>
          </w:p>
          <w:p w:rsidR="009317F8" w:rsidRPr="003C1C1E" w:rsidRDefault="009317F8" w:rsidP="003C1C1E">
            <w:pPr>
              <w:pStyle w:val="Prrafodelista"/>
              <w:numPr>
                <w:ilvl w:val="0"/>
                <w:numId w:val="25"/>
              </w:numPr>
              <w:tabs>
                <w:tab w:val="left" w:pos="820"/>
              </w:tabs>
              <w:spacing w:before="8" w:line="360" w:lineRule="auto"/>
              <w:ind w:right="78"/>
              <w:jc w:val="both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3C1C1E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á</w:t>
            </w:r>
            <w:r w:rsidRPr="003C1C1E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f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m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3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e </w:t>
            </w:r>
            <w:r w:rsidRPr="003C1C1E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ut</w:t>
            </w:r>
            <w:r w:rsidRPr="003C1C1E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ti</w:t>
            </w:r>
            <w:r w:rsidRPr="003C1C1E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cac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ó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cac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ó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3C1C1E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3C1C1E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3C1C1E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3C1C1E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u</w:t>
            </w:r>
            <w:r w:rsidRPr="003C1C1E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3C1C1E">
              <w:rPr>
                <w:rFonts w:ascii="Berlin Sans FB" w:hAnsi="Berlin Sans FB"/>
                <w:spacing w:val="-3"/>
                <w:w w:val="103"/>
                <w:sz w:val="24"/>
                <w:szCs w:val="24"/>
                <w:lang w:val="es-MX"/>
              </w:rPr>
              <w:t>r</w:t>
            </w:r>
            <w:r w:rsidRPr="003C1C1E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3C1C1E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o</w:t>
            </w:r>
            <w:r w:rsidRPr="003C1C1E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3C1C1E">
        <w:trPr>
          <w:trHeight w:hRule="exact" w:val="1274"/>
        </w:trPr>
        <w:tc>
          <w:tcPr>
            <w:tcW w:w="2851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1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z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57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f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io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po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4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di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7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="003C1C1E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é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s.</w:t>
            </w:r>
          </w:p>
        </w:tc>
      </w:tr>
      <w:tr w:rsidR="009317F8" w:rsidRPr="00C81B15" w:rsidTr="003C1C1E">
        <w:trPr>
          <w:trHeight w:hRule="exact" w:val="705"/>
        </w:trPr>
        <w:tc>
          <w:tcPr>
            <w:tcW w:w="2851" w:type="dxa"/>
            <w:tcBorders>
              <w:top w:val="single" w:sz="7" w:space="0" w:color="000000"/>
              <w:left w:val="single" w:sz="10" w:space="0" w:color="000000"/>
              <w:bottom w:val="single" w:sz="12" w:space="0" w:color="000000"/>
              <w:right w:val="single" w:sz="7" w:space="0" w:color="000000"/>
            </w:tcBorders>
          </w:tcPr>
          <w:p w:rsidR="003C1C1E" w:rsidRDefault="003C1C1E" w:rsidP="00C81B15">
            <w:pPr>
              <w:spacing w:line="200" w:lineRule="exact"/>
              <w:ind w:left="95"/>
              <w:rPr>
                <w:rFonts w:ascii="Berlin Sans FB" w:hAnsi="Berlin Sans FB"/>
                <w:spacing w:val="-1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39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s:</w:t>
            </w:r>
          </w:p>
        </w:tc>
        <w:tc>
          <w:tcPr>
            <w:tcW w:w="5753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9317F8" w:rsidRPr="00C81B15" w:rsidRDefault="009317F8" w:rsidP="003C1C1E">
            <w:pPr>
              <w:spacing w:line="360" w:lineRule="auto"/>
              <w:rPr>
                <w:rFonts w:ascii="Berlin Sans FB" w:hAnsi="Berlin Sans FB"/>
                <w:sz w:val="24"/>
                <w:szCs w:val="24"/>
              </w:rPr>
            </w:pPr>
          </w:p>
        </w:tc>
      </w:tr>
    </w:tbl>
    <w:p w:rsidR="009317F8" w:rsidRPr="00C81B15" w:rsidRDefault="009317F8" w:rsidP="009317F8">
      <w:pPr>
        <w:spacing w:before="18" w:line="280" w:lineRule="exact"/>
        <w:rPr>
          <w:rFonts w:ascii="Berlin Sans FB" w:hAnsi="Berlin Sans FB"/>
          <w:sz w:val="24"/>
          <w:szCs w:val="24"/>
        </w:rPr>
      </w:pPr>
    </w:p>
    <w:p w:rsidR="009317F8" w:rsidRPr="003C1C1E" w:rsidRDefault="009317F8" w:rsidP="009317F8">
      <w:pPr>
        <w:spacing w:before="40"/>
        <w:ind w:left="222"/>
        <w:rPr>
          <w:rFonts w:ascii="Berlin Sans FB" w:eastAsia="Arial" w:hAnsi="Berlin Sans FB" w:cs="Arial"/>
          <w:sz w:val="24"/>
          <w:szCs w:val="24"/>
        </w:rPr>
      </w:pPr>
      <w:r w:rsidRPr="003C1C1E">
        <w:rPr>
          <w:rFonts w:ascii="Berlin Sans FB" w:eastAsia="Arial" w:hAnsi="Berlin Sans FB" w:cs="Arial"/>
          <w:spacing w:val="1"/>
          <w:sz w:val="24"/>
          <w:szCs w:val="24"/>
        </w:rPr>
        <w:t>3</w:t>
      </w:r>
      <w:r w:rsidRPr="003C1C1E">
        <w:rPr>
          <w:rFonts w:ascii="Berlin Sans FB" w:eastAsia="Arial" w:hAnsi="Berlin Sans FB" w:cs="Arial"/>
          <w:spacing w:val="-2"/>
          <w:sz w:val="24"/>
          <w:szCs w:val="24"/>
        </w:rPr>
        <w:t>.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1</w:t>
      </w:r>
      <w:r w:rsidRPr="003C1C1E">
        <w:rPr>
          <w:rFonts w:ascii="Berlin Sans FB" w:eastAsia="Arial" w:hAnsi="Berlin Sans FB" w:cs="Arial"/>
          <w:spacing w:val="-2"/>
          <w:sz w:val="24"/>
          <w:szCs w:val="24"/>
        </w:rPr>
        <w:t>.</w:t>
      </w:r>
      <w:r w:rsidRPr="003C1C1E">
        <w:rPr>
          <w:rFonts w:ascii="Berlin Sans FB" w:eastAsia="Arial" w:hAnsi="Berlin Sans FB" w:cs="Arial"/>
          <w:sz w:val="24"/>
          <w:szCs w:val="24"/>
        </w:rPr>
        <w:t xml:space="preserve">9 </w:t>
      </w:r>
      <w:r w:rsidRPr="003C1C1E">
        <w:rPr>
          <w:rFonts w:ascii="Berlin Sans FB" w:eastAsia="Arial" w:hAnsi="Berlin Sans FB" w:cs="Arial"/>
          <w:spacing w:val="48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-1"/>
          <w:sz w:val="24"/>
          <w:szCs w:val="24"/>
        </w:rPr>
        <w:t>P</w:t>
      </w:r>
      <w:r w:rsidRPr="003C1C1E">
        <w:rPr>
          <w:rFonts w:ascii="Berlin Sans FB" w:eastAsia="Arial" w:hAnsi="Berlin Sans FB" w:cs="Arial"/>
          <w:spacing w:val="2"/>
          <w:sz w:val="24"/>
          <w:szCs w:val="24"/>
        </w:rPr>
        <w:t>r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ue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b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a</w:t>
      </w:r>
      <w:r w:rsidRPr="003C1C1E">
        <w:rPr>
          <w:rFonts w:ascii="Berlin Sans FB" w:eastAsia="Arial" w:hAnsi="Berlin Sans FB" w:cs="Arial"/>
          <w:sz w:val="24"/>
          <w:szCs w:val="24"/>
        </w:rPr>
        <w:t>s</w:t>
      </w:r>
      <w:r w:rsidRPr="003C1C1E">
        <w:rPr>
          <w:rFonts w:ascii="Berlin Sans FB" w:eastAsia="Arial" w:hAnsi="Berlin Sans FB" w:cs="Arial"/>
          <w:spacing w:val="24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d</w:t>
      </w:r>
      <w:r w:rsidRPr="003C1C1E">
        <w:rPr>
          <w:rFonts w:ascii="Berlin Sans FB" w:eastAsia="Arial" w:hAnsi="Berlin Sans FB" w:cs="Arial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8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r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-2"/>
          <w:sz w:val="24"/>
          <w:szCs w:val="24"/>
        </w:rPr>
        <w:t>c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u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p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ra</w:t>
      </w:r>
      <w:r w:rsidRPr="003C1C1E">
        <w:rPr>
          <w:rFonts w:ascii="Berlin Sans FB" w:eastAsia="Arial" w:hAnsi="Berlin Sans FB" w:cs="Arial"/>
          <w:spacing w:val="7"/>
          <w:sz w:val="24"/>
          <w:szCs w:val="24"/>
        </w:rPr>
        <w:t>c</w:t>
      </w:r>
      <w:r w:rsidRPr="003C1C1E">
        <w:rPr>
          <w:rFonts w:ascii="Berlin Sans FB" w:eastAsia="Arial" w:hAnsi="Berlin Sans FB" w:cs="Arial"/>
          <w:spacing w:val="-5"/>
          <w:sz w:val="24"/>
          <w:szCs w:val="24"/>
        </w:rPr>
        <w:t>i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ó</w:t>
      </w:r>
      <w:r w:rsidRPr="003C1C1E">
        <w:rPr>
          <w:rFonts w:ascii="Berlin Sans FB" w:eastAsia="Arial" w:hAnsi="Berlin Sans FB" w:cs="Arial"/>
          <w:sz w:val="24"/>
          <w:szCs w:val="24"/>
        </w:rPr>
        <w:t>n</w:t>
      </w:r>
      <w:r w:rsidRPr="003C1C1E">
        <w:rPr>
          <w:rFonts w:ascii="Berlin Sans FB" w:eastAsia="Arial" w:hAnsi="Berlin Sans FB" w:cs="Arial"/>
          <w:spacing w:val="30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a</w:t>
      </w:r>
      <w:r w:rsidRPr="003C1C1E">
        <w:rPr>
          <w:rFonts w:ascii="Berlin Sans FB" w:eastAsia="Arial" w:hAnsi="Berlin Sans FB" w:cs="Arial"/>
          <w:spacing w:val="6"/>
          <w:sz w:val="24"/>
          <w:szCs w:val="24"/>
        </w:rPr>
        <w:t>n</w:t>
      </w:r>
      <w:r w:rsidRPr="003C1C1E">
        <w:rPr>
          <w:rFonts w:ascii="Berlin Sans FB" w:eastAsia="Arial" w:hAnsi="Berlin Sans FB" w:cs="Arial"/>
          <w:spacing w:val="-2"/>
          <w:sz w:val="24"/>
          <w:szCs w:val="24"/>
        </w:rPr>
        <w:t>t</w:t>
      </w:r>
      <w:r w:rsidRPr="003C1C1E">
        <w:rPr>
          <w:rFonts w:ascii="Berlin Sans FB" w:eastAsia="Arial" w:hAnsi="Berlin Sans FB" w:cs="Arial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13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-6"/>
          <w:w w:val="103"/>
          <w:sz w:val="24"/>
          <w:szCs w:val="24"/>
        </w:rPr>
        <w:t>f</w:t>
      </w:r>
      <w:r w:rsidRPr="003C1C1E">
        <w:rPr>
          <w:rFonts w:ascii="Berlin Sans FB" w:eastAsia="Arial" w:hAnsi="Berlin Sans FB" w:cs="Arial"/>
          <w:spacing w:val="6"/>
          <w:w w:val="103"/>
          <w:sz w:val="24"/>
          <w:szCs w:val="24"/>
        </w:rPr>
        <w:t>a</w:t>
      </w:r>
      <w:r w:rsidRPr="003C1C1E">
        <w:rPr>
          <w:rFonts w:ascii="Berlin Sans FB" w:eastAsia="Arial" w:hAnsi="Berlin Sans FB" w:cs="Arial"/>
          <w:spacing w:val="-5"/>
          <w:w w:val="103"/>
          <w:sz w:val="24"/>
          <w:szCs w:val="24"/>
        </w:rPr>
        <w:t>l</w:t>
      </w:r>
      <w:r w:rsidRPr="003C1C1E">
        <w:rPr>
          <w:rFonts w:ascii="Berlin Sans FB" w:eastAsia="Arial" w:hAnsi="Berlin Sans FB" w:cs="Arial"/>
          <w:w w:val="103"/>
          <w:sz w:val="24"/>
          <w:szCs w:val="24"/>
        </w:rPr>
        <w:t>l</w:t>
      </w:r>
      <w:r w:rsidRPr="003C1C1E">
        <w:rPr>
          <w:rFonts w:ascii="Berlin Sans FB" w:eastAsia="Arial" w:hAnsi="Berlin Sans FB" w:cs="Arial"/>
          <w:spacing w:val="1"/>
          <w:w w:val="103"/>
          <w:sz w:val="24"/>
          <w:szCs w:val="24"/>
        </w:rPr>
        <w:t>o</w:t>
      </w:r>
      <w:r w:rsidRPr="003C1C1E">
        <w:rPr>
          <w:rFonts w:ascii="Berlin Sans FB" w:eastAsia="Arial" w:hAnsi="Berlin Sans FB" w:cs="Arial"/>
          <w:w w:val="103"/>
          <w:sz w:val="24"/>
          <w:szCs w:val="24"/>
        </w:rPr>
        <w:t>s</w:t>
      </w:r>
    </w:p>
    <w:p w:rsidR="009317F8" w:rsidRPr="00C81B15" w:rsidRDefault="009317F8" w:rsidP="009317F8">
      <w:pPr>
        <w:spacing w:before="1" w:line="10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3C1C1E">
      <w:pPr>
        <w:spacing w:line="360" w:lineRule="auto"/>
        <w:ind w:left="774" w:right="942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se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z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á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2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1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2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2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y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é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2"/>
          <w:w w:val="10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 xml:space="preserve">a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í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po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6"/>
          <w:w w:val="10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w w:val="103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>.</w:t>
      </w:r>
    </w:p>
    <w:p w:rsidR="009317F8" w:rsidRPr="00C81B15" w:rsidRDefault="009317F8" w:rsidP="009317F8">
      <w:pPr>
        <w:spacing w:line="14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Default="009317F8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7A0C91" w:rsidRDefault="007A0C91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7A0C91" w:rsidRPr="00C81B15" w:rsidRDefault="007A0C91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3C1C1E" w:rsidRDefault="009317F8" w:rsidP="009317F8">
      <w:pPr>
        <w:ind w:left="222"/>
        <w:rPr>
          <w:rFonts w:ascii="Berlin Sans FB" w:eastAsia="Arial" w:hAnsi="Berlin Sans FB" w:cs="Arial"/>
          <w:sz w:val="24"/>
          <w:szCs w:val="24"/>
        </w:rPr>
      </w:pPr>
      <w:r w:rsidRPr="003C1C1E">
        <w:rPr>
          <w:rFonts w:ascii="Berlin Sans FB" w:eastAsia="Arial" w:hAnsi="Berlin Sans FB" w:cs="Arial"/>
          <w:spacing w:val="1"/>
          <w:sz w:val="24"/>
          <w:szCs w:val="24"/>
        </w:rPr>
        <w:lastRenderedPageBreak/>
        <w:t>3</w:t>
      </w:r>
      <w:r w:rsidRPr="003C1C1E">
        <w:rPr>
          <w:rFonts w:ascii="Berlin Sans FB" w:eastAsia="Arial" w:hAnsi="Berlin Sans FB" w:cs="Arial"/>
          <w:spacing w:val="-2"/>
          <w:sz w:val="24"/>
          <w:szCs w:val="24"/>
        </w:rPr>
        <w:t>.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1</w:t>
      </w:r>
      <w:r w:rsidRPr="003C1C1E">
        <w:rPr>
          <w:rFonts w:ascii="Berlin Sans FB" w:eastAsia="Arial" w:hAnsi="Berlin Sans FB" w:cs="Arial"/>
          <w:spacing w:val="-2"/>
          <w:sz w:val="24"/>
          <w:szCs w:val="24"/>
        </w:rPr>
        <w:t>.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1</w:t>
      </w:r>
      <w:r w:rsidRPr="003C1C1E">
        <w:rPr>
          <w:rFonts w:ascii="Berlin Sans FB" w:eastAsia="Arial" w:hAnsi="Berlin Sans FB" w:cs="Arial"/>
          <w:sz w:val="24"/>
          <w:szCs w:val="24"/>
        </w:rPr>
        <w:t xml:space="preserve">0 </w:t>
      </w:r>
      <w:r w:rsidRPr="003C1C1E">
        <w:rPr>
          <w:rFonts w:ascii="Berlin Sans FB" w:eastAsia="Arial" w:hAnsi="Berlin Sans FB" w:cs="Arial"/>
          <w:spacing w:val="46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-1"/>
          <w:sz w:val="24"/>
          <w:szCs w:val="24"/>
        </w:rPr>
        <w:t>P</w:t>
      </w:r>
      <w:r w:rsidRPr="003C1C1E">
        <w:rPr>
          <w:rFonts w:ascii="Berlin Sans FB" w:eastAsia="Arial" w:hAnsi="Berlin Sans FB" w:cs="Arial"/>
          <w:spacing w:val="2"/>
          <w:sz w:val="24"/>
          <w:szCs w:val="24"/>
        </w:rPr>
        <w:t>r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u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b</w:t>
      </w:r>
      <w:r w:rsidRPr="003C1C1E">
        <w:rPr>
          <w:rFonts w:ascii="Berlin Sans FB" w:eastAsia="Arial" w:hAnsi="Berlin Sans FB" w:cs="Arial"/>
          <w:spacing w:val="1"/>
          <w:sz w:val="24"/>
          <w:szCs w:val="24"/>
        </w:rPr>
        <w:t>a</w:t>
      </w:r>
      <w:r w:rsidRPr="003C1C1E">
        <w:rPr>
          <w:rFonts w:ascii="Berlin Sans FB" w:eastAsia="Arial" w:hAnsi="Berlin Sans FB" w:cs="Arial"/>
          <w:sz w:val="24"/>
          <w:szCs w:val="24"/>
        </w:rPr>
        <w:t>s</w:t>
      </w:r>
      <w:r w:rsidRPr="003C1C1E">
        <w:rPr>
          <w:rFonts w:ascii="Berlin Sans FB" w:eastAsia="Arial" w:hAnsi="Berlin Sans FB" w:cs="Arial"/>
          <w:spacing w:val="24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-3"/>
          <w:sz w:val="24"/>
          <w:szCs w:val="24"/>
        </w:rPr>
        <w:t>d</w:t>
      </w:r>
      <w:r w:rsidRPr="003C1C1E">
        <w:rPr>
          <w:rFonts w:ascii="Berlin Sans FB" w:eastAsia="Arial" w:hAnsi="Berlin Sans FB" w:cs="Arial"/>
          <w:sz w:val="24"/>
          <w:szCs w:val="24"/>
        </w:rPr>
        <w:t>e</w:t>
      </w:r>
      <w:r w:rsidRPr="003C1C1E">
        <w:rPr>
          <w:rFonts w:ascii="Berlin Sans FB" w:eastAsia="Arial" w:hAnsi="Berlin Sans FB" w:cs="Arial"/>
          <w:spacing w:val="3"/>
          <w:sz w:val="24"/>
          <w:szCs w:val="24"/>
        </w:rPr>
        <w:t xml:space="preserve"> </w:t>
      </w:r>
      <w:r w:rsidRPr="003C1C1E">
        <w:rPr>
          <w:rFonts w:ascii="Berlin Sans FB" w:eastAsia="Arial" w:hAnsi="Berlin Sans FB" w:cs="Arial"/>
          <w:spacing w:val="7"/>
          <w:w w:val="103"/>
          <w:sz w:val="24"/>
          <w:szCs w:val="24"/>
        </w:rPr>
        <w:t>c</w:t>
      </w:r>
      <w:r w:rsidRPr="003C1C1E">
        <w:rPr>
          <w:rFonts w:ascii="Berlin Sans FB" w:eastAsia="Arial" w:hAnsi="Berlin Sans FB" w:cs="Arial"/>
          <w:spacing w:val="-3"/>
          <w:w w:val="103"/>
          <w:sz w:val="24"/>
          <w:szCs w:val="24"/>
        </w:rPr>
        <w:t>o</w:t>
      </w:r>
      <w:r w:rsidRPr="003C1C1E">
        <w:rPr>
          <w:rFonts w:ascii="Berlin Sans FB" w:eastAsia="Arial" w:hAnsi="Berlin Sans FB" w:cs="Arial"/>
          <w:spacing w:val="1"/>
          <w:w w:val="103"/>
          <w:sz w:val="24"/>
          <w:szCs w:val="24"/>
        </w:rPr>
        <w:t>n</w:t>
      </w:r>
      <w:r w:rsidRPr="003C1C1E">
        <w:rPr>
          <w:rFonts w:ascii="Berlin Sans FB" w:eastAsia="Arial" w:hAnsi="Berlin Sans FB" w:cs="Arial"/>
          <w:spacing w:val="-2"/>
          <w:w w:val="103"/>
          <w:sz w:val="24"/>
          <w:szCs w:val="24"/>
        </w:rPr>
        <w:t>f</w:t>
      </w:r>
      <w:r w:rsidRPr="003C1C1E">
        <w:rPr>
          <w:rFonts w:ascii="Berlin Sans FB" w:eastAsia="Arial" w:hAnsi="Berlin Sans FB" w:cs="Arial"/>
          <w:w w:val="103"/>
          <w:sz w:val="24"/>
          <w:szCs w:val="24"/>
        </w:rPr>
        <w:t>i</w:t>
      </w:r>
      <w:r w:rsidRPr="003C1C1E">
        <w:rPr>
          <w:rFonts w:ascii="Berlin Sans FB" w:eastAsia="Arial" w:hAnsi="Berlin Sans FB" w:cs="Arial"/>
          <w:spacing w:val="-3"/>
          <w:w w:val="103"/>
          <w:sz w:val="24"/>
          <w:szCs w:val="24"/>
        </w:rPr>
        <w:t>g</w:t>
      </w:r>
      <w:r w:rsidRPr="003C1C1E">
        <w:rPr>
          <w:rFonts w:ascii="Berlin Sans FB" w:eastAsia="Arial" w:hAnsi="Berlin Sans FB" w:cs="Arial"/>
          <w:spacing w:val="6"/>
          <w:w w:val="103"/>
          <w:sz w:val="24"/>
          <w:szCs w:val="24"/>
        </w:rPr>
        <w:t>u</w:t>
      </w:r>
      <w:r w:rsidRPr="003C1C1E">
        <w:rPr>
          <w:rFonts w:ascii="Berlin Sans FB" w:eastAsia="Arial" w:hAnsi="Berlin Sans FB" w:cs="Arial"/>
          <w:spacing w:val="-8"/>
          <w:w w:val="103"/>
          <w:sz w:val="24"/>
          <w:szCs w:val="24"/>
        </w:rPr>
        <w:t>r</w:t>
      </w:r>
      <w:r w:rsidRPr="003C1C1E">
        <w:rPr>
          <w:rFonts w:ascii="Berlin Sans FB" w:eastAsia="Arial" w:hAnsi="Berlin Sans FB" w:cs="Arial"/>
          <w:spacing w:val="1"/>
          <w:w w:val="103"/>
          <w:sz w:val="24"/>
          <w:szCs w:val="24"/>
        </w:rPr>
        <w:t>a</w:t>
      </w:r>
      <w:r w:rsidRPr="003C1C1E">
        <w:rPr>
          <w:rFonts w:ascii="Berlin Sans FB" w:eastAsia="Arial" w:hAnsi="Berlin Sans FB" w:cs="Arial"/>
          <w:spacing w:val="3"/>
          <w:w w:val="103"/>
          <w:sz w:val="24"/>
          <w:szCs w:val="24"/>
        </w:rPr>
        <w:t>c</w:t>
      </w:r>
      <w:r w:rsidRPr="003C1C1E">
        <w:rPr>
          <w:rFonts w:ascii="Berlin Sans FB" w:eastAsia="Arial" w:hAnsi="Berlin Sans FB" w:cs="Arial"/>
          <w:spacing w:val="-5"/>
          <w:w w:val="103"/>
          <w:sz w:val="24"/>
          <w:szCs w:val="24"/>
        </w:rPr>
        <w:t>i</w:t>
      </w:r>
      <w:r w:rsidRPr="003C1C1E">
        <w:rPr>
          <w:rFonts w:ascii="Berlin Sans FB" w:eastAsia="Arial" w:hAnsi="Berlin Sans FB" w:cs="Arial"/>
          <w:spacing w:val="-3"/>
          <w:w w:val="103"/>
          <w:sz w:val="24"/>
          <w:szCs w:val="24"/>
        </w:rPr>
        <w:t>ó</w:t>
      </w:r>
      <w:r w:rsidRPr="003C1C1E">
        <w:rPr>
          <w:rFonts w:ascii="Berlin Sans FB" w:eastAsia="Arial" w:hAnsi="Berlin Sans FB" w:cs="Arial"/>
          <w:w w:val="103"/>
          <w:sz w:val="24"/>
          <w:szCs w:val="24"/>
        </w:rPr>
        <w:t>n</w:t>
      </w: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753"/>
      </w:tblGrid>
      <w:tr w:rsidR="009317F8" w:rsidRPr="00C81B15" w:rsidTr="00B32473">
        <w:trPr>
          <w:trHeight w:hRule="exact" w:val="1210"/>
        </w:trPr>
        <w:tc>
          <w:tcPr>
            <w:tcW w:w="2851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B32473">
            <w:pPr>
              <w:spacing w:before="4" w:line="360" w:lineRule="auto"/>
              <w:ind w:left="95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B32473">
            <w:pPr>
              <w:spacing w:before="4" w:line="360" w:lineRule="auto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j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v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</w:tc>
        <w:tc>
          <w:tcPr>
            <w:tcW w:w="575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2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q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nt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po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nd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n</w:t>
            </w:r>
            <w:r w:rsidR="00B32473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ob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di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tint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iv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w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B32473">
        <w:trPr>
          <w:trHeight w:hRule="exact" w:val="2957"/>
        </w:trPr>
        <w:tc>
          <w:tcPr>
            <w:tcW w:w="2851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B32473">
            <w:pPr>
              <w:spacing w:before="9" w:line="360" w:lineRule="auto"/>
              <w:ind w:left="95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B32473">
            <w:pPr>
              <w:spacing w:before="9" w:line="360" w:lineRule="auto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é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</w:tc>
        <w:tc>
          <w:tcPr>
            <w:tcW w:w="57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nt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io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</w:p>
          <w:p w:rsidR="009317F8" w:rsidRPr="00C81B15" w:rsidRDefault="009317F8" w:rsidP="00B32473">
            <w:pPr>
              <w:spacing w:before="7" w:line="360" w:lineRule="auto"/>
              <w:ind w:left="100" w:right="428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ca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gu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ion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4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il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a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tiv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: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before="5" w:line="360" w:lineRule="auto"/>
              <w:rPr>
                <w:rFonts w:ascii="Berlin Sans FB" w:hAnsi="Berlin Sans FB"/>
                <w:sz w:val="24"/>
                <w:szCs w:val="24"/>
              </w:rPr>
            </w:pPr>
            <w:r w:rsidRPr="00B32473">
              <w:rPr>
                <w:rFonts w:ascii="Berlin Sans FB" w:hAnsi="Berlin Sans FB"/>
                <w:spacing w:val="-3"/>
                <w:sz w:val="24"/>
                <w:szCs w:val="24"/>
              </w:rPr>
              <w:t>W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</w:rPr>
              <w:t>i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</w:rPr>
              <w:t>n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</w:rPr>
              <w:t>do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</w:rPr>
              <w:t>w</w:t>
            </w:r>
            <w:r w:rsidRPr="00B32473">
              <w:rPr>
                <w:rFonts w:ascii="Berlin Sans FB" w:hAnsi="Berlin Sans FB"/>
                <w:sz w:val="24"/>
                <w:szCs w:val="24"/>
              </w:rPr>
              <w:t>s</w:t>
            </w:r>
            <w:r w:rsidRPr="00B32473">
              <w:rPr>
                <w:rFonts w:ascii="Berlin Sans FB" w:hAnsi="Berlin Sans FB"/>
                <w:spacing w:val="18"/>
                <w:sz w:val="24"/>
                <w:szCs w:val="24"/>
              </w:rPr>
              <w:t xml:space="preserve"> </w:t>
            </w:r>
            <w:r w:rsidRPr="00B32473">
              <w:rPr>
                <w:rFonts w:ascii="Berlin Sans FB" w:hAnsi="Berlin Sans FB"/>
                <w:sz w:val="24"/>
                <w:szCs w:val="24"/>
              </w:rPr>
              <w:t>+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</w:rPr>
              <w:t xml:space="preserve"> </w:t>
            </w:r>
            <w:r w:rsidRPr="00B32473">
              <w:rPr>
                <w:rFonts w:ascii="Berlin Sans FB" w:hAnsi="Berlin Sans FB"/>
                <w:spacing w:val="1"/>
                <w:w w:val="103"/>
                <w:sz w:val="24"/>
                <w:szCs w:val="24"/>
              </w:rPr>
              <w:t>F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r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B32473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f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</w:rPr>
              <w:t>x</w:t>
            </w:r>
          </w:p>
          <w:p w:rsidR="00B32473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before="7" w:line="360" w:lineRule="auto"/>
              <w:rPr>
                <w:rFonts w:ascii="Berlin Sans FB" w:hAnsi="Berlin Sans FB"/>
                <w:sz w:val="24"/>
                <w:szCs w:val="24"/>
              </w:rPr>
            </w:pPr>
            <w:r w:rsidRPr="00B32473">
              <w:rPr>
                <w:rFonts w:ascii="Berlin Sans FB" w:hAnsi="Berlin Sans FB"/>
                <w:spacing w:val="-3"/>
                <w:sz w:val="24"/>
                <w:szCs w:val="24"/>
              </w:rPr>
              <w:t>W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</w:rPr>
              <w:t>i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</w:rPr>
              <w:t>n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</w:rPr>
              <w:t>do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</w:rPr>
              <w:t>w</w:t>
            </w:r>
            <w:r w:rsidRPr="00B32473">
              <w:rPr>
                <w:rFonts w:ascii="Berlin Sans FB" w:hAnsi="Berlin Sans FB"/>
                <w:sz w:val="24"/>
                <w:szCs w:val="24"/>
              </w:rPr>
              <w:t>s</w:t>
            </w:r>
            <w:r w:rsidRPr="00B32473">
              <w:rPr>
                <w:rFonts w:ascii="Berlin Sans FB" w:hAnsi="Berlin Sans FB"/>
                <w:spacing w:val="18"/>
                <w:sz w:val="24"/>
                <w:szCs w:val="24"/>
              </w:rPr>
              <w:t xml:space="preserve"> </w:t>
            </w:r>
            <w:r w:rsidRPr="00B32473">
              <w:rPr>
                <w:rFonts w:ascii="Berlin Sans FB" w:hAnsi="Berlin Sans FB"/>
                <w:sz w:val="24"/>
                <w:szCs w:val="24"/>
              </w:rPr>
              <w:t>+</w:t>
            </w:r>
            <w:r w:rsidRPr="00B32473">
              <w:rPr>
                <w:rFonts w:ascii="Berlin Sans FB" w:hAnsi="Berlin Sans FB"/>
                <w:spacing w:val="8"/>
                <w:sz w:val="24"/>
                <w:szCs w:val="24"/>
              </w:rPr>
              <w:t xml:space="preserve"> </w:t>
            </w:r>
            <w:r w:rsidRPr="00B32473">
              <w:rPr>
                <w:rFonts w:ascii="Berlin Sans FB" w:hAnsi="Berlin Sans FB"/>
                <w:spacing w:val="-3"/>
                <w:sz w:val="24"/>
                <w:szCs w:val="24"/>
              </w:rPr>
              <w:t>I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</w:rPr>
              <w:t>n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</w:rPr>
              <w:t>t</w:t>
            </w:r>
            <w:r w:rsidRPr="00B32473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</w:rPr>
              <w:t>n</w:t>
            </w:r>
            <w:r w:rsidRPr="00B32473">
              <w:rPr>
                <w:rFonts w:ascii="Berlin Sans FB" w:hAnsi="Berlin Sans FB"/>
                <w:spacing w:val="4"/>
                <w:sz w:val="24"/>
                <w:szCs w:val="24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</w:rPr>
              <w:t>t</w:t>
            </w:r>
            <w:r w:rsidRPr="00B32473">
              <w:rPr>
                <w:rFonts w:ascii="Berlin Sans FB" w:hAnsi="Berlin Sans FB"/>
                <w:spacing w:val="12"/>
                <w:sz w:val="24"/>
                <w:szCs w:val="24"/>
              </w:rPr>
              <w:t xml:space="preserve"> </w:t>
            </w:r>
            <w:r w:rsidRPr="00B32473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E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x</w:t>
            </w:r>
            <w:r w:rsidRPr="00B32473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p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</w:t>
            </w:r>
            <w:r w:rsidRPr="00B32473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o</w:t>
            </w:r>
            <w:r w:rsidRPr="00B32473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r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before="7" w:line="360" w:lineRule="auto"/>
              <w:rPr>
                <w:rFonts w:ascii="Berlin Sans FB" w:hAnsi="Berlin Sans FB"/>
                <w:sz w:val="24"/>
                <w:szCs w:val="24"/>
              </w:rPr>
            </w:pPr>
            <w:r w:rsidRPr="00B32473">
              <w:rPr>
                <w:rFonts w:ascii="Berlin Sans FB" w:hAnsi="Berlin Sans FB"/>
                <w:spacing w:val="-3"/>
                <w:sz w:val="24"/>
                <w:szCs w:val="24"/>
              </w:rPr>
              <w:t>W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</w:rPr>
              <w:t>i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</w:rPr>
              <w:t>n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</w:rPr>
              <w:t>do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</w:rPr>
              <w:t>w</w:t>
            </w:r>
            <w:r w:rsidRPr="00B32473">
              <w:rPr>
                <w:rFonts w:ascii="Berlin Sans FB" w:hAnsi="Berlin Sans FB"/>
                <w:sz w:val="24"/>
                <w:szCs w:val="24"/>
              </w:rPr>
              <w:t>s</w:t>
            </w:r>
            <w:r w:rsidRPr="00B32473">
              <w:rPr>
                <w:rFonts w:ascii="Berlin Sans FB" w:hAnsi="Berlin Sans FB"/>
                <w:spacing w:val="18"/>
                <w:sz w:val="24"/>
                <w:szCs w:val="24"/>
              </w:rPr>
              <w:t xml:space="preserve"> </w:t>
            </w:r>
            <w:r w:rsidRPr="00B32473">
              <w:rPr>
                <w:rFonts w:ascii="Berlin Sans FB" w:hAnsi="Berlin Sans FB"/>
                <w:sz w:val="24"/>
                <w:szCs w:val="24"/>
              </w:rPr>
              <w:t>+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</w:rPr>
              <w:t xml:space="preserve"> 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C</w:t>
            </w:r>
            <w:r w:rsidRPr="00B32473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h</w:t>
            </w:r>
            <w:r w:rsidRPr="00B32473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r</w:t>
            </w:r>
            <w:r w:rsidRPr="00B32473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o</w:t>
            </w:r>
            <w:r w:rsidRPr="00B32473"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  <w:t>m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</w:rPr>
              <w:t>e</w:t>
            </w:r>
          </w:p>
        </w:tc>
      </w:tr>
      <w:tr w:rsidR="009317F8" w:rsidRPr="00C81B15" w:rsidTr="00B32473">
        <w:trPr>
          <w:trHeight w:hRule="exact" w:val="859"/>
        </w:trPr>
        <w:tc>
          <w:tcPr>
            <w:tcW w:w="2851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B32473">
            <w:pPr>
              <w:spacing w:before="4" w:line="360" w:lineRule="auto"/>
              <w:ind w:left="95"/>
              <w:rPr>
                <w:rFonts w:ascii="Berlin Sans FB" w:hAnsi="Berlin Sans FB"/>
                <w:spacing w:val="-1"/>
                <w:sz w:val="24"/>
                <w:szCs w:val="24"/>
              </w:rPr>
            </w:pPr>
          </w:p>
          <w:p w:rsidR="009317F8" w:rsidRPr="00C81B15" w:rsidRDefault="009317F8" w:rsidP="00B32473">
            <w:pPr>
              <w:spacing w:before="4" w:line="360" w:lineRule="auto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21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li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z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:</w:t>
            </w:r>
          </w:p>
        </w:tc>
        <w:tc>
          <w:tcPr>
            <w:tcW w:w="57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3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tod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="00B32473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3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lt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s.</w:t>
            </w:r>
          </w:p>
        </w:tc>
      </w:tr>
      <w:tr w:rsidR="009317F8" w:rsidRPr="00C81B15" w:rsidTr="00B32473">
        <w:trPr>
          <w:trHeight w:hRule="exact" w:val="857"/>
        </w:trPr>
        <w:tc>
          <w:tcPr>
            <w:tcW w:w="2851" w:type="dxa"/>
            <w:tcBorders>
              <w:top w:val="single" w:sz="7" w:space="0" w:color="000000"/>
              <w:left w:val="single" w:sz="10" w:space="0" w:color="000000"/>
              <w:bottom w:val="single" w:sz="12" w:space="0" w:color="000000"/>
              <w:right w:val="single" w:sz="7" w:space="0" w:color="000000"/>
            </w:tcBorders>
          </w:tcPr>
          <w:p w:rsidR="00B32473" w:rsidRDefault="00B32473" w:rsidP="00B32473">
            <w:pPr>
              <w:spacing w:before="9" w:line="360" w:lineRule="auto"/>
              <w:ind w:left="95"/>
              <w:rPr>
                <w:rFonts w:ascii="Berlin Sans FB" w:hAnsi="Berlin Sans FB"/>
                <w:spacing w:val="-1"/>
                <w:sz w:val="24"/>
                <w:szCs w:val="24"/>
              </w:rPr>
            </w:pPr>
          </w:p>
          <w:p w:rsidR="009317F8" w:rsidRPr="00C81B15" w:rsidRDefault="009317F8" w:rsidP="00B32473">
            <w:pPr>
              <w:spacing w:before="9" w:line="360" w:lineRule="auto"/>
              <w:ind w:left="95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io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39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s:</w:t>
            </w:r>
          </w:p>
        </w:tc>
        <w:tc>
          <w:tcPr>
            <w:tcW w:w="5753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9317F8" w:rsidRPr="00B32473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se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li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á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ob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ú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it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="00B32473">
              <w:rPr>
                <w:rFonts w:ascii="Berlin Sans FB" w:hAnsi="Berlin Sans FB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tivo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34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</w:rPr>
              <w:t>y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v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g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s.</w:t>
            </w:r>
          </w:p>
        </w:tc>
      </w:tr>
    </w:tbl>
    <w:p w:rsidR="009317F8" w:rsidRPr="00C81B15" w:rsidRDefault="009317F8" w:rsidP="009317F8">
      <w:pPr>
        <w:spacing w:before="9" w:line="80" w:lineRule="exact"/>
        <w:rPr>
          <w:rFonts w:ascii="Berlin Sans FB" w:hAnsi="Berlin Sans FB"/>
          <w:sz w:val="24"/>
          <w:szCs w:val="24"/>
        </w:rPr>
      </w:pPr>
    </w:p>
    <w:p w:rsidR="009317F8" w:rsidRPr="00B32473" w:rsidRDefault="009317F8" w:rsidP="00B32473">
      <w:pPr>
        <w:spacing w:before="40" w:line="360" w:lineRule="auto"/>
        <w:ind w:left="222"/>
        <w:rPr>
          <w:rFonts w:ascii="Berlin Sans FB" w:eastAsia="Arial" w:hAnsi="Berlin Sans FB" w:cs="Arial"/>
          <w:sz w:val="24"/>
          <w:szCs w:val="24"/>
        </w:rPr>
      </w:pPr>
      <w:r w:rsidRPr="00B32473">
        <w:rPr>
          <w:rFonts w:ascii="Berlin Sans FB" w:eastAsia="Arial" w:hAnsi="Berlin Sans FB" w:cs="Arial"/>
          <w:spacing w:val="1"/>
          <w:sz w:val="24"/>
          <w:szCs w:val="24"/>
        </w:rPr>
        <w:t>3</w:t>
      </w:r>
      <w:r w:rsidRPr="00B32473">
        <w:rPr>
          <w:rFonts w:ascii="Berlin Sans FB" w:eastAsia="Arial" w:hAnsi="Berlin Sans FB" w:cs="Arial"/>
          <w:spacing w:val="-2"/>
          <w:sz w:val="24"/>
          <w:szCs w:val="24"/>
        </w:rPr>
        <w:t>.</w:t>
      </w:r>
      <w:r w:rsidRPr="00B32473">
        <w:rPr>
          <w:rFonts w:ascii="Berlin Sans FB" w:eastAsia="Arial" w:hAnsi="Berlin Sans FB" w:cs="Arial"/>
          <w:spacing w:val="1"/>
          <w:sz w:val="24"/>
          <w:szCs w:val="24"/>
        </w:rPr>
        <w:t>1</w:t>
      </w:r>
      <w:r w:rsidRPr="00B32473">
        <w:rPr>
          <w:rFonts w:ascii="Berlin Sans FB" w:eastAsia="Arial" w:hAnsi="Berlin Sans FB" w:cs="Arial"/>
          <w:spacing w:val="-2"/>
          <w:sz w:val="24"/>
          <w:szCs w:val="24"/>
        </w:rPr>
        <w:t>.</w:t>
      </w:r>
      <w:r w:rsidRPr="00B32473">
        <w:rPr>
          <w:rFonts w:ascii="Berlin Sans FB" w:eastAsia="Arial" w:hAnsi="Berlin Sans FB" w:cs="Arial"/>
          <w:spacing w:val="1"/>
          <w:sz w:val="24"/>
          <w:szCs w:val="24"/>
        </w:rPr>
        <w:t>1</w:t>
      </w:r>
      <w:r w:rsidRPr="00B32473">
        <w:rPr>
          <w:rFonts w:ascii="Berlin Sans FB" w:eastAsia="Arial" w:hAnsi="Berlin Sans FB" w:cs="Arial"/>
          <w:sz w:val="24"/>
          <w:szCs w:val="24"/>
        </w:rPr>
        <w:t xml:space="preserve">1 </w:t>
      </w:r>
      <w:r w:rsidRPr="00B32473">
        <w:rPr>
          <w:rFonts w:ascii="Berlin Sans FB" w:eastAsia="Arial" w:hAnsi="Berlin Sans FB" w:cs="Arial"/>
          <w:spacing w:val="46"/>
          <w:sz w:val="24"/>
          <w:szCs w:val="24"/>
        </w:rPr>
        <w:t xml:space="preserve"> </w:t>
      </w:r>
      <w:r w:rsidRPr="00B32473">
        <w:rPr>
          <w:rFonts w:ascii="Berlin Sans FB" w:eastAsia="Arial" w:hAnsi="Berlin Sans FB" w:cs="Arial"/>
          <w:spacing w:val="-1"/>
          <w:sz w:val="24"/>
          <w:szCs w:val="24"/>
        </w:rPr>
        <w:t>P</w:t>
      </w:r>
      <w:r w:rsidRPr="00B32473">
        <w:rPr>
          <w:rFonts w:ascii="Berlin Sans FB" w:eastAsia="Arial" w:hAnsi="Berlin Sans FB" w:cs="Arial"/>
          <w:spacing w:val="2"/>
          <w:sz w:val="24"/>
          <w:szCs w:val="24"/>
        </w:rPr>
        <w:t>r</w:t>
      </w:r>
      <w:r w:rsidRPr="00B32473">
        <w:rPr>
          <w:rFonts w:ascii="Berlin Sans FB" w:eastAsia="Arial" w:hAnsi="Berlin Sans FB" w:cs="Arial"/>
          <w:spacing w:val="-3"/>
          <w:sz w:val="24"/>
          <w:szCs w:val="24"/>
        </w:rPr>
        <w:t>u</w:t>
      </w:r>
      <w:r w:rsidRPr="00B32473">
        <w:rPr>
          <w:rFonts w:ascii="Berlin Sans FB" w:eastAsia="Arial" w:hAnsi="Berlin Sans FB" w:cs="Arial"/>
          <w:spacing w:val="1"/>
          <w:sz w:val="24"/>
          <w:szCs w:val="24"/>
        </w:rPr>
        <w:t>e</w:t>
      </w:r>
      <w:r w:rsidRPr="00B32473">
        <w:rPr>
          <w:rFonts w:ascii="Berlin Sans FB" w:eastAsia="Arial" w:hAnsi="Berlin Sans FB" w:cs="Arial"/>
          <w:spacing w:val="-3"/>
          <w:sz w:val="24"/>
          <w:szCs w:val="24"/>
        </w:rPr>
        <w:t>b</w:t>
      </w:r>
      <w:r w:rsidRPr="00B32473">
        <w:rPr>
          <w:rFonts w:ascii="Berlin Sans FB" w:eastAsia="Arial" w:hAnsi="Berlin Sans FB" w:cs="Arial"/>
          <w:spacing w:val="1"/>
          <w:sz w:val="24"/>
          <w:szCs w:val="24"/>
        </w:rPr>
        <w:t>a</w:t>
      </w:r>
      <w:r w:rsidRPr="00B32473">
        <w:rPr>
          <w:rFonts w:ascii="Berlin Sans FB" w:eastAsia="Arial" w:hAnsi="Berlin Sans FB" w:cs="Arial"/>
          <w:sz w:val="24"/>
          <w:szCs w:val="24"/>
        </w:rPr>
        <w:t>s</w:t>
      </w:r>
      <w:r w:rsidRPr="00B32473">
        <w:rPr>
          <w:rFonts w:ascii="Berlin Sans FB" w:eastAsia="Arial" w:hAnsi="Berlin Sans FB" w:cs="Arial"/>
          <w:spacing w:val="24"/>
          <w:sz w:val="24"/>
          <w:szCs w:val="24"/>
        </w:rPr>
        <w:t xml:space="preserve"> </w:t>
      </w:r>
      <w:r w:rsidRPr="00B32473">
        <w:rPr>
          <w:rFonts w:ascii="Berlin Sans FB" w:eastAsia="Arial" w:hAnsi="Berlin Sans FB" w:cs="Arial"/>
          <w:spacing w:val="-3"/>
          <w:sz w:val="24"/>
          <w:szCs w:val="24"/>
        </w:rPr>
        <w:t>d</w:t>
      </w:r>
      <w:r w:rsidRPr="00B32473">
        <w:rPr>
          <w:rFonts w:ascii="Berlin Sans FB" w:eastAsia="Arial" w:hAnsi="Berlin Sans FB" w:cs="Arial"/>
          <w:sz w:val="24"/>
          <w:szCs w:val="24"/>
        </w:rPr>
        <w:t>e</w:t>
      </w:r>
      <w:r w:rsidRPr="00B32473">
        <w:rPr>
          <w:rFonts w:ascii="Berlin Sans FB" w:eastAsia="Arial" w:hAnsi="Berlin Sans FB" w:cs="Arial"/>
          <w:spacing w:val="8"/>
          <w:sz w:val="24"/>
          <w:szCs w:val="24"/>
        </w:rPr>
        <w:t xml:space="preserve"> </w:t>
      </w:r>
      <w:r w:rsidRPr="00B32473">
        <w:rPr>
          <w:rFonts w:ascii="Berlin Sans FB" w:eastAsia="Arial" w:hAnsi="Berlin Sans FB" w:cs="Arial"/>
          <w:w w:val="103"/>
          <w:sz w:val="24"/>
          <w:szCs w:val="24"/>
        </w:rPr>
        <w:t>i</w:t>
      </w:r>
      <w:r w:rsidRPr="00B32473">
        <w:rPr>
          <w:rFonts w:ascii="Berlin Sans FB" w:eastAsia="Arial" w:hAnsi="Berlin Sans FB" w:cs="Arial"/>
          <w:spacing w:val="-3"/>
          <w:w w:val="103"/>
          <w:sz w:val="24"/>
          <w:szCs w:val="24"/>
        </w:rPr>
        <w:t>n</w:t>
      </w:r>
      <w:r w:rsidRPr="00B32473">
        <w:rPr>
          <w:rFonts w:ascii="Berlin Sans FB" w:eastAsia="Arial" w:hAnsi="Berlin Sans FB" w:cs="Arial"/>
          <w:spacing w:val="7"/>
          <w:w w:val="103"/>
          <w:sz w:val="24"/>
          <w:szCs w:val="24"/>
        </w:rPr>
        <w:t>s</w:t>
      </w:r>
      <w:r w:rsidRPr="00B32473">
        <w:rPr>
          <w:rFonts w:ascii="Berlin Sans FB" w:eastAsia="Arial" w:hAnsi="Berlin Sans FB" w:cs="Arial"/>
          <w:spacing w:val="-6"/>
          <w:w w:val="103"/>
          <w:sz w:val="24"/>
          <w:szCs w:val="24"/>
        </w:rPr>
        <w:t>t</w:t>
      </w:r>
      <w:r w:rsidRPr="00B32473">
        <w:rPr>
          <w:rFonts w:ascii="Berlin Sans FB" w:eastAsia="Arial" w:hAnsi="Berlin Sans FB" w:cs="Arial"/>
          <w:spacing w:val="6"/>
          <w:w w:val="103"/>
          <w:sz w:val="24"/>
          <w:szCs w:val="24"/>
        </w:rPr>
        <w:t>a</w:t>
      </w:r>
      <w:r w:rsidRPr="00B32473">
        <w:rPr>
          <w:rFonts w:ascii="Berlin Sans FB" w:eastAsia="Arial" w:hAnsi="Berlin Sans FB" w:cs="Arial"/>
          <w:spacing w:val="-5"/>
          <w:w w:val="103"/>
          <w:sz w:val="24"/>
          <w:szCs w:val="24"/>
        </w:rPr>
        <w:t>l</w:t>
      </w:r>
      <w:r w:rsidRPr="00B32473">
        <w:rPr>
          <w:rFonts w:ascii="Berlin Sans FB" w:eastAsia="Arial" w:hAnsi="Berlin Sans FB" w:cs="Arial"/>
          <w:spacing w:val="-3"/>
          <w:w w:val="103"/>
          <w:sz w:val="24"/>
          <w:szCs w:val="24"/>
        </w:rPr>
        <w:t>a</w:t>
      </w:r>
      <w:r w:rsidRPr="00B32473">
        <w:rPr>
          <w:rFonts w:ascii="Berlin Sans FB" w:eastAsia="Arial" w:hAnsi="Berlin Sans FB" w:cs="Arial"/>
          <w:spacing w:val="3"/>
          <w:w w:val="103"/>
          <w:sz w:val="24"/>
          <w:szCs w:val="24"/>
        </w:rPr>
        <w:t>c</w:t>
      </w:r>
      <w:r w:rsidRPr="00B32473">
        <w:rPr>
          <w:rFonts w:ascii="Berlin Sans FB" w:eastAsia="Arial" w:hAnsi="Berlin Sans FB" w:cs="Arial"/>
          <w:spacing w:val="-5"/>
          <w:w w:val="103"/>
          <w:sz w:val="24"/>
          <w:szCs w:val="24"/>
        </w:rPr>
        <w:t>i</w:t>
      </w:r>
      <w:r w:rsidRPr="00B32473">
        <w:rPr>
          <w:rFonts w:ascii="Berlin Sans FB" w:eastAsia="Arial" w:hAnsi="Berlin Sans FB" w:cs="Arial"/>
          <w:spacing w:val="6"/>
          <w:w w:val="103"/>
          <w:sz w:val="24"/>
          <w:szCs w:val="24"/>
        </w:rPr>
        <w:t>ó</w:t>
      </w:r>
      <w:r w:rsidRPr="00B32473">
        <w:rPr>
          <w:rFonts w:ascii="Berlin Sans FB" w:eastAsia="Arial" w:hAnsi="Berlin Sans FB" w:cs="Arial"/>
          <w:w w:val="103"/>
          <w:sz w:val="24"/>
          <w:szCs w:val="24"/>
        </w:rPr>
        <w:t>n</w:t>
      </w:r>
    </w:p>
    <w:p w:rsidR="009317F8" w:rsidRPr="00C81B15" w:rsidRDefault="009317F8" w:rsidP="00B32473">
      <w:pPr>
        <w:spacing w:line="360" w:lineRule="auto"/>
        <w:ind w:left="913" w:right="245" w:firstLine="10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se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z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á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2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id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1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2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 xml:space="preserve">e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2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z w:val="24"/>
          <w:szCs w:val="24"/>
          <w:lang w:val="es-MX"/>
        </w:rPr>
        <w:t>y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é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2"/>
          <w:w w:val="10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w w:val="10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w w:val="10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w w:val="103"/>
          <w:sz w:val="24"/>
          <w:szCs w:val="24"/>
          <w:lang w:val="es-MX"/>
        </w:rPr>
        <w:t xml:space="preserve">a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í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f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6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11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z w:val="24"/>
          <w:szCs w:val="24"/>
          <w:lang w:val="es-MX"/>
        </w:rPr>
        <w:t>.</w:t>
      </w:r>
      <w:r w:rsidRPr="00C81B15">
        <w:rPr>
          <w:rFonts w:ascii="Berlin Sans FB" w:hAnsi="Berlin Sans FB"/>
          <w:spacing w:val="31"/>
          <w:sz w:val="24"/>
          <w:szCs w:val="24"/>
          <w:lang w:val="es-MX"/>
        </w:rPr>
        <w:t xml:space="preserve"> </w:t>
      </w:r>
    </w:p>
    <w:p w:rsidR="009317F8" w:rsidRPr="00C81B15" w:rsidRDefault="009317F8" w:rsidP="009317F8">
      <w:pPr>
        <w:spacing w:before="3" w:line="18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7A0C91">
      <w:pPr>
        <w:rPr>
          <w:rFonts w:ascii="Berlin Sans FB" w:eastAsia="Arial" w:hAnsi="Berlin Sans FB" w:cs="Arial"/>
          <w:sz w:val="24"/>
          <w:szCs w:val="24"/>
        </w:rPr>
      </w:pPr>
      <w:r w:rsidRPr="00C81B15">
        <w:rPr>
          <w:rFonts w:ascii="Berlin Sans FB" w:eastAsia="Arial" w:hAnsi="Berlin Sans FB" w:cs="Arial"/>
          <w:b/>
          <w:sz w:val="24"/>
          <w:szCs w:val="24"/>
        </w:rPr>
        <w:t xml:space="preserve">4. </w:t>
      </w:r>
      <w:r w:rsidRPr="00C81B15">
        <w:rPr>
          <w:rFonts w:ascii="Berlin Sans FB" w:eastAsia="Arial" w:hAnsi="Berlin Sans FB" w:cs="Arial"/>
          <w:b/>
          <w:spacing w:val="16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w w:val="101"/>
          <w:sz w:val="24"/>
          <w:szCs w:val="24"/>
        </w:rPr>
        <w:t>Re</w:t>
      </w:r>
      <w:r w:rsidRPr="00C81B15">
        <w:rPr>
          <w:rFonts w:ascii="Berlin Sans FB" w:eastAsia="Arial" w:hAnsi="Berlin Sans FB" w:cs="Arial"/>
          <w:b/>
          <w:spacing w:val="4"/>
          <w:w w:val="101"/>
          <w:sz w:val="24"/>
          <w:szCs w:val="24"/>
        </w:rPr>
        <w:t>c</w:t>
      </w:r>
      <w:r w:rsidRPr="00C81B15">
        <w:rPr>
          <w:rFonts w:ascii="Berlin Sans FB" w:eastAsia="Arial" w:hAnsi="Berlin Sans FB" w:cs="Arial"/>
          <w:b/>
          <w:spacing w:val="1"/>
          <w:w w:val="101"/>
          <w:sz w:val="24"/>
          <w:szCs w:val="24"/>
        </w:rPr>
        <w:t>u</w:t>
      </w:r>
      <w:r w:rsidRPr="00C81B15">
        <w:rPr>
          <w:rFonts w:ascii="Berlin Sans FB" w:eastAsia="Arial" w:hAnsi="Berlin Sans FB" w:cs="Arial"/>
          <w:b/>
          <w:w w:val="101"/>
          <w:sz w:val="24"/>
          <w:szCs w:val="24"/>
        </w:rPr>
        <w:t>rs</w:t>
      </w:r>
      <w:r w:rsidRPr="00C81B15">
        <w:rPr>
          <w:rFonts w:ascii="Berlin Sans FB" w:eastAsia="Arial" w:hAnsi="Berlin Sans FB" w:cs="Arial"/>
          <w:b/>
          <w:spacing w:val="1"/>
          <w:w w:val="101"/>
          <w:sz w:val="24"/>
          <w:szCs w:val="24"/>
        </w:rPr>
        <w:t>o</w:t>
      </w:r>
      <w:r w:rsidRPr="00C81B15">
        <w:rPr>
          <w:rFonts w:ascii="Berlin Sans FB" w:eastAsia="Arial" w:hAnsi="Berlin Sans FB" w:cs="Arial"/>
          <w:b/>
          <w:w w:val="101"/>
          <w:sz w:val="24"/>
          <w:szCs w:val="24"/>
        </w:rPr>
        <w:t>s</w:t>
      </w: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ind w:left="222"/>
        <w:rPr>
          <w:rFonts w:ascii="Berlin Sans FB" w:eastAsia="Arial" w:hAnsi="Berlin Sans FB" w:cs="Arial"/>
          <w:sz w:val="24"/>
          <w:szCs w:val="24"/>
        </w:rPr>
      </w:pPr>
      <w:r w:rsidRPr="00C81B15">
        <w:rPr>
          <w:rFonts w:ascii="Berlin Sans FB" w:eastAsia="Arial" w:hAnsi="Berlin Sans FB" w:cs="Arial"/>
          <w:b/>
          <w:spacing w:val="1"/>
          <w:sz w:val="24"/>
          <w:szCs w:val="24"/>
        </w:rPr>
        <w:t>4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</w:rPr>
        <w:t>.</w:t>
      </w:r>
      <w:r w:rsidRPr="00C81B15">
        <w:rPr>
          <w:rFonts w:ascii="Berlin Sans FB" w:eastAsia="Arial" w:hAnsi="Berlin Sans FB" w:cs="Arial"/>
          <w:b/>
          <w:sz w:val="24"/>
          <w:szCs w:val="24"/>
        </w:rPr>
        <w:t xml:space="preserve">1 </w:t>
      </w:r>
      <w:r w:rsidRPr="00C81B15">
        <w:rPr>
          <w:rFonts w:ascii="Berlin Sans FB" w:eastAsia="Arial" w:hAnsi="Berlin Sans FB" w:cs="Arial"/>
          <w:b/>
          <w:spacing w:val="44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5"/>
          <w:w w:val="103"/>
          <w:sz w:val="24"/>
          <w:szCs w:val="24"/>
        </w:rPr>
        <w:t>T</w:t>
      </w:r>
      <w:r w:rsidRPr="00C81B15">
        <w:rPr>
          <w:rFonts w:ascii="Berlin Sans FB" w:eastAsia="Arial" w:hAnsi="Berlin Sans FB" w:cs="Arial"/>
          <w:b/>
          <w:spacing w:val="-4"/>
          <w:w w:val="103"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-3"/>
          <w:w w:val="103"/>
          <w:sz w:val="24"/>
          <w:szCs w:val="24"/>
        </w:rPr>
        <w:t>a</w:t>
      </w:r>
      <w:r w:rsidRPr="00C81B15">
        <w:rPr>
          <w:rFonts w:ascii="Berlin Sans FB" w:eastAsia="Arial" w:hAnsi="Berlin Sans FB" w:cs="Arial"/>
          <w:b/>
          <w:spacing w:val="-5"/>
          <w:w w:val="103"/>
          <w:sz w:val="24"/>
          <w:szCs w:val="24"/>
        </w:rPr>
        <w:t>b</w:t>
      </w:r>
      <w:r w:rsidRPr="00C81B15">
        <w:rPr>
          <w:rFonts w:ascii="Berlin Sans FB" w:eastAsia="Arial" w:hAnsi="Berlin Sans FB" w:cs="Arial"/>
          <w:b/>
          <w:spacing w:val="6"/>
          <w:w w:val="103"/>
          <w:sz w:val="24"/>
          <w:szCs w:val="24"/>
        </w:rPr>
        <w:t>a</w:t>
      </w:r>
      <w:r w:rsidRPr="00C81B15">
        <w:rPr>
          <w:rFonts w:ascii="Berlin Sans FB" w:eastAsia="Arial" w:hAnsi="Berlin Sans FB" w:cs="Arial"/>
          <w:b/>
          <w:spacing w:val="-6"/>
          <w:w w:val="103"/>
          <w:sz w:val="24"/>
          <w:szCs w:val="24"/>
        </w:rPr>
        <w:t>j</w:t>
      </w:r>
      <w:r w:rsidRPr="00C81B15">
        <w:rPr>
          <w:rFonts w:ascii="Berlin Sans FB" w:eastAsia="Arial" w:hAnsi="Berlin Sans FB" w:cs="Arial"/>
          <w:b/>
          <w:spacing w:val="6"/>
          <w:w w:val="103"/>
          <w:sz w:val="24"/>
          <w:szCs w:val="24"/>
        </w:rPr>
        <w:t>a</w:t>
      </w:r>
      <w:r w:rsidRPr="00C81B15">
        <w:rPr>
          <w:rFonts w:ascii="Berlin Sans FB" w:eastAsia="Arial" w:hAnsi="Berlin Sans FB" w:cs="Arial"/>
          <w:b/>
          <w:spacing w:val="-5"/>
          <w:w w:val="103"/>
          <w:sz w:val="24"/>
          <w:szCs w:val="24"/>
        </w:rPr>
        <w:t>d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</w:rPr>
        <w:t>o</w:t>
      </w:r>
      <w:r w:rsidRPr="00C81B15">
        <w:rPr>
          <w:rFonts w:ascii="Berlin Sans FB" w:eastAsia="Arial" w:hAnsi="Berlin Sans FB" w:cs="Arial"/>
          <w:b/>
          <w:spacing w:val="-4"/>
          <w:w w:val="103"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1"/>
          <w:w w:val="103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</w:rPr>
        <w:t>s</w:t>
      </w:r>
    </w:p>
    <w:p w:rsidR="009317F8" w:rsidRPr="00C81B15" w:rsidRDefault="009317F8" w:rsidP="009317F8">
      <w:pPr>
        <w:spacing w:before="8" w:line="280" w:lineRule="exact"/>
        <w:rPr>
          <w:rFonts w:ascii="Berlin Sans FB" w:hAnsi="Berlin Sans FB"/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  <w:gridCol w:w="2256"/>
        <w:gridCol w:w="4890"/>
      </w:tblGrid>
      <w:tr w:rsidR="009317F8" w:rsidRPr="00C81B15" w:rsidTr="00B32473">
        <w:trPr>
          <w:trHeight w:hRule="exact" w:val="646"/>
        </w:trPr>
        <w:tc>
          <w:tcPr>
            <w:tcW w:w="9402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B32473" w:rsidRDefault="00B32473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b/>
                <w:sz w:val="24"/>
                <w:szCs w:val="24"/>
              </w:rPr>
            </w:pPr>
          </w:p>
          <w:p w:rsidR="009317F8" w:rsidRPr="00C81B15" w:rsidRDefault="009317F8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b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b/>
                <w:spacing w:val="-1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b/>
                <w:spacing w:val="-6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b/>
                <w:spacing w:val="2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b/>
                <w:spacing w:val="-1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b/>
                <w:spacing w:val="4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b/>
                <w:spacing w:val="-7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b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b/>
                <w:spacing w:val="25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b/>
                <w:spacing w:val="-3"/>
                <w:w w:val="103"/>
                <w:sz w:val="24"/>
                <w:szCs w:val="24"/>
              </w:rPr>
              <w:t>h</w:t>
            </w:r>
            <w:r w:rsidRPr="00C81B15">
              <w:rPr>
                <w:rFonts w:ascii="Berlin Sans FB" w:hAnsi="Berlin Sans FB"/>
                <w:b/>
                <w:spacing w:val="2"/>
                <w:w w:val="103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ma</w:t>
            </w:r>
            <w:r w:rsidRPr="00C81B15">
              <w:rPr>
                <w:rFonts w:ascii="Berlin Sans FB" w:hAnsi="Berlin Sans FB"/>
                <w:b/>
                <w:spacing w:val="2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b/>
                <w:w w:val="103"/>
                <w:sz w:val="24"/>
                <w:szCs w:val="24"/>
              </w:rPr>
              <w:t>s</w:t>
            </w:r>
          </w:p>
        </w:tc>
      </w:tr>
      <w:tr w:rsidR="009317F8" w:rsidRPr="00C81B15" w:rsidTr="00B32473">
        <w:trPr>
          <w:trHeight w:hRule="exact" w:val="1005"/>
        </w:trPr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C81B15">
            <w:pPr>
              <w:spacing w:line="200" w:lineRule="exact"/>
              <w:ind w:left="100"/>
              <w:rPr>
                <w:rFonts w:ascii="Berlin Sans FB" w:hAnsi="Berlin Sans FB"/>
                <w:b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b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b/>
                <w:spacing w:val="-1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spacing w:val="6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w w:val="103"/>
                <w:sz w:val="24"/>
                <w:szCs w:val="24"/>
              </w:rPr>
              <w:t>j</w:t>
            </w:r>
            <w:r w:rsidRPr="00C81B15">
              <w:rPr>
                <w:rFonts w:ascii="Berlin Sans FB" w:hAnsi="Berlin Sans FB"/>
                <w:b/>
                <w:spacing w:val="-7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spacing w:val="6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b/>
                <w:spacing w:val="-1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b/>
                <w:w w:val="104"/>
                <w:sz w:val="24"/>
                <w:szCs w:val="24"/>
              </w:rPr>
              <w:t>r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C81B15">
            <w:pPr>
              <w:spacing w:line="200" w:lineRule="exact"/>
              <w:ind w:left="100"/>
              <w:rPr>
                <w:rFonts w:ascii="Berlin Sans FB" w:hAnsi="Berlin Sans FB"/>
                <w:b/>
                <w:spacing w:val="1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b/>
                <w:spacing w:val="1"/>
                <w:sz w:val="24"/>
                <w:szCs w:val="24"/>
              </w:rPr>
              <w:t>Mí</w:t>
            </w:r>
            <w:r w:rsidRPr="00C81B15">
              <w:rPr>
                <w:rFonts w:ascii="Berlin Sans FB" w:hAnsi="Berlin Sans FB"/>
                <w:b/>
                <w:spacing w:val="-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b/>
                <w:spacing w:val="1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b/>
                <w:spacing w:val="-2"/>
                <w:sz w:val="24"/>
                <w:szCs w:val="24"/>
              </w:rPr>
              <w:t>m</w:t>
            </w:r>
            <w:r w:rsidRPr="00C81B15">
              <w:rPr>
                <w:rFonts w:ascii="Berlin Sans FB" w:hAnsi="Berlin Sans FB"/>
                <w:b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b/>
                <w:spacing w:val="10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b/>
                <w:spacing w:val="6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b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b/>
                <w:spacing w:val="3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b/>
                <w:spacing w:val="3"/>
                <w:w w:val="104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b/>
                <w:spacing w:val="-6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b/>
                <w:spacing w:val="-1"/>
                <w:w w:val="104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b/>
                <w:spacing w:val="2"/>
                <w:w w:val="103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b/>
                <w:spacing w:val="-1"/>
                <w:w w:val="104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b/>
                <w:spacing w:val="-1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b/>
                <w:w w:val="103"/>
                <w:sz w:val="24"/>
                <w:szCs w:val="24"/>
              </w:rPr>
              <w:t>s</w:t>
            </w:r>
          </w:p>
          <w:p w:rsidR="009317F8" w:rsidRPr="00C81B15" w:rsidRDefault="009317F8" w:rsidP="00C81B15">
            <w:pPr>
              <w:spacing w:before="4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b/>
                <w:spacing w:val="-1"/>
                <w:w w:val="104"/>
                <w:sz w:val="24"/>
                <w:szCs w:val="24"/>
              </w:rPr>
              <w:t>re</w:t>
            </w:r>
            <w:r w:rsidRPr="00C81B15">
              <w:rPr>
                <w:rFonts w:ascii="Berlin Sans FB" w:hAnsi="Berlin Sans FB"/>
                <w:b/>
                <w:spacing w:val="3"/>
                <w:w w:val="104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b/>
                <w:spacing w:val="-7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m</w:t>
            </w:r>
            <w:r w:rsidRPr="00C81B15">
              <w:rPr>
                <w:rFonts w:ascii="Berlin Sans FB" w:hAnsi="Berlin Sans FB"/>
                <w:b/>
                <w:spacing w:val="-1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b/>
                <w:spacing w:val="-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b/>
                <w:spacing w:val="6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spacing w:val="6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b/>
                <w:spacing w:val="-1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b/>
                <w:w w:val="103"/>
                <w:sz w:val="24"/>
                <w:szCs w:val="24"/>
              </w:rPr>
              <w:t>s</w:t>
            </w:r>
          </w:p>
        </w:tc>
        <w:tc>
          <w:tcPr>
            <w:tcW w:w="48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C81B15">
            <w:pPr>
              <w:spacing w:line="200" w:lineRule="exact"/>
              <w:ind w:left="100"/>
              <w:rPr>
                <w:rFonts w:ascii="Berlin Sans FB" w:hAnsi="Berlin Sans FB"/>
                <w:b/>
                <w:spacing w:val="5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b/>
                <w:spacing w:val="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b/>
                <w:spacing w:val="-5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b/>
                <w:spacing w:val="6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b/>
                <w:spacing w:val="-6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b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b/>
                <w:spacing w:val="-4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b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b/>
                <w:spacing w:val="1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b/>
                <w:spacing w:val="-6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b/>
                <w:spacing w:val="2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spacing w:val="-6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b/>
                <w:spacing w:val="1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b/>
                <w:spacing w:val="2"/>
                <w:sz w:val="24"/>
                <w:szCs w:val="24"/>
              </w:rPr>
              <w:t>ó</w:t>
            </w:r>
            <w:r w:rsidRPr="00C81B15">
              <w:rPr>
                <w:rFonts w:ascii="Berlin Sans FB" w:hAnsi="Berlin Sans FB"/>
                <w:b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b/>
                <w:spacing w:val="42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b/>
                <w:spacing w:val="2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b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b/>
                <w:spacing w:val="3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b/>
                <w:spacing w:val="-1"/>
                <w:w w:val="104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b/>
                <w:spacing w:val="-6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b/>
                <w:spacing w:val="-1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b/>
                <w:spacing w:val="6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b/>
                <w:spacing w:val="-7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b/>
                <w:spacing w:val="-3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b/>
                <w:spacing w:val="-1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spacing w:val="6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b/>
                <w:spacing w:val="-4"/>
                <w:w w:val="104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b/>
                <w:spacing w:val="1"/>
                <w:w w:val="104"/>
                <w:sz w:val="24"/>
                <w:szCs w:val="24"/>
              </w:rPr>
              <w:t>li</w:t>
            </w:r>
            <w:r w:rsidRPr="00C81B15">
              <w:rPr>
                <w:rFonts w:ascii="Berlin Sans FB" w:hAnsi="Berlin Sans FB"/>
                <w:b/>
                <w:spacing w:val="2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spacing w:val="2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b/>
                <w:spacing w:val="-1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b/>
                <w:w w:val="103"/>
                <w:sz w:val="24"/>
                <w:szCs w:val="24"/>
              </w:rPr>
              <w:t>s</w:t>
            </w:r>
          </w:p>
        </w:tc>
      </w:tr>
      <w:tr w:rsidR="009317F8" w:rsidRPr="00C81B15" w:rsidTr="00B32473">
        <w:trPr>
          <w:trHeight w:hRule="exact" w:val="1690"/>
        </w:trPr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C81B15">
            <w:pPr>
              <w:spacing w:line="200" w:lineRule="exact"/>
              <w:ind w:left="100"/>
              <w:rPr>
                <w:rFonts w:ascii="Berlin Sans FB" w:hAnsi="Berlin Sans FB"/>
                <w:spacing w:val="-1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Je</w:t>
            </w:r>
            <w:r w:rsidRPr="00C81B15">
              <w:rPr>
                <w:rFonts w:ascii="Berlin Sans FB" w:hAnsi="Berlin Sans FB"/>
                <w:sz w:val="24"/>
                <w:szCs w:val="24"/>
              </w:rPr>
              <w:t>fe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1</w:t>
            </w:r>
          </w:p>
        </w:tc>
        <w:tc>
          <w:tcPr>
            <w:tcW w:w="48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j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: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qu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do</w:t>
            </w:r>
            <w:r w:rsidRPr="00B32473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Ges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on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f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m</w:t>
            </w:r>
            <w:r w:rsidRPr="00B32473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B32473">
        <w:trPr>
          <w:trHeight w:hRule="exact" w:val="2834"/>
        </w:trPr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</w:rPr>
              <w:t>ñ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s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1</w:t>
            </w:r>
          </w:p>
        </w:tc>
        <w:tc>
          <w:tcPr>
            <w:tcW w:w="48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ti</w:t>
            </w:r>
            <w:r w:rsidRPr="00C81B15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3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: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G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9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G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7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7"/>
                <w:sz w:val="24"/>
                <w:szCs w:val="24"/>
                <w:lang w:val="es-MX"/>
              </w:rPr>
              <w:t>v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2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f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ec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ti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30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6"/>
                <w:w w:val="104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z</w:t>
            </w:r>
            <w:r w:rsidRPr="00B32473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B32473">
        <w:trPr>
          <w:trHeight w:hRule="exact" w:val="2548"/>
        </w:trPr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B32473" w:rsidRDefault="00B32473" w:rsidP="00C81B15">
            <w:pPr>
              <w:spacing w:line="200" w:lineRule="exact"/>
              <w:ind w:left="100"/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B32473" w:rsidRDefault="00B32473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1</w:t>
            </w:r>
          </w:p>
        </w:tc>
        <w:tc>
          <w:tcPr>
            <w:tcW w:w="489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: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z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g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do</w:t>
            </w:r>
            <w:r w:rsidRPr="00B32473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up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3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ti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on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c</w:t>
            </w:r>
            <w:r w:rsidRPr="00B32473">
              <w:rPr>
                <w:rFonts w:ascii="Berlin Sans FB" w:hAnsi="Berlin Sans FB"/>
                <w:spacing w:val="3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m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B32473">
        <w:trPr>
          <w:trHeight w:hRule="exact" w:val="2416"/>
        </w:trPr>
        <w:tc>
          <w:tcPr>
            <w:tcW w:w="2256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C81B15">
            <w:pPr>
              <w:spacing w:before="7" w:line="200" w:lineRule="exact"/>
              <w:ind w:left="100" w:right="752"/>
              <w:rPr>
                <w:rFonts w:ascii="Berlin Sans FB" w:hAnsi="Berlin Sans FB"/>
                <w:spacing w:val="-5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before="7" w:line="200" w:lineRule="exact"/>
              <w:ind w:left="100" w:right="752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m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31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</w:rPr>
              <w:t xml:space="preserve">l 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m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</w:rPr>
              <w:t>a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1</w:t>
            </w:r>
          </w:p>
        </w:tc>
        <w:tc>
          <w:tcPr>
            <w:tcW w:w="489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before="3" w:line="360" w:lineRule="auto"/>
              <w:ind w:left="100" w:right="1424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. 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: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before="10"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16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g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ó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tabs>
                <w:tab w:val="left" w:pos="440"/>
              </w:tabs>
              <w:spacing w:line="360" w:lineRule="auto"/>
              <w:ind w:right="483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/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ont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acce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pacing w:val="1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e </w:t>
            </w:r>
            <w:r w:rsidRPr="00B32473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3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10"/>
                <w:w w:val="103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B32473">
        <w:trPr>
          <w:trHeight w:hRule="exact" w:val="2284"/>
        </w:trPr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C81B15">
            <w:pPr>
              <w:spacing w:line="200" w:lineRule="exact"/>
              <w:ind w:left="100"/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3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e</w:t>
            </w:r>
          </w:p>
          <w:p w:rsidR="009317F8" w:rsidRPr="00C81B15" w:rsidRDefault="009317F8" w:rsidP="00C81B15">
            <w:pPr>
              <w:spacing w:before="4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B32473">
            <w:pPr>
              <w:spacing w:line="200" w:lineRule="exact"/>
              <w:ind w:left="100"/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1</w:t>
            </w:r>
          </w:p>
        </w:tc>
        <w:tc>
          <w:tcPr>
            <w:tcW w:w="48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a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: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9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ase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10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</w:tbl>
    <w:p w:rsidR="009317F8" w:rsidRPr="00C81B15" w:rsidRDefault="009317F8" w:rsidP="009317F8">
      <w:pPr>
        <w:spacing w:before="9" w:line="80" w:lineRule="exact"/>
        <w:rPr>
          <w:rFonts w:ascii="Berlin Sans FB" w:hAnsi="Berlin Sans FB"/>
          <w:sz w:val="24"/>
          <w:szCs w:val="24"/>
          <w:lang w:val="es-MX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  <w:gridCol w:w="2256"/>
        <w:gridCol w:w="4890"/>
      </w:tblGrid>
      <w:tr w:rsidR="009317F8" w:rsidRPr="00C81B15" w:rsidTr="00B32473">
        <w:trPr>
          <w:trHeight w:hRule="exact" w:val="3014"/>
        </w:trPr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B32473" w:rsidRDefault="00B32473" w:rsidP="00C81B15">
            <w:pPr>
              <w:spacing w:line="200" w:lineRule="exact"/>
              <w:ind w:left="100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ñ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B51528" w:rsidRDefault="00B51528" w:rsidP="00B51528">
            <w:pPr>
              <w:spacing w:line="200" w:lineRule="exact"/>
              <w:ind w:left="100"/>
              <w:jc w:val="center"/>
              <w:rPr>
                <w:rFonts w:ascii="Berlin Sans FB" w:hAnsi="Berlin Sans FB"/>
                <w:w w:val="103"/>
                <w:sz w:val="24"/>
                <w:szCs w:val="24"/>
              </w:rPr>
            </w:pPr>
          </w:p>
          <w:p w:rsidR="009317F8" w:rsidRPr="00C81B15" w:rsidRDefault="009317F8" w:rsidP="00B51528">
            <w:pPr>
              <w:spacing w:line="200" w:lineRule="exact"/>
              <w:ind w:left="100"/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1</w:t>
            </w:r>
          </w:p>
        </w:tc>
        <w:tc>
          <w:tcPr>
            <w:tcW w:w="4890" w:type="dxa"/>
            <w:tcBorders>
              <w:top w:val="single" w:sz="7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3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ni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ion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s,</w:t>
            </w:r>
            <w:r w:rsidRPr="00C81B15">
              <w:rPr>
                <w:rFonts w:ascii="Berlin Sans FB" w:hAnsi="Berlin Sans FB"/>
                <w:spacing w:val="3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uto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y</w:t>
            </w:r>
          </w:p>
          <w:p w:rsidR="009317F8" w:rsidRPr="00C81B15" w:rsidRDefault="00B32473" w:rsidP="00B32473">
            <w:pPr>
              <w:spacing w:before="7"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Asociaciones</w:t>
            </w:r>
            <w:r w:rsidR="009317F8" w:rsidRPr="00C81B15">
              <w:rPr>
                <w:rFonts w:ascii="Berlin Sans FB" w:hAnsi="Berlin Sans FB"/>
                <w:spacing w:val="25"/>
                <w:sz w:val="24"/>
                <w:szCs w:val="24"/>
                <w:lang w:val="es-MX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="009317F8"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="009317F8"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="009317F8"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="009317F8"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="009317F8" w:rsidRPr="00C81B15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="009317F8"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l</w:t>
            </w:r>
            <w:r w:rsidR="009317F8"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="009317F8"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s</w:t>
            </w:r>
            <w:r w:rsidR="009317F8"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="009317F8"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="009317F8"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="009317F8"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="009317F8"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p</w:t>
            </w:r>
            <w:r w:rsidR="009317F8"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  <w:lang w:val="es-MX"/>
              </w:rPr>
              <w:t>r</w:t>
            </w:r>
            <w:r w:rsidR="009317F8"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u</w:t>
            </w:r>
            <w:r w:rsidR="009317F8"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="009317F8"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b</w:t>
            </w:r>
            <w:r w:rsidR="009317F8"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="009317F8"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s.</w:t>
            </w:r>
          </w:p>
          <w:p w:rsidR="009317F8" w:rsidRPr="00C81B15" w:rsidRDefault="009317F8" w:rsidP="00B32473">
            <w:pPr>
              <w:spacing w:before="11"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on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  <w:lang w:val="es-MX"/>
              </w:rPr>
              <w:t>: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ti</w:t>
            </w:r>
            <w:r w:rsidRPr="00B32473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f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c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34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fi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B32473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ti</w:t>
            </w:r>
            <w:r w:rsidRPr="00B32473">
              <w:rPr>
                <w:rFonts w:ascii="Berlin Sans FB" w:hAnsi="Berlin Sans FB"/>
                <w:spacing w:val="-9"/>
                <w:sz w:val="24"/>
                <w:szCs w:val="24"/>
                <w:lang w:val="es-MX"/>
              </w:rPr>
              <w:t>f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c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34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fi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qu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  <w:tr w:rsidR="009317F8" w:rsidRPr="00C81B15" w:rsidTr="00B32473">
        <w:trPr>
          <w:trHeight w:hRule="exact" w:val="2399"/>
        </w:trPr>
        <w:tc>
          <w:tcPr>
            <w:tcW w:w="2256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32473" w:rsidRDefault="00B32473" w:rsidP="00C81B15">
            <w:pPr>
              <w:spacing w:before="3"/>
              <w:ind w:left="100"/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before="3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m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3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m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do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</w:p>
        </w:tc>
        <w:tc>
          <w:tcPr>
            <w:tcW w:w="2256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C81B15">
            <w:pPr>
              <w:rPr>
                <w:rFonts w:ascii="Berlin Sans FB" w:hAnsi="Berlin Sans FB"/>
                <w:sz w:val="24"/>
                <w:szCs w:val="24"/>
              </w:rPr>
            </w:pPr>
          </w:p>
        </w:tc>
        <w:tc>
          <w:tcPr>
            <w:tcW w:w="4890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before="7" w:line="360" w:lineRule="auto"/>
              <w:ind w:left="100" w:right="294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m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me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un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,</w:t>
            </w:r>
            <w:r w:rsidRPr="00C81B15">
              <w:rPr>
                <w:rFonts w:ascii="Berlin Sans FB" w:hAnsi="Berlin Sans FB"/>
                <w:spacing w:val="24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ase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s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qu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4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ilid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:</w:t>
            </w:r>
          </w:p>
          <w:p w:rsidR="009317F8" w:rsidRPr="00B32473" w:rsidRDefault="009317F8" w:rsidP="00B32473">
            <w:pPr>
              <w:pStyle w:val="Prrafodelista"/>
              <w:numPr>
                <w:ilvl w:val="2"/>
                <w:numId w:val="22"/>
              </w:numPr>
              <w:tabs>
                <w:tab w:val="left" w:pos="440"/>
                <w:tab w:val="left" w:pos="4890"/>
              </w:tabs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B32473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B32473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c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="00B32473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q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t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 xml:space="preserve">s 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B32473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m</w:t>
            </w:r>
            <w:r w:rsidRPr="00B32473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nt</w:t>
            </w:r>
            <w:r w:rsidRPr="00B32473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B32473">
              <w:rPr>
                <w:rFonts w:ascii="Berlin Sans FB" w:hAnsi="Berlin Sans FB"/>
                <w:spacing w:val="31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B32473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="00B32473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m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B32473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Pr="00B32473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B32473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B32473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p</w:t>
            </w:r>
            <w:r w:rsidRPr="00B32473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B32473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u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B32473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b</w:t>
            </w:r>
            <w:r w:rsidRPr="00B32473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B32473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.</w:t>
            </w:r>
          </w:p>
        </w:tc>
      </w:tr>
    </w:tbl>
    <w:p w:rsidR="009317F8" w:rsidRDefault="009317F8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B32473" w:rsidRDefault="00B32473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9317F8">
      <w:pPr>
        <w:spacing w:before="40"/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t>4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  <w:lang w:val="es-MX"/>
        </w:rPr>
        <w:t>.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 xml:space="preserve">2 </w:t>
      </w:r>
      <w:r w:rsidRPr="00C81B15">
        <w:rPr>
          <w:rFonts w:ascii="Berlin Sans FB" w:eastAsia="Arial" w:hAnsi="Berlin Sans FB" w:cs="Arial"/>
          <w:b/>
          <w:spacing w:val="44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-1"/>
          <w:w w:val="103"/>
          <w:sz w:val="24"/>
          <w:szCs w:val="24"/>
          <w:lang w:val="es-MX"/>
        </w:rPr>
        <w:t>S</w:t>
      </w:r>
      <w:r w:rsidRPr="00C81B15">
        <w:rPr>
          <w:rFonts w:ascii="Berlin Sans FB" w:eastAsia="Arial" w:hAnsi="Berlin Sans FB" w:cs="Arial"/>
          <w:b/>
          <w:spacing w:val="-2"/>
          <w:w w:val="103"/>
          <w:sz w:val="24"/>
          <w:szCs w:val="24"/>
          <w:lang w:val="es-MX"/>
        </w:rPr>
        <w:t>i</w:t>
      </w:r>
      <w:r w:rsidRPr="00C81B15">
        <w:rPr>
          <w:rFonts w:ascii="Berlin Sans FB" w:eastAsia="Arial" w:hAnsi="Berlin Sans FB" w:cs="Arial"/>
          <w:b/>
          <w:spacing w:val="1"/>
          <w:w w:val="103"/>
          <w:sz w:val="24"/>
          <w:szCs w:val="24"/>
          <w:lang w:val="es-MX"/>
        </w:rPr>
        <w:t>s</w:t>
      </w:r>
      <w:r w:rsidRPr="00C81B15">
        <w:rPr>
          <w:rFonts w:ascii="Berlin Sans FB" w:eastAsia="Arial" w:hAnsi="Berlin Sans FB" w:cs="Arial"/>
          <w:b/>
          <w:spacing w:val="2"/>
          <w:w w:val="103"/>
          <w:sz w:val="24"/>
          <w:szCs w:val="24"/>
          <w:lang w:val="es-MX"/>
        </w:rPr>
        <w:t>t</w:t>
      </w:r>
      <w:r w:rsidRPr="00C81B15">
        <w:rPr>
          <w:rFonts w:ascii="Berlin Sans FB" w:eastAsia="Arial" w:hAnsi="Berlin Sans FB" w:cs="Arial"/>
          <w:b/>
          <w:spacing w:val="1"/>
          <w:w w:val="103"/>
          <w:sz w:val="24"/>
          <w:szCs w:val="24"/>
          <w:lang w:val="es-MX"/>
        </w:rPr>
        <w:t>e</w:t>
      </w:r>
      <w:r w:rsidRPr="00C81B15">
        <w:rPr>
          <w:rFonts w:ascii="Berlin Sans FB" w:eastAsia="Arial" w:hAnsi="Berlin Sans FB" w:cs="Arial"/>
          <w:b/>
          <w:spacing w:val="-6"/>
          <w:w w:val="103"/>
          <w:sz w:val="24"/>
          <w:szCs w:val="24"/>
          <w:lang w:val="es-MX"/>
        </w:rPr>
        <w:t>m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a</w:t>
      </w:r>
    </w:p>
    <w:p w:rsidR="009317F8" w:rsidRPr="00C81B15" w:rsidRDefault="009317F8" w:rsidP="009317F8">
      <w:pPr>
        <w:spacing w:before="10" w:line="1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  <w:lang w:val="es-MX"/>
        </w:rPr>
      </w:pPr>
    </w:p>
    <w:p w:rsidR="009317F8" w:rsidRPr="00C81B15" w:rsidRDefault="009317F8" w:rsidP="00B32473">
      <w:pPr>
        <w:spacing w:line="360" w:lineRule="auto"/>
        <w:ind w:left="922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6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g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1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2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2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12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em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16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il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za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2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ra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j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1"/>
          <w:sz w:val="24"/>
          <w:szCs w:val="24"/>
          <w:lang w:val="es-MX"/>
        </w:rPr>
        <w:t>i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ó</w:t>
      </w:r>
      <w:r w:rsidRPr="00C81B15">
        <w:rPr>
          <w:rFonts w:ascii="Berlin Sans FB" w:hAnsi="Berlin Sans FB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26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4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2"/>
          <w:w w:val="10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4"/>
          <w:w w:val="10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7"/>
          <w:w w:val="10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6"/>
          <w:w w:val="104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2"/>
          <w:w w:val="10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6"/>
          <w:w w:val="104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1"/>
          <w:w w:val="103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w w:val="104"/>
          <w:sz w:val="24"/>
          <w:szCs w:val="24"/>
          <w:lang w:val="es-MX"/>
        </w:rPr>
        <w:t>:</w:t>
      </w:r>
    </w:p>
    <w:tbl>
      <w:tblPr>
        <w:tblW w:w="0" w:type="auto"/>
        <w:tblInd w:w="9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4961"/>
      </w:tblGrid>
      <w:tr w:rsidR="009317F8" w:rsidRPr="00C81B15" w:rsidTr="00B32473">
        <w:trPr>
          <w:trHeight w:hRule="exact" w:val="346"/>
        </w:trPr>
        <w:tc>
          <w:tcPr>
            <w:tcW w:w="8312" w:type="dxa"/>
            <w:gridSpan w:val="2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5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</w:rPr>
              <w:t>l</w:t>
            </w:r>
            <w:r w:rsidRPr="00C81B15">
              <w:rPr>
                <w:rFonts w:ascii="Berlin Sans FB" w:hAnsi="Berlin Sans FB"/>
                <w:spacing w:val="12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</w:rPr>
              <w:t>m</w:t>
            </w:r>
            <w:r w:rsidRPr="00C81B15">
              <w:rPr>
                <w:rFonts w:ascii="Berlin Sans FB" w:hAnsi="Berlin Sans FB"/>
                <w:w w:val="104"/>
                <w:sz w:val="24"/>
                <w:szCs w:val="24"/>
              </w:rPr>
              <w:t>a</w:t>
            </w:r>
          </w:p>
        </w:tc>
      </w:tr>
      <w:tr w:rsidR="009317F8" w:rsidRPr="00C81B15" w:rsidTr="008D2F29">
        <w:trPr>
          <w:trHeight w:hRule="exact" w:val="346"/>
        </w:trPr>
        <w:tc>
          <w:tcPr>
            <w:tcW w:w="3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u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pacing w:val="-5"/>
                <w:w w:val="103"/>
                <w:sz w:val="24"/>
                <w:szCs w:val="24"/>
              </w:rPr>
              <w:t>s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o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4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</w:rPr>
              <w:t>o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</w:rPr>
              <w:t>m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</w:rPr>
              <w:t>b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</w:rPr>
              <w:t>r</w:t>
            </w:r>
            <w:r w:rsidRPr="00C81B15">
              <w:rPr>
                <w:rFonts w:ascii="Berlin Sans FB" w:hAnsi="Berlin Sans FB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spacing w:val="20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</w:rPr>
              <w:t>/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</w:rPr>
              <w:t>p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o</w:t>
            </w:r>
          </w:p>
        </w:tc>
      </w:tr>
      <w:tr w:rsidR="009317F8" w:rsidRPr="00C81B15" w:rsidTr="008D2F29">
        <w:trPr>
          <w:trHeight w:hRule="exact" w:val="622"/>
        </w:trPr>
        <w:tc>
          <w:tcPr>
            <w:tcW w:w="335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9317F8" w:rsidRPr="00C81B15" w:rsidRDefault="009317F8" w:rsidP="008D2F29">
            <w:pPr>
              <w:spacing w:line="240" w:lineRule="auto"/>
              <w:ind w:left="66" w:right="247"/>
              <w:jc w:val="center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12"/>
                <w:sz w:val="24"/>
                <w:szCs w:val="24"/>
                <w:lang w:val="es-MX"/>
              </w:rPr>
              <w:t>v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b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</w:p>
          <w:p w:rsidR="008D2F29" w:rsidRDefault="008D2F29" w:rsidP="008D2F29">
            <w:pPr>
              <w:spacing w:line="360" w:lineRule="auto"/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</w:pPr>
            <w:r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 </w:t>
            </w:r>
          </w:p>
          <w:p w:rsidR="009317F8" w:rsidRPr="00C81B15" w:rsidRDefault="008D2F29" w:rsidP="008D2F29">
            <w:p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 </w:t>
            </w:r>
            <w:r w:rsidR="009317F8"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N</w:t>
            </w:r>
            <w:r w:rsidR="009317F8"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="009317F8"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="009317F8"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b</w:t>
            </w:r>
            <w:r w:rsidR="009317F8"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="009317F8"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="009317F8"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="009317F8"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="009317F8"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="009317F8"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s</w:t>
            </w:r>
            <w:r w:rsidR="009317F8"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="009317F8"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r</w:t>
            </w:r>
            <w:r w:rsidR="009317F8" w:rsidRPr="00C81B15">
              <w:rPr>
                <w:rFonts w:ascii="Berlin Sans FB" w:hAnsi="Berlin Sans FB"/>
                <w:spacing w:val="-12"/>
                <w:w w:val="103"/>
                <w:sz w:val="24"/>
                <w:szCs w:val="24"/>
                <w:lang w:val="es-MX"/>
              </w:rPr>
              <w:t>v</w:t>
            </w:r>
            <w:r w:rsidR="009317F8"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i</w:t>
            </w:r>
            <w:r w:rsidR="009317F8"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do</w:t>
            </w:r>
            <w:r w:rsidR="009317F8"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</w:p>
          <w:p w:rsidR="008D2F29" w:rsidRDefault="008D2F29" w:rsidP="008D2F29">
            <w:pPr>
              <w:spacing w:line="240" w:lineRule="auto"/>
              <w:ind w:left="297"/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</w:pPr>
          </w:p>
          <w:p w:rsidR="009317F8" w:rsidRPr="00C81B15" w:rsidRDefault="008D2F29" w:rsidP="008D2F29">
            <w:pPr>
              <w:spacing w:line="24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 xml:space="preserve">  </w:t>
            </w:r>
            <w:r w:rsidR="009317F8" w:rsidRPr="00C81B15">
              <w:rPr>
                <w:rFonts w:ascii="Berlin Sans FB" w:hAnsi="Berlin Sans FB"/>
                <w:spacing w:val="4"/>
                <w:sz w:val="24"/>
                <w:szCs w:val="24"/>
                <w:lang w:val="es-MX"/>
              </w:rPr>
              <w:t>N</w:t>
            </w:r>
            <w:r w:rsidR="009317F8"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="009317F8"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m</w:t>
            </w:r>
            <w:r w:rsidR="009317F8"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b</w:t>
            </w:r>
            <w:r w:rsidR="009317F8"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r</w:t>
            </w:r>
            <w:r w:rsidR="009317F8"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="009317F8" w:rsidRPr="00C81B15">
              <w:rPr>
                <w:rFonts w:ascii="Berlin Sans FB" w:hAnsi="Berlin Sans FB"/>
                <w:spacing w:val="20"/>
                <w:sz w:val="24"/>
                <w:szCs w:val="24"/>
                <w:lang w:val="es-MX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="009317F8"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="009317F8"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="009317F8"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="009317F8"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 xml:space="preserve"> b</w:t>
            </w:r>
            <w:r w:rsidR="009317F8"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="009317F8"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s</w:t>
            </w:r>
            <w:r w:rsidR="009317F8"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="009317F8" w:rsidRPr="00C81B15">
              <w:rPr>
                <w:rFonts w:ascii="Berlin Sans FB" w:hAnsi="Berlin Sans FB"/>
                <w:spacing w:val="8"/>
                <w:sz w:val="24"/>
                <w:szCs w:val="24"/>
                <w:lang w:val="es-MX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="009317F8"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="009317F8"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 xml:space="preserve"> </w:t>
            </w:r>
            <w:r w:rsidR="009317F8"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="009317F8"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="009317F8"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t</w:t>
            </w:r>
            <w:r w:rsidR="009317F8"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o</w:t>
            </w:r>
            <w:r w:rsidR="009317F8"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  MySQL</w:t>
            </w:r>
          </w:p>
        </w:tc>
      </w:tr>
      <w:tr w:rsidR="009317F8" w:rsidRPr="00C81B15" w:rsidTr="008D2F29">
        <w:trPr>
          <w:trHeight w:hRule="exact" w:val="716"/>
        </w:trPr>
        <w:tc>
          <w:tcPr>
            <w:tcW w:w="3351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Apache Tomcat7</w:t>
            </w:r>
          </w:p>
        </w:tc>
      </w:tr>
      <w:tr w:rsidR="009317F8" w:rsidRPr="00C81B15" w:rsidTr="008D2F29">
        <w:trPr>
          <w:trHeight w:hRule="exact" w:val="569"/>
        </w:trPr>
        <w:tc>
          <w:tcPr>
            <w:tcW w:w="335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color w:val="000000" w:themeColor="text1"/>
                <w:sz w:val="24"/>
                <w:szCs w:val="24"/>
              </w:rPr>
            </w:pPr>
            <w:r w:rsidRPr="00C81B15">
              <w:rPr>
                <w:rFonts w:ascii="Berlin Sans FB" w:hAnsi="Berlin Sans FB"/>
                <w:color w:val="000000" w:themeColor="text1"/>
                <w:sz w:val="24"/>
                <w:szCs w:val="24"/>
              </w:rPr>
              <w:t>bdkarisma</w:t>
            </w:r>
          </w:p>
        </w:tc>
      </w:tr>
      <w:tr w:rsidR="009317F8" w:rsidRPr="00C81B15" w:rsidTr="008D2F29">
        <w:trPr>
          <w:trHeight w:hRule="exact" w:val="355"/>
        </w:trPr>
        <w:tc>
          <w:tcPr>
            <w:tcW w:w="335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9317F8" w:rsidRPr="00C81B15" w:rsidRDefault="009317F8" w:rsidP="00BE3DB1">
            <w:pPr>
              <w:spacing w:line="360" w:lineRule="auto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ti</w:t>
            </w:r>
            <w:r w:rsidRPr="00C81B15">
              <w:rPr>
                <w:rFonts w:ascii="Berlin Sans FB" w:hAnsi="Berlin Sans FB"/>
                <w:spacing w:val="-4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z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ra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6"/>
                <w:w w:val="104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</w:p>
          <w:p w:rsidR="009317F8" w:rsidRPr="00C81B15" w:rsidRDefault="008A5A0D" w:rsidP="00BE3DB1">
            <w:p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  <w:r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 xml:space="preserve">  </w:t>
            </w:r>
            <w:r w:rsidR="009317F8"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  <w:lang w:val="es-MX"/>
              </w:rPr>
              <w:t>C</w:t>
            </w:r>
            <w:r w:rsidR="009317F8" w:rsidRPr="00C81B15">
              <w:rPr>
                <w:rFonts w:ascii="Berlin Sans FB" w:hAnsi="Berlin Sans FB"/>
                <w:spacing w:val="-7"/>
                <w:w w:val="103"/>
                <w:sz w:val="24"/>
                <w:szCs w:val="24"/>
                <w:lang w:val="es-MX"/>
              </w:rPr>
              <w:t>o</w:t>
            </w:r>
            <w:r w:rsidR="009317F8"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n</w:t>
            </w:r>
            <w:r w:rsidR="009317F8"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f</w:t>
            </w:r>
            <w:r w:rsidR="009317F8" w:rsidRPr="00C81B15">
              <w:rPr>
                <w:rFonts w:ascii="Berlin Sans FB" w:hAnsi="Berlin Sans FB"/>
                <w:spacing w:val="1"/>
                <w:w w:val="104"/>
                <w:sz w:val="24"/>
                <w:szCs w:val="24"/>
                <w:lang w:val="es-MX"/>
              </w:rPr>
              <w:t>i</w:t>
            </w:r>
            <w:r w:rsidR="009317F8" w:rsidRPr="00C81B15">
              <w:rPr>
                <w:rFonts w:ascii="Berlin Sans FB" w:hAnsi="Berlin Sans FB"/>
                <w:spacing w:val="-7"/>
                <w:w w:val="103"/>
                <w:sz w:val="24"/>
                <w:szCs w:val="24"/>
                <w:lang w:val="es-MX"/>
              </w:rPr>
              <w:t>g</w:t>
            </w:r>
            <w:r w:rsidR="009317F8"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u</w:t>
            </w:r>
            <w:r w:rsidR="009317F8" w:rsidRPr="00C81B15">
              <w:rPr>
                <w:rFonts w:ascii="Berlin Sans FB" w:hAnsi="Berlin Sans FB"/>
                <w:spacing w:val="-4"/>
                <w:w w:val="103"/>
                <w:sz w:val="24"/>
                <w:szCs w:val="24"/>
                <w:lang w:val="es-MX"/>
              </w:rPr>
              <w:t>r</w:t>
            </w:r>
            <w:r w:rsidR="009317F8" w:rsidRPr="00C81B15">
              <w:rPr>
                <w:rFonts w:ascii="Berlin Sans FB" w:hAnsi="Berlin Sans FB"/>
                <w:spacing w:val="-1"/>
                <w:w w:val="104"/>
                <w:sz w:val="24"/>
                <w:szCs w:val="24"/>
                <w:lang w:val="es-MX"/>
              </w:rPr>
              <w:t>ac</w:t>
            </w:r>
            <w:r w:rsidR="009317F8" w:rsidRPr="00C81B15">
              <w:rPr>
                <w:rFonts w:ascii="Berlin Sans FB" w:hAnsi="Berlin Sans FB"/>
                <w:spacing w:val="-4"/>
                <w:w w:val="104"/>
                <w:sz w:val="24"/>
                <w:szCs w:val="24"/>
                <w:lang w:val="es-MX"/>
              </w:rPr>
              <w:t>i</w:t>
            </w:r>
            <w:r w:rsidR="009317F8"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ó</w:t>
            </w:r>
            <w:r w:rsidR="009317F8"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n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</w:p>
        </w:tc>
      </w:tr>
      <w:tr w:rsidR="009317F8" w:rsidRPr="00C81B15" w:rsidTr="008A5A0D">
        <w:trPr>
          <w:trHeight w:hRule="exact" w:val="909"/>
        </w:trPr>
        <w:tc>
          <w:tcPr>
            <w:tcW w:w="335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rPr>
                <w:rFonts w:ascii="Berlin Sans FB" w:hAnsi="Berlin Sans FB"/>
                <w:sz w:val="24"/>
                <w:szCs w:val="24"/>
                <w:lang w:val="es-MX"/>
              </w:rPr>
            </w:pP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B32473">
            <w:pPr>
              <w:spacing w:line="360" w:lineRule="auto"/>
              <w:ind w:left="100"/>
              <w:rPr>
                <w:rFonts w:ascii="Berlin Sans FB" w:hAnsi="Berlin Sans FB"/>
                <w:spacing w:val="-2"/>
                <w:sz w:val="24"/>
                <w:szCs w:val="24"/>
                <w:lang w:val="en-US"/>
              </w:rPr>
            </w:pP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n-US"/>
              </w:rPr>
              <w:t>Toshiba Satellite L845, Intel Core i5, 2.50 GHz, 4.00 GB de memoria Ram con S.O. Windows 8.1</w:t>
            </w:r>
          </w:p>
        </w:tc>
      </w:tr>
    </w:tbl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  <w:lang w:val="en-US"/>
        </w:rPr>
      </w:pPr>
    </w:p>
    <w:p w:rsidR="009317F8" w:rsidRPr="00C81B15" w:rsidRDefault="009317F8" w:rsidP="009317F8">
      <w:pPr>
        <w:spacing w:before="15" w:line="200" w:lineRule="exact"/>
        <w:rPr>
          <w:rFonts w:ascii="Berlin Sans FB" w:hAnsi="Berlin Sans FB"/>
          <w:sz w:val="24"/>
          <w:szCs w:val="24"/>
          <w:lang w:val="en-US"/>
        </w:rPr>
      </w:pPr>
    </w:p>
    <w:p w:rsidR="009317F8" w:rsidRPr="00C81B15" w:rsidRDefault="009317F8" w:rsidP="009317F8">
      <w:pPr>
        <w:spacing w:before="33" w:line="260" w:lineRule="exact"/>
        <w:ind w:left="222"/>
        <w:rPr>
          <w:rFonts w:ascii="Berlin Sans FB" w:eastAsia="Arial" w:hAnsi="Berlin Sans FB" w:cs="Arial"/>
          <w:sz w:val="24"/>
          <w:szCs w:val="24"/>
        </w:rPr>
      </w:pPr>
      <w:r w:rsidRPr="00C81B15">
        <w:rPr>
          <w:rFonts w:ascii="Berlin Sans FB" w:eastAsia="Arial" w:hAnsi="Berlin Sans FB" w:cs="Arial"/>
          <w:b/>
          <w:position w:val="-1"/>
          <w:sz w:val="24"/>
          <w:szCs w:val="24"/>
        </w:rPr>
        <w:t xml:space="preserve">5. </w:t>
      </w:r>
      <w:r w:rsidRPr="00C81B15">
        <w:rPr>
          <w:rFonts w:ascii="Berlin Sans FB" w:eastAsia="Arial" w:hAnsi="Berlin Sans FB" w:cs="Arial"/>
          <w:b/>
          <w:spacing w:val="16"/>
          <w:position w:val="-1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position w:val="-1"/>
          <w:sz w:val="24"/>
          <w:szCs w:val="24"/>
        </w:rPr>
        <w:t>H</w:t>
      </w:r>
      <w:r w:rsidRPr="00C81B15">
        <w:rPr>
          <w:rFonts w:ascii="Berlin Sans FB" w:eastAsia="Arial" w:hAnsi="Berlin Sans FB" w:cs="Arial"/>
          <w:b/>
          <w:spacing w:val="2"/>
          <w:position w:val="-1"/>
          <w:sz w:val="24"/>
          <w:szCs w:val="24"/>
        </w:rPr>
        <w:t>i</w:t>
      </w:r>
      <w:r w:rsidRPr="00C81B15">
        <w:rPr>
          <w:rFonts w:ascii="Berlin Sans FB" w:eastAsia="Arial" w:hAnsi="Berlin Sans FB" w:cs="Arial"/>
          <w:b/>
          <w:spacing w:val="-6"/>
          <w:position w:val="-1"/>
          <w:sz w:val="24"/>
          <w:szCs w:val="24"/>
        </w:rPr>
        <w:t>t</w:t>
      </w:r>
      <w:r w:rsidRPr="00C81B15">
        <w:rPr>
          <w:rFonts w:ascii="Berlin Sans FB" w:eastAsia="Arial" w:hAnsi="Berlin Sans FB" w:cs="Arial"/>
          <w:b/>
          <w:spacing w:val="6"/>
          <w:position w:val="-1"/>
          <w:sz w:val="24"/>
          <w:szCs w:val="24"/>
        </w:rPr>
        <w:t>o</w:t>
      </w:r>
      <w:r w:rsidRPr="00C81B15">
        <w:rPr>
          <w:rFonts w:ascii="Berlin Sans FB" w:eastAsia="Arial" w:hAnsi="Berlin Sans FB" w:cs="Arial"/>
          <w:b/>
          <w:position w:val="-1"/>
          <w:sz w:val="24"/>
          <w:szCs w:val="24"/>
        </w:rPr>
        <w:t>s</w:t>
      </w:r>
      <w:r w:rsidRPr="00C81B15">
        <w:rPr>
          <w:rFonts w:ascii="Berlin Sans FB" w:eastAsia="Arial" w:hAnsi="Berlin Sans FB" w:cs="Arial"/>
          <w:b/>
          <w:spacing w:val="5"/>
          <w:position w:val="-1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6"/>
          <w:position w:val="-1"/>
          <w:sz w:val="24"/>
          <w:szCs w:val="24"/>
        </w:rPr>
        <w:t>d</w:t>
      </w:r>
      <w:r w:rsidRPr="00C81B15">
        <w:rPr>
          <w:rFonts w:ascii="Berlin Sans FB" w:eastAsia="Arial" w:hAnsi="Berlin Sans FB" w:cs="Arial"/>
          <w:b/>
          <w:position w:val="-1"/>
          <w:sz w:val="24"/>
          <w:szCs w:val="24"/>
        </w:rPr>
        <w:t>el</w:t>
      </w:r>
      <w:r w:rsidRPr="00C81B15">
        <w:rPr>
          <w:rFonts w:ascii="Berlin Sans FB" w:eastAsia="Arial" w:hAnsi="Berlin Sans FB" w:cs="Arial"/>
          <w:b/>
          <w:spacing w:val="4"/>
          <w:position w:val="-1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-4"/>
          <w:position w:val="-1"/>
          <w:sz w:val="24"/>
          <w:szCs w:val="24"/>
        </w:rPr>
        <w:t>p</w:t>
      </w:r>
      <w:r w:rsidRPr="00C81B15">
        <w:rPr>
          <w:rFonts w:ascii="Berlin Sans FB" w:eastAsia="Arial" w:hAnsi="Berlin Sans FB" w:cs="Arial"/>
          <w:b/>
          <w:spacing w:val="5"/>
          <w:position w:val="-1"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-4"/>
          <w:position w:val="-1"/>
          <w:sz w:val="24"/>
          <w:szCs w:val="24"/>
        </w:rPr>
        <w:t>o</w:t>
      </w:r>
      <w:r w:rsidRPr="00C81B15">
        <w:rPr>
          <w:rFonts w:ascii="Berlin Sans FB" w:eastAsia="Arial" w:hAnsi="Berlin Sans FB" w:cs="Arial"/>
          <w:b/>
          <w:position w:val="-1"/>
          <w:sz w:val="24"/>
          <w:szCs w:val="24"/>
        </w:rPr>
        <w:t>ceso</w:t>
      </w:r>
      <w:r w:rsidRPr="00C81B15">
        <w:rPr>
          <w:rFonts w:ascii="Berlin Sans FB" w:eastAsia="Arial" w:hAnsi="Berlin Sans FB" w:cs="Arial"/>
          <w:b/>
          <w:spacing w:val="13"/>
          <w:position w:val="-1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1"/>
          <w:position w:val="-1"/>
          <w:sz w:val="24"/>
          <w:szCs w:val="24"/>
        </w:rPr>
        <w:t>d</w:t>
      </w:r>
      <w:r w:rsidRPr="00C81B15">
        <w:rPr>
          <w:rFonts w:ascii="Berlin Sans FB" w:eastAsia="Arial" w:hAnsi="Berlin Sans FB" w:cs="Arial"/>
          <w:b/>
          <w:position w:val="-1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2"/>
          <w:position w:val="-1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1"/>
          <w:w w:val="101"/>
          <w:position w:val="-1"/>
          <w:sz w:val="24"/>
          <w:szCs w:val="24"/>
        </w:rPr>
        <w:t>p</w:t>
      </w:r>
      <w:r w:rsidRPr="00C81B15">
        <w:rPr>
          <w:rFonts w:ascii="Berlin Sans FB" w:eastAsia="Arial" w:hAnsi="Berlin Sans FB" w:cs="Arial"/>
          <w:b/>
          <w:spacing w:val="-4"/>
          <w:w w:val="101"/>
          <w:position w:val="-1"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1"/>
          <w:w w:val="101"/>
          <w:position w:val="-1"/>
          <w:sz w:val="24"/>
          <w:szCs w:val="24"/>
        </w:rPr>
        <w:t>u</w:t>
      </w:r>
      <w:r w:rsidRPr="00C81B15">
        <w:rPr>
          <w:rFonts w:ascii="Berlin Sans FB" w:eastAsia="Arial" w:hAnsi="Berlin Sans FB" w:cs="Arial"/>
          <w:b/>
          <w:w w:val="101"/>
          <w:position w:val="-1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1"/>
          <w:w w:val="101"/>
          <w:position w:val="-1"/>
          <w:sz w:val="24"/>
          <w:szCs w:val="24"/>
        </w:rPr>
        <w:t>b</w:t>
      </w:r>
      <w:r w:rsidRPr="00C81B15">
        <w:rPr>
          <w:rFonts w:ascii="Berlin Sans FB" w:eastAsia="Arial" w:hAnsi="Berlin Sans FB" w:cs="Arial"/>
          <w:b/>
          <w:w w:val="101"/>
          <w:position w:val="-1"/>
          <w:sz w:val="24"/>
          <w:szCs w:val="24"/>
        </w:rPr>
        <w:t>as</w:t>
      </w: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</w:rPr>
      </w:pPr>
      <w:bookmarkStart w:id="0" w:name="_GoBack"/>
    </w:p>
    <w:bookmarkEnd w:id="0"/>
    <w:p w:rsidR="009317F8" w:rsidRPr="00C81B15" w:rsidRDefault="009317F8" w:rsidP="009317F8">
      <w:pPr>
        <w:spacing w:before="18" w:line="200" w:lineRule="exact"/>
        <w:rPr>
          <w:rFonts w:ascii="Berlin Sans FB" w:hAnsi="Berlin Sans FB"/>
          <w:sz w:val="24"/>
          <w:szCs w:val="24"/>
        </w:rPr>
      </w:pPr>
    </w:p>
    <w:tbl>
      <w:tblPr>
        <w:tblW w:w="0" w:type="auto"/>
        <w:tblInd w:w="9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1349"/>
        <w:gridCol w:w="1262"/>
      </w:tblGrid>
      <w:tr w:rsidR="009317F8" w:rsidRPr="00C81B15" w:rsidTr="008A5A0D">
        <w:trPr>
          <w:trHeight w:hRule="exact" w:val="555"/>
        </w:trPr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5A0D" w:rsidRDefault="008A5A0D" w:rsidP="008A5A0D">
            <w:pPr>
              <w:spacing w:line="200" w:lineRule="exact"/>
              <w:jc w:val="center"/>
              <w:rPr>
                <w:rFonts w:ascii="Berlin Sans FB" w:hAnsi="Berlin Sans FB"/>
                <w:b/>
                <w:spacing w:val="2"/>
                <w:w w:val="103"/>
                <w:sz w:val="24"/>
                <w:szCs w:val="24"/>
              </w:rPr>
            </w:pPr>
          </w:p>
          <w:p w:rsidR="009317F8" w:rsidRPr="00C81B15" w:rsidRDefault="009317F8" w:rsidP="008A5A0D">
            <w:pPr>
              <w:spacing w:line="200" w:lineRule="exact"/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b/>
                <w:spacing w:val="2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spacing w:val="-1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b/>
                <w:spacing w:val="-3"/>
                <w:w w:val="103"/>
                <w:sz w:val="24"/>
                <w:szCs w:val="24"/>
              </w:rPr>
              <w:t>t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b/>
                <w:spacing w:val="3"/>
                <w:w w:val="103"/>
                <w:sz w:val="24"/>
                <w:szCs w:val="24"/>
              </w:rPr>
              <w:t>v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b/>
                <w:spacing w:val="-3"/>
                <w:w w:val="103"/>
                <w:sz w:val="24"/>
                <w:szCs w:val="24"/>
              </w:rPr>
              <w:t>d</w:t>
            </w:r>
            <w:r w:rsidRPr="00C81B15">
              <w:rPr>
                <w:rFonts w:ascii="Berlin Sans FB" w:hAnsi="Berlin Sans FB"/>
                <w:b/>
                <w:spacing w:val="3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w w:val="103"/>
                <w:sz w:val="24"/>
                <w:szCs w:val="24"/>
              </w:rPr>
              <w:t>d</w:t>
            </w:r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8A5A0D">
            <w:pPr>
              <w:spacing w:line="200" w:lineRule="exact"/>
              <w:ind w:left="138"/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b/>
                <w:spacing w:val="5"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b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b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b/>
                <w:spacing w:val="-3"/>
                <w:sz w:val="24"/>
                <w:szCs w:val="24"/>
              </w:rPr>
              <w:t>h</w:t>
            </w:r>
            <w:r w:rsidRPr="00C81B15">
              <w:rPr>
                <w:rFonts w:ascii="Berlin Sans FB" w:hAnsi="Berlin Sans FB"/>
                <w:b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spacing w:val="18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b/>
                <w:spacing w:val="1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b/>
                <w:spacing w:val="-1"/>
                <w:w w:val="103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b/>
                <w:spacing w:val="-6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b/>
                <w:spacing w:val="7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w w:val="103"/>
                <w:sz w:val="24"/>
                <w:szCs w:val="24"/>
              </w:rPr>
              <w:t>l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8A5A0D">
            <w:pPr>
              <w:spacing w:line="200" w:lineRule="exact"/>
              <w:ind w:left="167"/>
              <w:jc w:val="center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b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b/>
                <w:spacing w:val="-5"/>
                <w:sz w:val="24"/>
                <w:szCs w:val="24"/>
              </w:rPr>
              <w:t>e</w:t>
            </w:r>
            <w:r w:rsidRPr="00C81B15">
              <w:rPr>
                <w:rFonts w:ascii="Berlin Sans FB" w:hAnsi="Berlin Sans FB"/>
                <w:b/>
                <w:spacing w:val="-1"/>
                <w:sz w:val="24"/>
                <w:szCs w:val="24"/>
              </w:rPr>
              <w:t>c</w:t>
            </w:r>
            <w:r w:rsidRPr="00C81B15">
              <w:rPr>
                <w:rFonts w:ascii="Berlin Sans FB" w:hAnsi="Berlin Sans FB"/>
                <w:b/>
                <w:spacing w:val="-3"/>
                <w:sz w:val="24"/>
                <w:szCs w:val="24"/>
              </w:rPr>
              <w:t>h</w:t>
            </w:r>
            <w:r w:rsidRPr="00C81B15">
              <w:rPr>
                <w:rFonts w:ascii="Berlin Sans FB" w:hAnsi="Berlin Sans FB"/>
                <w:b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spacing w:val="18"/>
                <w:sz w:val="24"/>
                <w:szCs w:val="24"/>
              </w:rPr>
              <w:t xml:space="preserve"> </w:t>
            </w:r>
            <w:r w:rsidRPr="00C81B15">
              <w:rPr>
                <w:rFonts w:ascii="Berlin Sans FB" w:hAnsi="Berlin Sans FB"/>
                <w:b/>
                <w:spacing w:val="-3"/>
                <w:w w:val="103"/>
                <w:sz w:val="24"/>
                <w:szCs w:val="24"/>
              </w:rPr>
              <w:t>f</w:t>
            </w:r>
            <w:r w:rsidRPr="00C81B15">
              <w:rPr>
                <w:rFonts w:ascii="Berlin Sans FB" w:hAnsi="Berlin Sans FB"/>
                <w:b/>
                <w:spacing w:val="-2"/>
                <w:w w:val="103"/>
                <w:sz w:val="24"/>
                <w:szCs w:val="24"/>
              </w:rPr>
              <w:t>i</w:t>
            </w:r>
            <w:r w:rsidRPr="00C81B15">
              <w:rPr>
                <w:rFonts w:ascii="Berlin Sans FB" w:hAnsi="Berlin Sans FB"/>
                <w:b/>
                <w:spacing w:val="1"/>
                <w:w w:val="103"/>
                <w:sz w:val="24"/>
                <w:szCs w:val="24"/>
              </w:rPr>
              <w:t>n</w:t>
            </w:r>
            <w:r w:rsidRPr="00C81B15">
              <w:rPr>
                <w:rFonts w:ascii="Berlin Sans FB" w:hAnsi="Berlin Sans FB"/>
                <w:b/>
                <w:spacing w:val="7"/>
                <w:w w:val="103"/>
                <w:sz w:val="24"/>
                <w:szCs w:val="24"/>
              </w:rPr>
              <w:t>a</w:t>
            </w:r>
            <w:r w:rsidRPr="00C81B15">
              <w:rPr>
                <w:rFonts w:ascii="Berlin Sans FB" w:hAnsi="Berlin Sans FB"/>
                <w:b/>
                <w:w w:val="103"/>
                <w:sz w:val="24"/>
                <w:szCs w:val="24"/>
              </w:rPr>
              <w:t>l</w:t>
            </w:r>
          </w:p>
        </w:tc>
      </w:tr>
      <w:tr w:rsidR="009317F8" w:rsidRPr="00C81B15" w:rsidTr="008A5A0D">
        <w:trPr>
          <w:trHeight w:hRule="exact" w:val="563"/>
        </w:trPr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5A0D" w:rsidRDefault="008A5A0D" w:rsidP="00C81B15">
            <w:pPr>
              <w:spacing w:line="200" w:lineRule="exact"/>
              <w:ind w:left="100"/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8"/>
                <w:sz w:val="24"/>
                <w:szCs w:val="24"/>
                <w:lang w:val="es-MX"/>
              </w:rPr>
              <w:t>f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6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ó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C81B15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t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g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pacing w:val="17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s</w:t>
            </w:r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5A0D" w:rsidRDefault="008A5A0D" w:rsidP="00C81B15">
            <w:pPr>
              <w:spacing w:line="200" w:lineRule="exact"/>
              <w:ind w:left="100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18/10/2014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5A0D" w:rsidRDefault="008A5A0D" w:rsidP="00C81B15">
            <w:pPr>
              <w:spacing w:line="200" w:lineRule="exact"/>
              <w:ind w:left="100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21/10/2014</w:t>
            </w:r>
          </w:p>
        </w:tc>
      </w:tr>
      <w:tr w:rsidR="009317F8" w:rsidRPr="00C81B15" w:rsidTr="008A5A0D">
        <w:trPr>
          <w:trHeight w:hRule="exact" w:val="571"/>
        </w:trPr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5A0D" w:rsidRDefault="008A5A0D" w:rsidP="00C81B15">
            <w:pPr>
              <w:spacing w:line="200" w:lineRule="exact"/>
              <w:ind w:left="100"/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C81B15">
              <w:rPr>
                <w:rFonts w:ascii="Berlin Sans FB" w:hAnsi="Berlin Sans FB"/>
                <w:spacing w:val="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ñ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pacing w:val="19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C81B15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C81B15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C81B15">
              <w:rPr>
                <w:rFonts w:ascii="Berlin Sans FB" w:hAnsi="Berlin Sans FB"/>
                <w:spacing w:val="18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d</w:t>
            </w:r>
            <w:r w:rsidRPr="00C81B15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5"/>
                <w:sz w:val="24"/>
                <w:szCs w:val="24"/>
                <w:lang w:val="es-MX"/>
              </w:rPr>
              <w:t xml:space="preserve"> 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p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  <w:lang w:val="es-MX"/>
              </w:rPr>
              <w:t>r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u</w:t>
            </w:r>
            <w:r w:rsidRPr="00C81B15">
              <w:rPr>
                <w:rFonts w:ascii="Berlin Sans FB" w:hAnsi="Berlin Sans FB"/>
                <w:spacing w:val="-10"/>
                <w:w w:val="103"/>
                <w:sz w:val="24"/>
                <w:szCs w:val="24"/>
                <w:lang w:val="es-MX"/>
              </w:rPr>
              <w:t>e</w:t>
            </w:r>
            <w:r w:rsidRPr="00C81B15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b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a</w:t>
            </w:r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5A0D" w:rsidRDefault="008A5A0D" w:rsidP="00C81B15">
            <w:pPr>
              <w:spacing w:line="200" w:lineRule="exact"/>
              <w:ind w:left="100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21</w:t>
            </w:r>
            <w:r w:rsidRPr="00C81B15">
              <w:rPr>
                <w:rFonts w:ascii="Berlin Sans FB" w:hAnsi="Berlin Sans FB"/>
                <w:spacing w:val="-6"/>
                <w:w w:val="103"/>
                <w:sz w:val="24"/>
                <w:szCs w:val="24"/>
              </w:rPr>
              <w:t>/</w:t>
            </w:r>
            <w:r w:rsidRPr="00C81B15">
              <w:rPr>
                <w:rFonts w:ascii="Berlin Sans FB" w:hAnsi="Berlin Sans FB"/>
                <w:spacing w:val="5"/>
                <w:w w:val="103"/>
                <w:sz w:val="24"/>
                <w:szCs w:val="24"/>
              </w:rPr>
              <w:t>10</w:t>
            </w:r>
            <w:r w:rsidRPr="00C81B15">
              <w:rPr>
                <w:rFonts w:ascii="Berlin Sans FB" w:hAnsi="Berlin Sans FB"/>
                <w:spacing w:val="-7"/>
                <w:w w:val="103"/>
                <w:sz w:val="24"/>
                <w:szCs w:val="24"/>
              </w:rPr>
              <w:t>/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2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0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4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5A0D" w:rsidRDefault="008A5A0D" w:rsidP="00C81B15">
            <w:pPr>
              <w:spacing w:line="200" w:lineRule="exact"/>
              <w:ind w:left="100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30/10/2014</w:t>
            </w:r>
          </w:p>
        </w:tc>
      </w:tr>
      <w:tr w:rsidR="009317F8" w:rsidRPr="00C81B15" w:rsidTr="008A5A0D">
        <w:trPr>
          <w:trHeight w:hRule="exact" w:val="707"/>
        </w:trPr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5A0D" w:rsidRPr="007A0C91" w:rsidRDefault="008A5A0D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</w:p>
          <w:p w:rsidR="009317F8" w:rsidRPr="007A0C91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j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7A0C91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7A0C91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lu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7A0C91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7A0C91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P</w:t>
            </w:r>
            <w:r w:rsidRPr="007A0C91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7A0C9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7A0C9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7A0C91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7A0C91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7A0C91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7A0C91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P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r</w:t>
            </w:r>
            <w:r w:rsidRPr="007A0C91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o</w:t>
            </w:r>
            <w:r w:rsidRPr="007A0C91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t</w:t>
            </w:r>
            <w:r w:rsidRPr="007A0C91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o</w:t>
            </w:r>
            <w:r w:rsidRPr="007A0C91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t</w:t>
            </w:r>
            <w:r w:rsidRPr="007A0C91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ip</w:t>
            </w:r>
            <w:r w:rsidRPr="007A0C91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o</w:t>
            </w:r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-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-</w:t>
            </w:r>
          </w:p>
        </w:tc>
      </w:tr>
      <w:tr w:rsidR="009317F8" w:rsidRPr="00C81B15" w:rsidTr="008A5A0D">
        <w:trPr>
          <w:trHeight w:hRule="exact" w:val="704"/>
        </w:trPr>
        <w:tc>
          <w:tcPr>
            <w:tcW w:w="498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5A0D" w:rsidRPr="007A0C91" w:rsidRDefault="008A5A0D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</w:p>
          <w:p w:rsidR="009317F8" w:rsidRPr="007A0C91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  <w:lang w:val="es-MX"/>
              </w:rPr>
            </w:pP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j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c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c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7A0C91">
              <w:rPr>
                <w:rFonts w:ascii="Berlin Sans FB" w:hAnsi="Berlin Sans FB"/>
                <w:spacing w:val="26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y</w:t>
            </w:r>
            <w:r w:rsidRPr="007A0C91">
              <w:rPr>
                <w:rFonts w:ascii="Berlin Sans FB" w:hAnsi="Berlin Sans FB"/>
                <w:spacing w:val="1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v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lu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ac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7A0C91">
              <w:rPr>
                <w:rFonts w:ascii="Berlin Sans FB" w:hAnsi="Berlin Sans FB"/>
                <w:spacing w:val="23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d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 xml:space="preserve">e </w:t>
            </w:r>
            <w:r w:rsidRPr="007A0C91">
              <w:rPr>
                <w:rFonts w:ascii="Berlin Sans FB" w:hAnsi="Berlin Sans FB"/>
                <w:spacing w:val="6"/>
                <w:sz w:val="24"/>
                <w:szCs w:val="24"/>
                <w:lang w:val="es-MX"/>
              </w:rPr>
              <w:t>P</w:t>
            </w:r>
            <w:r w:rsidRPr="007A0C91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u</w:t>
            </w:r>
            <w:r w:rsidRPr="007A0C9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7A0C91">
              <w:rPr>
                <w:rFonts w:ascii="Berlin Sans FB" w:hAnsi="Berlin Sans FB"/>
                <w:spacing w:val="-5"/>
                <w:sz w:val="24"/>
                <w:szCs w:val="24"/>
                <w:lang w:val="es-MX"/>
              </w:rPr>
              <w:t>a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7A0C91">
              <w:rPr>
                <w:rFonts w:ascii="Berlin Sans FB" w:hAnsi="Berlin Sans FB"/>
                <w:spacing w:val="14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o</w:t>
            </w:r>
            <w:r w:rsidRPr="007A0C91">
              <w:rPr>
                <w:rFonts w:ascii="Berlin Sans FB" w:hAnsi="Berlin Sans FB"/>
                <w:spacing w:val="7"/>
                <w:sz w:val="24"/>
                <w:szCs w:val="24"/>
                <w:lang w:val="es-MX"/>
              </w:rPr>
              <w:t>b</w:t>
            </w:r>
            <w:r w:rsidRPr="007A0C91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12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v</w:t>
            </w:r>
            <w:r w:rsidRPr="007A0C91">
              <w:rPr>
                <w:rFonts w:ascii="Berlin Sans FB" w:hAnsi="Berlin Sans FB"/>
                <w:spacing w:val="-1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-3"/>
                <w:sz w:val="24"/>
                <w:szCs w:val="24"/>
                <w:lang w:val="es-MX"/>
              </w:rPr>
              <w:t>r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s</w:t>
            </w:r>
            <w:r w:rsidRPr="007A0C91">
              <w:rPr>
                <w:rFonts w:ascii="Berlin Sans FB" w:hAnsi="Berlin Sans FB"/>
                <w:spacing w:val="-2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3"/>
                <w:sz w:val="24"/>
                <w:szCs w:val="24"/>
                <w:lang w:val="es-MX"/>
              </w:rPr>
              <w:t>ó</w:t>
            </w:r>
            <w:r w:rsidRPr="007A0C91">
              <w:rPr>
                <w:rFonts w:ascii="Berlin Sans FB" w:hAnsi="Berlin Sans FB"/>
                <w:sz w:val="24"/>
                <w:szCs w:val="24"/>
                <w:lang w:val="es-MX"/>
              </w:rPr>
              <w:t>n</w:t>
            </w:r>
            <w:r w:rsidRPr="007A0C91">
              <w:rPr>
                <w:rFonts w:ascii="Berlin Sans FB" w:hAnsi="Berlin Sans FB"/>
                <w:spacing w:val="15"/>
                <w:sz w:val="24"/>
                <w:szCs w:val="24"/>
                <w:lang w:val="es-MX"/>
              </w:rPr>
              <w:t xml:space="preserve"> </w:t>
            </w:r>
            <w:r w:rsidRPr="007A0C91">
              <w:rPr>
                <w:rFonts w:ascii="Berlin Sans FB" w:hAnsi="Berlin Sans FB"/>
                <w:spacing w:val="2"/>
                <w:w w:val="103"/>
                <w:sz w:val="24"/>
                <w:szCs w:val="24"/>
                <w:lang w:val="es-MX"/>
              </w:rPr>
              <w:t>D</w:t>
            </w:r>
            <w:r w:rsidRPr="007A0C91">
              <w:rPr>
                <w:rFonts w:ascii="Berlin Sans FB" w:hAnsi="Berlin Sans FB"/>
                <w:spacing w:val="-1"/>
                <w:w w:val="103"/>
                <w:sz w:val="24"/>
                <w:szCs w:val="24"/>
                <w:lang w:val="es-MX"/>
              </w:rPr>
              <w:t>e</w:t>
            </w:r>
            <w:r w:rsidRPr="007A0C91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f</w:t>
            </w:r>
            <w:r w:rsidRPr="007A0C91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7"/>
                <w:w w:val="103"/>
                <w:sz w:val="24"/>
                <w:szCs w:val="24"/>
                <w:lang w:val="es-MX"/>
              </w:rPr>
              <w:t>n</w:t>
            </w:r>
            <w:r w:rsidRPr="007A0C91">
              <w:rPr>
                <w:rFonts w:ascii="Berlin Sans FB" w:hAnsi="Berlin Sans FB"/>
                <w:spacing w:val="-6"/>
                <w:w w:val="103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-2"/>
                <w:w w:val="103"/>
                <w:sz w:val="24"/>
                <w:szCs w:val="24"/>
                <w:lang w:val="es-MX"/>
              </w:rPr>
              <w:t>t</w:t>
            </w:r>
            <w:r w:rsidRPr="007A0C91">
              <w:rPr>
                <w:rFonts w:ascii="Berlin Sans FB" w:hAnsi="Berlin Sans FB"/>
                <w:spacing w:val="3"/>
                <w:w w:val="103"/>
                <w:sz w:val="24"/>
                <w:szCs w:val="24"/>
                <w:lang w:val="es-MX"/>
              </w:rPr>
              <w:t>i</w:t>
            </w:r>
            <w:r w:rsidRPr="007A0C91">
              <w:rPr>
                <w:rFonts w:ascii="Berlin Sans FB" w:hAnsi="Berlin Sans FB"/>
                <w:spacing w:val="-5"/>
                <w:w w:val="103"/>
                <w:sz w:val="24"/>
                <w:szCs w:val="24"/>
                <w:lang w:val="es-MX"/>
              </w:rPr>
              <w:t>v</w:t>
            </w:r>
            <w:r w:rsidRPr="007A0C91">
              <w:rPr>
                <w:rFonts w:ascii="Berlin Sans FB" w:hAnsi="Berlin Sans FB"/>
                <w:w w:val="103"/>
                <w:sz w:val="24"/>
                <w:szCs w:val="24"/>
                <w:lang w:val="es-MX"/>
              </w:rPr>
              <w:t>a</w:t>
            </w:r>
          </w:p>
        </w:tc>
        <w:tc>
          <w:tcPr>
            <w:tcW w:w="1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5A0D" w:rsidRDefault="008A5A0D" w:rsidP="00C81B15">
            <w:pPr>
              <w:spacing w:line="200" w:lineRule="exact"/>
              <w:ind w:left="100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1/11/2014</w:t>
            </w:r>
          </w:p>
        </w:tc>
        <w:tc>
          <w:tcPr>
            <w:tcW w:w="1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5A0D" w:rsidRDefault="008A5A0D" w:rsidP="00C81B15">
            <w:pPr>
              <w:spacing w:line="200" w:lineRule="exact"/>
              <w:ind w:left="100"/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</w:pPr>
          </w:p>
          <w:p w:rsidR="009317F8" w:rsidRPr="00C81B15" w:rsidRDefault="009317F8" w:rsidP="00C81B15">
            <w:pPr>
              <w:spacing w:line="200" w:lineRule="exact"/>
              <w:ind w:left="100"/>
              <w:rPr>
                <w:rFonts w:ascii="Berlin Sans FB" w:hAnsi="Berlin Sans FB"/>
                <w:sz w:val="24"/>
                <w:szCs w:val="24"/>
              </w:rPr>
            </w:pP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7/</w:t>
            </w:r>
            <w:r w:rsidRPr="00C81B15">
              <w:rPr>
                <w:rFonts w:ascii="Berlin Sans FB" w:hAnsi="Berlin Sans FB"/>
                <w:spacing w:val="-3"/>
                <w:w w:val="103"/>
                <w:sz w:val="24"/>
                <w:szCs w:val="24"/>
              </w:rPr>
              <w:t>11</w:t>
            </w:r>
            <w:r w:rsidRPr="00C81B15">
              <w:rPr>
                <w:rFonts w:ascii="Berlin Sans FB" w:hAnsi="Berlin Sans FB"/>
                <w:spacing w:val="-7"/>
                <w:w w:val="103"/>
                <w:sz w:val="24"/>
                <w:szCs w:val="24"/>
              </w:rPr>
              <w:t>/</w:t>
            </w:r>
            <w:r w:rsidRPr="00C81B15">
              <w:rPr>
                <w:rFonts w:ascii="Berlin Sans FB" w:hAnsi="Berlin Sans FB"/>
                <w:spacing w:val="-2"/>
                <w:w w:val="103"/>
                <w:sz w:val="24"/>
                <w:szCs w:val="24"/>
              </w:rPr>
              <w:t>20</w:t>
            </w:r>
            <w:r w:rsidRPr="00C81B15">
              <w:rPr>
                <w:rFonts w:ascii="Berlin Sans FB" w:hAnsi="Berlin Sans FB"/>
                <w:spacing w:val="3"/>
                <w:w w:val="103"/>
                <w:sz w:val="24"/>
                <w:szCs w:val="24"/>
              </w:rPr>
              <w:t>1</w:t>
            </w:r>
            <w:r w:rsidRPr="00C81B15">
              <w:rPr>
                <w:rFonts w:ascii="Berlin Sans FB" w:hAnsi="Berlin Sans FB"/>
                <w:w w:val="103"/>
                <w:sz w:val="24"/>
                <w:szCs w:val="24"/>
              </w:rPr>
              <w:t>4</w:t>
            </w:r>
          </w:p>
        </w:tc>
      </w:tr>
    </w:tbl>
    <w:p w:rsidR="009317F8" w:rsidRPr="00C81B15" w:rsidRDefault="009317F8" w:rsidP="009317F8">
      <w:pPr>
        <w:spacing w:before="15" w:line="200" w:lineRule="exact"/>
        <w:rPr>
          <w:rFonts w:ascii="Berlin Sans FB" w:hAnsi="Berlin Sans FB"/>
          <w:sz w:val="24"/>
          <w:szCs w:val="24"/>
        </w:rPr>
      </w:pPr>
    </w:p>
    <w:p w:rsidR="007A0C91" w:rsidRDefault="007A0C91" w:rsidP="009317F8">
      <w:pPr>
        <w:spacing w:before="33"/>
        <w:ind w:left="222"/>
        <w:rPr>
          <w:rFonts w:ascii="Berlin Sans FB" w:eastAsia="Arial" w:hAnsi="Berlin Sans FB" w:cs="Arial"/>
          <w:b/>
          <w:sz w:val="24"/>
          <w:szCs w:val="24"/>
        </w:rPr>
      </w:pPr>
    </w:p>
    <w:p w:rsidR="007A0C91" w:rsidRDefault="007A0C91" w:rsidP="009317F8">
      <w:pPr>
        <w:spacing w:before="33"/>
        <w:ind w:left="222"/>
        <w:rPr>
          <w:rFonts w:ascii="Berlin Sans FB" w:eastAsia="Arial" w:hAnsi="Berlin Sans FB" w:cs="Arial"/>
          <w:b/>
          <w:sz w:val="24"/>
          <w:szCs w:val="24"/>
        </w:rPr>
      </w:pPr>
    </w:p>
    <w:p w:rsidR="007A0C91" w:rsidRDefault="007A0C91" w:rsidP="009317F8">
      <w:pPr>
        <w:spacing w:before="33"/>
        <w:ind w:left="222"/>
        <w:rPr>
          <w:rFonts w:ascii="Berlin Sans FB" w:eastAsia="Arial" w:hAnsi="Berlin Sans FB" w:cs="Arial"/>
          <w:b/>
          <w:sz w:val="24"/>
          <w:szCs w:val="24"/>
        </w:rPr>
      </w:pPr>
    </w:p>
    <w:p w:rsidR="007A0C91" w:rsidRDefault="007A0C91" w:rsidP="009317F8">
      <w:pPr>
        <w:spacing w:before="33"/>
        <w:ind w:left="222"/>
        <w:rPr>
          <w:rFonts w:ascii="Berlin Sans FB" w:eastAsia="Arial" w:hAnsi="Berlin Sans FB" w:cs="Arial"/>
          <w:b/>
          <w:sz w:val="24"/>
          <w:szCs w:val="24"/>
        </w:rPr>
      </w:pPr>
    </w:p>
    <w:p w:rsidR="009317F8" w:rsidRPr="00C81B15" w:rsidRDefault="009317F8" w:rsidP="009317F8">
      <w:pPr>
        <w:spacing w:before="33"/>
        <w:ind w:left="222"/>
        <w:rPr>
          <w:rFonts w:ascii="Berlin Sans FB" w:eastAsia="Arial" w:hAnsi="Berlin Sans FB" w:cs="Arial"/>
          <w:sz w:val="24"/>
          <w:szCs w:val="24"/>
        </w:rPr>
      </w:pPr>
      <w:r w:rsidRPr="00C81B15">
        <w:rPr>
          <w:rFonts w:ascii="Berlin Sans FB" w:eastAsia="Arial" w:hAnsi="Berlin Sans FB" w:cs="Arial"/>
          <w:b/>
          <w:sz w:val="24"/>
          <w:szCs w:val="24"/>
        </w:rPr>
        <w:lastRenderedPageBreak/>
        <w:t xml:space="preserve">6. </w:t>
      </w:r>
      <w:r w:rsidRPr="00C81B15">
        <w:rPr>
          <w:rFonts w:ascii="Berlin Sans FB" w:eastAsia="Arial" w:hAnsi="Berlin Sans FB" w:cs="Arial"/>
          <w:b/>
          <w:spacing w:val="16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O</w:t>
      </w:r>
      <w:r w:rsidRPr="00C81B15">
        <w:rPr>
          <w:rFonts w:ascii="Berlin Sans FB" w:eastAsia="Arial" w:hAnsi="Berlin Sans FB" w:cs="Arial"/>
          <w:b/>
          <w:spacing w:val="-1"/>
          <w:sz w:val="24"/>
          <w:szCs w:val="24"/>
        </w:rPr>
        <w:t>t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</w:rPr>
        <w:t>o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s</w:t>
      </w:r>
      <w:r w:rsidRPr="00C81B15">
        <w:rPr>
          <w:rFonts w:ascii="Berlin Sans FB" w:eastAsia="Arial" w:hAnsi="Berlin Sans FB" w:cs="Arial"/>
          <w:b/>
          <w:spacing w:val="9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-5"/>
          <w:sz w:val="24"/>
          <w:szCs w:val="24"/>
        </w:rPr>
        <w:t>a</w:t>
      </w:r>
      <w:r w:rsidRPr="00C81B15">
        <w:rPr>
          <w:rFonts w:ascii="Berlin Sans FB" w:eastAsia="Arial" w:hAnsi="Berlin Sans FB" w:cs="Arial"/>
          <w:b/>
          <w:spacing w:val="5"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-6"/>
          <w:sz w:val="24"/>
          <w:szCs w:val="24"/>
        </w:rPr>
        <w:t>t</w:t>
      </w:r>
      <w:r w:rsidRPr="00C81B15">
        <w:rPr>
          <w:rFonts w:ascii="Berlin Sans FB" w:eastAsia="Arial" w:hAnsi="Berlin Sans FB" w:cs="Arial"/>
          <w:b/>
          <w:spacing w:val="4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-6"/>
          <w:sz w:val="24"/>
          <w:szCs w:val="24"/>
        </w:rPr>
        <w:t>f</w:t>
      </w:r>
      <w:r w:rsidRPr="00C81B15">
        <w:rPr>
          <w:rFonts w:ascii="Berlin Sans FB" w:eastAsia="Arial" w:hAnsi="Berlin Sans FB" w:cs="Arial"/>
          <w:b/>
          <w:spacing w:val="4"/>
          <w:sz w:val="24"/>
          <w:szCs w:val="24"/>
        </w:rPr>
        <w:t>a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c</w:t>
      </w:r>
      <w:r w:rsidRPr="00C81B15">
        <w:rPr>
          <w:rFonts w:ascii="Berlin Sans FB" w:eastAsia="Arial" w:hAnsi="Berlin Sans FB" w:cs="Arial"/>
          <w:b/>
          <w:spacing w:val="-6"/>
          <w:sz w:val="24"/>
          <w:szCs w:val="24"/>
        </w:rPr>
        <w:t>t</w:t>
      </w:r>
      <w:r w:rsidRPr="00C81B15">
        <w:rPr>
          <w:rFonts w:ascii="Berlin Sans FB" w:eastAsia="Arial" w:hAnsi="Berlin Sans FB" w:cs="Arial"/>
          <w:b/>
          <w:spacing w:val="6"/>
          <w:sz w:val="24"/>
          <w:szCs w:val="24"/>
        </w:rPr>
        <w:t>o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s</w:t>
      </w:r>
      <w:r w:rsidRPr="00C81B15">
        <w:rPr>
          <w:rFonts w:ascii="Berlin Sans FB" w:eastAsia="Arial" w:hAnsi="Berlin Sans FB" w:cs="Arial"/>
          <w:b/>
          <w:spacing w:val="10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6"/>
          <w:sz w:val="24"/>
          <w:szCs w:val="24"/>
        </w:rPr>
        <w:t>d</w:t>
      </w:r>
      <w:r w:rsidRPr="00C81B15">
        <w:rPr>
          <w:rFonts w:ascii="Berlin Sans FB" w:eastAsia="Arial" w:hAnsi="Berlin Sans FB" w:cs="Arial"/>
          <w:b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2"/>
          <w:sz w:val="24"/>
          <w:szCs w:val="24"/>
        </w:rPr>
        <w:t xml:space="preserve"> </w:t>
      </w:r>
      <w:r w:rsidRPr="00C81B15">
        <w:rPr>
          <w:rFonts w:ascii="Berlin Sans FB" w:eastAsia="Arial" w:hAnsi="Berlin Sans FB" w:cs="Arial"/>
          <w:b/>
          <w:spacing w:val="1"/>
          <w:w w:val="101"/>
          <w:sz w:val="24"/>
          <w:szCs w:val="24"/>
        </w:rPr>
        <w:t>p</w:t>
      </w:r>
      <w:r w:rsidRPr="00C81B15">
        <w:rPr>
          <w:rFonts w:ascii="Berlin Sans FB" w:eastAsia="Arial" w:hAnsi="Berlin Sans FB" w:cs="Arial"/>
          <w:b/>
          <w:w w:val="101"/>
          <w:sz w:val="24"/>
          <w:szCs w:val="24"/>
        </w:rPr>
        <w:t>r</w:t>
      </w:r>
      <w:r w:rsidRPr="00C81B15">
        <w:rPr>
          <w:rFonts w:ascii="Berlin Sans FB" w:eastAsia="Arial" w:hAnsi="Berlin Sans FB" w:cs="Arial"/>
          <w:b/>
          <w:spacing w:val="1"/>
          <w:w w:val="101"/>
          <w:sz w:val="24"/>
          <w:szCs w:val="24"/>
        </w:rPr>
        <w:t>u</w:t>
      </w:r>
      <w:r w:rsidRPr="00C81B15">
        <w:rPr>
          <w:rFonts w:ascii="Berlin Sans FB" w:eastAsia="Arial" w:hAnsi="Berlin Sans FB" w:cs="Arial"/>
          <w:b/>
          <w:w w:val="101"/>
          <w:sz w:val="24"/>
          <w:szCs w:val="24"/>
        </w:rPr>
        <w:t>e</w:t>
      </w:r>
      <w:r w:rsidRPr="00C81B15">
        <w:rPr>
          <w:rFonts w:ascii="Berlin Sans FB" w:eastAsia="Arial" w:hAnsi="Berlin Sans FB" w:cs="Arial"/>
          <w:b/>
          <w:spacing w:val="1"/>
          <w:w w:val="101"/>
          <w:sz w:val="24"/>
          <w:szCs w:val="24"/>
        </w:rPr>
        <w:t>b</w:t>
      </w:r>
      <w:r w:rsidRPr="00C81B15">
        <w:rPr>
          <w:rFonts w:ascii="Berlin Sans FB" w:eastAsia="Arial" w:hAnsi="Berlin Sans FB" w:cs="Arial"/>
          <w:b/>
          <w:w w:val="101"/>
          <w:sz w:val="24"/>
          <w:szCs w:val="24"/>
        </w:rPr>
        <w:t>as</w:t>
      </w:r>
    </w:p>
    <w:p w:rsidR="009317F8" w:rsidRPr="00C81B15" w:rsidRDefault="009317F8" w:rsidP="009317F8">
      <w:pPr>
        <w:spacing w:line="200" w:lineRule="exact"/>
        <w:rPr>
          <w:rFonts w:ascii="Berlin Sans FB" w:hAnsi="Berlin Sans FB"/>
          <w:sz w:val="24"/>
          <w:szCs w:val="24"/>
        </w:rPr>
      </w:pPr>
    </w:p>
    <w:p w:rsidR="009317F8" w:rsidRPr="00C81B15" w:rsidRDefault="009317F8" w:rsidP="009317F8">
      <w:pPr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t>6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  <w:lang w:val="es-MX"/>
        </w:rPr>
        <w:t>.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 xml:space="preserve">1 </w:t>
      </w:r>
      <w:r w:rsidRPr="00C81B15">
        <w:rPr>
          <w:rFonts w:ascii="Berlin Sans FB" w:eastAsia="Arial" w:hAnsi="Berlin Sans FB" w:cs="Arial"/>
          <w:b/>
          <w:spacing w:val="44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-1"/>
          <w:sz w:val="24"/>
          <w:szCs w:val="24"/>
          <w:lang w:val="es-MX"/>
        </w:rPr>
        <w:t>P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  <w:lang w:val="es-MX"/>
        </w:rPr>
        <w:t>l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t>a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>n</w:t>
      </w:r>
      <w:r w:rsidRPr="00C81B15">
        <w:rPr>
          <w:rFonts w:ascii="Berlin Sans FB" w:eastAsia="Arial" w:hAnsi="Berlin Sans FB" w:cs="Arial"/>
          <w:b/>
          <w:spacing w:val="12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-5"/>
          <w:sz w:val="24"/>
          <w:szCs w:val="24"/>
          <w:lang w:val="es-MX"/>
        </w:rPr>
        <w:t>d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>e</w:t>
      </w:r>
      <w:r w:rsidRPr="00C81B15">
        <w:rPr>
          <w:rFonts w:ascii="Berlin Sans FB" w:eastAsia="Arial" w:hAnsi="Berlin Sans FB" w:cs="Arial"/>
          <w:b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t>c</w:t>
      </w:r>
      <w:r w:rsidRPr="00C81B15">
        <w:rPr>
          <w:rFonts w:ascii="Berlin Sans FB" w:eastAsia="Arial" w:hAnsi="Berlin Sans FB" w:cs="Arial"/>
          <w:b/>
          <w:spacing w:val="-3"/>
          <w:sz w:val="24"/>
          <w:szCs w:val="24"/>
          <w:lang w:val="es-MX"/>
        </w:rPr>
        <w:t>a</w:t>
      </w:r>
      <w:r w:rsidRPr="00C81B15">
        <w:rPr>
          <w:rFonts w:ascii="Berlin Sans FB" w:eastAsia="Arial" w:hAnsi="Berlin Sans FB" w:cs="Arial"/>
          <w:b/>
          <w:spacing w:val="6"/>
          <w:sz w:val="24"/>
          <w:szCs w:val="24"/>
          <w:lang w:val="es-MX"/>
        </w:rPr>
        <w:t>s</w:t>
      </w:r>
      <w:r w:rsidRPr="00C81B15">
        <w:rPr>
          <w:rFonts w:ascii="Berlin Sans FB" w:eastAsia="Arial" w:hAnsi="Berlin Sans FB" w:cs="Arial"/>
          <w:b/>
          <w:spacing w:val="-5"/>
          <w:sz w:val="24"/>
          <w:szCs w:val="24"/>
          <w:lang w:val="es-MX"/>
        </w:rPr>
        <w:t>o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>s</w:t>
      </w:r>
      <w:r w:rsidRPr="00C81B15">
        <w:rPr>
          <w:rFonts w:ascii="Berlin Sans FB" w:eastAsia="Arial" w:hAnsi="Berlin Sans FB" w:cs="Arial"/>
          <w:b/>
          <w:spacing w:val="18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-5"/>
          <w:sz w:val="24"/>
          <w:szCs w:val="24"/>
          <w:lang w:val="es-MX"/>
        </w:rPr>
        <w:t>d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>e</w:t>
      </w:r>
      <w:r w:rsidRPr="00C81B15">
        <w:rPr>
          <w:rFonts w:ascii="Berlin Sans FB" w:eastAsia="Arial" w:hAnsi="Berlin Sans FB" w:cs="Arial"/>
          <w:b/>
          <w:spacing w:val="8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5"/>
          <w:w w:val="103"/>
          <w:sz w:val="24"/>
          <w:szCs w:val="24"/>
          <w:lang w:val="es-MX"/>
        </w:rPr>
        <w:t>p</w:t>
      </w:r>
      <w:r w:rsidRPr="00C81B15">
        <w:rPr>
          <w:rFonts w:ascii="Berlin Sans FB" w:eastAsia="Arial" w:hAnsi="Berlin Sans FB" w:cs="Arial"/>
          <w:b/>
          <w:spacing w:val="-4"/>
          <w:w w:val="103"/>
          <w:sz w:val="24"/>
          <w:szCs w:val="24"/>
          <w:lang w:val="es-MX"/>
        </w:rPr>
        <w:t>r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u</w:t>
      </w:r>
      <w:r w:rsidRPr="00C81B15">
        <w:rPr>
          <w:rFonts w:ascii="Berlin Sans FB" w:eastAsia="Arial" w:hAnsi="Berlin Sans FB" w:cs="Arial"/>
          <w:b/>
          <w:spacing w:val="-3"/>
          <w:w w:val="103"/>
          <w:sz w:val="24"/>
          <w:szCs w:val="24"/>
          <w:lang w:val="es-MX"/>
        </w:rPr>
        <w:t>e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b</w:t>
      </w:r>
      <w:r w:rsidRPr="00C81B15">
        <w:rPr>
          <w:rFonts w:ascii="Berlin Sans FB" w:eastAsia="Arial" w:hAnsi="Berlin Sans FB" w:cs="Arial"/>
          <w:b/>
          <w:spacing w:val="1"/>
          <w:w w:val="103"/>
          <w:sz w:val="24"/>
          <w:szCs w:val="24"/>
          <w:lang w:val="es-MX"/>
        </w:rPr>
        <w:t>a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s</w:t>
      </w:r>
    </w:p>
    <w:p w:rsidR="007A0C91" w:rsidRDefault="009317F8" w:rsidP="007A0C91">
      <w:pPr>
        <w:ind w:left="222"/>
        <w:rPr>
          <w:rFonts w:ascii="Berlin Sans FB" w:hAnsi="Berlin Sans FB"/>
          <w:spacing w:val="-5"/>
          <w:sz w:val="24"/>
          <w:szCs w:val="24"/>
          <w:lang w:val="es-MX"/>
        </w:rPr>
      </w:pP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V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c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m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n</w:t>
      </w:r>
      <w:r w:rsidRPr="00C81B15">
        <w:rPr>
          <w:rFonts w:ascii="Berlin Sans FB" w:hAnsi="Berlin Sans FB"/>
          <w:spacing w:val="-6"/>
          <w:sz w:val="24"/>
          <w:szCs w:val="24"/>
          <w:lang w:val="es-MX"/>
        </w:rPr>
        <w:t>t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30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ca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3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-3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</w:p>
    <w:p w:rsidR="007A0C91" w:rsidRDefault="007A0C91" w:rsidP="007A0C91">
      <w:pPr>
        <w:ind w:left="222"/>
        <w:rPr>
          <w:rFonts w:ascii="Berlin Sans FB" w:hAnsi="Berlin Sans FB"/>
          <w:spacing w:val="-5"/>
          <w:sz w:val="24"/>
          <w:szCs w:val="24"/>
          <w:lang w:val="es-MX"/>
        </w:rPr>
      </w:pPr>
    </w:p>
    <w:p w:rsidR="009317F8" w:rsidRPr="00C81B15" w:rsidRDefault="009317F8" w:rsidP="007A0C91">
      <w:pPr>
        <w:ind w:left="222"/>
        <w:rPr>
          <w:rFonts w:ascii="Berlin Sans FB" w:eastAsia="Arial" w:hAnsi="Berlin Sans FB" w:cs="Arial"/>
          <w:sz w:val="24"/>
          <w:szCs w:val="24"/>
          <w:lang w:val="es-MX"/>
        </w:rPr>
      </w:pP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t>6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  <w:lang w:val="es-MX"/>
        </w:rPr>
        <w:t>.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 xml:space="preserve">2  </w:t>
      </w:r>
      <w:r w:rsidRPr="00C81B15">
        <w:rPr>
          <w:rFonts w:ascii="Berlin Sans FB" w:eastAsia="Arial" w:hAnsi="Berlin Sans FB" w:cs="Arial"/>
          <w:b/>
          <w:spacing w:val="39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7"/>
          <w:sz w:val="24"/>
          <w:szCs w:val="24"/>
          <w:lang w:val="es-MX"/>
        </w:rPr>
        <w:t>R</w:t>
      </w:r>
      <w:r w:rsidRPr="00C81B15">
        <w:rPr>
          <w:rFonts w:ascii="Berlin Sans FB" w:eastAsia="Arial" w:hAnsi="Berlin Sans FB" w:cs="Arial"/>
          <w:b/>
          <w:spacing w:val="-3"/>
          <w:sz w:val="24"/>
          <w:szCs w:val="24"/>
          <w:lang w:val="es-MX"/>
        </w:rPr>
        <w:t>es</w:t>
      </w:r>
      <w:r w:rsidRPr="00C81B15">
        <w:rPr>
          <w:rFonts w:ascii="Berlin Sans FB" w:eastAsia="Arial" w:hAnsi="Berlin Sans FB" w:cs="Arial"/>
          <w:b/>
          <w:spacing w:val="5"/>
          <w:sz w:val="24"/>
          <w:szCs w:val="24"/>
          <w:lang w:val="es-MX"/>
        </w:rPr>
        <w:t>u</w:t>
      </w:r>
      <w:r w:rsidRPr="00C81B15">
        <w:rPr>
          <w:rFonts w:ascii="Berlin Sans FB" w:eastAsia="Arial" w:hAnsi="Berlin Sans FB" w:cs="Arial"/>
          <w:b/>
          <w:spacing w:val="-6"/>
          <w:sz w:val="24"/>
          <w:szCs w:val="24"/>
          <w:lang w:val="es-MX"/>
        </w:rPr>
        <w:t>l</w:t>
      </w:r>
      <w:r w:rsidRPr="00C81B15">
        <w:rPr>
          <w:rFonts w:ascii="Berlin Sans FB" w:eastAsia="Arial" w:hAnsi="Berlin Sans FB" w:cs="Arial"/>
          <w:b/>
          <w:spacing w:val="2"/>
          <w:sz w:val="24"/>
          <w:szCs w:val="24"/>
          <w:lang w:val="es-MX"/>
        </w:rPr>
        <w:t>t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t>a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>do</w:t>
      </w:r>
      <w:r w:rsidRPr="00C81B15">
        <w:rPr>
          <w:rFonts w:ascii="Berlin Sans FB" w:eastAsia="Arial" w:hAnsi="Berlin Sans FB" w:cs="Arial"/>
          <w:b/>
          <w:spacing w:val="28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-5"/>
          <w:sz w:val="24"/>
          <w:szCs w:val="24"/>
          <w:lang w:val="es-MX"/>
        </w:rPr>
        <w:t>d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>e</w:t>
      </w:r>
      <w:r w:rsidRPr="00C81B15">
        <w:rPr>
          <w:rFonts w:ascii="Berlin Sans FB" w:eastAsia="Arial" w:hAnsi="Berlin Sans FB" w:cs="Arial"/>
          <w:b/>
          <w:spacing w:val="9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-2"/>
          <w:sz w:val="24"/>
          <w:szCs w:val="24"/>
          <w:lang w:val="es-MX"/>
        </w:rPr>
        <w:t>l</w:t>
      </w:r>
      <w:r w:rsidRPr="00C81B15">
        <w:rPr>
          <w:rFonts w:ascii="Berlin Sans FB" w:eastAsia="Arial" w:hAnsi="Berlin Sans FB" w:cs="Arial"/>
          <w:b/>
          <w:spacing w:val="1"/>
          <w:sz w:val="24"/>
          <w:szCs w:val="24"/>
          <w:lang w:val="es-MX"/>
        </w:rPr>
        <w:t>a</w:t>
      </w:r>
      <w:r w:rsidRPr="00C81B15">
        <w:rPr>
          <w:rFonts w:ascii="Berlin Sans FB" w:eastAsia="Arial" w:hAnsi="Berlin Sans FB" w:cs="Arial"/>
          <w:b/>
          <w:sz w:val="24"/>
          <w:szCs w:val="24"/>
          <w:lang w:val="es-MX"/>
        </w:rPr>
        <w:t>s</w:t>
      </w:r>
      <w:r w:rsidRPr="00C81B15">
        <w:rPr>
          <w:rFonts w:ascii="Berlin Sans FB" w:eastAsia="Arial" w:hAnsi="Berlin Sans FB" w:cs="Arial"/>
          <w:b/>
          <w:spacing w:val="10"/>
          <w:sz w:val="24"/>
          <w:szCs w:val="24"/>
          <w:lang w:val="es-MX"/>
        </w:rPr>
        <w:t xml:space="preserve"> </w:t>
      </w:r>
      <w:r w:rsidRPr="00C81B15">
        <w:rPr>
          <w:rFonts w:ascii="Berlin Sans FB" w:eastAsia="Arial" w:hAnsi="Berlin Sans FB" w:cs="Arial"/>
          <w:b/>
          <w:spacing w:val="5"/>
          <w:w w:val="103"/>
          <w:sz w:val="24"/>
          <w:szCs w:val="24"/>
          <w:lang w:val="es-MX"/>
        </w:rPr>
        <w:t>p</w:t>
      </w:r>
      <w:r w:rsidRPr="00C81B15">
        <w:rPr>
          <w:rFonts w:ascii="Berlin Sans FB" w:eastAsia="Arial" w:hAnsi="Berlin Sans FB" w:cs="Arial"/>
          <w:b/>
          <w:spacing w:val="-9"/>
          <w:w w:val="103"/>
          <w:sz w:val="24"/>
          <w:szCs w:val="24"/>
          <w:lang w:val="es-MX"/>
        </w:rPr>
        <w:t>r</w:t>
      </w:r>
      <w:r w:rsidRPr="00C81B15">
        <w:rPr>
          <w:rFonts w:ascii="Berlin Sans FB" w:eastAsia="Arial" w:hAnsi="Berlin Sans FB" w:cs="Arial"/>
          <w:b/>
          <w:spacing w:val="-5"/>
          <w:w w:val="103"/>
          <w:sz w:val="24"/>
          <w:szCs w:val="24"/>
          <w:lang w:val="es-MX"/>
        </w:rPr>
        <w:t>u</w:t>
      </w:r>
      <w:r w:rsidRPr="00C81B15">
        <w:rPr>
          <w:rFonts w:ascii="Berlin Sans FB" w:eastAsia="Arial" w:hAnsi="Berlin Sans FB" w:cs="Arial"/>
          <w:b/>
          <w:spacing w:val="6"/>
          <w:w w:val="103"/>
          <w:sz w:val="24"/>
          <w:szCs w:val="24"/>
          <w:lang w:val="es-MX"/>
        </w:rPr>
        <w:t>e</w:t>
      </w:r>
      <w:r w:rsidRPr="00C81B15">
        <w:rPr>
          <w:rFonts w:ascii="Berlin Sans FB" w:eastAsia="Arial" w:hAnsi="Berlin Sans FB" w:cs="Arial"/>
          <w:b/>
          <w:spacing w:val="-5"/>
          <w:w w:val="103"/>
          <w:sz w:val="24"/>
          <w:szCs w:val="24"/>
          <w:lang w:val="es-MX"/>
        </w:rPr>
        <w:t>b</w:t>
      </w:r>
      <w:r w:rsidRPr="00C81B15">
        <w:rPr>
          <w:rFonts w:ascii="Berlin Sans FB" w:eastAsia="Arial" w:hAnsi="Berlin Sans FB" w:cs="Arial"/>
          <w:b/>
          <w:spacing w:val="1"/>
          <w:w w:val="103"/>
          <w:sz w:val="24"/>
          <w:szCs w:val="24"/>
          <w:lang w:val="es-MX"/>
        </w:rPr>
        <w:t>a</w:t>
      </w:r>
      <w:r w:rsidRPr="00C81B15">
        <w:rPr>
          <w:rFonts w:ascii="Berlin Sans FB" w:eastAsia="Arial" w:hAnsi="Berlin Sans FB" w:cs="Arial"/>
          <w:b/>
          <w:w w:val="103"/>
          <w:sz w:val="24"/>
          <w:szCs w:val="24"/>
          <w:lang w:val="es-MX"/>
        </w:rPr>
        <w:t>s</w:t>
      </w:r>
    </w:p>
    <w:p w:rsidR="009317F8" w:rsidRPr="00C81B15" w:rsidRDefault="009317F8" w:rsidP="009317F8">
      <w:pPr>
        <w:ind w:left="222"/>
        <w:rPr>
          <w:rFonts w:ascii="Berlin Sans FB" w:hAnsi="Berlin Sans FB"/>
          <w:sz w:val="24"/>
          <w:szCs w:val="24"/>
          <w:lang w:val="es-MX"/>
        </w:rPr>
      </w:pP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V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Re</w:t>
      </w:r>
      <w:r w:rsidRPr="00C81B15">
        <w:rPr>
          <w:rFonts w:ascii="Berlin Sans FB" w:hAnsi="Berlin Sans FB"/>
          <w:spacing w:val="-4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lt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o</w:t>
      </w:r>
      <w:r w:rsidRPr="00C81B15">
        <w:rPr>
          <w:rFonts w:ascii="Berlin Sans FB" w:hAnsi="Berlin Sans FB"/>
          <w:spacing w:val="21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d</w:t>
      </w:r>
      <w:r w:rsidRPr="00C81B15">
        <w:rPr>
          <w:rFonts w:ascii="Berlin Sans FB" w:hAnsi="Berlin Sans FB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5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l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7"/>
          <w:sz w:val="24"/>
          <w:szCs w:val="24"/>
          <w:lang w:val="es-MX"/>
        </w:rPr>
        <w:t xml:space="preserve"> 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p</w:t>
      </w:r>
      <w:r w:rsidRPr="00C81B15">
        <w:rPr>
          <w:rFonts w:ascii="Berlin Sans FB" w:hAnsi="Berlin Sans FB"/>
          <w:spacing w:val="2"/>
          <w:sz w:val="24"/>
          <w:szCs w:val="24"/>
          <w:lang w:val="es-MX"/>
        </w:rPr>
        <w:t>r</w:t>
      </w:r>
      <w:r w:rsidRPr="00C81B15">
        <w:rPr>
          <w:rFonts w:ascii="Berlin Sans FB" w:hAnsi="Berlin Sans FB"/>
          <w:spacing w:val="-2"/>
          <w:sz w:val="24"/>
          <w:szCs w:val="24"/>
          <w:lang w:val="es-MX"/>
        </w:rPr>
        <w:t>u</w:t>
      </w:r>
      <w:r w:rsidRPr="00C81B15">
        <w:rPr>
          <w:rFonts w:ascii="Berlin Sans FB" w:hAnsi="Berlin Sans FB"/>
          <w:spacing w:val="-1"/>
          <w:sz w:val="24"/>
          <w:szCs w:val="24"/>
          <w:lang w:val="es-MX"/>
        </w:rPr>
        <w:t>e</w:t>
      </w:r>
      <w:r w:rsidRPr="00C81B15">
        <w:rPr>
          <w:rFonts w:ascii="Berlin Sans FB" w:hAnsi="Berlin Sans FB"/>
          <w:spacing w:val="3"/>
          <w:sz w:val="24"/>
          <w:szCs w:val="24"/>
          <w:lang w:val="es-MX"/>
        </w:rPr>
        <w:t>b</w:t>
      </w:r>
      <w:r w:rsidRPr="00C81B15">
        <w:rPr>
          <w:rFonts w:ascii="Berlin Sans FB" w:hAnsi="Berlin Sans FB"/>
          <w:spacing w:val="-5"/>
          <w:sz w:val="24"/>
          <w:szCs w:val="24"/>
          <w:lang w:val="es-MX"/>
        </w:rPr>
        <w:t>a</w:t>
      </w:r>
      <w:r w:rsidRPr="00C81B15">
        <w:rPr>
          <w:rFonts w:ascii="Berlin Sans FB" w:hAnsi="Berlin Sans FB"/>
          <w:sz w:val="24"/>
          <w:szCs w:val="24"/>
          <w:lang w:val="es-MX"/>
        </w:rPr>
        <w:t>s</w:t>
      </w:r>
      <w:r w:rsidRPr="00C81B15">
        <w:rPr>
          <w:rFonts w:ascii="Berlin Sans FB" w:hAnsi="Berlin Sans FB"/>
          <w:spacing w:val="19"/>
          <w:sz w:val="24"/>
          <w:szCs w:val="24"/>
          <w:lang w:val="es-MX"/>
        </w:rPr>
        <w:t xml:space="preserve"> </w:t>
      </w:r>
    </w:p>
    <w:p w:rsidR="00AA1428" w:rsidRPr="00C81B15" w:rsidRDefault="00AA1428" w:rsidP="009E540D">
      <w:pPr>
        <w:rPr>
          <w:rFonts w:ascii="Berlin Sans FB" w:hAnsi="Berlin Sans FB"/>
          <w:sz w:val="24"/>
          <w:szCs w:val="24"/>
          <w:lang w:val="es-MX"/>
        </w:rPr>
      </w:pPr>
    </w:p>
    <w:sectPr w:rsidR="00AA1428" w:rsidRPr="00C81B15" w:rsidSect="008A5A0D">
      <w:pgSz w:w="11900" w:h="16840"/>
      <w:pgMar w:top="1320" w:right="1200" w:bottom="280" w:left="1180" w:header="720" w:footer="61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755" w:rsidRDefault="002D2755">
      <w:r>
        <w:separator/>
      </w:r>
    </w:p>
  </w:endnote>
  <w:endnote w:type="continuationSeparator" w:id="0">
    <w:p w:rsidR="002D2755" w:rsidRDefault="002D2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3"/>
      <w:gridCol w:w="8071"/>
    </w:tblGrid>
    <w:tr w:rsidR="003C1C1E">
      <w:tc>
        <w:tcPr>
          <w:tcW w:w="918" w:type="dxa"/>
        </w:tcPr>
        <w:p w:rsidR="003C1C1E" w:rsidRDefault="003C1C1E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B2A16" w:rsidRPr="00FB2A16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C1C1E" w:rsidRDefault="003C1C1E">
          <w:pPr>
            <w:pStyle w:val="Piedepgina"/>
          </w:pPr>
        </w:p>
      </w:tc>
    </w:tr>
  </w:tbl>
  <w:p w:rsidR="003C1C1E" w:rsidRPr="009317F8" w:rsidRDefault="003C1C1E" w:rsidP="009317F8">
    <w:pPr>
      <w:pStyle w:val="Piedepgina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1E" w:rsidRDefault="003C1C1E">
    <w:pPr>
      <w:rPr>
        <w:lang w:val="es-ES"/>
      </w:rPr>
    </w:pPr>
  </w:p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09"/>
      <w:gridCol w:w="8727"/>
    </w:tblGrid>
    <w:tr w:rsidR="003C1C1E" w:rsidTr="00D96111">
      <w:tc>
        <w:tcPr>
          <w:tcW w:w="1009" w:type="dxa"/>
        </w:tcPr>
        <w:p w:rsidR="003C1C1E" w:rsidRDefault="003C1C1E" w:rsidP="003C1C1E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B2A16" w:rsidRPr="00FB2A16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8727" w:type="dxa"/>
        </w:tcPr>
        <w:p w:rsidR="003C1C1E" w:rsidRDefault="003C1C1E" w:rsidP="003C1C1E">
          <w:pPr>
            <w:pStyle w:val="Piedepgina"/>
          </w:pPr>
        </w:p>
      </w:tc>
    </w:tr>
  </w:tbl>
  <w:p w:rsidR="003C1C1E" w:rsidRDefault="003C1C1E" w:rsidP="00D96111">
    <w:pPr>
      <w:tabs>
        <w:tab w:val="left" w:pos="1800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755" w:rsidRDefault="002D2755">
      <w:r>
        <w:separator/>
      </w:r>
    </w:p>
  </w:footnote>
  <w:footnote w:type="continuationSeparator" w:id="0">
    <w:p w:rsidR="002D2755" w:rsidRDefault="002D2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1E" w:rsidRPr="009032F6" w:rsidRDefault="003C1C1E" w:rsidP="00C81B15">
    <w:pPr>
      <w:pStyle w:val="Encabezado"/>
      <w:jc w:val="right"/>
      <w:rPr>
        <w:sz w:val="18"/>
        <w:szCs w:val="18"/>
      </w:rPr>
    </w:pPr>
    <w:r w:rsidRPr="009032F6">
      <w:rPr>
        <w:noProof/>
        <w:sz w:val="18"/>
        <w:szCs w:val="18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82115A" wp14:editId="67E075F9">
              <wp:simplePos x="0" y="0"/>
              <wp:positionH relativeFrom="column">
                <wp:posOffset>-80010</wp:posOffset>
              </wp:positionH>
              <wp:positionV relativeFrom="paragraph">
                <wp:posOffset>-80645</wp:posOffset>
              </wp:positionV>
              <wp:extent cx="1259205" cy="387985"/>
              <wp:effectExtent l="0" t="0" r="0" b="0"/>
              <wp:wrapNone/>
              <wp:docPr id="2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205" cy="387985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3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2 Grupo" o:spid="_x0000_s1026" style="position:absolute;margin-left:-6.3pt;margin-top:-6.35pt;width:99.15pt;height:30.55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u4CDDAAAA2gAAAA8AAABkcnMvZG93bnJldi54bWxEj0FrwkAUhO8F/8PyBG91o6Gi0VVEKvbi&#10;oTbo9Zl9JsHs27C7jfHfdwuFHoeZ+YZZbXrTiI6cry0rmIwTEMSF1TWXCvKv/eschA/IGhvLpOBJ&#10;HjbrwcsKM20f/EndKZQiQthnqKAKoc2k9EVFBv3YtsTRu1lnMETpSqkdPiLcNHKaJDNpsOa4UGFL&#10;u4qK++nbKLhc0253vpTH/Lh1h/fFInmbpblSo2G/XYII1If/8F/7QytI4fdKvAFy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27gIMMAAADaAAAADwAAAAAAAAAAAAAAAACf&#10;AgAAZHJzL2Rvd25yZXYueG1sUEsFBgAAAAAEAAQA9wAAAI8DAAAAAA=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SlunCAAAA2gAAAA8AAABkcnMvZG93bnJldi54bWxEj0+LwjAUxO8LfofwBG9r4iK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kpbp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  <w:r>
      <w:rPr>
        <w:b/>
        <w:sz w:val="18"/>
        <w:szCs w:val="18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 xml:space="preserve"> PLAN DE PRUEBAS v1.0</w:t>
    </w:r>
  </w:p>
  <w:p w:rsidR="003C1C1E" w:rsidRDefault="003C1C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9E16B2"/>
    <w:multiLevelType w:val="hybridMultilevel"/>
    <w:tmpl w:val="ACB2C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</w:abstractNum>
  <w:abstractNum w:abstractNumId="2">
    <w:nsid w:val="0E767BD0"/>
    <w:multiLevelType w:val="hybridMultilevel"/>
    <w:tmpl w:val="5D78578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">
    <w:nsid w:val="11407825"/>
    <w:multiLevelType w:val="hybridMultilevel"/>
    <w:tmpl w:val="ACE09FDA"/>
    <w:lvl w:ilvl="0" w:tplc="A9A255D8">
      <w:numFmt w:val="bullet"/>
      <w:lvlText w:val=""/>
      <w:lvlJc w:val="left"/>
      <w:pPr>
        <w:ind w:left="1522" w:hanging="600"/>
      </w:pPr>
      <w:rPr>
        <w:rFonts w:ascii="Berlin Sans FB" w:eastAsia="Symbol" w:hAnsi="Berlin Sans FB" w:cs="Symbol" w:hint="default"/>
      </w:rPr>
    </w:lvl>
    <w:lvl w:ilvl="1" w:tplc="0C0A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>
    <w:nsid w:val="1402343B"/>
    <w:multiLevelType w:val="hybridMultilevel"/>
    <w:tmpl w:val="2CBECF14"/>
    <w:lvl w:ilvl="0" w:tplc="0C0A0005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>
    <w:nsid w:val="19492BD6"/>
    <w:multiLevelType w:val="hybridMultilevel"/>
    <w:tmpl w:val="C8B8C640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6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CE81B99"/>
    <w:multiLevelType w:val="hybridMultilevel"/>
    <w:tmpl w:val="F488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20BCE"/>
    <w:multiLevelType w:val="hybridMultilevel"/>
    <w:tmpl w:val="34AE85A2"/>
    <w:lvl w:ilvl="0" w:tplc="0C0A0005">
      <w:start w:val="1"/>
      <w:numFmt w:val="bullet"/>
      <w:lvlText w:val=""/>
      <w:lvlJc w:val="left"/>
      <w:pPr>
        <w:ind w:left="12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9">
    <w:nsid w:val="30EC7A6C"/>
    <w:multiLevelType w:val="hybridMultilevel"/>
    <w:tmpl w:val="A7027B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B45393"/>
    <w:multiLevelType w:val="hybridMultilevel"/>
    <w:tmpl w:val="C65AFB5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1">
    <w:nsid w:val="3F1417CC"/>
    <w:multiLevelType w:val="hybridMultilevel"/>
    <w:tmpl w:val="3B2EE03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</w:abstractNum>
  <w:abstractNum w:abstractNumId="12">
    <w:nsid w:val="42381D03"/>
    <w:multiLevelType w:val="hybridMultilevel"/>
    <w:tmpl w:val="635C1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6475E4C"/>
    <w:multiLevelType w:val="hybridMultilevel"/>
    <w:tmpl w:val="B77229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42577"/>
    <w:multiLevelType w:val="multilevel"/>
    <w:tmpl w:val="1B36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87B5AC3"/>
    <w:multiLevelType w:val="hybridMultilevel"/>
    <w:tmpl w:val="7690E83A"/>
    <w:lvl w:ilvl="0" w:tplc="0C0A0005">
      <w:start w:val="1"/>
      <w:numFmt w:val="bullet"/>
      <w:lvlText w:val=""/>
      <w:lvlJc w:val="left"/>
      <w:pPr>
        <w:ind w:left="4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>
    <w:nsid w:val="494E7122"/>
    <w:multiLevelType w:val="hybridMultilevel"/>
    <w:tmpl w:val="4DEC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71758"/>
    <w:multiLevelType w:val="hybridMultilevel"/>
    <w:tmpl w:val="5C08FA06"/>
    <w:lvl w:ilvl="0" w:tplc="0C0A0005">
      <w:start w:val="1"/>
      <w:numFmt w:val="bullet"/>
      <w:lvlText w:val=""/>
      <w:lvlJc w:val="left"/>
      <w:pPr>
        <w:ind w:left="932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652" w:hanging="360"/>
      </w:pPr>
    </w:lvl>
    <w:lvl w:ilvl="2" w:tplc="0C0A001B" w:tentative="1">
      <w:start w:val="1"/>
      <w:numFmt w:val="lowerRoman"/>
      <w:lvlText w:val="%3."/>
      <w:lvlJc w:val="right"/>
      <w:pPr>
        <w:ind w:left="2372" w:hanging="180"/>
      </w:pPr>
    </w:lvl>
    <w:lvl w:ilvl="3" w:tplc="0C0A000F" w:tentative="1">
      <w:start w:val="1"/>
      <w:numFmt w:val="decimal"/>
      <w:lvlText w:val="%4."/>
      <w:lvlJc w:val="left"/>
      <w:pPr>
        <w:ind w:left="3092" w:hanging="360"/>
      </w:pPr>
    </w:lvl>
    <w:lvl w:ilvl="4" w:tplc="0C0A0019" w:tentative="1">
      <w:start w:val="1"/>
      <w:numFmt w:val="lowerLetter"/>
      <w:lvlText w:val="%5."/>
      <w:lvlJc w:val="left"/>
      <w:pPr>
        <w:ind w:left="3812" w:hanging="360"/>
      </w:pPr>
    </w:lvl>
    <w:lvl w:ilvl="5" w:tplc="0C0A001B" w:tentative="1">
      <w:start w:val="1"/>
      <w:numFmt w:val="lowerRoman"/>
      <w:lvlText w:val="%6."/>
      <w:lvlJc w:val="right"/>
      <w:pPr>
        <w:ind w:left="4532" w:hanging="180"/>
      </w:pPr>
    </w:lvl>
    <w:lvl w:ilvl="6" w:tplc="0C0A000F" w:tentative="1">
      <w:start w:val="1"/>
      <w:numFmt w:val="decimal"/>
      <w:lvlText w:val="%7."/>
      <w:lvlJc w:val="left"/>
      <w:pPr>
        <w:ind w:left="5252" w:hanging="360"/>
      </w:pPr>
    </w:lvl>
    <w:lvl w:ilvl="7" w:tplc="0C0A0019" w:tentative="1">
      <w:start w:val="1"/>
      <w:numFmt w:val="lowerLetter"/>
      <w:lvlText w:val="%8."/>
      <w:lvlJc w:val="left"/>
      <w:pPr>
        <w:ind w:left="5972" w:hanging="360"/>
      </w:pPr>
    </w:lvl>
    <w:lvl w:ilvl="8" w:tplc="0C0A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8">
    <w:nsid w:val="5F8C4E44"/>
    <w:multiLevelType w:val="hybridMultilevel"/>
    <w:tmpl w:val="A25E8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B8A6CBF"/>
    <w:multiLevelType w:val="hybridMultilevel"/>
    <w:tmpl w:val="56C8C7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78FD54AF"/>
    <w:multiLevelType w:val="hybridMultilevel"/>
    <w:tmpl w:val="F52419C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AD068A"/>
    <w:multiLevelType w:val="hybridMultilevel"/>
    <w:tmpl w:val="24D67ECE"/>
    <w:lvl w:ilvl="0" w:tplc="04090001">
      <w:start w:val="1"/>
      <w:numFmt w:val="bullet"/>
      <w:lvlText w:val=""/>
      <w:lvlJc w:val="left"/>
      <w:pPr>
        <w:ind w:left="2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0"/>
  </w:num>
  <w:num w:numId="5">
    <w:abstractNumId w:val="16"/>
  </w:num>
  <w:num w:numId="6">
    <w:abstractNumId w:val="19"/>
  </w:num>
  <w:num w:numId="7">
    <w:abstractNumId w:val="21"/>
  </w:num>
  <w:num w:numId="8">
    <w:abstractNumId w:val="7"/>
  </w:num>
  <w:num w:numId="9">
    <w:abstractNumId w:val="18"/>
  </w:num>
  <w:num w:numId="10">
    <w:abstractNumId w:val="14"/>
  </w:num>
  <w:num w:numId="11">
    <w:abstractNumId w:val="5"/>
  </w:num>
  <w:num w:numId="12">
    <w:abstractNumId w:val="12"/>
  </w:num>
  <w:num w:numId="13">
    <w:abstractNumId w:val="10"/>
  </w:num>
  <w:num w:numId="14">
    <w:abstractNumId w:val="23"/>
  </w:num>
  <w:num w:numId="15">
    <w:abstractNumId w:val="2"/>
  </w:num>
  <w:num w:numId="16">
    <w:abstractNumId w:val="22"/>
  </w:num>
  <w:num w:numId="17">
    <w:abstractNumId w:val="9"/>
  </w:num>
  <w:num w:numId="18">
    <w:abstractNumId w:val="3"/>
  </w:num>
  <w:num w:numId="19">
    <w:abstractNumId w:val="17"/>
  </w:num>
  <w:num w:numId="20">
    <w:abstractNumId w:val="8"/>
  </w:num>
  <w:num w:numId="21">
    <w:abstractNumId w:val="13"/>
  </w:num>
  <w:num w:numId="22">
    <w:abstractNumId w:val="1"/>
  </w:num>
  <w:num w:numId="23">
    <w:abstractNumId w:val="11"/>
  </w:num>
  <w:num w:numId="24">
    <w:abstractNumId w:val="15"/>
  </w:num>
  <w:num w:numId="2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156BD"/>
    <w:rsid w:val="0004002D"/>
    <w:rsid w:val="00056182"/>
    <w:rsid w:val="000602E7"/>
    <w:rsid w:val="00075226"/>
    <w:rsid w:val="00082305"/>
    <w:rsid w:val="0008410E"/>
    <w:rsid w:val="00086C49"/>
    <w:rsid w:val="000955FB"/>
    <w:rsid w:val="00097ACE"/>
    <w:rsid w:val="000A3834"/>
    <w:rsid w:val="000D4CE6"/>
    <w:rsid w:val="000D5F96"/>
    <w:rsid w:val="000E2ABF"/>
    <w:rsid w:val="000E63FE"/>
    <w:rsid w:val="001536AF"/>
    <w:rsid w:val="00171086"/>
    <w:rsid w:val="001713F3"/>
    <w:rsid w:val="00177AF2"/>
    <w:rsid w:val="00182E37"/>
    <w:rsid w:val="001D03BB"/>
    <w:rsid w:val="001E6823"/>
    <w:rsid w:val="00203D4B"/>
    <w:rsid w:val="00222E97"/>
    <w:rsid w:val="00231EED"/>
    <w:rsid w:val="00243B9F"/>
    <w:rsid w:val="00245A5C"/>
    <w:rsid w:val="00254C21"/>
    <w:rsid w:val="00261E2A"/>
    <w:rsid w:val="002741AC"/>
    <w:rsid w:val="00281206"/>
    <w:rsid w:val="00291AF3"/>
    <w:rsid w:val="002921F9"/>
    <w:rsid w:val="00292A7B"/>
    <w:rsid w:val="002938B7"/>
    <w:rsid w:val="00293B5E"/>
    <w:rsid w:val="002A7748"/>
    <w:rsid w:val="002C3014"/>
    <w:rsid w:val="002D0EF8"/>
    <w:rsid w:val="002D2755"/>
    <w:rsid w:val="002E162B"/>
    <w:rsid w:val="002E418D"/>
    <w:rsid w:val="00310337"/>
    <w:rsid w:val="003236BC"/>
    <w:rsid w:val="0032635D"/>
    <w:rsid w:val="00334131"/>
    <w:rsid w:val="00335C46"/>
    <w:rsid w:val="003926C8"/>
    <w:rsid w:val="003C1C1E"/>
    <w:rsid w:val="003D3BC7"/>
    <w:rsid w:val="003D7AF6"/>
    <w:rsid w:val="003F55A9"/>
    <w:rsid w:val="00415881"/>
    <w:rsid w:val="0041715E"/>
    <w:rsid w:val="004226B2"/>
    <w:rsid w:val="00426D50"/>
    <w:rsid w:val="00432B71"/>
    <w:rsid w:val="00436577"/>
    <w:rsid w:val="00450563"/>
    <w:rsid w:val="00455017"/>
    <w:rsid w:val="00465AB6"/>
    <w:rsid w:val="0046754C"/>
    <w:rsid w:val="004830D2"/>
    <w:rsid w:val="004A6A11"/>
    <w:rsid w:val="004B0453"/>
    <w:rsid w:val="004B5AA1"/>
    <w:rsid w:val="004B649D"/>
    <w:rsid w:val="004C3916"/>
    <w:rsid w:val="004C658B"/>
    <w:rsid w:val="004D0973"/>
    <w:rsid w:val="004D1351"/>
    <w:rsid w:val="004E004E"/>
    <w:rsid w:val="004E2FB5"/>
    <w:rsid w:val="004F2DB0"/>
    <w:rsid w:val="004F49AD"/>
    <w:rsid w:val="005104AB"/>
    <w:rsid w:val="00513AE9"/>
    <w:rsid w:val="00530213"/>
    <w:rsid w:val="0054460F"/>
    <w:rsid w:val="00552D2C"/>
    <w:rsid w:val="00595708"/>
    <w:rsid w:val="005E203B"/>
    <w:rsid w:val="005E2F5E"/>
    <w:rsid w:val="005F1F42"/>
    <w:rsid w:val="005F505F"/>
    <w:rsid w:val="005F770A"/>
    <w:rsid w:val="00617DD9"/>
    <w:rsid w:val="00624E40"/>
    <w:rsid w:val="0063156B"/>
    <w:rsid w:val="00632D3A"/>
    <w:rsid w:val="006439E2"/>
    <w:rsid w:val="00647200"/>
    <w:rsid w:val="00651DB6"/>
    <w:rsid w:val="00656B73"/>
    <w:rsid w:val="0066684D"/>
    <w:rsid w:val="006672AA"/>
    <w:rsid w:val="00680CA0"/>
    <w:rsid w:val="00683EA6"/>
    <w:rsid w:val="006905AB"/>
    <w:rsid w:val="006A5D19"/>
    <w:rsid w:val="006B603A"/>
    <w:rsid w:val="006B649D"/>
    <w:rsid w:val="006C1745"/>
    <w:rsid w:val="006E2DF3"/>
    <w:rsid w:val="006F73FF"/>
    <w:rsid w:val="00710390"/>
    <w:rsid w:val="00713915"/>
    <w:rsid w:val="007220D7"/>
    <w:rsid w:val="00736184"/>
    <w:rsid w:val="007421CE"/>
    <w:rsid w:val="0075643B"/>
    <w:rsid w:val="0076368E"/>
    <w:rsid w:val="007747A2"/>
    <w:rsid w:val="00785206"/>
    <w:rsid w:val="007A0C91"/>
    <w:rsid w:val="007A1277"/>
    <w:rsid w:val="007B47E6"/>
    <w:rsid w:val="007B497E"/>
    <w:rsid w:val="007B7655"/>
    <w:rsid w:val="007D608D"/>
    <w:rsid w:val="007F08FF"/>
    <w:rsid w:val="007F2775"/>
    <w:rsid w:val="007F6DAB"/>
    <w:rsid w:val="007F70F6"/>
    <w:rsid w:val="008040A7"/>
    <w:rsid w:val="00821B7C"/>
    <w:rsid w:val="0084160D"/>
    <w:rsid w:val="008425E5"/>
    <w:rsid w:val="008465E8"/>
    <w:rsid w:val="008622EC"/>
    <w:rsid w:val="00874840"/>
    <w:rsid w:val="00886A12"/>
    <w:rsid w:val="008906D5"/>
    <w:rsid w:val="008A1635"/>
    <w:rsid w:val="008A5A0D"/>
    <w:rsid w:val="008B32BE"/>
    <w:rsid w:val="008D13FF"/>
    <w:rsid w:val="008D2F29"/>
    <w:rsid w:val="008E4147"/>
    <w:rsid w:val="008E492D"/>
    <w:rsid w:val="008F147A"/>
    <w:rsid w:val="008F3C1B"/>
    <w:rsid w:val="008F4D73"/>
    <w:rsid w:val="00925F9C"/>
    <w:rsid w:val="009305C6"/>
    <w:rsid w:val="009317F8"/>
    <w:rsid w:val="009628E6"/>
    <w:rsid w:val="00964699"/>
    <w:rsid w:val="00976C31"/>
    <w:rsid w:val="009A2DDB"/>
    <w:rsid w:val="009C07DE"/>
    <w:rsid w:val="009C735C"/>
    <w:rsid w:val="009D384E"/>
    <w:rsid w:val="009E540D"/>
    <w:rsid w:val="009E79F2"/>
    <w:rsid w:val="00A03A47"/>
    <w:rsid w:val="00A1085C"/>
    <w:rsid w:val="00A25236"/>
    <w:rsid w:val="00A40821"/>
    <w:rsid w:val="00A66F37"/>
    <w:rsid w:val="00A733D8"/>
    <w:rsid w:val="00A736FB"/>
    <w:rsid w:val="00A7446C"/>
    <w:rsid w:val="00A816C8"/>
    <w:rsid w:val="00A84E88"/>
    <w:rsid w:val="00A8783A"/>
    <w:rsid w:val="00A9180C"/>
    <w:rsid w:val="00AA1428"/>
    <w:rsid w:val="00AA480A"/>
    <w:rsid w:val="00AC060E"/>
    <w:rsid w:val="00AD7CC1"/>
    <w:rsid w:val="00AD7D53"/>
    <w:rsid w:val="00AF4ABE"/>
    <w:rsid w:val="00B126F6"/>
    <w:rsid w:val="00B21238"/>
    <w:rsid w:val="00B25A98"/>
    <w:rsid w:val="00B32473"/>
    <w:rsid w:val="00B33286"/>
    <w:rsid w:val="00B34B9A"/>
    <w:rsid w:val="00B36E97"/>
    <w:rsid w:val="00B46C35"/>
    <w:rsid w:val="00B51528"/>
    <w:rsid w:val="00B53159"/>
    <w:rsid w:val="00B56FB4"/>
    <w:rsid w:val="00B827D1"/>
    <w:rsid w:val="00BE3DB1"/>
    <w:rsid w:val="00C071AC"/>
    <w:rsid w:val="00C23E33"/>
    <w:rsid w:val="00C43055"/>
    <w:rsid w:val="00C46908"/>
    <w:rsid w:val="00C51E06"/>
    <w:rsid w:val="00C81B15"/>
    <w:rsid w:val="00C9134D"/>
    <w:rsid w:val="00C96B4E"/>
    <w:rsid w:val="00CA1B42"/>
    <w:rsid w:val="00CC5EEC"/>
    <w:rsid w:val="00CC6F30"/>
    <w:rsid w:val="00CD086C"/>
    <w:rsid w:val="00CD3CA0"/>
    <w:rsid w:val="00CE268D"/>
    <w:rsid w:val="00CE2F34"/>
    <w:rsid w:val="00D457D4"/>
    <w:rsid w:val="00D60AE6"/>
    <w:rsid w:val="00D774CA"/>
    <w:rsid w:val="00D7751D"/>
    <w:rsid w:val="00D86271"/>
    <w:rsid w:val="00D96111"/>
    <w:rsid w:val="00DB0396"/>
    <w:rsid w:val="00DB4365"/>
    <w:rsid w:val="00DC483F"/>
    <w:rsid w:val="00DD613A"/>
    <w:rsid w:val="00DF0665"/>
    <w:rsid w:val="00E014EA"/>
    <w:rsid w:val="00E1350C"/>
    <w:rsid w:val="00E335F0"/>
    <w:rsid w:val="00E6752E"/>
    <w:rsid w:val="00E74F30"/>
    <w:rsid w:val="00E95670"/>
    <w:rsid w:val="00ED5F18"/>
    <w:rsid w:val="00EE3D55"/>
    <w:rsid w:val="00EE45F1"/>
    <w:rsid w:val="00EF1CBA"/>
    <w:rsid w:val="00F03FCF"/>
    <w:rsid w:val="00F11308"/>
    <w:rsid w:val="00F30C5E"/>
    <w:rsid w:val="00F345F0"/>
    <w:rsid w:val="00F40C03"/>
    <w:rsid w:val="00F41E40"/>
    <w:rsid w:val="00F66B6F"/>
    <w:rsid w:val="00F67C3E"/>
    <w:rsid w:val="00FB2A16"/>
    <w:rsid w:val="00FC3331"/>
    <w:rsid w:val="00FD0DB0"/>
    <w:rsid w:val="00FD5429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F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17F8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317F8"/>
    <w:rPr>
      <w:rFonts w:ascii="Arial" w:hAnsi="Arial"/>
      <w:b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9317F8"/>
    <w:rPr>
      <w:rFonts w:ascii="Arial" w:hAnsi="Arial"/>
      <w:i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9317F8"/>
    <w:rPr>
      <w:rFonts w:ascii="Arial" w:hAnsi="Arial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9317F8"/>
    <w:rPr>
      <w:sz w:val="22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9317F8"/>
    <w:rPr>
      <w:i/>
      <w:sz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9317F8"/>
    <w:rPr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9317F8"/>
    <w:rPr>
      <w:i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9317F8"/>
    <w:rPr>
      <w:b/>
      <w:i/>
      <w:sz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317F8"/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17F8"/>
    <w:rPr>
      <w:lang w:val="en-US" w:eastAsia="en-US"/>
    </w:rPr>
  </w:style>
  <w:style w:type="paragraph" w:customStyle="1" w:styleId="FooterOdd">
    <w:name w:val="Footer Odd"/>
    <w:basedOn w:val="Normal"/>
    <w:qFormat/>
    <w:rsid w:val="009317F8"/>
    <w:pPr>
      <w:widowControl/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EastAsia" w:hAnsiTheme="minorHAnsi" w:cstheme="minorBidi"/>
      <w:color w:val="1F497D" w:themeColor="text2"/>
      <w:szCs w:val="23"/>
      <w:lang w:val="es-ES" w:eastAsia="fr-FR"/>
    </w:rPr>
  </w:style>
  <w:style w:type="paragraph" w:customStyle="1" w:styleId="FooterLeft">
    <w:name w:val="Footer Left"/>
    <w:basedOn w:val="Piedepgina"/>
    <w:uiPriority w:val="35"/>
    <w:qFormat/>
    <w:rsid w:val="009317F8"/>
    <w:pPr>
      <w:widowControl/>
      <w:pBdr>
        <w:top w:val="dashed" w:sz="4" w:space="18" w:color="7F7F7F" w:themeColor="text1" w:themeTint="80"/>
      </w:pBdr>
      <w:spacing w:after="200" w:line="240" w:lineRule="auto"/>
      <w:contextualSpacing/>
    </w:pPr>
    <w:rPr>
      <w:rFonts w:asciiTheme="minorHAnsi" w:eastAsiaTheme="minorEastAsia" w:hAnsiTheme="minorHAnsi" w:cstheme="minorBidi"/>
      <w:color w:val="7F7F7F" w:themeColor="text1" w:themeTint="80"/>
      <w:lang w:val="es-ES" w:eastAsia="fr-FR"/>
    </w:rPr>
  </w:style>
  <w:style w:type="character" w:styleId="nfasis">
    <w:name w:val="Emphasis"/>
    <w:basedOn w:val="Fuentedeprrafopredeter"/>
    <w:qFormat/>
    <w:rsid w:val="009317F8"/>
    <w:rPr>
      <w:i/>
      <w:iCs/>
    </w:rPr>
  </w:style>
  <w:style w:type="paragraph" w:customStyle="1" w:styleId="TableText0">
    <w:name w:val="Table Text"/>
    <w:basedOn w:val="Textoindependiente"/>
    <w:rsid w:val="00C81B15"/>
    <w:pPr>
      <w:keepLines w:val="0"/>
      <w:widowControl/>
      <w:spacing w:before="60" w:after="60" w:line="240" w:lineRule="auto"/>
      <w:ind w:left="0"/>
    </w:pPr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F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17F8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317F8"/>
    <w:rPr>
      <w:rFonts w:ascii="Arial" w:hAnsi="Arial"/>
      <w:b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9317F8"/>
    <w:rPr>
      <w:rFonts w:ascii="Arial" w:hAnsi="Arial"/>
      <w:i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9317F8"/>
    <w:rPr>
      <w:rFonts w:ascii="Arial" w:hAnsi="Arial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9317F8"/>
    <w:rPr>
      <w:sz w:val="22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9317F8"/>
    <w:rPr>
      <w:i/>
      <w:sz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9317F8"/>
    <w:rPr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9317F8"/>
    <w:rPr>
      <w:i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9317F8"/>
    <w:rPr>
      <w:b/>
      <w:i/>
      <w:sz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317F8"/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17F8"/>
    <w:rPr>
      <w:lang w:val="en-US" w:eastAsia="en-US"/>
    </w:rPr>
  </w:style>
  <w:style w:type="paragraph" w:customStyle="1" w:styleId="FooterOdd">
    <w:name w:val="Footer Odd"/>
    <w:basedOn w:val="Normal"/>
    <w:qFormat/>
    <w:rsid w:val="009317F8"/>
    <w:pPr>
      <w:widowControl/>
      <w:pBdr>
        <w:top w:val="single" w:sz="4" w:space="1" w:color="4F81BD" w:themeColor="accent1"/>
      </w:pBdr>
      <w:spacing w:after="180" w:line="264" w:lineRule="auto"/>
      <w:jc w:val="right"/>
    </w:pPr>
    <w:rPr>
      <w:rFonts w:asciiTheme="minorHAnsi" w:eastAsiaTheme="minorEastAsia" w:hAnsiTheme="minorHAnsi" w:cstheme="minorBidi"/>
      <w:color w:val="1F497D" w:themeColor="text2"/>
      <w:szCs w:val="23"/>
      <w:lang w:val="es-ES" w:eastAsia="fr-FR"/>
    </w:rPr>
  </w:style>
  <w:style w:type="paragraph" w:customStyle="1" w:styleId="FooterLeft">
    <w:name w:val="Footer Left"/>
    <w:basedOn w:val="Piedepgina"/>
    <w:uiPriority w:val="35"/>
    <w:qFormat/>
    <w:rsid w:val="009317F8"/>
    <w:pPr>
      <w:widowControl/>
      <w:pBdr>
        <w:top w:val="dashed" w:sz="4" w:space="18" w:color="7F7F7F" w:themeColor="text1" w:themeTint="80"/>
      </w:pBdr>
      <w:spacing w:after="200" w:line="240" w:lineRule="auto"/>
      <w:contextualSpacing/>
    </w:pPr>
    <w:rPr>
      <w:rFonts w:asciiTheme="minorHAnsi" w:eastAsiaTheme="minorEastAsia" w:hAnsiTheme="minorHAnsi" w:cstheme="minorBidi"/>
      <w:color w:val="7F7F7F" w:themeColor="text1" w:themeTint="80"/>
      <w:lang w:val="es-ES" w:eastAsia="fr-FR"/>
    </w:rPr>
  </w:style>
  <w:style w:type="character" w:styleId="nfasis">
    <w:name w:val="Emphasis"/>
    <w:basedOn w:val="Fuentedeprrafopredeter"/>
    <w:qFormat/>
    <w:rsid w:val="009317F8"/>
    <w:rPr>
      <w:i/>
      <w:iCs/>
    </w:rPr>
  </w:style>
  <w:style w:type="paragraph" w:customStyle="1" w:styleId="TableText0">
    <w:name w:val="Table Text"/>
    <w:basedOn w:val="Textoindependiente"/>
    <w:rsid w:val="00C81B15"/>
    <w:pPr>
      <w:keepLines w:val="0"/>
      <w:widowControl/>
      <w:spacing w:before="60" w:after="60" w:line="240" w:lineRule="auto"/>
      <w:ind w:left="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62</TotalTime>
  <Pages>14</Pages>
  <Words>1824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11834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Windows User</cp:lastModifiedBy>
  <cp:revision>13</cp:revision>
  <cp:lastPrinted>2008-05-27T18:25:00Z</cp:lastPrinted>
  <dcterms:created xsi:type="dcterms:W3CDTF">2014-10-28T19:21:00Z</dcterms:created>
  <dcterms:modified xsi:type="dcterms:W3CDTF">2014-10-28T22:06:00Z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