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E6" w:rsidRPr="00687275" w:rsidRDefault="00D60AE6" w:rsidP="00D60AE6">
      <w:pPr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687275" w:rsidP="00821B7C">
      <w:pPr>
        <w:pStyle w:val="Ttulo"/>
        <w:jc w:val="right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71C8CE" wp14:editId="5D314AB8">
                <wp:simplePos x="0" y="0"/>
                <wp:positionH relativeFrom="column">
                  <wp:posOffset>213360</wp:posOffset>
                </wp:positionH>
                <wp:positionV relativeFrom="paragraph">
                  <wp:posOffset>203200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12FECBD" id="16 Grupo" o:spid="_x0000_s1026" style="position:absolute;margin-left:16.8pt;margin-top:16pt;width:431.15pt;height:135.6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8ELRZOAAAAAJAQAADwAAAAAAAAAAAAAAAADGBgAA&#10;ZHJzL2Rvd25yZXYueG1sUEsBAi0ACgAAAAAAAAAhAJz493p8FgEAfBYBABQAAAAAAAAAAAAAAAAA&#10;0wcAAGRycy9tZWRpYS9pbWFnZTEucG5nUEsFBgAAAAAGAAYAfAEAAI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9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9" o:title="vsuifVk" cropleft="45029f" cropright="729f"/>
                  <v:path arrowok="t"/>
                </v:shape>
              </v:group>
            </w:pict>
          </mc:Fallback>
        </mc:AlternateContent>
      </w: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rPr>
          <w:rFonts w:ascii="Berlin Sans FB" w:hAnsi="Berlin Sans FB"/>
          <w:lang w:val="es-PE"/>
        </w:rPr>
      </w:pPr>
    </w:p>
    <w:p w:rsidR="00466EE8" w:rsidRPr="00687275" w:rsidRDefault="00466EE8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87275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Especificación del Diseño de Caso de Prueba:</w:t>
      </w:r>
    </w:p>
    <w:p w:rsidR="00466EE8" w:rsidRPr="00687275" w:rsidRDefault="00AE5B1A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ACTUALIZAR HISTORIAL CLÌNICO</w:t>
      </w:r>
    </w:p>
    <w:p w:rsidR="00466EE8" w:rsidRPr="00687275" w:rsidRDefault="00466EE8" w:rsidP="00466EE8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87275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1.0</w:t>
      </w: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466EE8" w:rsidRPr="00687275" w:rsidRDefault="00466EE8" w:rsidP="00821B7C">
      <w:pPr>
        <w:pStyle w:val="Ttulo"/>
        <w:jc w:val="right"/>
        <w:rPr>
          <w:rFonts w:ascii="Berlin Sans FB" w:hAnsi="Berlin Sans FB"/>
          <w:lang w:val="es-PE"/>
        </w:rPr>
      </w:pPr>
    </w:p>
    <w:p w:rsidR="00CD3CA0" w:rsidRPr="00687275" w:rsidRDefault="00CD3CA0" w:rsidP="00CD3CA0">
      <w:pPr>
        <w:rPr>
          <w:rFonts w:ascii="Berlin Sans FB" w:hAnsi="Berlin Sans FB"/>
          <w:lang w:val="es-PE"/>
        </w:rPr>
      </w:pPr>
    </w:p>
    <w:p w:rsidR="00CD3CA0" w:rsidRPr="00687275" w:rsidRDefault="00CD3CA0" w:rsidP="00CD3CA0">
      <w:pPr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Default="00466EE8">
      <w:pPr>
        <w:pStyle w:val="Ttulo"/>
        <w:rPr>
          <w:rFonts w:ascii="Berlin Sans FB" w:hAnsi="Berlin Sans FB"/>
          <w:lang w:val="es-PE"/>
        </w:rPr>
      </w:pPr>
    </w:p>
    <w:p w:rsidR="00517653" w:rsidRPr="00517653" w:rsidRDefault="00517653" w:rsidP="00517653">
      <w:pPr>
        <w:rPr>
          <w:lang w:val="es-PE"/>
        </w:rPr>
      </w:pPr>
      <w:bookmarkStart w:id="0" w:name="_GoBack"/>
      <w:bookmarkEnd w:id="0"/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466EE8" w:rsidRPr="00687275" w:rsidRDefault="00466EE8">
      <w:pPr>
        <w:pStyle w:val="Ttulo"/>
        <w:rPr>
          <w:rFonts w:ascii="Berlin Sans FB" w:hAnsi="Berlin Sans FB"/>
          <w:lang w:val="es-PE"/>
        </w:rPr>
      </w:pPr>
    </w:p>
    <w:p w:rsidR="006F73FF" w:rsidRDefault="006F73FF">
      <w:pPr>
        <w:pStyle w:val="Ttulo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>Tabla de Contenidos</w:t>
      </w:r>
    </w:p>
    <w:p w:rsidR="00687275" w:rsidRPr="00687275" w:rsidRDefault="00687275" w:rsidP="00687275">
      <w:pPr>
        <w:rPr>
          <w:lang w:val="es-PE"/>
        </w:rPr>
      </w:pPr>
    </w:p>
    <w:p w:rsidR="00632D3A" w:rsidRPr="00687275" w:rsidRDefault="006F73FF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lang w:val="es-PE"/>
        </w:rPr>
        <w:fldChar w:fldCharType="begin"/>
      </w:r>
      <w:r w:rsidRPr="00687275">
        <w:rPr>
          <w:rFonts w:ascii="Berlin Sans FB" w:hAnsi="Berlin Sans FB" w:cs="Arial"/>
          <w:lang w:val="es-PE"/>
        </w:rPr>
        <w:instrText xml:space="preserve"> TOC \o "1-3" </w:instrText>
      </w:r>
      <w:r w:rsidRPr="00687275">
        <w:rPr>
          <w:rFonts w:ascii="Berlin Sans FB" w:hAnsi="Berlin Sans FB" w:cs="Arial"/>
          <w:lang w:val="es-PE"/>
        </w:rPr>
        <w:fldChar w:fldCharType="separate"/>
      </w:r>
      <w:r w:rsidR="00632D3A" w:rsidRPr="00687275">
        <w:rPr>
          <w:rFonts w:ascii="Berlin Sans FB" w:hAnsi="Berlin Sans FB"/>
          <w:noProof/>
          <w:sz w:val="24"/>
          <w:szCs w:val="24"/>
          <w:lang w:val="es-PE"/>
        </w:rPr>
        <w:t>1.</w:t>
      </w:r>
      <w:r w:rsidR="00632D3A"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632D3A" w:rsidRPr="00687275">
        <w:rPr>
          <w:rFonts w:ascii="Berlin Sans FB" w:hAnsi="Berlin Sans FB"/>
          <w:noProof/>
          <w:sz w:val="24"/>
          <w:szCs w:val="24"/>
          <w:lang w:val="es-PE"/>
        </w:rPr>
        <w:t xml:space="preserve">Casos de Prueba para el CU </w:t>
      </w:r>
      <w:r w:rsidR="00AE5B1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Actualizar Historial Clìnico</w:t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="00632D3A"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_Toc389476701 \h </w:instrText>
      </w:r>
      <w:r w:rsidR="00632D3A" w:rsidRPr="00687275">
        <w:rPr>
          <w:rFonts w:ascii="Berlin Sans FB" w:hAnsi="Berlin Sans FB"/>
          <w:noProof/>
          <w:sz w:val="24"/>
          <w:szCs w:val="24"/>
        </w:rPr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="00355A51">
        <w:rPr>
          <w:rFonts w:ascii="Berlin Sans FB" w:hAnsi="Berlin Sans FB"/>
          <w:noProof/>
          <w:sz w:val="24"/>
          <w:szCs w:val="24"/>
          <w:lang w:val="es-MX"/>
        </w:rPr>
        <w:t>3</w:t>
      </w:r>
      <w:r w:rsidR="00632D3A"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1.1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_Toc389476702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="00355A51">
        <w:rPr>
          <w:rFonts w:ascii="Berlin Sans FB" w:hAnsi="Berlin Sans FB"/>
          <w:noProof/>
          <w:sz w:val="24"/>
          <w:szCs w:val="24"/>
          <w:lang w:val="es-MX"/>
        </w:rPr>
        <w:t>3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1.2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Diagrama de flujos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_Toc389476703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="00355A51">
        <w:rPr>
          <w:rFonts w:ascii="Berlin Sans FB" w:hAnsi="Berlin Sans FB"/>
          <w:noProof/>
          <w:sz w:val="24"/>
          <w:szCs w:val="24"/>
          <w:lang w:val="es-MX"/>
        </w:rPr>
        <w:t>3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1.3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Tabla de Casos de Prueba (Escenarios)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_Toc389476704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="00355A51">
        <w:rPr>
          <w:rFonts w:ascii="Berlin Sans FB" w:hAnsi="Berlin Sans FB"/>
          <w:noProof/>
          <w:sz w:val="24"/>
          <w:szCs w:val="24"/>
          <w:lang w:val="es-MX"/>
        </w:rPr>
        <w:t>4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/>
          <w:noProof/>
          <w:sz w:val="24"/>
          <w:szCs w:val="24"/>
          <w:lang w:val="es-PE"/>
        </w:rPr>
        <w:t>Información de Casos de Prueba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Pr="00687275">
        <w:rPr>
          <w:rFonts w:ascii="Berlin Sans FB" w:hAnsi="Berlin Sans FB"/>
          <w:noProof/>
          <w:sz w:val="24"/>
          <w:szCs w:val="24"/>
        </w:rPr>
        <w:fldChar w:fldCharType="begin"/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_Toc389476705 \h </w:instrText>
      </w:r>
      <w:r w:rsidRPr="00687275">
        <w:rPr>
          <w:rFonts w:ascii="Berlin Sans FB" w:hAnsi="Berlin Sans FB"/>
          <w:noProof/>
          <w:sz w:val="24"/>
          <w:szCs w:val="24"/>
        </w:rPr>
      </w:r>
      <w:r w:rsidRPr="00687275">
        <w:rPr>
          <w:rFonts w:ascii="Berlin Sans FB" w:hAnsi="Berlin Sans FB"/>
          <w:noProof/>
          <w:sz w:val="24"/>
          <w:szCs w:val="24"/>
        </w:rPr>
        <w:fldChar w:fldCharType="separate"/>
      </w:r>
      <w:r w:rsidR="00355A51">
        <w:rPr>
          <w:rFonts w:ascii="Berlin Sans FB" w:hAnsi="Berlin Sans FB"/>
          <w:noProof/>
          <w:sz w:val="24"/>
          <w:szCs w:val="24"/>
          <w:lang w:val="es-MX"/>
        </w:rPr>
        <w:t>6</w:t>
      </w:r>
      <w:r w:rsidRPr="00687275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2.1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CP1</w:t>
      </w:r>
      <w:r w:rsidR="009C735C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Flujo Base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Pr="00687275">
        <w:rPr>
          <w:rFonts w:ascii="Berlin Sans FB" w:hAnsi="Berlin Sans FB"/>
          <w:sz w:val="24"/>
          <w:szCs w:val="24"/>
        </w:rPr>
        <w:fldChar w:fldCharType="begin"/>
      </w:r>
      <w:r w:rsidRPr="00687275">
        <w:rPr>
          <w:rFonts w:ascii="Berlin Sans FB" w:hAnsi="Berlin Sans FB"/>
          <w:sz w:val="24"/>
          <w:szCs w:val="24"/>
          <w:lang w:val="es-MX"/>
        </w:rPr>
        <w:instrText xml:space="preserve"> PAGEREF _Toc389476707 \h </w:instrText>
      </w:r>
      <w:r w:rsidRPr="00687275">
        <w:rPr>
          <w:rFonts w:ascii="Berlin Sans FB" w:hAnsi="Berlin Sans FB"/>
          <w:sz w:val="24"/>
          <w:szCs w:val="24"/>
        </w:rPr>
      </w:r>
      <w:r w:rsidRPr="00687275">
        <w:rPr>
          <w:rFonts w:ascii="Berlin Sans FB" w:hAnsi="Berlin Sans FB"/>
          <w:sz w:val="24"/>
          <w:szCs w:val="24"/>
        </w:rPr>
        <w:fldChar w:fldCharType="separate"/>
      </w:r>
      <w:r w:rsidR="00355A51">
        <w:rPr>
          <w:rFonts w:ascii="Berlin Sans FB" w:hAnsi="Berlin Sans FB"/>
          <w:sz w:val="24"/>
          <w:szCs w:val="24"/>
          <w:lang w:val="es-MX"/>
        </w:rPr>
        <w:t>6</w:t>
      </w:r>
      <w:r w:rsidRPr="00687275">
        <w:rPr>
          <w:rFonts w:ascii="Berlin Sans FB" w:hAnsi="Berlin Sans FB"/>
          <w:sz w:val="24"/>
          <w:szCs w:val="24"/>
        </w:rPr>
        <w:fldChar w:fldCharType="end"/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Pr="00687275">
        <w:rPr>
          <w:rFonts w:ascii="Berlin Sans FB" w:hAnsi="Berlin Sans FB"/>
          <w:sz w:val="24"/>
          <w:szCs w:val="24"/>
        </w:rPr>
        <w:fldChar w:fldCharType="begin"/>
      </w:r>
      <w:r w:rsidRPr="00687275">
        <w:rPr>
          <w:rFonts w:ascii="Berlin Sans FB" w:hAnsi="Berlin Sans FB"/>
          <w:sz w:val="24"/>
          <w:szCs w:val="24"/>
          <w:lang w:val="es-MX"/>
        </w:rPr>
        <w:instrText xml:space="preserve"> PAGEREF _Toc389476708 \h </w:instrText>
      </w:r>
      <w:r w:rsidRPr="00687275">
        <w:rPr>
          <w:rFonts w:ascii="Berlin Sans FB" w:hAnsi="Berlin Sans FB"/>
          <w:sz w:val="24"/>
          <w:szCs w:val="24"/>
        </w:rPr>
      </w:r>
      <w:r w:rsidRPr="00687275">
        <w:rPr>
          <w:rFonts w:ascii="Berlin Sans FB" w:hAnsi="Berlin Sans FB"/>
          <w:sz w:val="24"/>
          <w:szCs w:val="24"/>
        </w:rPr>
        <w:fldChar w:fldCharType="separate"/>
      </w:r>
      <w:r w:rsidR="00355A51">
        <w:rPr>
          <w:rFonts w:ascii="Berlin Sans FB" w:hAnsi="Berlin Sans FB"/>
          <w:sz w:val="24"/>
          <w:szCs w:val="24"/>
          <w:lang w:val="es-MX"/>
        </w:rPr>
        <w:t>6</w:t>
      </w:r>
      <w:r w:rsidRPr="00687275">
        <w:rPr>
          <w:rFonts w:ascii="Berlin Sans FB" w:hAnsi="Berlin Sans FB"/>
          <w:sz w:val="24"/>
          <w:szCs w:val="24"/>
        </w:rPr>
        <w:fldChar w:fldCharType="end"/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Pr="00687275">
        <w:rPr>
          <w:rFonts w:ascii="Berlin Sans FB" w:hAnsi="Berlin Sans FB"/>
          <w:sz w:val="24"/>
          <w:szCs w:val="24"/>
        </w:rPr>
        <w:fldChar w:fldCharType="begin"/>
      </w:r>
      <w:r w:rsidRPr="00687275">
        <w:rPr>
          <w:rFonts w:ascii="Berlin Sans FB" w:hAnsi="Berlin Sans FB"/>
          <w:sz w:val="24"/>
          <w:szCs w:val="24"/>
          <w:lang w:val="es-MX"/>
        </w:rPr>
        <w:instrText xml:space="preserve"> PAGEREF _Toc389476709 \h </w:instrText>
      </w:r>
      <w:r w:rsidRPr="00687275">
        <w:rPr>
          <w:rFonts w:ascii="Berlin Sans FB" w:hAnsi="Berlin Sans FB"/>
          <w:sz w:val="24"/>
          <w:szCs w:val="24"/>
        </w:rPr>
      </w:r>
      <w:r w:rsidRPr="00687275">
        <w:rPr>
          <w:rFonts w:ascii="Berlin Sans FB" w:hAnsi="Berlin Sans FB"/>
          <w:sz w:val="24"/>
          <w:szCs w:val="24"/>
        </w:rPr>
        <w:fldChar w:fldCharType="separate"/>
      </w:r>
      <w:r w:rsidR="00355A51">
        <w:rPr>
          <w:rFonts w:ascii="Berlin Sans FB" w:hAnsi="Berlin Sans FB"/>
          <w:sz w:val="24"/>
          <w:szCs w:val="24"/>
          <w:lang w:val="es-MX"/>
        </w:rPr>
        <w:t>6</w:t>
      </w:r>
      <w:r w:rsidRPr="00687275">
        <w:rPr>
          <w:rFonts w:ascii="Berlin Sans FB" w:hAnsi="Berlin Sans FB"/>
          <w:sz w:val="24"/>
          <w:szCs w:val="24"/>
        </w:rPr>
        <w:fldChar w:fldCharType="end"/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2.1.4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CE2F34" w:rsidRPr="00687275">
        <w:rPr>
          <w:rFonts w:ascii="Berlin Sans FB" w:hAnsi="Berlin Sans FB"/>
          <w:sz w:val="24"/>
          <w:szCs w:val="24"/>
          <w:lang w:val="es-MX"/>
        </w:rPr>
        <w:t>7</w:t>
      </w:r>
    </w:p>
    <w:p w:rsidR="00632D3A" w:rsidRPr="00687275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2.2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CP2</w:t>
      </w:r>
      <w:r w:rsidR="009C735C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="005E203B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Flujo Alternativo </w:t>
      </w:r>
      <w:r w:rsidR="00AE5B1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3</w:t>
      </w:r>
      <w:r w:rsidR="005E203B"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.1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CE2F34" w:rsidRPr="00687275">
        <w:rPr>
          <w:rFonts w:ascii="Berlin Sans FB" w:hAnsi="Berlin Sans FB"/>
          <w:noProof/>
          <w:sz w:val="24"/>
          <w:szCs w:val="24"/>
          <w:lang w:val="es-MX"/>
        </w:rPr>
        <w:t>7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CE2F34" w:rsidRPr="00687275">
        <w:rPr>
          <w:rFonts w:ascii="Berlin Sans FB" w:hAnsi="Berlin Sans FB"/>
          <w:sz w:val="24"/>
          <w:szCs w:val="24"/>
          <w:lang w:val="es-MX"/>
        </w:rPr>
        <w:t>7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CE2F34" w:rsidRPr="00687275">
        <w:rPr>
          <w:rFonts w:ascii="Berlin Sans FB" w:hAnsi="Berlin Sans FB"/>
          <w:sz w:val="24"/>
          <w:szCs w:val="24"/>
          <w:lang w:val="es-MX"/>
        </w:rPr>
        <w:t>7</w:t>
      </w:r>
    </w:p>
    <w:p w:rsidR="00632D3A" w:rsidRPr="00687275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B46C35" w:rsidRPr="00687275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687275" w:rsidRDefault="00632D3A">
      <w:pPr>
        <w:pStyle w:val="TDC3"/>
        <w:rPr>
          <w:rFonts w:ascii="Berlin Sans FB" w:hAnsi="Berlin Sans FB"/>
          <w:sz w:val="24"/>
          <w:szCs w:val="24"/>
          <w:lang w:val="es-MX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CE2F34" w:rsidRPr="00687275">
        <w:rPr>
          <w:rFonts w:ascii="Berlin Sans FB" w:hAnsi="Berlin Sans FB"/>
          <w:sz w:val="24"/>
          <w:szCs w:val="24"/>
          <w:lang w:val="es-MX"/>
        </w:rPr>
        <w:t>8</w:t>
      </w:r>
    </w:p>
    <w:p w:rsidR="007B47E6" w:rsidRPr="00687275" w:rsidRDefault="007B47E6" w:rsidP="007B47E6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687275">
        <w:rPr>
          <w:rFonts w:ascii="Berlin Sans FB" w:hAnsi="Berlin Sans FB"/>
          <w:noProof/>
          <w:sz w:val="24"/>
          <w:szCs w:val="24"/>
          <w:lang w:val="es-PE"/>
        </w:rPr>
        <w:t>2.3</w:t>
      </w:r>
      <w:r w:rsidRPr="00687275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AE5B1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CP2 Flujo Alternativo 6</w:t>
      </w:r>
      <w:r w:rsidRPr="00687275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.1</w:t>
      </w:r>
      <w:r w:rsidRPr="00687275">
        <w:rPr>
          <w:rFonts w:ascii="Berlin Sans FB" w:hAnsi="Berlin Sans FB"/>
          <w:noProof/>
          <w:sz w:val="24"/>
          <w:szCs w:val="24"/>
          <w:lang w:val="es-MX"/>
        </w:rPr>
        <w:tab/>
      </w:r>
      <w:r w:rsidR="008622EC" w:rsidRPr="00687275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:rsidR="007B47E6" w:rsidRPr="00687275" w:rsidRDefault="007B47E6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2.2.1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8622EC" w:rsidRPr="00687275">
        <w:rPr>
          <w:rFonts w:ascii="Berlin Sans FB" w:hAnsi="Berlin Sans FB"/>
          <w:sz w:val="24"/>
          <w:szCs w:val="24"/>
          <w:lang w:val="es-MX"/>
        </w:rPr>
        <w:t>8</w:t>
      </w:r>
    </w:p>
    <w:p w:rsidR="007B47E6" w:rsidRPr="00687275" w:rsidRDefault="007B47E6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2.2.2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8622EC" w:rsidRPr="00687275">
        <w:rPr>
          <w:rFonts w:ascii="Berlin Sans FB" w:hAnsi="Berlin Sans FB"/>
          <w:sz w:val="24"/>
          <w:szCs w:val="24"/>
          <w:lang w:val="es-MX"/>
        </w:rPr>
        <w:t>8</w:t>
      </w:r>
    </w:p>
    <w:p w:rsidR="007B47E6" w:rsidRPr="00687275" w:rsidRDefault="007B47E6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2.2.3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687275">
        <w:rPr>
          <w:rFonts w:ascii="Berlin Sans FB" w:hAnsi="Berlin Sans FB"/>
          <w:sz w:val="24"/>
          <w:szCs w:val="24"/>
          <w:lang w:val="es-MX"/>
        </w:rPr>
        <w:tab/>
      </w:r>
      <w:r w:rsidR="008622EC" w:rsidRPr="00687275">
        <w:rPr>
          <w:rFonts w:ascii="Berlin Sans FB" w:hAnsi="Berlin Sans FB"/>
          <w:sz w:val="24"/>
          <w:szCs w:val="24"/>
          <w:lang w:val="es-MX"/>
        </w:rPr>
        <w:t>8</w:t>
      </w:r>
    </w:p>
    <w:p w:rsidR="007B47E6" w:rsidRPr="00687275" w:rsidRDefault="007B47E6" w:rsidP="007B47E6">
      <w:pPr>
        <w:pStyle w:val="TDC3"/>
        <w:rPr>
          <w:rFonts w:ascii="Berlin Sans FB" w:hAnsi="Berlin Sans FB"/>
          <w:lang w:val="es-MX"/>
        </w:rPr>
      </w:pPr>
      <w:r w:rsidRPr="00687275">
        <w:rPr>
          <w:rFonts w:ascii="Berlin Sans FB" w:hAnsi="Berlin Sans FB" w:cs="Arial"/>
          <w:sz w:val="24"/>
          <w:szCs w:val="24"/>
          <w:lang w:val="es-PE"/>
        </w:rPr>
        <w:t>2.2.4</w:t>
      </w:r>
      <w:r w:rsidRPr="00687275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687275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687275">
        <w:rPr>
          <w:rFonts w:ascii="Berlin Sans FB" w:hAnsi="Berlin Sans FB"/>
          <w:lang w:val="es-MX"/>
        </w:rPr>
        <w:tab/>
      </w:r>
      <w:r w:rsidR="008622EC" w:rsidRPr="00687275">
        <w:rPr>
          <w:rFonts w:ascii="Berlin Sans FB" w:hAnsi="Berlin Sans FB"/>
          <w:lang w:val="es-MX"/>
        </w:rPr>
        <w:t>8</w:t>
      </w:r>
    </w:p>
    <w:p w:rsidR="007B47E6" w:rsidRPr="00687275" w:rsidRDefault="007B47E6" w:rsidP="007B47E6">
      <w:pPr>
        <w:rPr>
          <w:rFonts w:ascii="Berlin Sans FB" w:hAnsi="Berlin Sans FB"/>
          <w:lang w:val="es-MX"/>
        </w:rPr>
      </w:pPr>
    </w:p>
    <w:p w:rsidR="007B47E6" w:rsidRPr="00687275" w:rsidRDefault="007B47E6" w:rsidP="007B47E6">
      <w:pPr>
        <w:rPr>
          <w:rFonts w:ascii="Berlin Sans FB" w:eastAsiaTheme="minorEastAsia" w:hAnsi="Berlin Sans FB"/>
          <w:lang w:val="es-MX"/>
        </w:rPr>
      </w:pPr>
    </w:p>
    <w:p w:rsidR="006F73FF" w:rsidRPr="00687275" w:rsidRDefault="006F73FF" w:rsidP="004B5AA1">
      <w:pPr>
        <w:pStyle w:val="Ttulo"/>
        <w:tabs>
          <w:tab w:val="right" w:pos="8789"/>
        </w:tabs>
        <w:rPr>
          <w:rFonts w:ascii="Berlin Sans FB" w:hAnsi="Berlin Sans FB"/>
          <w:lang w:val="es-PE"/>
        </w:rPr>
      </w:pPr>
      <w:r w:rsidRPr="00687275">
        <w:rPr>
          <w:rFonts w:ascii="Berlin Sans FB" w:hAnsi="Berlin Sans FB" w:cs="Arial"/>
          <w:b w:val="0"/>
          <w:lang w:val="es-PE"/>
        </w:rPr>
        <w:fldChar w:fldCharType="end"/>
      </w:r>
      <w:r w:rsidRPr="00687275">
        <w:rPr>
          <w:rFonts w:ascii="Berlin Sans FB" w:hAnsi="Berlin Sans FB" w:cs="Arial"/>
          <w:b w:val="0"/>
          <w:lang w:val="es-PE"/>
        </w:rPr>
        <w:br w:type="page"/>
      </w:r>
      <w:r w:rsidRPr="00687275">
        <w:rPr>
          <w:rFonts w:ascii="Berlin Sans FB" w:hAnsi="Berlin Sans FB"/>
          <w:lang w:val="es-PE"/>
        </w:rPr>
        <w:lastRenderedPageBreak/>
        <w:fldChar w:fldCharType="begin"/>
      </w:r>
      <w:r w:rsidRPr="00687275">
        <w:rPr>
          <w:rFonts w:ascii="Berlin Sans FB" w:hAnsi="Berlin Sans FB"/>
          <w:lang w:val="es-PE"/>
        </w:rPr>
        <w:instrText xml:space="preserve"> TITLE  \* MERGEFORMAT </w:instrText>
      </w:r>
      <w:r w:rsidRPr="00687275">
        <w:rPr>
          <w:rFonts w:ascii="Berlin Sans FB" w:hAnsi="Berlin Sans FB"/>
          <w:lang w:val="es-PE"/>
        </w:rPr>
        <w:fldChar w:fldCharType="separate"/>
      </w:r>
      <w:r w:rsidR="00F03FCF" w:rsidRPr="00687275">
        <w:rPr>
          <w:rFonts w:ascii="Berlin Sans FB" w:hAnsi="Berlin Sans FB"/>
          <w:lang w:val="es-PE"/>
        </w:rPr>
        <w:t>Especificación de Diseño del Caso de Prueba</w:t>
      </w:r>
      <w:r w:rsidRPr="00687275">
        <w:rPr>
          <w:rFonts w:ascii="Berlin Sans FB" w:hAnsi="Berlin Sans FB"/>
          <w:lang w:val="es-PE"/>
        </w:rPr>
        <w:fldChar w:fldCharType="end"/>
      </w:r>
    </w:p>
    <w:p w:rsidR="00624E40" w:rsidRPr="00687275" w:rsidRDefault="004F2DB0" w:rsidP="007220D7">
      <w:pPr>
        <w:ind w:left="720"/>
        <w:jc w:val="both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ab/>
      </w:r>
    </w:p>
    <w:p w:rsidR="008D13FF" w:rsidRPr="00687275" w:rsidRDefault="008D13FF">
      <w:pPr>
        <w:pStyle w:val="Ttulo1"/>
        <w:rPr>
          <w:rFonts w:ascii="Berlin Sans FB" w:hAnsi="Berlin Sans FB"/>
          <w:b w:val="0"/>
          <w:i/>
          <w:color w:val="0000FF"/>
          <w:lang w:val="es-PE"/>
        </w:rPr>
      </w:pPr>
      <w:r w:rsidRPr="00687275">
        <w:rPr>
          <w:rFonts w:ascii="Berlin Sans FB" w:hAnsi="Berlin Sans FB"/>
          <w:lang w:val="es-PE"/>
        </w:rPr>
        <w:t xml:space="preserve">  </w:t>
      </w:r>
      <w:bookmarkStart w:id="1" w:name="_Toc389476701"/>
      <w:r w:rsidR="00617DD9" w:rsidRPr="00687275">
        <w:rPr>
          <w:rFonts w:ascii="Berlin Sans FB" w:hAnsi="Berlin Sans FB"/>
          <w:lang w:val="es-PE"/>
        </w:rPr>
        <w:t xml:space="preserve">Casos de Prueba para el CU </w:t>
      </w:r>
      <w:bookmarkEnd w:id="1"/>
      <w:r w:rsidR="00AE5B1A">
        <w:rPr>
          <w:rFonts w:ascii="Berlin Sans FB" w:hAnsi="Berlin Sans FB"/>
          <w:color w:val="000000" w:themeColor="text1"/>
          <w:lang w:val="es-PE"/>
        </w:rPr>
        <w:t>Actualizar Historial Clínico</w:t>
      </w:r>
    </w:p>
    <w:p w:rsidR="002E162B" w:rsidRPr="00687275" w:rsidRDefault="0004002D" w:rsidP="008D13FF">
      <w:pPr>
        <w:pStyle w:val="Ttulo2"/>
        <w:rPr>
          <w:rFonts w:ascii="Berlin Sans FB" w:hAnsi="Berlin Sans FB"/>
          <w:lang w:val="es-PE"/>
        </w:rPr>
      </w:pPr>
      <w:bookmarkStart w:id="2" w:name="_Toc389476702"/>
      <w:r w:rsidRPr="00687275">
        <w:rPr>
          <w:rFonts w:ascii="Berlin Sans FB" w:hAnsi="Berlin Sans FB"/>
          <w:sz w:val="24"/>
          <w:lang w:val="es-PE"/>
        </w:rPr>
        <w:t>Descripción</w:t>
      </w:r>
      <w:bookmarkEnd w:id="2"/>
    </w:p>
    <w:p w:rsidR="0004002D" w:rsidRPr="00434FC2" w:rsidRDefault="0004002D" w:rsidP="00AD7D53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Este artefacto cubre el conjunto de pruebas </w:t>
      </w:r>
      <w:r w:rsidR="00AD7D53" w:rsidRPr="00434FC2">
        <w:rPr>
          <w:rFonts w:ascii="Berlin Sans FB" w:hAnsi="Berlin Sans FB" w:cs="Arial"/>
          <w:sz w:val="24"/>
          <w:szCs w:val="24"/>
          <w:lang w:val="es-PE"/>
        </w:rPr>
        <w:t xml:space="preserve">realizadas sobre el Caso de Uso </w:t>
      </w:r>
      <w:r w:rsidR="00AE5B1A">
        <w:rPr>
          <w:rFonts w:ascii="Berlin Sans FB" w:hAnsi="Berlin Sans FB" w:cs="Arial"/>
          <w:sz w:val="24"/>
          <w:szCs w:val="24"/>
          <w:lang w:val="es-PE"/>
        </w:rPr>
        <w:t>Actualizar Historial Clínico.</w:t>
      </w:r>
    </w:p>
    <w:p w:rsidR="00680CA0" w:rsidRPr="00687275" w:rsidRDefault="00680CA0" w:rsidP="00680CA0">
      <w:pPr>
        <w:pStyle w:val="Ttulo2"/>
        <w:rPr>
          <w:rFonts w:ascii="Berlin Sans FB" w:hAnsi="Berlin Sans FB"/>
          <w:lang w:val="es-PE"/>
        </w:rPr>
      </w:pPr>
      <w:bookmarkStart w:id="3" w:name="_Toc389476703"/>
      <w:r w:rsidRPr="00687275">
        <w:rPr>
          <w:rFonts w:ascii="Berlin Sans FB" w:hAnsi="Berlin Sans FB"/>
          <w:sz w:val="24"/>
          <w:lang w:val="es-PE"/>
        </w:rPr>
        <w:t>Diagrama de flujos</w:t>
      </w:r>
      <w:bookmarkEnd w:id="3"/>
    </w:p>
    <w:p w:rsidR="0004002D" w:rsidRPr="00434FC2" w:rsidRDefault="0004002D" w:rsidP="00617DD9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El diagrama de </w:t>
      </w:r>
      <w:r w:rsidR="004226B2" w:rsidRPr="00434FC2">
        <w:rPr>
          <w:rFonts w:ascii="Berlin Sans FB" w:hAnsi="Berlin Sans FB" w:cs="Arial"/>
          <w:sz w:val="24"/>
          <w:szCs w:val="24"/>
          <w:lang w:val="es-PE"/>
        </w:rPr>
        <w:t>flujo para la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identificación de Caso</w:t>
      </w:r>
      <w:r w:rsidR="000E63FE" w:rsidRPr="00434FC2">
        <w:rPr>
          <w:rFonts w:ascii="Berlin Sans FB" w:hAnsi="Berlin Sans FB" w:cs="Arial"/>
          <w:sz w:val="24"/>
          <w:szCs w:val="24"/>
          <w:lang w:val="es-PE"/>
        </w:rPr>
        <w:t>s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de </w:t>
      </w:r>
      <w:r w:rsidR="000E63FE" w:rsidRPr="00434FC2">
        <w:rPr>
          <w:rFonts w:ascii="Berlin Sans FB" w:hAnsi="Berlin Sans FB" w:cs="Arial"/>
          <w:sz w:val="24"/>
          <w:szCs w:val="24"/>
          <w:lang w:val="es-PE"/>
        </w:rPr>
        <w:t>Prueba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es el siguiente:</w:t>
      </w:r>
    </w:p>
    <w:p w:rsidR="00802128" w:rsidRDefault="0004002D" w:rsidP="00617DD9">
      <w:pPr>
        <w:ind w:left="720"/>
        <w:jc w:val="both"/>
        <w:rPr>
          <w:rFonts w:ascii="Berlin Sans FB" w:hAnsi="Berlin Sans FB" w:cs="Arial"/>
          <w:noProof/>
          <w:lang w:val="es-PE" w:eastAsia="es-PE"/>
        </w:rPr>
      </w:pPr>
      <w:r w:rsidRPr="00687275">
        <w:rPr>
          <w:rFonts w:ascii="Berlin Sans FB" w:hAnsi="Berlin Sans FB" w:cs="Arial"/>
          <w:lang w:val="es-PE"/>
        </w:rPr>
        <w:t xml:space="preserve"> </w:t>
      </w:r>
    </w:p>
    <w:p w:rsidR="00802128" w:rsidRDefault="00EC1476">
      <w:pPr>
        <w:widowControl/>
        <w:spacing w:line="240" w:lineRule="auto"/>
        <w:rPr>
          <w:rFonts w:ascii="Berlin Sans FB" w:hAnsi="Berlin Sans FB" w:cs="Arial"/>
          <w:noProof/>
          <w:lang w:val="es-PE" w:eastAsia="es-PE"/>
        </w:rPr>
      </w:pPr>
      <w:r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3454083</wp:posOffset>
                </wp:positionH>
                <wp:positionV relativeFrom="paragraph">
                  <wp:posOffset>3404870</wp:posOffset>
                </wp:positionV>
                <wp:extent cx="476250" cy="323850"/>
                <wp:effectExtent l="0" t="0" r="19050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476" w:rsidRPr="00EC1476" w:rsidRDefault="00EC14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margin-left:272pt;margin-top:268.1pt;width:37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" fillcolor="white [3201]" strokecolor="white [3212]" strokeweight=".5pt">
                <v:textbox>
                  <w:txbxContent>
                    <w:p w:rsidR="00EC1476" w:rsidRPr="00EC1476" w:rsidRDefault="00EC14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D2A93" wp14:editId="4AE715A4">
                <wp:simplePos x="0" y="0"/>
                <wp:positionH relativeFrom="column">
                  <wp:posOffset>3608864</wp:posOffset>
                </wp:positionH>
                <wp:positionV relativeFrom="paragraph">
                  <wp:posOffset>2778919</wp:posOffset>
                </wp:positionV>
                <wp:extent cx="45719" cy="603568"/>
                <wp:effectExtent l="44768" t="31432" r="0" b="266383"/>
                <wp:wrapNone/>
                <wp:docPr id="36" name="Conector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603568"/>
                        </a:xfrm>
                        <a:prstGeom prst="curvedConnector3">
                          <a:avLst>
                            <a:gd name="adj1" fmla="val -501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A70A6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6" o:spid="_x0000_s1026" type="#_x0000_t38" style="position:absolute;margin-left:284.15pt;margin-top:218.8pt;width:3.6pt;height:47.55pt;rotation:-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" adj="-108252" strokecolor="#4579b8 [3044]">
                <v:stroke endarrow="block"/>
              </v:shape>
            </w:pict>
          </mc:Fallback>
        </mc:AlternateContent>
      </w:r>
      <w:r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C3B68" wp14:editId="495FB230">
                <wp:simplePos x="0" y="0"/>
                <wp:positionH relativeFrom="column">
                  <wp:posOffset>2044065</wp:posOffset>
                </wp:positionH>
                <wp:positionV relativeFrom="paragraph">
                  <wp:posOffset>3404870</wp:posOffset>
                </wp:positionV>
                <wp:extent cx="914400" cy="219075"/>
                <wp:effectExtent l="0" t="0" r="1333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476" w:rsidRPr="00EC1476" w:rsidRDefault="00EC147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5C3B68" id="Cuadro de texto 35" o:spid="_x0000_s1027" type="#_x0000_t202" style="position:absolute;margin-left:160.95pt;margin-top:268.1pt;width:1in;height:17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" fillcolor="white [3201]" strokecolor="white [3212]" strokeweight=".5pt">
                <v:textbox>
                  <w:txbxContent>
                    <w:p w:rsidR="00EC1476" w:rsidRPr="00EC1476" w:rsidRDefault="00EC147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DB6A2" wp14:editId="6AE423F0">
                <wp:simplePos x="0" y="0"/>
                <wp:positionH relativeFrom="column">
                  <wp:posOffset>2135505</wp:posOffset>
                </wp:positionH>
                <wp:positionV relativeFrom="paragraph">
                  <wp:posOffset>2496185</wp:posOffset>
                </wp:positionV>
                <wp:extent cx="45719" cy="1162050"/>
                <wp:effectExtent l="32068" t="44132" r="0" b="253683"/>
                <wp:wrapNone/>
                <wp:docPr id="34" name="Conector curv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1162050"/>
                        </a:xfrm>
                        <a:prstGeom prst="curvedConnector3">
                          <a:avLst>
                            <a:gd name="adj1" fmla="val -501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A70C94" id="Conector curvado 34" o:spid="_x0000_s1026" type="#_x0000_t38" style="position:absolute;margin-left:168.15pt;margin-top:196.55pt;width:3.6pt;height:91.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" adj="-108252" strokecolor="#4579b8 [3044]">
                <v:stroke endarrow="block"/>
              </v:shape>
            </w:pict>
          </mc:Fallback>
        </mc:AlternateContent>
      </w:r>
      <w:r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2B160" wp14:editId="73EBADAD">
                <wp:simplePos x="0" y="0"/>
                <wp:positionH relativeFrom="column">
                  <wp:posOffset>1777365</wp:posOffset>
                </wp:positionH>
                <wp:positionV relativeFrom="paragraph">
                  <wp:posOffset>2928620</wp:posOffset>
                </wp:positionV>
                <wp:extent cx="219075" cy="19050"/>
                <wp:effectExtent l="0" t="57150" r="28575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669B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139.95pt;margin-top:230.6pt;width:17.25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F93B41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2C527" wp14:editId="55023405">
                <wp:simplePos x="0" y="0"/>
                <wp:positionH relativeFrom="column">
                  <wp:posOffset>4777740</wp:posOffset>
                </wp:positionH>
                <wp:positionV relativeFrom="paragraph">
                  <wp:posOffset>3252470</wp:posOffset>
                </wp:positionV>
                <wp:extent cx="914400" cy="266700"/>
                <wp:effectExtent l="0" t="0" r="2476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7E" w:rsidRPr="005D307E" w:rsidRDefault="005D307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72C527" id="Cuadro de texto 19" o:spid="_x0000_s1028" type="#_x0000_t202" style="position:absolute;margin-left:376.2pt;margin-top:256.1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" fillcolor="white [3201]" strokecolor="white [3212]" strokeweight=".5pt">
                <v:textbox>
                  <w:txbxContent>
                    <w:p w:rsidR="005D307E" w:rsidRPr="005D307E" w:rsidRDefault="005D307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853439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28F43" wp14:editId="218EE950">
                <wp:simplePos x="0" y="0"/>
                <wp:positionH relativeFrom="column">
                  <wp:posOffset>1567815</wp:posOffset>
                </wp:positionH>
                <wp:positionV relativeFrom="paragraph">
                  <wp:posOffset>2099945</wp:posOffset>
                </wp:positionV>
                <wp:extent cx="914400" cy="247650"/>
                <wp:effectExtent l="0" t="0" r="1333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439" w:rsidRPr="00853439" w:rsidRDefault="0085343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928F43" id="Cuadro de texto 21" o:spid="_x0000_s1029" type="#_x0000_t202" style="position:absolute;margin-left:123.45pt;margin-top:165.35pt;width:1in;height:19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" fillcolor="white [3201]" strokecolor="white [3212]" strokeweight=".5pt">
                <v:textbox>
                  <w:txbxContent>
                    <w:p w:rsidR="00853439" w:rsidRPr="00853439" w:rsidRDefault="0085343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5.1</w:t>
                      </w:r>
                    </w:p>
                  </w:txbxContent>
                </v:textbox>
              </v:shape>
            </w:pict>
          </mc:Fallback>
        </mc:AlternateContent>
      </w:r>
      <w:r w:rsidR="00853439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0AA3F" wp14:editId="0C900D8E">
                <wp:simplePos x="0" y="0"/>
                <wp:positionH relativeFrom="column">
                  <wp:posOffset>1110615</wp:posOffset>
                </wp:positionH>
                <wp:positionV relativeFrom="paragraph">
                  <wp:posOffset>1795145</wp:posOffset>
                </wp:positionV>
                <wp:extent cx="28575" cy="1000125"/>
                <wp:effectExtent l="19050" t="57150" r="428625" b="28575"/>
                <wp:wrapNone/>
                <wp:docPr id="20" name="Conector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000125"/>
                        </a:xfrm>
                        <a:prstGeom prst="curvedConnector3">
                          <a:avLst>
                            <a:gd name="adj1" fmla="val -14166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D8EB40E" id="Conector curvado 20" o:spid="_x0000_s1026" type="#_x0000_t38" style="position:absolute;margin-left:87.45pt;margin-top:141.35pt;width:2.25pt;height:78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" adj="-306000" strokecolor="#4579b8 [3044]">
                <v:stroke endarrow="block"/>
              </v:shape>
            </w:pict>
          </mc:Fallback>
        </mc:AlternateContent>
      </w:r>
      <w:r w:rsidR="005D307E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1061720</wp:posOffset>
                </wp:positionV>
                <wp:extent cx="647700" cy="2286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7E" w:rsidRPr="005D307E" w:rsidRDefault="005D307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18" o:spid="_x0000_s1030" type="#_x0000_t202" style="position:absolute;margin-left:-5.55pt;margin-top:83.6pt;width:51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" fillcolor="white [3212]" strokecolor="white [3212]" strokeweight=".5pt">
                <v:textbox>
                  <w:txbxContent>
                    <w:p w:rsidR="005D307E" w:rsidRPr="005D307E" w:rsidRDefault="005D307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5D307E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2938145</wp:posOffset>
                </wp:positionV>
                <wp:extent cx="609600" cy="0"/>
                <wp:effectExtent l="0" t="76200" r="190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9BF5AA8" id="Conector recto de flecha 17" o:spid="_x0000_s1026" type="#_x0000_t32" style="position:absolute;margin-left:324.45pt;margin-top:231.35pt;width:4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5D307E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2900045</wp:posOffset>
                </wp:positionV>
                <wp:extent cx="25717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19157C" id="Conector recto de flecha 15" o:spid="_x0000_s1026" type="#_x0000_t32" style="position:absolute;margin-left:229.2pt;margin-top:228.35pt;width:2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5D307E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2919095</wp:posOffset>
                </wp:positionV>
                <wp:extent cx="2000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450FBC" id="Conector recto de flecha 12" o:spid="_x0000_s1026" type="#_x0000_t32" style="position:absolute;margin-left:184.2pt;margin-top:229.85pt;width:1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5D307E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2938145</wp:posOffset>
                </wp:positionV>
                <wp:extent cx="20955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15A5BC" id="Conector recto de flecha 11" o:spid="_x0000_s1026" type="#_x0000_t32" style="position:absolute;margin-left:278.7pt;margin-top:231.35pt;width:16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802128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2890520</wp:posOffset>
                </wp:positionV>
                <wp:extent cx="257175" cy="19050"/>
                <wp:effectExtent l="0" t="57150" r="2857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A3D01B" id="Conector recto de flecha 10" o:spid="_x0000_s1026" type="#_x0000_t32" style="position:absolute;margin-left:89.7pt;margin-top:227.6pt;width:20.2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802128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2442845</wp:posOffset>
                </wp:positionV>
                <wp:extent cx="0" cy="31432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480B7FE" id="Conector recto de flecha 9" o:spid="_x0000_s1026" type="#_x0000_t32" style="position:absolute;margin-left:75.45pt;margin-top:192.35pt;width:0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802128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1938020</wp:posOffset>
                </wp:positionV>
                <wp:extent cx="0" cy="219075"/>
                <wp:effectExtent l="76200" t="0" r="5715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5D1F66" id="Conector recto de flecha 8" o:spid="_x0000_s1026" type="#_x0000_t32" style="position:absolute;margin-left:73.95pt;margin-top:152.6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802128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1461770</wp:posOffset>
                </wp:positionV>
                <wp:extent cx="0" cy="180975"/>
                <wp:effectExtent l="7620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C380043" id="Conector recto de flecha 7" o:spid="_x0000_s1026" type="#_x0000_t32" style="position:absolute;margin-left:73.2pt;margin-top:115.1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802128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956945</wp:posOffset>
                </wp:positionV>
                <wp:extent cx="9525" cy="20002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6FFC41" id="Conector recto de flecha 6" o:spid="_x0000_s1026" type="#_x0000_t32" style="position:absolute;margin-left:73.95pt;margin-top:75.35pt;width:.7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802128">
        <w:rPr>
          <w:rFonts w:ascii="Berlin Sans FB" w:hAnsi="Berlin Sans FB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795020</wp:posOffset>
                </wp:positionV>
                <wp:extent cx="37147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0A08E5B" id="Conector recto de flecha 5" o:spid="_x0000_s1026" type="#_x0000_t32" style="position:absolute;margin-left:34.2pt;margin-top:62.6pt;width:29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" strokecolor="#0070c0">
                <v:stroke endarrow="block"/>
              </v:shape>
            </w:pict>
          </mc:Fallback>
        </mc:AlternateContent>
      </w:r>
      <w:r w:rsidR="00802128">
        <w:rPr>
          <w:rFonts w:ascii="Berlin Sans FB" w:hAnsi="Berlin Sans FB" w:cs="Arial"/>
          <w:noProof/>
          <w:lang w:val="es-ES" w:eastAsia="es-ES"/>
        </w:rPr>
        <w:drawing>
          <wp:anchor distT="0" distB="0" distL="114300" distR="114300" simplePos="0" relativeHeight="251660800" behindDoc="0" locked="0" layoutInCell="1" allowOverlap="1" wp14:anchorId="34DF1187" wp14:editId="6CB03F8F">
            <wp:simplePos x="0" y="0"/>
            <wp:positionH relativeFrom="column">
              <wp:posOffset>-3810</wp:posOffset>
            </wp:positionH>
            <wp:positionV relativeFrom="paragraph">
              <wp:posOffset>394970</wp:posOffset>
            </wp:positionV>
            <wp:extent cx="5581650" cy="30575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128">
        <w:rPr>
          <w:rFonts w:ascii="Berlin Sans FB" w:hAnsi="Berlin Sans FB" w:cs="Arial"/>
          <w:noProof/>
          <w:lang w:val="es-PE" w:eastAsia="es-PE"/>
        </w:rPr>
        <w:br w:type="page"/>
      </w:r>
    </w:p>
    <w:p w:rsidR="00713915" w:rsidRPr="00687275" w:rsidRDefault="00713915" w:rsidP="00617DD9">
      <w:pPr>
        <w:ind w:left="720"/>
        <w:jc w:val="both"/>
        <w:rPr>
          <w:rFonts w:ascii="Berlin Sans FB" w:hAnsi="Berlin Sans FB" w:cs="Arial"/>
          <w:lang w:val="es-PE"/>
        </w:rPr>
      </w:pPr>
    </w:p>
    <w:p w:rsidR="0041715E" w:rsidRPr="00687275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41715E" w:rsidRPr="00687275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  <w:r w:rsidRPr="00687275">
        <w:rPr>
          <w:rFonts w:ascii="Berlin Sans FB" w:hAnsi="Berlin Sans FB" w:cs="Arial"/>
          <w:i/>
          <w:color w:val="0000FF"/>
          <w:lang w:val="es-PE"/>
        </w:rPr>
        <w:t xml:space="preserve">                                                      </w:t>
      </w:r>
    </w:p>
    <w:p w:rsidR="001E6823" w:rsidRPr="00687275" w:rsidRDefault="001E6823" w:rsidP="001E6823">
      <w:pPr>
        <w:pStyle w:val="Prrafodelista"/>
        <w:jc w:val="both"/>
        <w:rPr>
          <w:rFonts w:ascii="Berlin Sans FB" w:hAnsi="Berlin Sans FB" w:cs="Arial"/>
          <w:b/>
          <w:szCs w:val="22"/>
          <w:lang w:val="es-MX"/>
        </w:rPr>
      </w:pP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Aristas y Nodos:</w:t>
      </w:r>
    </w:p>
    <w:p w:rsidR="001E6823" w:rsidRPr="00434FC2" w:rsidRDefault="00CA57A1" w:rsidP="00434FC2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434FC2">
        <w:rPr>
          <w:rFonts w:ascii="Berlin Sans FB" w:hAnsi="Berlin Sans FB" w:cs="Arial"/>
          <w:sz w:val="24"/>
          <w:szCs w:val="24"/>
          <w:lang w:val="es-PE"/>
        </w:rPr>
        <w:t>V (G) = A – N + 2 = 1</w:t>
      </w:r>
      <w:r w:rsidR="000D0355">
        <w:rPr>
          <w:rFonts w:ascii="Berlin Sans FB" w:hAnsi="Berlin Sans FB" w:cs="Arial"/>
          <w:sz w:val="24"/>
          <w:szCs w:val="24"/>
          <w:lang w:val="es-PE"/>
        </w:rPr>
        <w:t>2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– 1</w:t>
      </w:r>
      <w:r w:rsidR="005D307E">
        <w:rPr>
          <w:rFonts w:ascii="Berlin Sans FB" w:hAnsi="Berlin Sans FB" w:cs="Arial"/>
          <w:sz w:val="24"/>
          <w:szCs w:val="24"/>
          <w:lang w:val="es-PE"/>
        </w:rPr>
        <w:t>0</w:t>
      </w:r>
      <w:r w:rsidRPr="00434FC2">
        <w:rPr>
          <w:rFonts w:ascii="Berlin Sans FB" w:hAnsi="Berlin Sans FB" w:cs="Arial"/>
          <w:sz w:val="24"/>
          <w:szCs w:val="24"/>
          <w:lang w:val="es-PE"/>
        </w:rPr>
        <w:t xml:space="preserve"> +2 = </w:t>
      </w:r>
      <w:r w:rsidR="000D0355">
        <w:rPr>
          <w:rFonts w:ascii="Berlin Sans FB" w:hAnsi="Berlin Sans FB" w:cs="Arial"/>
          <w:sz w:val="24"/>
          <w:szCs w:val="24"/>
          <w:lang w:val="es-PE"/>
        </w:rPr>
        <w:t>4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regiones:</w:t>
      </w:r>
    </w:p>
    <w:p w:rsidR="001E6823" w:rsidRPr="00434FC2" w:rsidRDefault="001E6823" w:rsidP="001E6823">
      <w:pPr>
        <w:ind w:firstLine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R + 1 = </w:t>
      </w:r>
      <w:r w:rsidR="000D0355">
        <w:rPr>
          <w:rFonts w:ascii="Berlin Sans FB" w:hAnsi="Berlin Sans FB" w:cs="Arial"/>
          <w:sz w:val="24"/>
          <w:szCs w:val="24"/>
          <w:lang w:val="es-MX"/>
        </w:rPr>
        <w:t>3</w:t>
      </w:r>
      <w:r w:rsidR="00874840" w:rsidRPr="00434FC2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0D0355">
        <w:rPr>
          <w:rFonts w:ascii="Berlin Sans FB" w:hAnsi="Berlin Sans FB" w:cs="Arial"/>
          <w:sz w:val="24"/>
          <w:szCs w:val="24"/>
          <w:lang w:val="es-MX"/>
        </w:rPr>
        <w:t>4</w:t>
      </w:r>
    </w:p>
    <w:p w:rsidR="001E6823" w:rsidRPr="00434FC2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434FC2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434FC2">
        <w:rPr>
          <w:rFonts w:ascii="Berlin Sans FB" w:hAnsi="Berlin Sans FB" w:cs="Arial"/>
          <w:b/>
          <w:sz w:val="24"/>
          <w:szCs w:val="24"/>
          <w:lang w:val="es-MX"/>
        </w:rPr>
        <w:t xml:space="preserve"> por Nodos Predicados:</w:t>
      </w:r>
    </w:p>
    <w:p w:rsidR="001E6823" w:rsidRPr="00434FC2" w:rsidRDefault="001E6823" w:rsidP="001E6823">
      <w:pPr>
        <w:ind w:left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V (G) = NP + 1 = </w:t>
      </w:r>
      <w:r w:rsidR="000D0355">
        <w:rPr>
          <w:rFonts w:ascii="Berlin Sans FB" w:hAnsi="Berlin Sans FB" w:cs="Arial"/>
          <w:sz w:val="24"/>
          <w:szCs w:val="24"/>
          <w:lang w:val="es-MX"/>
        </w:rPr>
        <w:t>3</w:t>
      </w:r>
      <w:r w:rsidR="00874840" w:rsidRPr="00434FC2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434FC2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0D0355">
        <w:rPr>
          <w:rFonts w:ascii="Berlin Sans FB" w:hAnsi="Berlin Sans FB" w:cs="Arial"/>
          <w:sz w:val="24"/>
          <w:szCs w:val="24"/>
          <w:lang w:val="es-MX"/>
        </w:rPr>
        <w:t>4</w:t>
      </w:r>
    </w:p>
    <w:p w:rsidR="001E6823" w:rsidRPr="00687275" w:rsidRDefault="001E6823" w:rsidP="001E6823">
      <w:pPr>
        <w:ind w:left="284"/>
        <w:jc w:val="both"/>
        <w:rPr>
          <w:rFonts w:ascii="Berlin Sans FB" w:hAnsi="Berlin Sans FB" w:cs="Arial"/>
          <w:szCs w:val="22"/>
          <w:lang w:val="es-MX"/>
        </w:rPr>
      </w:pPr>
    </w:p>
    <w:p w:rsidR="0004002D" w:rsidRPr="00687275" w:rsidRDefault="0004002D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8F4D73" w:rsidRPr="00434FC2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8F4D73" w:rsidRPr="00434FC2" w:rsidRDefault="008F4D73" w:rsidP="008F4D73">
            <w:pPr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8F4D73" w:rsidRPr="00434FC2" w:rsidRDefault="000D0355" w:rsidP="008F4D73">
            <w:pPr>
              <w:jc w:val="center"/>
              <w:rPr>
                <w:rFonts w:ascii="Berlin Sans FB" w:hAnsi="Berlin Sans FB" w:cs="Arial"/>
                <w:i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i/>
                <w:sz w:val="24"/>
                <w:szCs w:val="24"/>
                <w:lang w:val="es-PE"/>
              </w:rPr>
              <w:t>4</w:t>
            </w:r>
          </w:p>
        </w:tc>
      </w:tr>
    </w:tbl>
    <w:p w:rsidR="008F4D73" w:rsidRPr="00687275" w:rsidRDefault="008F4D73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1E6823" w:rsidRPr="00687275" w:rsidRDefault="001E6823" w:rsidP="0043657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680CA0" w:rsidRPr="00687275" w:rsidRDefault="00680CA0" w:rsidP="00680CA0">
      <w:pPr>
        <w:pStyle w:val="Ttulo2"/>
        <w:rPr>
          <w:rFonts w:ascii="Berlin Sans FB" w:hAnsi="Berlin Sans FB"/>
          <w:sz w:val="24"/>
          <w:lang w:val="es-PE"/>
        </w:rPr>
      </w:pPr>
      <w:bookmarkStart w:id="4" w:name="_Toc389476704"/>
      <w:r w:rsidRPr="00687275">
        <w:rPr>
          <w:rFonts w:ascii="Berlin Sans FB" w:hAnsi="Berlin Sans FB"/>
          <w:sz w:val="24"/>
          <w:lang w:val="es-PE"/>
        </w:rPr>
        <w:t>Tabla de Casos de Prueba (Escenarios)</w:t>
      </w:r>
      <w:bookmarkEnd w:id="4"/>
    </w:p>
    <w:p w:rsidR="00886A12" w:rsidRPr="00687275" w:rsidRDefault="00886A12" w:rsidP="00886A1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631" w:type="dxa"/>
        <w:tblInd w:w="720" w:type="dxa"/>
        <w:tblLook w:val="01E0" w:firstRow="1" w:lastRow="1" w:firstColumn="1" w:lastColumn="1" w:noHBand="0" w:noVBand="0"/>
      </w:tblPr>
      <w:tblGrid>
        <w:gridCol w:w="1373"/>
        <w:gridCol w:w="4252"/>
        <w:gridCol w:w="3006"/>
      </w:tblGrid>
      <w:tr w:rsidR="004226B2" w:rsidRPr="00434FC2" w:rsidTr="000D0355">
        <w:trPr>
          <w:trHeight w:val="249"/>
        </w:trPr>
        <w:tc>
          <w:tcPr>
            <w:tcW w:w="1373" w:type="dxa"/>
            <w:shd w:val="clear" w:color="auto" w:fill="E6E6E6"/>
          </w:tcPr>
          <w:p w:rsidR="004226B2" w:rsidRPr="00434FC2" w:rsidRDefault="00C51E0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Caso de</w:t>
            </w:r>
            <w:r w:rsidR="004226B2"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prueba</w:t>
            </w: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No.</w:t>
            </w:r>
          </w:p>
        </w:tc>
        <w:tc>
          <w:tcPr>
            <w:tcW w:w="4252" w:type="dxa"/>
            <w:shd w:val="clear" w:color="auto" w:fill="E6E6E6"/>
          </w:tcPr>
          <w:p w:rsidR="004226B2" w:rsidRPr="00434FC2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Nombre del caso de prueba</w:t>
            </w:r>
          </w:p>
        </w:tc>
        <w:tc>
          <w:tcPr>
            <w:tcW w:w="3006" w:type="dxa"/>
            <w:shd w:val="clear" w:color="auto" w:fill="E6E6E6"/>
          </w:tcPr>
          <w:p w:rsidR="004226B2" w:rsidRPr="00434FC2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Secuencia de eventos</w:t>
            </w:r>
          </w:p>
        </w:tc>
      </w:tr>
      <w:tr w:rsidR="004226B2" w:rsidRPr="00434FC2" w:rsidTr="000D0355">
        <w:trPr>
          <w:trHeight w:val="321"/>
        </w:trPr>
        <w:tc>
          <w:tcPr>
            <w:tcW w:w="1373" w:type="dxa"/>
          </w:tcPr>
          <w:p w:rsidR="003D7AF6" w:rsidRPr="00434FC2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CP1</w:t>
            </w:r>
          </w:p>
        </w:tc>
        <w:tc>
          <w:tcPr>
            <w:tcW w:w="4252" w:type="dxa"/>
          </w:tcPr>
          <w:p w:rsidR="004226B2" w:rsidRPr="00434FC2" w:rsidRDefault="001E6823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Flujo Base</w:t>
            </w:r>
          </w:p>
          <w:p w:rsidR="003D7AF6" w:rsidRPr="00434FC2" w:rsidRDefault="003D7AF6" w:rsidP="00C46908">
            <w:pPr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</w:p>
        </w:tc>
        <w:tc>
          <w:tcPr>
            <w:tcW w:w="3006" w:type="dxa"/>
          </w:tcPr>
          <w:p w:rsidR="003D7AF6" w:rsidRPr="00434FC2" w:rsidRDefault="000D0355" w:rsidP="000D0355">
            <w:pPr>
              <w:jc w:val="both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1E6823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1-2-3-4-5-6-7-8-9-10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-FIN</w:t>
            </w:r>
          </w:p>
        </w:tc>
      </w:tr>
      <w:tr w:rsidR="004226B2" w:rsidRPr="00434FC2" w:rsidTr="000D0355">
        <w:trPr>
          <w:trHeight w:val="249"/>
        </w:trPr>
        <w:tc>
          <w:tcPr>
            <w:tcW w:w="1373" w:type="dxa"/>
          </w:tcPr>
          <w:p w:rsidR="004226B2" w:rsidRPr="00434FC2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CP2</w:t>
            </w:r>
          </w:p>
        </w:tc>
        <w:tc>
          <w:tcPr>
            <w:tcW w:w="4252" w:type="dxa"/>
          </w:tcPr>
          <w:p w:rsidR="004226B2" w:rsidRPr="00434FC2" w:rsidRDefault="00DB0396" w:rsidP="000D0355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 xml:space="preserve">Flujo Alternativo </w:t>
            </w:r>
            <w:r w:rsidR="000D0355">
              <w:rPr>
                <w:rFonts w:ascii="Berlin Sans FB" w:hAnsi="Berlin Sans FB" w:cs="Arial"/>
                <w:sz w:val="24"/>
                <w:szCs w:val="24"/>
                <w:lang w:val="es-PE"/>
              </w:rPr>
              <w:t>5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.1</w:t>
            </w:r>
          </w:p>
        </w:tc>
        <w:tc>
          <w:tcPr>
            <w:tcW w:w="3006" w:type="dxa"/>
          </w:tcPr>
          <w:p w:rsidR="004226B2" w:rsidRPr="00434FC2" w:rsidRDefault="000D0355" w:rsidP="000D0355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DB0396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</w:t>
            </w:r>
            <w:r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3</w:t>
            </w:r>
            <w:r w:rsidR="00DB0396" w:rsidRPr="00434FC2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-4-5-</w:t>
            </w:r>
            <w:r w:rsidR="00DB0396" w:rsidRPr="000D0355">
              <w:rPr>
                <w:rFonts w:ascii="Berlin Sans FB" w:hAnsi="Berlin Sans FB" w:cs="Arial"/>
                <w:sz w:val="24"/>
                <w:szCs w:val="24"/>
                <w:lang w:val="es-PE"/>
              </w:rPr>
              <w:t>6</w:t>
            </w:r>
            <w:r w:rsidR="00DB0396"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-7-8-9-10-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  <w:tr w:rsidR="000D0355" w:rsidRPr="00434FC2" w:rsidTr="000D0355">
        <w:trPr>
          <w:trHeight w:val="249"/>
        </w:trPr>
        <w:tc>
          <w:tcPr>
            <w:tcW w:w="1373" w:type="dxa"/>
          </w:tcPr>
          <w:p w:rsidR="000D0355" w:rsidRPr="00434FC2" w:rsidRDefault="000D0355" w:rsidP="000D0355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CP3</w:t>
            </w:r>
          </w:p>
        </w:tc>
        <w:tc>
          <w:tcPr>
            <w:tcW w:w="4252" w:type="dxa"/>
          </w:tcPr>
          <w:p w:rsidR="000D0355" w:rsidRPr="00434FC2" w:rsidRDefault="000D0355" w:rsidP="000D0355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 xml:space="preserve">Flujo Alternativo 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8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.1</w:t>
            </w:r>
          </w:p>
        </w:tc>
        <w:tc>
          <w:tcPr>
            <w:tcW w:w="3006" w:type="dxa"/>
          </w:tcPr>
          <w:p w:rsidR="000D0355" w:rsidRDefault="000D0355" w:rsidP="000D0355">
            <w:r w:rsidRPr="00450443"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INICIO-1-2-3-4-5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-6-7-8</w:t>
            </w:r>
            <w:r w:rsidRPr="00450443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6</w:t>
            </w:r>
            <w:r w:rsidRPr="00450443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7</w:t>
            </w:r>
            <w:r w:rsidRPr="00450443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</w:t>
            </w:r>
            <w:r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8</w:t>
            </w:r>
            <w:r w:rsidRPr="00450443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</w:t>
            </w:r>
            <w:r w:rsidRPr="00450443">
              <w:rPr>
                <w:rFonts w:ascii="Berlin Sans FB" w:hAnsi="Berlin Sans FB" w:cs="Arial"/>
                <w:sz w:val="24"/>
                <w:szCs w:val="24"/>
                <w:lang w:val="es-PE"/>
              </w:rPr>
              <w:t>9-10-FIN</w:t>
            </w:r>
          </w:p>
        </w:tc>
      </w:tr>
      <w:tr w:rsidR="000D0355" w:rsidRPr="00434FC2" w:rsidTr="000D0355">
        <w:trPr>
          <w:trHeight w:val="249"/>
        </w:trPr>
        <w:tc>
          <w:tcPr>
            <w:tcW w:w="1373" w:type="dxa"/>
          </w:tcPr>
          <w:p w:rsidR="000D0355" w:rsidRPr="00434FC2" w:rsidRDefault="000D0355" w:rsidP="000D0355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CP4</w:t>
            </w:r>
          </w:p>
        </w:tc>
        <w:tc>
          <w:tcPr>
            <w:tcW w:w="4252" w:type="dxa"/>
          </w:tcPr>
          <w:p w:rsidR="000D0355" w:rsidRPr="00434FC2" w:rsidRDefault="000D0355" w:rsidP="000D0355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 xml:space="preserve">Flujo Alternativo 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10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PE"/>
              </w:rPr>
              <w:t>.1</w:t>
            </w:r>
          </w:p>
        </w:tc>
        <w:tc>
          <w:tcPr>
            <w:tcW w:w="3006" w:type="dxa"/>
          </w:tcPr>
          <w:p w:rsidR="000D0355" w:rsidRDefault="000D0355" w:rsidP="000D0355">
            <w:r w:rsidRPr="00450443">
              <w:rPr>
                <w:rFonts w:ascii="Berlin Sans FB" w:hAnsi="Berlin Sans FB" w:cs="Arial"/>
                <w:sz w:val="24"/>
                <w:szCs w:val="24"/>
                <w:lang w:val="es-PE"/>
              </w:rPr>
              <w:t>INICIO-1-2-3-4-5-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6-</w:t>
            </w:r>
            <w:r w:rsidRPr="00450443">
              <w:rPr>
                <w:rFonts w:ascii="Berlin Sans FB" w:hAnsi="Berlin Sans FB" w:cs="Arial"/>
                <w:sz w:val="24"/>
                <w:szCs w:val="24"/>
                <w:lang w:val="es-PE"/>
              </w:rPr>
              <w:t>7-8-9-10-</w:t>
            </w:r>
            <w:r w:rsidRPr="000D0355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9-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10</w:t>
            </w:r>
            <w:r w:rsidRPr="00450443">
              <w:rPr>
                <w:rFonts w:ascii="Berlin Sans FB" w:hAnsi="Berlin Sans FB" w:cs="Arial"/>
                <w:sz w:val="24"/>
                <w:szCs w:val="24"/>
                <w:lang w:val="es-PE"/>
              </w:rPr>
              <w:t>FIN</w:t>
            </w:r>
          </w:p>
        </w:tc>
      </w:tr>
    </w:tbl>
    <w:p w:rsidR="002921F9" w:rsidRPr="00687275" w:rsidRDefault="002921F9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434FC2" w:rsidRPr="00687275" w:rsidRDefault="00434FC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434FC2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t>1.3.1. Identificación de Condiciones de Entrada</w:t>
      </w:r>
    </w:p>
    <w:p w:rsidR="00886A12" w:rsidRDefault="00886A12" w:rsidP="007747A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W w:w="10842" w:type="dxa"/>
        <w:tblInd w:w="-1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134"/>
        <w:gridCol w:w="1761"/>
        <w:gridCol w:w="1985"/>
        <w:gridCol w:w="931"/>
        <w:gridCol w:w="4394"/>
      </w:tblGrid>
      <w:tr w:rsidR="00060D35" w:rsidRPr="00434FC2" w:rsidTr="00060D35">
        <w:trPr>
          <w:trHeight w:val="244"/>
        </w:trPr>
        <w:tc>
          <w:tcPr>
            <w:tcW w:w="637" w:type="dxa"/>
            <w:vMerge w:val="restart"/>
            <w:shd w:val="clear" w:color="auto" w:fill="99CCFF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ID CP</w:t>
            </w:r>
          </w:p>
        </w:tc>
        <w:tc>
          <w:tcPr>
            <w:tcW w:w="1134" w:type="dxa"/>
            <w:vMerge w:val="restart"/>
            <w:shd w:val="clear" w:color="auto" w:fill="99CCFF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Escenario</w:t>
            </w:r>
          </w:p>
        </w:tc>
        <w:tc>
          <w:tcPr>
            <w:tcW w:w="4677" w:type="dxa"/>
            <w:gridSpan w:val="3"/>
            <w:shd w:val="clear" w:color="auto" w:fill="99CCFF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CONDICIONES DE ENTRADA</w:t>
            </w:r>
          </w:p>
        </w:tc>
        <w:tc>
          <w:tcPr>
            <w:tcW w:w="4394" w:type="dxa"/>
            <w:vMerge w:val="restart"/>
            <w:shd w:val="clear" w:color="auto" w:fill="99CCFF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Resultado esperado</w:t>
            </w:r>
          </w:p>
        </w:tc>
      </w:tr>
      <w:tr w:rsidR="00060D35" w:rsidRPr="00434FC2" w:rsidTr="00060D35">
        <w:trPr>
          <w:trHeight w:val="531"/>
        </w:trPr>
        <w:tc>
          <w:tcPr>
            <w:tcW w:w="637" w:type="dxa"/>
            <w:vMerge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134" w:type="dxa"/>
            <w:vMerge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761" w:type="dxa"/>
            <w:shd w:val="clear" w:color="auto" w:fill="99CCFF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1985" w:type="dxa"/>
            <w:shd w:val="clear" w:color="auto" w:fill="99CCFF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Buscar Odontólogo</w:t>
            </w:r>
          </w:p>
        </w:tc>
        <w:tc>
          <w:tcPr>
            <w:tcW w:w="931" w:type="dxa"/>
            <w:shd w:val="clear" w:color="auto" w:fill="99CCFF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4394" w:type="dxa"/>
            <w:vMerge/>
            <w:shd w:val="clear" w:color="auto" w:fill="99CCFF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</w:tr>
      <w:tr w:rsidR="00060D35" w:rsidRPr="00434FC2" w:rsidTr="00060D35">
        <w:trPr>
          <w:trHeight w:val="419"/>
        </w:trPr>
        <w:tc>
          <w:tcPr>
            <w:tcW w:w="637" w:type="dxa"/>
            <w:shd w:val="clear" w:color="auto" w:fill="FFFF00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  <w:t>Escenario 1(FB)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31" w:type="dxa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060D35" w:rsidRPr="00434FC2" w:rsidRDefault="00060D35" w:rsidP="005C65B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Mensaje "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Historial Clínico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actualizado”</w:t>
            </w:r>
          </w:p>
        </w:tc>
      </w:tr>
      <w:tr w:rsidR="00060D35" w:rsidRPr="00434FC2" w:rsidTr="00060D35">
        <w:trPr>
          <w:trHeight w:val="419"/>
        </w:trPr>
        <w:tc>
          <w:tcPr>
            <w:tcW w:w="637" w:type="dxa"/>
            <w:shd w:val="clear" w:color="auto" w:fill="9BBB59" w:themeFill="accent3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1134" w:type="dxa"/>
            <w:shd w:val="clear" w:color="auto" w:fill="9BBB59" w:themeFill="accent3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highlight w:val="yellow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Escenario 2(FA)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60D35" w:rsidRPr="00434FC2" w:rsidRDefault="0000742B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31" w:type="dxa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060D35" w:rsidRPr="00434FC2" w:rsidRDefault="00060D35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Mensaje ”Paciente no encontrado”</w:t>
            </w:r>
          </w:p>
        </w:tc>
      </w:tr>
      <w:tr w:rsidR="00060D35" w:rsidRPr="00572C34" w:rsidTr="00060D35">
        <w:trPr>
          <w:trHeight w:val="419"/>
        </w:trPr>
        <w:tc>
          <w:tcPr>
            <w:tcW w:w="637" w:type="dxa"/>
            <w:shd w:val="clear" w:color="auto" w:fill="F79646" w:themeFill="accent6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1134" w:type="dxa"/>
            <w:shd w:val="clear" w:color="auto" w:fill="F79646" w:themeFill="accent6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Escenario</w:t>
            </w:r>
          </w:p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3(FA)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60D35" w:rsidRPr="00434FC2" w:rsidRDefault="0000742B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931" w:type="dxa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N/A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060D35" w:rsidRPr="00434FC2" w:rsidRDefault="00060D35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Mensaje “No hay odontólogos disponibles”</w:t>
            </w:r>
          </w:p>
        </w:tc>
      </w:tr>
      <w:tr w:rsidR="00060D35" w:rsidRPr="00434FC2" w:rsidTr="00060D35">
        <w:trPr>
          <w:trHeight w:val="419"/>
        </w:trPr>
        <w:tc>
          <w:tcPr>
            <w:tcW w:w="637" w:type="dxa"/>
            <w:shd w:val="clear" w:color="auto" w:fill="4F81BD" w:themeFill="accent1"/>
            <w:vAlign w:val="center"/>
          </w:tcPr>
          <w:p w:rsidR="00060D35" w:rsidRPr="00434FC2" w:rsidRDefault="00060D35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060D35" w:rsidRPr="00434FC2" w:rsidRDefault="00060D35" w:rsidP="0065236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Escenario</w:t>
            </w:r>
          </w:p>
          <w:p w:rsidR="00060D35" w:rsidRPr="00434FC2" w:rsidRDefault="00060D35" w:rsidP="00652366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(FA)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</w:t>
            </w:r>
          </w:p>
        </w:tc>
        <w:tc>
          <w:tcPr>
            <w:tcW w:w="931" w:type="dxa"/>
            <w:vAlign w:val="center"/>
          </w:tcPr>
          <w:p w:rsidR="00060D35" w:rsidRPr="00434FC2" w:rsidRDefault="00060D35" w:rsidP="00060D3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NV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060D35" w:rsidRPr="00434FC2" w:rsidRDefault="00060D35" w:rsidP="008D231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Mensaje “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Fecha incorrecta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</w:tbl>
    <w:p w:rsidR="000602E7" w:rsidRPr="00687275" w:rsidRDefault="000602E7" w:rsidP="000602E7">
      <w:pPr>
        <w:widowControl/>
        <w:spacing w:before="120" w:after="240" w:line="240" w:lineRule="auto"/>
        <w:jc w:val="center"/>
        <w:rPr>
          <w:rFonts w:ascii="Berlin Sans FB" w:hAnsi="Berlin Sans FB" w:cs="Arial"/>
          <w:b/>
          <w:bCs/>
          <w:lang w:val="es-ES_tradnl" w:eastAsia="es-ES"/>
        </w:rPr>
      </w:pPr>
      <w:r w:rsidRPr="00687275">
        <w:rPr>
          <w:rFonts w:ascii="Berlin Sans FB" w:hAnsi="Berlin Sans FB" w:cs="Arial"/>
          <w:b/>
          <w:bCs/>
          <w:lang w:val="es-ES_tradnl" w:eastAsia="es-ES"/>
        </w:rPr>
        <w:t>Tabla 1. Condiciones de entrada</w:t>
      </w:r>
    </w:p>
    <w:p w:rsidR="007747A2" w:rsidRPr="00687275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687275">
        <w:rPr>
          <w:rFonts w:ascii="Berlin Sans FB" w:hAnsi="Berlin Sans FB" w:cs="Arial"/>
          <w:lang w:val="es-PE"/>
        </w:rPr>
        <w:br w:type="page"/>
      </w:r>
    </w:p>
    <w:p w:rsidR="007747A2" w:rsidRPr="00687275" w:rsidRDefault="007747A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7747A2" w:rsidRPr="00687275" w:rsidSect="00687275">
          <w:headerReference w:type="default" r:id="rId11"/>
          <w:footerReference w:type="default" r:id="rId12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</w:p>
    <w:p w:rsidR="000602E7" w:rsidRPr="00434FC2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1.3.2. Definir clases de equivalencia</w:t>
      </w:r>
    </w:p>
    <w:p w:rsidR="007747A2" w:rsidRPr="00687275" w:rsidRDefault="007747A2" w:rsidP="008425E5">
      <w:pPr>
        <w:jc w:val="both"/>
        <w:rPr>
          <w:rFonts w:ascii="Berlin Sans FB" w:hAnsi="Berlin Sans FB" w:cs="Arial"/>
          <w:lang w:val="es-PE"/>
        </w:rPr>
      </w:pPr>
    </w:p>
    <w:tbl>
      <w:tblPr>
        <w:tblpPr w:leftFromText="141" w:rightFromText="141" w:vertAnchor="page" w:horzAnchor="margin" w:tblpY="2146"/>
        <w:tblW w:w="14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34"/>
        <w:gridCol w:w="1705"/>
        <w:gridCol w:w="3534"/>
        <w:gridCol w:w="1083"/>
        <w:gridCol w:w="3762"/>
        <w:gridCol w:w="1237"/>
      </w:tblGrid>
      <w:tr w:rsidR="008425E5" w:rsidRPr="00687275" w:rsidTr="005D576B">
        <w:trPr>
          <w:trHeight w:val="227"/>
        </w:trPr>
        <w:tc>
          <w:tcPr>
            <w:tcW w:w="779" w:type="dxa"/>
            <w:vMerge w:val="restart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Sec.</w:t>
            </w:r>
          </w:p>
        </w:tc>
        <w:tc>
          <w:tcPr>
            <w:tcW w:w="1934" w:type="dxa"/>
            <w:vMerge w:val="restart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Condición de Entrada</w:t>
            </w:r>
          </w:p>
        </w:tc>
        <w:tc>
          <w:tcPr>
            <w:tcW w:w="1705" w:type="dxa"/>
            <w:vMerge w:val="restart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Tipo</w:t>
            </w:r>
          </w:p>
        </w:tc>
        <w:tc>
          <w:tcPr>
            <w:tcW w:w="4617" w:type="dxa"/>
            <w:gridSpan w:val="2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4999" w:type="dxa"/>
            <w:gridSpan w:val="2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8425E5" w:rsidRPr="00687275" w:rsidTr="005D576B">
        <w:trPr>
          <w:trHeight w:val="227"/>
        </w:trPr>
        <w:tc>
          <w:tcPr>
            <w:tcW w:w="779" w:type="dxa"/>
            <w:vMerge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934" w:type="dxa"/>
            <w:vMerge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1705" w:type="dxa"/>
            <w:vMerge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3534" w:type="dxa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083" w:type="dxa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  <w:tc>
          <w:tcPr>
            <w:tcW w:w="3762" w:type="dxa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Entrada</w:t>
            </w:r>
          </w:p>
        </w:tc>
        <w:tc>
          <w:tcPr>
            <w:tcW w:w="1237" w:type="dxa"/>
            <w:shd w:val="clear" w:color="auto" w:fill="99CCFF"/>
            <w:noWrap/>
            <w:vAlign w:val="center"/>
          </w:tcPr>
          <w:p w:rsidR="008425E5" w:rsidRPr="00687275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color w:val="000000"/>
                <w:lang w:val="es-ES" w:eastAsia="es-ES"/>
              </w:rPr>
              <w:t>Código</w:t>
            </w:r>
          </w:p>
        </w:tc>
      </w:tr>
      <w:tr w:rsidR="005D576B" w:rsidRPr="00687275" w:rsidTr="001957C2">
        <w:trPr>
          <w:trHeight w:val="859"/>
        </w:trPr>
        <w:tc>
          <w:tcPr>
            <w:tcW w:w="779" w:type="dxa"/>
            <w:shd w:val="clear" w:color="auto" w:fill="auto"/>
            <w:vAlign w:val="center"/>
          </w:tcPr>
          <w:p w:rsidR="005D576B" w:rsidRPr="00434FC2" w:rsidRDefault="005D576B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5D576B" w:rsidRPr="00434FC2" w:rsidRDefault="005D576B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DNI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D576B" w:rsidRPr="00434FC2" w:rsidRDefault="005D576B" w:rsidP="008425E5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34" w:type="dxa"/>
            <w:shd w:val="clear" w:color="auto" w:fill="auto"/>
            <w:vAlign w:val="center"/>
          </w:tcPr>
          <w:p w:rsidR="005D576B" w:rsidRPr="00434FC2" w:rsidRDefault="005D576B" w:rsidP="008425E5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8 dígitos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5D576B" w:rsidRPr="00434FC2" w:rsidRDefault="005D576B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CEV&lt;01&gt;</w:t>
            </w:r>
          </w:p>
          <w:p w:rsidR="005D576B" w:rsidRPr="00434FC2" w:rsidRDefault="005D576B" w:rsidP="008425E5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5D576B" w:rsidRPr="00434FC2" w:rsidRDefault="005D576B" w:rsidP="00B45288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572C34">
              <w:rPr>
                <w:rFonts w:ascii="Arial" w:hAnsi="Arial" w:cs="Arial"/>
                <w:lang w:val="es-ES"/>
              </w:rPr>
              <w:t>Cadena de caracteres no numérica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5D576B" w:rsidRPr="00434FC2" w:rsidRDefault="005D576B" w:rsidP="008B32BE">
            <w:pPr>
              <w:spacing w:line="240" w:lineRule="auto"/>
              <w:jc w:val="center"/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CENV&lt;01&gt;</w:t>
            </w:r>
          </w:p>
        </w:tc>
      </w:tr>
      <w:tr w:rsidR="008425E5" w:rsidRPr="00687275" w:rsidTr="005D576B">
        <w:trPr>
          <w:trHeight w:val="1106"/>
        </w:trPr>
        <w:tc>
          <w:tcPr>
            <w:tcW w:w="779" w:type="dxa"/>
            <w:shd w:val="clear" w:color="auto" w:fill="auto"/>
            <w:vAlign w:val="center"/>
          </w:tcPr>
          <w:p w:rsidR="008425E5" w:rsidRPr="00434FC2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8425E5" w:rsidRPr="00434FC2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Buscar Odontólogo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8425E5" w:rsidRPr="00434FC2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Botón que muestra lista de odontólogos disponibles</w:t>
            </w:r>
          </w:p>
        </w:tc>
        <w:tc>
          <w:tcPr>
            <w:tcW w:w="3534" w:type="dxa"/>
            <w:shd w:val="clear" w:color="auto" w:fill="auto"/>
            <w:vAlign w:val="center"/>
          </w:tcPr>
          <w:p w:rsidR="008425E5" w:rsidRPr="00434FC2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Lista de odontólogos disponibles con uno a más valores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8425E5" w:rsidRPr="00434FC2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CEV&lt;02&gt;</w:t>
            </w:r>
          </w:p>
          <w:p w:rsidR="008425E5" w:rsidRPr="00434FC2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8425E5" w:rsidRPr="00434FC2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Lista de odontólogos disponibles vacía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8425E5" w:rsidRPr="00434FC2" w:rsidRDefault="008425E5" w:rsidP="005D576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 w:rsidR="005D576B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2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55495" w:rsidRPr="00687275" w:rsidTr="005D576B">
        <w:trPr>
          <w:trHeight w:val="604"/>
        </w:trPr>
        <w:tc>
          <w:tcPr>
            <w:tcW w:w="779" w:type="dxa"/>
            <w:shd w:val="clear" w:color="auto" w:fill="auto"/>
            <w:vAlign w:val="center"/>
          </w:tcPr>
          <w:p w:rsidR="00455495" w:rsidRPr="00434FC2" w:rsidRDefault="0045549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455495" w:rsidRPr="00434FC2" w:rsidRDefault="00455495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Fecha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455495" w:rsidRPr="00434FC2" w:rsidRDefault="00455495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</w:p>
        </w:tc>
        <w:tc>
          <w:tcPr>
            <w:tcW w:w="3534" w:type="dxa"/>
            <w:shd w:val="clear" w:color="auto" w:fill="auto"/>
            <w:vAlign w:val="center"/>
          </w:tcPr>
          <w:p w:rsidR="00455495" w:rsidRPr="00434FC2" w:rsidRDefault="00455495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Formato </w:t>
            </w:r>
            <w:proofErr w:type="spellStart"/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dd</w:t>
            </w:r>
            <w:proofErr w:type="spellEnd"/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-mm-</w:t>
            </w:r>
            <w:proofErr w:type="spellStart"/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yyyy</w:t>
            </w:r>
            <w:proofErr w:type="spellEnd"/>
          </w:p>
        </w:tc>
        <w:tc>
          <w:tcPr>
            <w:tcW w:w="1083" w:type="dxa"/>
            <w:shd w:val="clear" w:color="auto" w:fill="auto"/>
            <w:vAlign w:val="center"/>
          </w:tcPr>
          <w:p w:rsidR="00455495" w:rsidRPr="00434FC2" w:rsidRDefault="00455495" w:rsidP="0045549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CEV&lt;03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455495" w:rsidRPr="00434FC2" w:rsidRDefault="0045549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455495" w:rsidRPr="00434FC2" w:rsidRDefault="00455495" w:rsidP="0045549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Formato </w:t>
            </w:r>
            <w:proofErr w:type="spellStart"/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dd</w:t>
            </w:r>
            <w:proofErr w:type="spellEnd"/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/mm/</w:t>
            </w:r>
            <w:proofErr w:type="spellStart"/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yyyy</w:t>
            </w:r>
            <w:proofErr w:type="spellEnd"/>
          </w:p>
        </w:tc>
        <w:tc>
          <w:tcPr>
            <w:tcW w:w="1237" w:type="dxa"/>
            <w:shd w:val="clear" w:color="auto" w:fill="auto"/>
            <w:vAlign w:val="center"/>
          </w:tcPr>
          <w:p w:rsidR="00455495" w:rsidRPr="00434FC2" w:rsidRDefault="00455495" w:rsidP="005D576B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</w:t>
            </w:r>
            <w:r w:rsidR="005D576B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3</w:t>
            </w:r>
            <w:r w:rsidRPr="00434FC2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</w:tbl>
    <w:p w:rsidR="00F9113A" w:rsidRDefault="00F9113A" w:rsidP="00F9113A">
      <w:pPr>
        <w:widowControl/>
        <w:spacing w:line="240" w:lineRule="auto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</w:p>
    <w:p w:rsidR="00F9113A" w:rsidRPr="00434FC2" w:rsidRDefault="00F9113A" w:rsidP="00F9113A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434FC2">
        <w:rPr>
          <w:rFonts w:ascii="Berlin Sans FB" w:hAnsi="Berlin Sans FB" w:cs="Arial"/>
          <w:b/>
          <w:sz w:val="24"/>
          <w:szCs w:val="24"/>
          <w:lang w:val="es-ES_tradnl" w:eastAsia="es-ES_tradnl"/>
        </w:rPr>
        <w:t>1.3.3. Realizar los casos de prueba.</w:t>
      </w:r>
    </w:p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tbl>
      <w:tblPr>
        <w:tblW w:w="14724" w:type="dxa"/>
        <w:tblInd w:w="-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"/>
        <w:gridCol w:w="2305"/>
        <w:gridCol w:w="1691"/>
        <w:gridCol w:w="3797"/>
        <w:gridCol w:w="1357"/>
        <w:gridCol w:w="4625"/>
      </w:tblGrid>
      <w:tr w:rsidR="00F9113A" w:rsidRPr="00687275" w:rsidTr="004C3E7C">
        <w:trPr>
          <w:trHeight w:val="242"/>
        </w:trPr>
        <w:tc>
          <w:tcPr>
            <w:tcW w:w="949" w:type="dxa"/>
            <w:vMerge w:val="restart"/>
            <w:shd w:val="clear" w:color="auto" w:fill="99CCFF"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2305" w:type="dxa"/>
            <w:vMerge w:val="restart"/>
            <w:shd w:val="clear" w:color="auto" w:fill="99CCFF"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Clases de equivalencia</w:t>
            </w:r>
          </w:p>
        </w:tc>
        <w:tc>
          <w:tcPr>
            <w:tcW w:w="6845" w:type="dxa"/>
            <w:gridSpan w:val="3"/>
            <w:shd w:val="clear" w:color="auto" w:fill="99CCFF"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4625" w:type="dxa"/>
            <w:vMerge w:val="restart"/>
            <w:shd w:val="clear" w:color="auto" w:fill="99CCFF"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F9113A" w:rsidRPr="00687275" w:rsidTr="004C3E7C">
        <w:trPr>
          <w:trHeight w:val="526"/>
        </w:trPr>
        <w:tc>
          <w:tcPr>
            <w:tcW w:w="949" w:type="dxa"/>
            <w:vMerge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2305" w:type="dxa"/>
            <w:vMerge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691" w:type="dxa"/>
            <w:shd w:val="clear" w:color="auto" w:fill="99CCFF"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DNI</w:t>
            </w:r>
          </w:p>
        </w:tc>
        <w:tc>
          <w:tcPr>
            <w:tcW w:w="3797" w:type="dxa"/>
            <w:shd w:val="clear" w:color="auto" w:fill="99CCFF"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687275">
              <w:rPr>
                <w:rFonts w:ascii="Berlin Sans FB" w:hAnsi="Berlin Sans FB" w:cs="Arial"/>
                <w:b/>
                <w:bCs/>
                <w:lang w:val="es-ES" w:eastAsia="es-ES"/>
              </w:rPr>
              <w:t>Buscar Odontólogo</w:t>
            </w:r>
          </w:p>
          <w:p w:rsidR="00F9113A" w:rsidRPr="00687275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357" w:type="dxa"/>
            <w:shd w:val="clear" w:color="auto" w:fill="99CCFF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4625" w:type="dxa"/>
            <w:vMerge/>
            <w:shd w:val="clear" w:color="auto" w:fill="99CCFF"/>
            <w:vAlign w:val="center"/>
          </w:tcPr>
          <w:p w:rsidR="00F9113A" w:rsidRPr="00687275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</w:tr>
      <w:tr w:rsidR="00F9113A" w:rsidRPr="00687275" w:rsidTr="004C3E7C">
        <w:trPr>
          <w:trHeight w:val="415"/>
        </w:trPr>
        <w:tc>
          <w:tcPr>
            <w:tcW w:w="949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CEV&lt;02&gt;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CEV&lt;0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3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48046103</w:t>
            </w:r>
          </w:p>
        </w:tc>
        <w:tc>
          <w:tcPr>
            <w:tcW w:w="3797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</w:t>
            </w:r>
          </w:p>
        </w:tc>
        <w:tc>
          <w:tcPr>
            <w:tcW w:w="1357" w:type="dxa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22-10-2014</w:t>
            </w:r>
          </w:p>
        </w:tc>
        <w:tc>
          <w:tcPr>
            <w:tcW w:w="462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Mensaje "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Historial Clínico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actualizado”</w:t>
            </w:r>
          </w:p>
        </w:tc>
      </w:tr>
      <w:tr w:rsidR="00F9113A" w:rsidRPr="00687275" w:rsidTr="004C3E7C">
        <w:trPr>
          <w:trHeight w:val="415"/>
        </w:trPr>
        <w:tc>
          <w:tcPr>
            <w:tcW w:w="949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CENV&lt;0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1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&gt;, CEV&lt;02&gt;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Abc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384441</w:t>
            </w:r>
          </w:p>
        </w:tc>
        <w:tc>
          <w:tcPr>
            <w:tcW w:w="3797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</w:t>
            </w:r>
          </w:p>
        </w:tc>
        <w:tc>
          <w:tcPr>
            <w:tcW w:w="1357" w:type="dxa"/>
          </w:tcPr>
          <w:p w:rsidR="00F9113A" w:rsidRDefault="00F9113A" w:rsidP="004C3E7C"/>
        </w:tc>
        <w:tc>
          <w:tcPr>
            <w:tcW w:w="462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Mensaje ”Paciente no encontrado”</w:t>
            </w:r>
          </w:p>
        </w:tc>
      </w:tr>
      <w:tr w:rsidR="00F9113A" w:rsidRPr="00572C34" w:rsidTr="004C3E7C">
        <w:trPr>
          <w:trHeight w:val="415"/>
        </w:trPr>
        <w:tc>
          <w:tcPr>
            <w:tcW w:w="949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E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N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V&lt;0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2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48046103</w:t>
            </w:r>
          </w:p>
        </w:tc>
        <w:tc>
          <w:tcPr>
            <w:tcW w:w="3797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disponibles vacía</w:t>
            </w:r>
          </w:p>
        </w:tc>
        <w:tc>
          <w:tcPr>
            <w:tcW w:w="1357" w:type="dxa"/>
          </w:tcPr>
          <w:p w:rsidR="00F9113A" w:rsidRPr="00572C34" w:rsidRDefault="00F9113A" w:rsidP="004C3E7C">
            <w:pPr>
              <w:rPr>
                <w:lang w:val="es-ES"/>
              </w:rPr>
            </w:pPr>
          </w:p>
        </w:tc>
        <w:tc>
          <w:tcPr>
            <w:tcW w:w="462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Mensaje “No hay odontólogos disponibles”</w:t>
            </w:r>
          </w:p>
        </w:tc>
      </w:tr>
      <w:tr w:rsidR="00F9113A" w:rsidRPr="00687275" w:rsidTr="004C3E7C">
        <w:trPr>
          <w:trHeight w:val="415"/>
        </w:trPr>
        <w:tc>
          <w:tcPr>
            <w:tcW w:w="949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CEV&lt;01&gt;, C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EV&lt;0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2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 C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E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N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V&lt;0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3</w:t>
            </w:r>
            <w:r w:rsidRPr="00434FC2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48046103</w:t>
            </w:r>
          </w:p>
        </w:tc>
        <w:tc>
          <w:tcPr>
            <w:tcW w:w="3797" w:type="dxa"/>
            <w:shd w:val="clear" w:color="auto" w:fill="auto"/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de odontólogos disponible</w:t>
            </w:r>
          </w:p>
        </w:tc>
        <w:tc>
          <w:tcPr>
            <w:tcW w:w="1357" w:type="dxa"/>
          </w:tcPr>
          <w:p w:rsidR="00F9113A" w:rsidRDefault="00F9113A" w:rsidP="004C3E7C"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22/</w:t>
            </w:r>
            <w:r w:rsidRPr="00E42724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10-2014</w:t>
            </w:r>
          </w:p>
        </w:tc>
        <w:tc>
          <w:tcPr>
            <w:tcW w:w="462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9113A" w:rsidRPr="00434FC2" w:rsidRDefault="00F9113A" w:rsidP="004C3E7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Mensaje “</w:t>
            </w: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Fecha incorrecta</w:t>
            </w:r>
            <w:r w:rsidRPr="00434FC2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”</w:t>
            </w:r>
          </w:p>
        </w:tc>
      </w:tr>
    </w:tbl>
    <w:p w:rsidR="00F9113A" w:rsidRDefault="00F9113A" w:rsidP="00436577">
      <w:pPr>
        <w:ind w:left="720"/>
        <w:jc w:val="both"/>
        <w:rPr>
          <w:rFonts w:ascii="Berlin Sans FB" w:hAnsi="Berlin Sans FB" w:cs="Arial"/>
          <w:lang w:val="es-PE"/>
        </w:rPr>
        <w:sectPr w:rsidR="00F9113A" w:rsidSect="007747A2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F9113A" w:rsidRPr="00687275" w:rsidRDefault="00F9113A" w:rsidP="00F9113A">
      <w:pPr>
        <w:pStyle w:val="Ttulo1"/>
        <w:rPr>
          <w:rFonts w:ascii="Berlin Sans FB" w:hAnsi="Berlin Sans FB"/>
          <w:lang w:val="es-PE"/>
        </w:rPr>
      </w:pPr>
      <w:bookmarkStart w:id="5" w:name="_Toc389476705"/>
      <w:r w:rsidRPr="00687275">
        <w:rPr>
          <w:rFonts w:ascii="Berlin Sans FB" w:hAnsi="Berlin Sans FB"/>
          <w:lang w:val="es-PE"/>
        </w:rPr>
        <w:t>Información de Casos de Prueba</w:t>
      </w:r>
      <w:bookmarkEnd w:id="5"/>
    </w:p>
    <w:p w:rsidR="00F9113A" w:rsidRPr="00434FC2" w:rsidRDefault="00F9113A" w:rsidP="00F9113A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tab/>
      </w:r>
      <w:r w:rsidRPr="00434FC2">
        <w:rPr>
          <w:rFonts w:ascii="Berlin Sans FB" w:hAnsi="Berlin Sans FB"/>
          <w:b w:val="0"/>
          <w:color w:val="000000" w:themeColor="text1"/>
          <w:sz w:val="24"/>
          <w:szCs w:val="24"/>
          <w:lang w:val="es-PE"/>
        </w:rPr>
        <w:t>CP1 Flujo Base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6" w:name="_Toc389476707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  <w:bookmarkEnd w:id="6"/>
    </w:p>
    <w:p w:rsidR="00F9113A" w:rsidRPr="00434FC2" w:rsidRDefault="00F9113A" w:rsidP="00F9113A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primer escenario “Flujo Base” en el cual se usará el campo DNI el cuál recibirá un valor numérico de 8 dígitos, también se usará el botón “Buscar Odontólogo” el cual al dar </w:t>
      </w:r>
      <w:proofErr w:type="spellStart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click</w:t>
      </w:r>
      <w:proofErr w:type="spellEnd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mostrará un listado de los odontólogos disponibles.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7" w:name="_Toc30445438"/>
      <w:bookmarkStart w:id="8" w:name="_Toc389476708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7"/>
      <w:bookmarkEnd w:id="8"/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  </w:t>
      </w:r>
      <w:bookmarkStart w:id="9" w:name="_Toc389476709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9"/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</w:t>
      </w:r>
      <w:r w:rsidR="0090349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ceptar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“Buscar Odontólogo”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Odontólogo”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la lista de odontólogos con disponibilidad para una cita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un odontólogo y presione “Asignar”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odontólogo serán cargados al formulario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 fecha utilizando el calendario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="0090349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Aceptar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interfaz mostrará el mensaje “</w:t>
      </w:r>
      <w:r w:rsidR="0090349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Historial Clínico Actualizado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con éxito”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/>
          <w:b/>
          <w:sz w:val="24"/>
          <w:szCs w:val="24"/>
          <w:lang w:val="es-PE"/>
        </w:rPr>
        <w:tab/>
      </w:r>
      <w:bookmarkStart w:id="10" w:name="_Toc389476710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  <w:bookmarkEnd w:id="10"/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</w:t>
      </w:r>
      <w:r w:rsidR="0090349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actualiza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</w:t>
      </w:r>
      <w:r w:rsidR="0090349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muestra el mensaje “</w:t>
      </w:r>
      <w:r w:rsidR="0090349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Historial Clínico Actualizado</w:t>
      </w:r>
      <w:r w:rsidR="00903492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con éxito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Pr="00434FC2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Pr="00434FC2" w:rsidRDefault="00F9113A" w:rsidP="00F9113A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lastRenderedPageBreak/>
        <w:tab/>
      </w:r>
      <w:r w:rsidR="00D73FC3">
        <w:rPr>
          <w:rFonts w:ascii="Berlin Sans FB" w:hAnsi="Berlin Sans FB"/>
          <w:b w:val="0"/>
          <w:color w:val="000000" w:themeColor="text1"/>
          <w:sz w:val="24"/>
          <w:szCs w:val="24"/>
          <w:lang w:val="es-PE"/>
        </w:rPr>
        <w:t>CP2 Flujo Alternativo 5</w:t>
      </w:r>
      <w:r w:rsidRPr="00434FC2">
        <w:rPr>
          <w:rFonts w:ascii="Berlin Sans FB" w:hAnsi="Berlin Sans FB"/>
          <w:b w:val="0"/>
          <w:color w:val="000000" w:themeColor="text1"/>
          <w:sz w:val="24"/>
          <w:szCs w:val="24"/>
          <w:lang w:val="es-PE"/>
        </w:rPr>
        <w:t>.1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1" w:name="_Toc389476713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F9113A" w:rsidRPr="00434FC2" w:rsidRDefault="00F9113A" w:rsidP="00F9113A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segundo escenario “Flujo Alternativo </w:t>
      </w:r>
      <w:r w:rsidR="00CE403C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5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.1” en el cual se usará el </w:t>
      </w:r>
      <w:r w:rsidR="00CE403C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botón “Buscar Paciente”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, también se usará el botón “Buscar Odontólogo” el cual al dar </w:t>
      </w:r>
      <w:proofErr w:type="spellStart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click</w:t>
      </w:r>
      <w:proofErr w:type="spellEnd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mostrará un listado de los odontólogos disponibles.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11"/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2" w:name="_Toc389476714"/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12"/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bookmarkStart w:id="13" w:name="_Toc389476715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F9113A" w:rsidRPr="008F71F9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el mensaje “Paciente no encontrado.</w:t>
      </w:r>
    </w:p>
    <w:p w:rsidR="008F71F9" w:rsidRPr="00434FC2" w:rsidRDefault="008F71F9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Consultar si existe</w:t>
      </w:r>
      <w:r w:rsidR="00487B5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</w:t>
      </w:r>
      <w:r w:rsidR="00487B5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datos del paciente.</w:t>
      </w:r>
    </w:p>
    <w:p w:rsidR="00F9113A" w:rsidRPr="00434FC2" w:rsidRDefault="00487B54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Terminar</w:t>
      </w:r>
      <w:r w:rsidR="00F9113A"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con el flujo base.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  <w:bookmarkEnd w:id="13"/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Si </w:t>
      </w:r>
      <w:r w:rsidR="008F71F9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datos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del paciente no es encontrado se mostrará el mensaje “Paciente no encontrado”.</w:t>
      </w: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67299F" w:rsidRDefault="0067299F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Pr="00434FC2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Pr="00434FC2" w:rsidRDefault="00F9113A" w:rsidP="00F9113A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434FC2">
        <w:rPr>
          <w:rFonts w:ascii="Berlin Sans FB" w:hAnsi="Berlin Sans FB"/>
          <w:sz w:val="24"/>
          <w:szCs w:val="24"/>
          <w:lang w:val="es-PE"/>
        </w:rPr>
        <w:lastRenderedPageBreak/>
        <w:tab/>
      </w:r>
      <w:r w:rsidRPr="00434FC2">
        <w:rPr>
          <w:rFonts w:ascii="Berlin Sans FB" w:hAnsi="Berlin Sans FB"/>
          <w:b w:val="0"/>
          <w:color w:val="000000" w:themeColor="text1"/>
          <w:sz w:val="24"/>
          <w:szCs w:val="24"/>
          <w:lang w:val="es-PE"/>
        </w:rPr>
        <w:t xml:space="preserve">CP3 Flujo Alternativo </w:t>
      </w:r>
      <w:r w:rsidR="00D73FC3">
        <w:rPr>
          <w:rFonts w:ascii="Berlin Sans FB" w:hAnsi="Berlin Sans FB"/>
          <w:b w:val="0"/>
          <w:color w:val="000000" w:themeColor="text1"/>
          <w:sz w:val="24"/>
          <w:szCs w:val="24"/>
          <w:lang w:val="es-PE"/>
        </w:rPr>
        <w:t>8</w:t>
      </w:r>
      <w:r w:rsidRPr="00434FC2">
        <w:rPr>
          <w:rFonts w:ascii="Berlin Sans FB" w:hAnsi="Berlin Sans FB"/>
          <w:b w:val="0"/>
          <w:color w:val="000000" w:themeColor="text1"/>
          <w:sz w:val="24"/>
          <w:szCs w:val="24"/>
          <w:lang w:val="es-PE"/>
        </w:rPr>
        <w:t>.1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67299F" w:rsidRPr="00434FC2" w:rsidRDefault="0067299F" w:rsidP="0067299F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segundo escenario “Flujo Alternativo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8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.1” en el cual se usará el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botón “Buscar Paciente”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, también se usará el botón “Buscar Odontólogo” el cual al dar </w:t>
      </w:r>
      <w:proofErr w:type="spellStart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click</w:t>
      </w:r>
      <w:proofErr w:type="spellEnd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mostrará un listado de los odontólogos disponibles.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F9113A" w:rsidRPr="00434FC2" w:rsidRDefault="00F9113A" w:rsidP="00F9113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F9113A" w:rsidRPr="00434FC2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F9113A" w:rsidRPr="00797113" w:rsidRDefault="00F9113A" w:rsidP="00F9113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797113" w:rsidRPr="00434FC2" w:rsidRDefault="00797113" w:rsidP="0079711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</w:t>
      </w:r>
      <w:r w:rsidRPr="0079711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Buscar Odontólogo”</w:t>
      </w:r>
    </w:p>
    <w:p w:rsidR="00797113" w:rsidRPr="00434FC2" w:rsidRDefault="00797113" w:rsidP="0079711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Odontólogo”</w:t>
      </w:r>
    </w:p>
    <w:p w:rsidR="00797113" w:rsidRPr="008F71F9" w:rsidRDefault="00797113" w:rsidP="0079711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el mensaje “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Odontólogo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no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disponible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797113" w:rsidRPr="00434FC2" w:rsidRDefault="00797113" w:rsidP="0079711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Consultar si existen datos de odontólogos.</w:t>
      </w:r>
    </w:p>
    <w:p w:rsidR="00797113" w:rsidRPr="00434FC2" w:rsidRDefault="00797113" w:rsidP="0079711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Terminar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con el flujo base.</w:t>
      </w:r>
    </w:p>
    <w:p w:rsidR="00F9113A" w:rsidRPr="00434FC2" w:rsidRDefault="00F9113A" w:rsidP="00F9113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434FC2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F9113A" w:rsidRPr="00434FC2" w:rsidRDefault="00F9113A" w:rsidP="00F9113A">
      <w:pPr>
        <w:ind w:left="142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Al no encontrar un odontólogo con disponibilidad para la cita la interfaz se cerrará mostrando en el mensaje “No hay odontólogos disponibles”</w:t>
      </w:r>
    </w:p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687275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886A12" w:rsidRPr="00687275" w:rsidRDefault="00886A1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687275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687275" w:rsidRDefault="007747A2" w:rsidP="004F2DB0">
      <w:pPr>
        <w:pStyle w:val="Ttulo1"/>
        <w:rPr>
          <w:rFonts w:ascii="Berlin Sans FB" w:hAnsi="Berlin Sans FB"/>
          <w:lang w:val="es-PE"/>
        </w:rPr>
        <w:sectPr w:rsidR="007747A2" w:rsidRPr="00687275" w:rsidSect="00F9113A">
          <w:pgSz w:w="11907" w:h="16840" w:code="9"/>
          <w:pgMar w:top="1418" w:right="1701" w:bottom="1418" w:left="1418" w:header="720" w:footer="720" w:gutter="0"/>
          <w:cols w:space="720"/>
        </w:sectPr>
      </w:pPr>
    </w:p>
    <w:p w:rsidR="008B32BE" w:rsidRPr="00D73FC3" w:rsidRDefault="00D73FC3" w:rsidP="008B32BE">
      <w:pPr>
        <w:rPr>
          <w:rFonts w:ascii="Berlin Sans FB" w:hAnsi="Berlin Sans FB"/>
          <w:color w:val="000000" w:themeColor="text1"/>
          <w:sz w:val="24"/>
          <w:szCs w:val="24"/>
          <w:lang w:val="es-PE"/>
        </w:rPr>
      </w:pPr>
      <w:r w:rsidRPr="00D73FC3">
        <w:rPr>
          <w:rFonts w:ascii="Berlin Sans FB" w:hAnsi="Berlin Sans FB"/>
          <w:b/>
          <w:color w:val="000000" w:themeColor="text1"/>
          <w:sz w:val="24"/>
          <w:szCs w:val="24"/>
          <w:lang w:val="es-PE"/>
        </w:rPr>
        <w:lastRenderedPageBreak/>
        <w:t>2.4</w:t>
      </w:r>
      <w:r w:rsidRPr="00D73FC3">
        <w:rPr>
          <w:rFonts w:ascii="Berlin Sans FB" w:hAnsi="Berlin Sans FB"/>
          <w:color w:val="000000" w:themeColor="text1"/>
          <w:sz w:val="24"/>
          <w:szCs w:val="24"/>
          <w:lang w:val="es-PE"/>
        </w:rPr>
        <w:tab/>
        <w:t>CP4 Flujo Alternativo</w:t>
      </w:r>
      <w:r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 10.1</w:t>
      </w:r>
    </w:p>
    <w:p w:rsidR="00687275" w:rsidRDefault="00687275" w:rsidP="004B5AA1">
      <w:pPr>
        <w:rPr>
          <w:rFonts w:ascii="Berlin Sans FB" w:hAnsi="Berlin Sans FB"/>
          <w:lang w:val="es-MX"/>
        </w:rPr>
      </w:pPr>
    </w:p>
    <w:p w:rsidR="00F9113A" w:rsidRPr="00D73FC3" w:rsidRDefault="00D73FC3" w:rsidP="00D73FC3">
      <w:pPr>
        <w:pStyle w:val="Ttulo3"/>
        <w:numPr>
          <w:ilvl w:val="0"/>
          <w:numId w:val="0"/>
        </w:numPr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>
        <w:rPr>
          <w:rFonts w:ascii="Berlin Sans FB" w:hAnsi="Berlin Sans FB" w:cs="Arial"/>
          <w:b/>
          <w:i w:val="0"/>
          <w:sz w:val="24"/>
          <w:szCs w:val="24"/>
          <w:lang w:val="es-PE"/>
        </w:rPr>
        <w:t>2.4.1</w:t>
      </w:r>
      <w:r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r w:rsidR="00F9113A" w:rsidRPr="00D73FC3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</w:p>
    <w:p w:rsidR="00D73FC3" w:rsidRDefault="00F9113A" w:rsidP="00D73FC3">
      <w:pPr>
        <w:ind w:left="70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segundo escenario “Flujo Alternativo 9.1” en el cual se usará el campo DNI el cuál recibirá un valor numérico de 8 dígitos, también se usará el botón “Buscar Odontólogo” el cual al dar </w:t>
      </w:r>
      <w:proofErr w:type="spellStart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click</w:t>
      </w:r>
      <w:proofErr w:type="spellEnd"/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mostrará un listado de los odontólogos disponibles.</w:t>
      </w:r>
    </w:p>
    <w:p w:rsidR="00D73FC3" w:rsidRDefault="00D73FC3" w:rsidP="00D73FC3">
      <w:pPr>
        <w:ind w:left="70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</w:p>
    <w:p w:rsidR="00F9113A" w:rsidRPr="00D73FC3" w:rsidRDefault="00D73FC3" w:rsidP="00D73FC3">
      <w:pPr>
        <w:ind w:left="70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b/>
          <w:sz w:val="24"/>
          <w:szCs w:val="24"/>
          <w:lang w:val="es-PE"/>
        </w:rPr>
        <w:t>2.4.2</w:t>
      </w:r>
      <w:r>
        <w:rPr>
          <w:rFonts w:ascii="Berlin Sans FB" w:hAnsi="Berlin Sans FB" w:cs="Arial"/>
          <w:b/>
          <w:sz w:val="24"/>
          <w:szCs w:val="24"/>
          <w:lang w:val="es-PE"/>
        </w:rPr>
        <w:tab/>
      </w:r>
      <w:r w:rsidR="00F9113A" w:rsidRPr="00D73FC3">
        <w:rPr>
          <w:rFonts w:ascii="Berlin Sans FB" w:hAnsi="Berlin Sans FB" w:cs="Arial"/>
          <w:b/>
          <w:sz w:val="24"/>
          <w:szCs w:val="24"/>
          <w:lang w:val="es-PE"/>
        </w:rPr>
        <w:t>Condiciones de Ejecución</w:t>
      </w:r>
    </w:p>
    <w:p w:rsidR="00F9113A" w:rsidRPr="00434FC2" w:rsidRDefault="00F9113A" w:rsidP="00D73FC3">
      <w:pPr>
        <w:pStyle w:val="Prrafodelista"/>
        <w:numPr>
          <w:ilvl w:val="0"/>
          <w:numId w:val="6"/>
        </w:numPr>
        <w:ind w:left="2127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F9113A" w:rsidRPr="00434FC2" w:rsidRDefault="00F9113A" w:rsidP="00D73FC3">
      <w:pPr>
        <w:pStyle w:val="Prrafodelista"/>
        <w:numPr>
          <w:ilvl w:val="0"/>
          <w:numId w:val="6"/>
        </w:numPr>
        <w:ind w:left="2127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D73FC3" w:rsidRDefault="00F9113A" w:rsidP="00D73FC3">
      <w:pPr>
        <w:pStyle w:val="Prrafodelista"/>
        <w:numPr>
          <w:ilvl w:val="0"/>
          <w:numId w:val="6"/>
        </w:numPr>
        <w:ind w:left="2127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D73FC3" w:rsidRDefault="00D73FC3" w:rsidP="00D73FC3">
      <w:pPr>
        <w:ind w:left="709"/>
        <w:jc w:val="both"/>
        <w:rPr>
          <w:rFonts w:ascii="Berlin Sans FB" w:hAnsi="Berlin Sans FB" w:cs="Arial"/>
          <w:b/>
          <w:sz w:val="24"/>
          <w:szCs w:val="24"/>
          <w:lang w:val="es-PE"/>
        </w:rPr>
      </w:pPr>
    </w:p>
    <w:p w:rsidR="00F9113A" w:rsidRPr="00D73FC3" w:rsidRDefault="00D73FC3" w:rsidP="00D73FC3">
      <w:pPr>
        <w:ind w:left="70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b/>
          <w:sz w:val="24"/>
          <w:szCs w:val="24"/>
          <w:lang w:val="es-PE"/>
        </w:rPr>
        <w:t xml:space="preserve">2.4.3  </w:t>
      </w:r>
      <w:r w:rsidR="00F9113A" w:rsidRPr="00D73FC3">
        <w:rPr>
          <w:rFonts w:ascii="Berlin Sans FB" w:hAnsi="Berlin Sans FB" w:cs="Arial"/>
          <w:b/>
          <w:sz w:val="24"/>
          <w:szCs w:val="24"/>
          <w:lang w:val="es-PE"/>
        </w:rPr>
        <w:t>Procedimiento de Prueba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ceptar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“Buscar Odontólogo”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Odontólogo”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la lista de odontólogos con disponibilidad para una cita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un odontólogo y presione “Asignar”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odontólogo serán cargados al formulario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Ingrese la fecha utilizando el calendario</w:t>
      </w:r>
    </w:p>
    <w:p w:rsidR="00761C7D" w:rsidRPr="00434FC2" w:rsidRDefault="00761C7D" w:rsidP="00761C7D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Aceptar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9113A" w:rsidRPr="00434FC2" w:rsidRDefault="00F9113A" w:rsidP="00D73FC3">
      <w:pPr>
        <w:numPr>
          <w:ilvl w:val="0"/>
          <w:numId w:val="2"/>
        </w:numPr>
        <w:tabs>
          <w:tab w:val="clear" w:pos="1440"/>
          <w:tab w:val="num" w:pos="2149"/>
        </w:tabs>
        <w:ind w:left="2127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cierra la interfaz </w:t>
      </w:r>
    </w:p>
    <w:p w:rsidR="00D73FC3" w:rsidRDefault="00D73FC3" w:rsidP="00D73FC3">
      <w:pPr>
        <w:pStyle w:val="Ttulo3"/>
        <w:numPr>
          <w:ilvl w:val="0"/>
          <w:numId w:val="0"/>
        </w:numPr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</w:p>
    <w:p w:rsidR="00F9113A" w:rsidRPr="00D73FC3" w:rsidRDefault="00D73FC3" w:rsidP="00D73FC3">
      <w:pPr>
        <w:pStyle w:val="Ttulo3"/>
        <w:numPr>
          <w:ilvl w:val="0"/>
          <w:numId w:val="0"/>
        </w:numPr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2.4.4  </w:t>
      </w:r>
      <w:r w:rsidR="00F9113A" w:rsidRPr="00D73FC3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F9113A" w:rsidRPr="00434FC2" w:rsidRDefault="00F9113A" w:rsidP="00D73FC3">
      <w:pPr>
        <w:ind w:left="709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Al </w:t>
      </w:r>
      <w:r w:rsidR="00761C7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no coincidir fecha según el formato general, se 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mostra</w:t>
      </w:r>
      <w:r w:rsidR="00761C7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ra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el mensaje “</w:t>
      </w:r>
      <w:r w:rsidR="00761C7D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Fecha Incorrecta</w:t>
      </w:r>
      <w:r w:rsidRPr="00434FC2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9113A" w:rsidRDefault="00F9113A" w:rsidP="00D73FC3">
      <w:pPr>
        <w:widowControl/>
        <w:spacing w:line="240" w:lineRule="auto"/>
        <w:ind w:left="709"/>
        <w:rPr>
          <w:rFonts w:ascii="Berlin Sans FB" w:hAnsi="Berlin Sans FB"/>
          <w:lang w:val="es-MX"/>
        </w:rPr>
      </w:pPr>
    </w:p>
    <w:p w:rsidR="00434FC2" w:rsidRDefault="00434FC2" w:rsidP="00D73FC3">
      <w:pPr>
        <w:ind w:left="709"/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Default="00D73FC3" w:rsidP="004B5AA1">
      <w:pPr>
        <w:rPr>
          <w:rFonts w:ascii="Berlin Sans FB" w:hAnsi="Berlin Sans FB"/>
          <w:lang w:val="es-MX"/>
        </w:rPr>
      </w:pPr>
    </w:p>
    <w:p w:rsidR="00D73FC3" w:rsidRPr="00687275" w:rsidRDefault="00D73FC3" w:rsidP="004B5AA1">
      <w:pPr>
        <w:rPr>
          <w:rFonts w:ascii="Berlin Sans FB" w:hAnsi="Berlin Sans FB"/>
          <w:lang w:val="es-MX"/>
        </w:rPr>
      </w:pPr>
    </w:p>
    <w:p w:rsidR="004B5AA1" w:rsidRDefault="004B5AA1" w:rsidP="004B5AA1">
      <w:pPr>
        <w:pStyle w:val="Ttulo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lang w:val="es-PE"/>
        </w:rPr>
        <w:t>Historia de las Revisiones</w:t>
      </w:r>
    </w:p>
    <w:p w:rsidR="00205D78" w:rsidRPr="00205D78" w:rsidRDefault="00205D78" w:rsidP="00205D78">
      <w:pPr>
        <w:rPr>
          <w:lang w:val="es-PE"/>
        </w:rPr>
      </w:pPr>
    </w:p>
    <w:p w:rsidR="00687275" w:rsidRPr="00687275" w:rsidRDefault="00687275" w:rsidP="00687275">
      <w:pPr>
        <w:rPr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5AA1" w:rsidRPr="00205D78" w:rsidTr="00466EE8">
        <w:tc>
          <w:tcPr>
            <w:tcW w:w="230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B5AA1" w:rsidRPr="00205D78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4B5AA1" w:rsidRPr="00205D78" w:rsidTr="00466EE8">
        <w:tc>
          <w:tcPr>
            <w:tcW w:w="2304" w:type="dxa"/>
          </w:tcPr>
          <w:p w:rsidR="004B5AA1" w:rsidRPr="00205D78" w:rsidRDefault="00A533D5" w:rsidP="00FB2A7A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25</w:t>
            </w:r>
            <w:r w:rsidR="00AD7D53" w:rsidRPr="00205D78">
              <w:rPr>
                <w:rFonts w:ascii="Berlin Sans FB" w:hAnsi="Berlin Sans FB"/>
                <w:sz w:val="24"/>
                <w:szCs w:val="24"/>
                <w:lang w:val="es-PE"/>
              </w:rPr>
              <w:t>/</w:t>
            </w:r>
            <w:r w:rsidR="00FB2A7A" w:rsidRPr="00205D78">
              <w:rPr>
                <w:rFonts w:ascii="Berlin Sans FB" w:hAnsi="Berlin Sans FB"/>
                <w:sz w:val="24"/>
                <w:szCs w:val="24"/>
                <w:lang w:val="es-PE"/>
              </w:rPr>
              <w:t>1</w:t>
            </w:r>
            <w:r w:rsidR="00AD7D53" w:rsidRPr="00205D78">
              <w:rPr>
                <w:rFonts w:ascii="Berlin Sans FB" w:hAnsi="Berlin Sans FB"/>
                <w:sz w:val="24"/>
                <w:szCs w:val="24"/>
                <w:lang w:val="es-PE"/>
              </w:rPr>
              <w:t>0/2014</w:t>
            </w:r>
          </w:p>
        </w:tc>
        <w:tc>
          <w:tcPr>
            <w:tcW w:w="1152" w:type="dxa"/>
          </w:tcPr>
          <w:p w:rsidR="004B5AA1" w:rsidRPr="00205D78" w:rsidRDefault="00AD7D53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1.0</w:t>
            </w:r>
          </w:p>
        </w:tc>
        <w:tc>
          <w:tcPr>
            <w:tcW w:w="3744" w:type="dxa"/>
          </w:tcPr>
          <w:p w:rsidR="004B5AA1" w:rsidRPr="00205D78" w:rsidRDefault="00AD7D53" w:rsidP="00AE07E1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Primera versión de los casos de prueba para el caso de uso “</w:t>
            </w:r>
            <w:r w:rsidR="00AE07E1">
              <w:rPr>
                <w:rFonts w:ascii="Berlin Sans FB" w:hAnsi="Berlin Sans FB"/>
                <w:sz w:val="24"/>
                <w:szCs w:val="24"/>
                <w:lang w:val="es-PE"/>
              </w:rPr>
              <w:t>Actualizar Historial Clínico</w:t>
            </w:r>
            <w:r w:rsidRPr="00205D78">
              <w:rPr>
                <w:rFonts w:ascii="Berlin Sans FB" w:hAnsi="Berlin Sans FB"/>
                <w:sz w:val="24"/>
                <w:szCs w:val="24"/>
                <w:lang w:val="es-PE"/>
              </w:rPr>
              <w:t>”</w:t>
            </w:r>
          </w:p>
        </w:tc>
        <w:tc>
          <w:tcPr>
            <w:tcW w:w="2304" w:type="dxa"/>
          </w:tcPr>
          <w:p w:rsidR="004B5AA1" w:rsidRDefault="00572C34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LSantamaria</w:t>
            </w:r>
            <w:proofErr w:type="spellEnd"/>
          </w:p>
          <w:p w:rsidR="00434FC2" w:rsidRPr="00205D78" w:rsidRDefault="00205D78" w:rsidP="00205D78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  <w:proofErr w:type="spellEnd"/>
          </w:p>
        </w:tc>
      </w:tr>
    </w:tbl>
    <w:p w:rsidR="00AA1428" w:rsidRPr="00687275" w:rsidRDefault="00AA1428" w:rsidP="00434FC2">
      <w:pPr>
        <w:rPr>
          <w:rFonts w:ascii="Berlin Sans FB" w:hAnsi="Berlin Sans FB"/>
          <w:lang w:val="es-PE"/>
        </w:rPr>
      </w:pPr>
    </w:p>
    <w:sectPr w:rsidR="00AA1428" w:rsidRPr="00687275" w:rsidSect="00F9113A">
      <w:pgSz w:w="11907" w:h="16840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DF6" w:rsidRDefault="00206DF6">
      <w:r>
        <w:separator/>
      </w:r>
    </w:p>
  </w:endnote>
  <w:endnote w:type="continuationSeparator" w:id="0">
    <w:p w:rsidR="00206DF6" w:rsidRDefault="0020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8B32BE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8B32BE" w:rsidRPr="006F73FF" w:rsidRDefault="008B32BE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32BE" w:rsidRPr="006F73FF" w:rsidRDefault="008B32BE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8B32BE" w:rsidRPr="00434FC2" w:rsidRDefault="008B32BE">
          <w:pPr>
            <w:jc w:val="right"/>
            <w:rPr>
              <w:rFonts w:ascii="Berlin Sans FB" w:hAnsi="Berlin Sans FB" w:cs="Arial"/>
              <w:sz w:val="24"/>
              <w:szCs w:val="24"/>
            </w:rPr>
          </w:pPr>
          <w:proofErr w:type="spellStart"/>
          <w:r w:rsidRPr="00434FC2">
            <w:rPr>
              <w:rFonts w:ascii="Berlin Sans FB" w:hAnsi="Berlin Sans FB" w:cs="Arial"/>
              <w:sz w:val="24"/>
              <w:szCs w:val="24"/>
            </w:rPr>
            <w:t>Página</w:t>
          </w:r>
          <w:proofErr w:type="spellEnd"/>
          <w:r w:rsidRPr="00434FC2">
            <w:rPr>
              <w:rFonts w:ascii="Berlin Sans FB" w:hAnsi="Berlin Sans FB" w:cs="Arial"/>
              <w:sz w:val="24"/>
              <w:szCs w:val="24"/>
            </w:rPr>
            <w:t xml:space="preserve"> 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PAGE </w:instrTex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517653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3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t xml:space="preserve"> de 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begin"/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instrText xml:space="preserve"> NUMPAGES  \* MERGEFORMAT </w:instrTex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separate"/>
          </w:r>
          <w:r w:rsidR="00517653">
            <w:rPr>
              <w:rStyle w:val="Nmerodepgina"/>
              <w:rFonts w:ascii="Berlin Sans FB" w:hAnsi="Berlin Sans FB" w:cs="Arial"/>
              <w:noProof/>
              <w:sz w:val="24"/>
              <w:szCs w:val="24"/>
            </w:rPr>
            <w:t>10</w:t>
          </w:r>
          <w:r w:rsidRPr="00434FC2">
            <w:rPr>
              <w:rStyle w:val="Nmerodepgina"/>
              <w:rFonts w:ascii="Berlin Sans FB" w:hAnsi="Berlin Sans FB" w:cs="Arial"/>
              <w:sz w:val="24"/>
              <w:szCs w:val="24"/>
            </w:rPr>
            <w:fldChar w:fldCharType="end"/>
          </w:r>
        </w:p>
      </w:tc>
    </w:tr>
  </w:tbl>
  <w:p w:rsidR="008B32BE" w:rsidRDefault="008B32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DF6" w:rsidRDefault="00206DF6">
      <w:r>
        <w:separator/>
      </w:r>
    </w:p>
  </w:footnote>
  <w:footnote w:type="continuationSeparator" w:id="0">
    <w:p w:rsidR="00206DF6" w:rsidRDefault="00206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71"/>
      <w:gridCol w:w="2409"/>
    </w:tblGrid>
    <w:tr w:rsidR="008B32BE" w:rsidRPr="00687275" w:rsidTr="005D307E">
      <w:tc>
        <w:tcPr>
          <w:tcW w:w="6771" w:type="dxa"/>
        </w:tcPr>
        <w:p w:rsidR="008B32BE" w:rsidRPr="00687275" w:rsidRDefault="00687275" w:rsidP="00AD7D53">
          <w:pPr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>Clínica</w:t>
          </w:r>
          <w:r w:rsidR="008B32BE" w:rsidRPr="00687275">
            <w:rPr>
              <w:rFonts w:ascii="Berlin Sans FB" w:hAnsi="Berlin Sans FB"/>
              <w:lang w:val="es-MX"/>
            </w:rPr>
            <w:t xml:space="preserve"> Karisma</w:t>
          </w:r>
        </w:p>
      </w:tc>
      <w:tc>
        <w:tcPr>
          <w:tcW w:w="2409" w:type="dxa"/>
        </w:tcPr>
        <w:p w:rsidR="008B32BE" w:rsidRPr="00687275" w:rsidRDefault="008B32BE" w:rsidP="00687275">
          <w:pPr>
            <w:tabs>
              <w:tab w:val="left" w:pos="1135"/>
            </w:tabs>
            <w:spacing w:before="40"/>
            <w:ind w:right="68"/>
            <w:jc w:val="right"/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 xml:space="preserve">  Versión:           1.0</w:t>
          </w:r>
        </w:p>
      </w:tc>
    </w:tr>
    <w:tr w:rsidR="008B32BE" w:rsidRPr="00687275" w:rsidTr="005D307E">
      <w:tc>
        <w:tcPr>
          <w:tcW w:w="6771" w:type="dxa"/>
        </w:tcPr>
        <w:p w:rsidR="008B32BE" w:rsidRPr="00687275" w:rsidRDefault="008B32BE" w:rsidP="005D307E">
          <w:pPr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 xml:space="preserve">ECP01 </w:t>
          </w:r>
          <w:r w:rsidRPr="00687275">
            <w:rPr>
              <w:rFonts w:ascii="Berlin Sans FB" w:hAnsi="Berlin Sans FB"/>
              <w:lang w:val="es-MX"/>
            </w:rPr>
            <w:fldChar w:fldCharType="begin"/>
          </w:r>
          <w:r w:rsidRPr="00687275">
            <w:rPr>
              <w:rFonts w:ascii="Berlin Sans FB" w:hAnsi="Berlin Sans FB"/>
              <w:lang w:val="es-MX"/>
            </w:rPr>
            <w:instrText xml:space="preserve"> TITLE   \* MERGEFORMAT </w:instrText>
          </w:r>
          <w:r w:rsidRPr="00687275">
            <w:rPr>
              <w:rFonts w:ascii="Berlin Sans FB" w:hAnsi="Berlin Sans FB"/>
              <w:lang w:val="es-MX"/>
            </w:rPr>
            <w:fldChar w:fldCharType="separate"/>
          </w:r>
          <w:r w:rsidR="00355A51">
            <w:rPr>
              <w:rFonts w:ascii="Berlin Sans FB" w:hAnsi="Berlin Sans FB"/>
              <w:lang w:val="es-MX"/>
            </w:rPr>
            <w:t>Especificación de Diseño del Caso de Prueba</w:t>
          </w:r>
          <w:r w:rsidRPr="00687275">
            <w:rPr>
              <w:rFonts w:ascii="Berlin Sans FB" w:hAnsi="Berlin Sans FB"/>
              <w:lang w:val="es-MX"/>
            </w:rPr>
            <w:fldChar w:fldCharType="end"/>
          </w:r>
          <w:r w:rsidR="009C11C4" w:rsidRPr="00687275">
            <w:rPr>
              <w:rFonts w:ascii="Berlin Sans FB" w:hAnsi="Berlin Sans FB"/>
              <w:lang w:val="es-MX"/>
            </w:rPr>
            <w:t xml:space="preserve"> </w:t>
          </w:r>
          <w:r w:rsidR="005D307E">
            <w:rPr>
              <w:rFonts w:ascii="Berlin Sans FB" w:hAnsi="Berlin Sans FB"/>
              <w:lang w:val="es-MX"/>
            </w:rPr>
            <w:t>Actualizar Historial Clínico</w:t>
          </w:r>
        </w:p>
      </w:tc>
      <w:tc>
        <w:tcPr>
          <w:tcW w:w="2409" w:type="dxa"/>
        </w:tcPr>
        <w:p w:rsidR="008B32BE" w:rsidRPr="00687275" w:rsidRDefault="008B32BE" w:rsidP="005D307E">
          <w:pPr>
            <w:jc w:val="right"/>
            <w:rPr>
              <w:rFonts w:ascii="Berlin Sans FB" w:hAnsi="Berlin Sans FB"/>
              <w:lang w:val="es-MX"/>
            </w:rPr>
          </w:pPr>
          <w:r w:rsidRPr="00687275">
            <w:rPr>
              <w:rFonts w:ascii="Berlin Sans FB" w:hAnsi="Berlin Sans FB"/>
              <w:lang w:val="es-MX"/>
            </w:rPr>
            <w:t xml:space="preserve">  Fecha:  </w:t>
          </w:r>
          <w:r w:rsidR="005D307E">
            <w:rPr>
              <w:rFonts w:ascii="Berlin Sans FB" w:hAnsi="Berlin Sans FB"/>
              <w:lang w:val="es-MX"/>
            </w:rPr>
            <w:t>22</w:t>
          </w:r>
          <w:r w:rsidRPr="00687275">
            <w:rPr>
              <w:rFonts w:ascii="Berlin Sans FB" w:hAnsi="Berlin Sans FB"/>
              <w:lang w:val="es-MX"/>
            </w:rPr>
            <w:t>/10/2014</w:t>
          </w:r>
        </w:p>
      </w:tc>
    </w:tr>
  </w:tbl>
  <w:p w:rsidR="008B32BE" w:rsidRDefault="008B32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CE81B99"/>
    <w:multiLevelType w:val="hybridMultilevel"/>
    <w:tmpl w:val="F48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A6B88"/>
    <w:multiLevelType w:val="multilevel"/>
    <w:tmpl w:val="091CB4CC"/>
    <w:lvl w:ilvl="0">
      <w:start w:val="1"/>
      <w:numFmt w:val="decimal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4C55B2A"/>
    <w:multiLevelType w:val="hybridMultilevel"/>
    <w:tmpl w:val="6D7481A0"/>
    <w:lvl w:ilvl="0" w:tplc="533CA09E">
      <w:start w:val="2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B1662"/>
    <w:multiLevelType w:val="multilevel"/>
    <w:tmpl w:val="091CB4CC"/>
    <w:lvl w:ilvl="0">
      <w:start w:val="1"/>
      <w:numFmt w:val="decimal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494E7122"/>
    <w:multiLevelType w:val="hybridMultilevel"/>
    <w:tmpl w:val="4DE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C4E44"/>
    <w:multiLevelType w:val="hybridMultilevel"/>
    <w:tmpl w:val="A25E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B8A6CBF"/>
    <w:multiLevelType w:val="hybridMultilevel"/>
    <w:tmpl w:val="56C8C7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78FD54AF"/>
    <w:multiLevelType w:val="hybridMultilevel"/>
    <w:tmpl w:val="F52419C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B22BE3"/>
    <w:multiLevelType w:val="hybridMultilevel"/>
    <w:tmpl w:val="C3AAF25A"/>
    <w:lvl w:ilvl="0" w:tplc="733C4EAE">
      <w:start w:val="2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11">
    <w:abstractNumId w:val="0"/>
  </w:num>
  <w:num w:numId="12">
    <w:abstractNumId w:val="3"/>
  </w:num>
  <w:num w:numId="1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19">
    <w:abstractNumId w:val="4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25">
    <w:abstractNumId w:val="0"/>
    <w:lvlOverride w:ilvl="0">
      <w:startOverride w:val="2"/>
    </w:lvlOverride>
    <w:lvlOverride w:ilvl="1">
      <w:startOverride w:val="4"/>
    </w:lvlOverride>
    <w:lvlOverride w:ilvl="2">
      <w:startOverride w:val="3"/>
    </w:lvlOverride>
  </w:num>
  <w:num w:numId="26">
    <w:abstractNumId w:val="0"/>
  </w:num>
  <w:num w:numId="27">
    <w:abstractNumId w:val="0"/>
    <w:lvlOverride w:ilvl="0">
      <w:startOverride w:val="2"/>
    </w:lvlOverride>
    <w:lvlOverride w:ilvl="1">
      <w:startOverride w:val="4"/>
    </w:lvlOverride>
    <w:lvlOverride w:ilvl="2">
      <w:startOverride w:val="4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0742B"/>
    <w:rsid w:val="000156BD"/>
    <w:rsid w:val="0004002D"/>
    <w:rsid w:val="000602E7"/>
    <w:rsid w:val="00060D35"/>
    <w:rsid w:val="0008410E"/>
    <w:rsid w:val="00086C49"/>
    <w:rsid w:val="000955FB"/>
    <w:rsid w:val="00097ACE"/>
    <w:rsid w:val="000A3834"/>
    <w:rsid w:val="000D0355"/>
    <w:rsid w:val="000D4CE6"/>
    <w:rsid w:val="000D5F96"/>
    <w:rsid w:val="000E2ABF"/>
    <w:rsid w:val="000E63FE"/>
    <w:rsid w:val="00171086"/>
    <w:rsid w:val="00182E37"/>
    <w:rsid w:val="001B54DF"/>
    <w:rsid w:val="001D03BB"/>
    <w:rsid w:val="001E6823"/>
    <w:rsid w:val="00203D4B"/>
    <w:rsid w:val="00205D78"/>
    <w:rsid w:val="00206DF6"/>
    <w:rsid w:val="00222E97"/>
    <w:rsid w:val="00243B9F"/>
    <w:rsid w:val="00245A5C"/>
    <w:rsid w:val="00254C21"/>
    <w:rsid w:val="002741AC"/>
    <w:rsid w:val="00281206"/>
    <w:rsid w:val="002921F9"/>
    <w:rsid w:val="00292A7B"/>
    <w:rsid w:val="002938B7"/>
    <w:rsid w:val="00293B5E"/>
    <w:rsid w:val="002A7748"/>
    <w:rsid w:val="002C3014"/>
    <w:rsid w:val="002D0EF8"/>
    <w:rsid w:val="002E162B"/>
    <w:rsid w:val="002E418D"/>
    <w:rsid w:val="002F5B38"/>
    <w:rsid w:val="0030428D"/>
    <w:rsid w:val="00310337"/>
    <w:rsid w:val="003236BC"/>
    <w:rsid w:val="0032635D"/>
    <w:rsid w:val="00334131"/>
    <w:rsid w:val="00355A51"/>
    <w:rsid w:val="003926C8"/>
    <w:rsid w:val="003D7AF6"/>
    <w:rsid w:val="003F55A9"/>
    <w:rsid w:val="00410561"/>
    <w:rsid w:val="004137B5"/>
    <w:rsid w:val="0041715E"/>
    <w:rsid w:val="004226B2"/>
    <w:rsid w:val="00426D50"/>
    <w:rsid w:val="00432B71"/>
    <w:rsid w:val="00434FC2"/>
    <w:rsid w:val="00436577"/>
    <w:rsid w:val="00446339"/>
    <w:rsid w:val="00450563"/>
    <w:rsid w:val="00455495"/>
    <w:rsid w:val="00465AB6"/>
    <w:rsid w:val="00466EE8"/>
    <w:rsid w:val="0046754C"/>
    <w:rsid w:val="004830D2"/>
    <w:rsid w:val="00487B54"/>
    <w:rsid w:val="00490DF0"/>
    <w:rsid w:val="004A6A11"/>
    <w:rsid w:val="004B0453"/>
    <w:rsid w:val="004B5AA1"/>
    <w:rsid w:val="004B649D"/>
    <w:rsid w:val="004C3916"/>
    <w:rsid w:val="004C658B"/>
    <w:rsid w:val="004D0973"/>
    <w:rsid w:val="004D1351"/>
    <w:rsid w:val="004E004E"/>
    <w:rsid w:val="004E2FB5"/>
    <w:rsid w:val="004F2DB0"/>
    <w:rsid w:val="00513AE9"/>
    <w:rsid w:val="00517653"/>
    <w:rsid w:val="00530213"/>
    <w:rsid w:val="005371B8"/>
    <w:rsid w:val="0054460F"/>
    <w:rsid w:val="00572C34"/>
    <w:rsid w:val="00595708"/>
    <w:rsid w:val="005C65B2"/>
    <w:rsid w:val="005D307E"/>
    <w:rsid w:val="005D576B"/>
    <w:rsid w:val="005E203B"/>
    <w:rsid w:val="005E2F5E"/>
    <w:rsid w:val="005E54C9"/>
    <w:rsid w:val="005F1F42"/>
    <w:rsid w:val="005F505F"/>
    <w:rsid w:val="005F770A"/>
    <w:rsid w:val="00617DD9"/>
    <w:rsid w:val="00624E40"/>
    <w:rsid w:val="0063156B"/>
    <w:rsid w:val="00632D3A"/>
    <w:rsid w:val="006439E2"/>
    <w:rsid w:val="00647200"/>
    <w:rsid w:val="00651DB6"/>
    <w:rsid w:val="00652366"/>
    <w:rsid w:val="00656B73"/>
    <w:rsid w:val="0066684D"/>
    <w:rsid w:val="006672AA"/>
    <w:rsid w:val="0067299F"/>
    <w:rsid w:val="00680CA0"/>
    <w:rsid w:val="00683EA6"/>
    <w:rsid w:val="00687275"/>
    <w:rsid w:val="006905AB"/>
    <w:rsid w:val="006B603A"/>
    <w:rsid w:val="006B649D"/>
    <w:rsid w:val="006E2DF3"/>
    <w:rsid w:val="006F1472"/>
    <w:rsid w:val="006F73FF"/>
    <w:rsid w:val="00710390"/>
    <w:rsid w:val="00713915"/>
    <w:rsid w:val="007220D7"/>
    <w:rsid w:val="00736184"/>
    <w:rsid w:val="007421CE"/>
    <w:rsid w:val="0075643B"/>
    <w:rsid w:val="00761C7D"/>
    <w:rsid w:val="0076368E"/>
    <w:rsid w:val="0076707F"/>
    <w:rsid w:val="007747A2"/>
    <w:rsid w:val="00785206"/>
    <w:rsid w:val="00797113"/>
    <w:rsid w:val="007A1277"/>
    <w:rsid w:val="007B47E6"/>
    <w:rsid w:val="007B497E"/>
    <w:rsid w:val="007B7655"/>
    <w:rsid w:val="007D608D"/>
    <w:rsid w:val="007F08FF"/>
    <w:rsid w:val="007F2775"/>
    <w:rsid w:val="007F70F6"/>
    <w:rsid w:val="00802128"/>
    <w:rsid w:val="008040A7"/>
    <w:rsid w:val="00821B7C"/>
    <w:rsid w:val="0084160D"/>
    <w:rsid w:val="008425E5"/>
    <w:rsid w:val="008465E8"/>
    <w:rsid w:val="00853439"/>
    <w:rsid w:val="008622EC"/>
    <w:rsid w:val="00867FB2"/>
    <w:rsid w:val="00874840"/>
    <w:rsid w:val="00886A12"/>
    <w:rsid w:val="008906D5"/>
    <w:rsid w:val="008B32BE"/>
    <w:rsid w:val="008D13FF"/>
    <w:rsid w:val="008D231B"/>
    <w:rsid w:val="008E4147"/>
    <w:rsid w:val="008E492D"/>
    <w:rsid w:val="008F3C1B"/>
    <w:rsid w:val="008F4D73"/>
    <w:rsid w:val="008F71F9"/>
    <w:rsid w:val="00903492"/>
    <w:rsid w:val="00925F9C"/>
    <w:rsid w:val="009305C6"/>
    <w:rsid w:val="009628E6"/>
    <w:rsid w:val="00964699"/>
    <w:rsid w:val="00976C31"/>
    <w:rsid w:val="009C11C4"/>
    <w:rsid w:val="009C735C"/>
    <w:rsid w:val="009D384E"/>
    <w:rsid w:val="009E540D"/>
    <w:rsid w:val="009E79F2"/>
    <w:rsid w:val="00A03A47"/>
    <w:rsid w:val="00A25236"/>
    <w:rsid w:val="00A40821"/>
    <w:rsid w:val="00A533D5"/>
    <w:rsid w:val="00A66F37"/>
    <w:rsid w:val="00A733D8"/>
    <w:rsid w:val="00A7446C"/>
    <w:rsid w:val="00A816C8"/>
    <w:rsid w:val="00A84E88"/>
    <w:rsid w:val="00A8783A"/>
    <w:rsid w:val="00A9180C"/>
    <w:rsid w:val="00AA1428"/>
    <w:rsid w:val="00AA480A"/>
    <w:rsid w:val="00AD7CC1"/>
    <w:rsid w:val="00AD7D53"/>
    <w:rsid w:val="00AE07E1"/>
    <w:rsid w:val="00AE5B1A"/>
    <w:rsid w:val="00AF17FF"/>
    <w:rsid w:val="00B126F6"/>
    <w:rsid w:val="00B21238"/>
    <w:rsid w:val="00B25A98"/>
    <w:rsid w:val="00B33286"/>
    <w:rsid w:val="00B34B9A"/>
    <w:rsid w:val="00B36E97"/>
    <w:rsid w:val="00B46C35"/>
    <w:rsid w:val="00B53159"/>
    <w:rsid w:val="00B56E53"/>
    <w:rsid w:val="00B56FB4"/>
    <w:rsid w:val="00B62DD6"/>
    <w:rsid w:val="00B827D1"/>
    <w:rsid w:val="00B954FB"/>
    <w:rsid w:val="00C071AC"/>
    <w:rsid w:val="00C23E33"/>
    <w:rsid w:val="00C43055"/>
    <w:rsid w:val="00C46908"/>
    <w:rsid w:val="00C51E06"/>
    <w:rsid w:val="00C96B4E"/>
    <w:rsid w:val="00CA1B42"/>
    <w:rsid w:val="00CA57A1"/>
    <w:rsid w:val="00CC5EEC"/>
    <w:rsid w:val="00CC6F30"/>
    <w:rsid w:val="00CD3CA0"/>
    <w:rsid w:val="00CE268D"/>
    <w:rsid w:val="00CE2F34"/>
    <w:rsid w:val="00CE403C"/>
    <w:rsid w:val="00D457D4"/>
    <w:rsid w:val="00D60AE6"/>
    <w:rsid w:val="00D73FC3"/>
    <w:rsid w:val="00D774CA"/>
    <w:rsid w:val="00D7751D"/>
    <w:rsid w:val="00D86271"/>
    <w:rsid w:val="00DB0396"/>
    <w:rsid w:val="00DB4365"/>
    <w:rsid w:val="00DC483F"/>
    <w:rsid w:val="00DD613A"/>
    <w:rsid w:val="00DF0665"/>
    <w:rsid w:val="00E335F0"/>
    <w:rsid w:val="00E74F30"/>
    <w:rsid w:val="00E95670"/>
    <w:rsid w:val="00EC1476"/>
    <w:rsid w:val="00EE3D55"/>
    <w:rsid w:val="00EF1CBA"/>
    <w:rsid w:val="00F03FCF"/>
    <w:rsid w:val="00F11308"/>
    <w:rsid w:val="00F30C5E"/>
    <w:rsid w:val="00F41E40"/>
    <w:rsid w:val="00F66B6F"/>
    <w:rsid w:val="00F67C3E"/>
    <w:rsid w:val="00F9113A"/>
    <w:rsid w:val="00F927C1"/>
    <w:rsid w:val="00F93B41"/>
    <w:rsid w:val="00FB2A7A"/>
    <w:rsid w:val="00FC3331"/>
    <w:rsid w:val="00FD5429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0</TotalTime>
  <Pages>10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Windows User</cp:lastModifiedBy>
  <cp:revision>4</cp:revision>
  <cp:lastPrinted>2014-10-25T13:40:00Z</cp:lastPrinted>
  <dcterms:created xsi:type="dcterms:W3CDTF">2014-10-25T13:41:00Z</dcterms:created>
  <dcterms:modified xsi:type="dcterms:W3CDTF">2014-11-04T15:49:00Z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