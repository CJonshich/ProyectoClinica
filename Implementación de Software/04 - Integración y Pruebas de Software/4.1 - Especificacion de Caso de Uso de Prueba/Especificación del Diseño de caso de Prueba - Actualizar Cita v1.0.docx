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AE6" w:rsidRPr="00687275" w:rsidRDefault="00D60AE6" w:rsidP="00D60AE6">
      <w:pPr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687275" w:rsidP="00821B7C">
      <w:pPr>
        <w:pStyle w:val="Ttulo"/>
        <w:jc w:val="right"/>
        <w:rPr>
          <w:rFonts w:ascii="Berlin Sans FB" w:hAnsi="Berlin Sans FB"/>
          <w:lang w:val="es-PE"/>
        </w:rPr>
      </w:pPr>
      <w:r w:rsidRPr="00687275">
        <w:rPr>
          <w:rFonts w:ascii="Berlin Sans FB" w:hAnsi="Berlin Sans FB"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71C8CE" wp14:editId="5D314AB8">
                <wp:simplePos x="0" y="0"/>
                <wp:positionH relativeFrom="column">
                  <wp:posOffset>213360</wp:posOffset>
                </wp:positionH>
                <wp:positionV relativeFrom="paragraph">
                  <wp:posOffset>203200</wp:posOffset>
                </wp:positionV>
                <wp:extent cx="5475605" cy="1722120"/>
                <wp:effectExtent l="0" t="0" r="0" b="0"/>
                <wp:wrapNone/>
                <wp:docPr id="16" name="1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5605" cy="1722120"/>
                          <a:chOff x="0" y="0"/>
                          <a:chExt cx="5475767" cy="1722474"/>
                        </a:xfrm>
                      </wpg:grpSpPr>
                      <pic:pic xmlns:pic="http://schemas.openxmlformats.org/drawingml/2006/picture">
                        <pic:nvPicPr>
                          <pic:cNvPr id="13" name="Imagen 13" descr="http://i.imgur.com/vsuifVk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0" b="48148"/>
                          <a:stretch/>
                        </pic:blipFill>
                        <pic:spPr bwMode="auto">
                          <a:xfrm>
                            <a:off x="0" y="170121"/>
                            <a:ext cx="3785190" cy="89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Imagen 14" descr="http://i.imgur.com/vsuifVk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709" r="1113"/>
                          <a:stretch/>
                        </pic:blipFill>
                        <pic:spPr bwMode="auto">
                          <a:xfrm>
                            <a:off x="3785190" y="0"/>
                            <a:ext cx="1690577" cy="1722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BAC0476" id="16 Grupo" o:spid="_x0000_s1026" style="position:absolute;margin-left:16.8pt;margin-top:16pt;width:431.15pt;height:135.6pt;z-index:251659264;mso-width-relative:margin;mso-height-relative:margin" coordsize="54757,17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27" type="#_x0000_t75" alt="http://i.imgur.com/vsuifVk.png" style="position:absolute;top:1701;width:37851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mZTnCAAAA2wAAAA8AAABkcnMvZG93bnJldi54bWxET01rwkAQvRf8D8sI3upGQ0Wjq4hU7MVD&#10;bdDrmB2TYHY27G5j/PfdQqG3ebzPWW1604iOnK8tK5iMExDEhdU1lwryr/3rHIQPyBoby6TgSR42&#10;68HLCjNtH/xJ3SmUIoawz1BBFUKbSemLigz6sW2JI3ezzmCI0JVSO3zEcNPIaZLMpMGaY0OFLe0q&#10;Ku6nb6Pgck273flSHvPj1h3eF4vkbZbmSo2G/XYJIlAf/sV/7g8d56fw+0s8QK5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5mU5wgAAANsAAAAPAAAAAAAAAAAAAAAAAJ8C&#10;AABkcnMvZG93bnJldi54bWxQSwUGAAAAAAQABAD3AAAAjgMAAAAA&#10;">
                  <v:imagedata r:id="rId10" o:title="vsuifVk" cropbottom="31554f" cropright="21253f"/>
                  <v:path arrowok="t"/>
                </v:shape>
                <v:shape id="Imagen 14" o:spid="_x0000_s1028" type="#_x0000_t75" alt="http://i.imgur.com/vsuifVk.png" style="position:absolute;left:37851;width:16906;height:17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Vlp6/AAAA2wAAAA8AAABkcnMvZG93bnJldi54bWxET0uLwjAQvgv+hzDC3jRRFtFqFJ+weNPV&#10;g7ehGdtiM6lN1O6/N4Kwt/n4njOdN7YUD6p94VhDv6dAEKfOFJxpOP5uuyMQPiAbLB2Thj/yMJ+1&#10;W1NMjHvynh6HkIkYwj5BDXkIVSKlT3Oy6HuuIo7cxdUWQ4R1Jk2NzxhuSzlQaigtFhwbcqxolVN6&#10;PdytBrrv7GmpWPnT2u5H5+2tHG92Wn91msUERKAm/Is/7h8T53/D+5d4gJy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HFZaevwAAANsAAAAPAAAAAAAAAAAAAAAAAJ8CAABk&#10;cnMvZG93bnJldi54bWxQSwUGAAAAAAQABAD3AAAAiwMAAAAA&#10;">
                  <v:imagedata r:id="rId10" o:title="vsuifVk" cropleft="45029f" cropright="729f"/>
                  <v:path arrowok="t"/>
                </v:shape>
              </v:group>
            </w:pict>
          </mc:Fallback>
        </mc:AlternateContent>
      </w: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466EE8">
      <w:pPr>
        <w:rPr>
          <w:rFonts w:ascii="Berlin Sans FB" w:hAnsi="Berlin Sans FB"/>
          <w:lang w:val="es-PE"/>
        </w:rPr>
      </w:pPr>
    </w:p>
    <w:p w:rsidR="00466EE8" w:rsidRDefault="00466EE8" w:rsidP="00466EE8">
      <w:pPr>
        <w:rPr>
          <w:rFonts w:ascii="Berlin Sans FB" w:hAnsi="Berlin Sans FB"/>
          <w:lang w:val="es-PE"/>
        </w:rPr>
      </w:pPr>
    </w:p>
    <w:p w:rsidR="00515CA5" w:rsidRDefault="00515CA5" w:rsidP="00466EE8">
      <w:pPr>
        <w:rPr>
          <w:rFonts w:ascii="Berlin Sans FB" w:hAnsi="Berlin Sans FB"/>
          <w:lang w:val="es-PE"/>
        </w:rPr>
      </w:pPr>
    </w:p>
    <w:p w:rsidR="00515CA5" w:rsidRPr="00687275" w:rsidRDefault="00515CA5" w:rsidP="00466EE8">
      <w:pPr>
        <w:rPr>
          <w:rFonts w:ascii="Berlin Sans FB" w:hAnsi="Berlin Sans FB"/>
          <w:lang w:val="es-PE"/>
        </w:rPr>
      </w:pPr>
    </w:p>
    <w:p w:rsidR="00466EE8" w:rsidRPr="00687275" w:rsidRDefault="00466EE8" w:rsidP="00466EE8">
      <w:pPr>
        <w:rPr>
          <w:rFonts w:ascii="Berlin Sans FB" w:hAnsi="Berlin Sans FB"/>
          <w:lang w:val="es-PE"/>
        </w:rPr>
      </w:pPr>
    </w:p>
    <w:p w:rsidR="00466EE8" w:rsidRPr="00687275" w:rsidRDefault="00466EE8" w:rsidP="00466EE8">
      <w:pPr>
        <w:rPr>
          <w:rFonts w:ascii="Berlin Sans FB" w:hAnsi="Berlin Sans FB"/>
          <w:lang w:val="es-PE"/>
        </w:rPr>
      </w:pPr>
    </w:p>
    <w:p w:rsidR="00466EE8" w:rsidRPr="00687275" w:rsidRDefault="00466EE8" w:rsidP="00466EE8">
      <w:pPr>
        <w:ind w:left="708" w:hanging="708"/>
        <w:jc w:val="right"/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687275"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Especificación del Diseño de Caso de Prueba:</w:t>
      </w:r>
    </w:p>
    <w:p w:rsidR="00466EE8" w:rsidRPr="00687275" w:rsidRDefault="00E44217" w:rsidP="00466EE8">
      <w:pPr>
        <w:ind w:left="708" w:hanging="708"/>
        <w:jc w:val="right"/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Actualizar cita</w:t>
      </w:r>
    </w:p>
    <w:p w:rsidR="00466EE8" w:rsidRPr="00687275" w:rsidRDefault="004D042D" w:rsidP="00466EE8">
      <w:pPr>
        <w:ind w:left="708" w:hanging="708"/>
        <w:jc w:val="right"/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Versión 1.0</w:t>
      </w: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CD3CA0" w:rsidRPr="00687275" w:rsidRDefault="00CD3CA0" w:rsidP="00CD3CA0">
      <w:pPr>
        <w:rPr>
          <w:rFonts w:ascii="Berlin Sans FB" w:hAnsi="Berlin Sans FB"/>
          <w:lang w:val="es-PE"/>
        </w:rPr>
      </w:pPr>
    </w:p>
    <w:p w:rsidR="00CD3CA0" w:rsidRPr="00687275" w:rsidRDefault="00CD3CA0" w:rsidP="00CD3CA0">
      <w:pPr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Default="00466EE8">
      <w:pPr>
        <w:pStyle w:val="Ttulo"/>
        <w:rPr>
          <w:rFonts w:ascii="Berlin Sans FB" w:hAnsi="Berlin Sans FB"/>
          <w:lang w:val="es-PE"/>
        </w:rPr>
      </w:pPr>
    </w:p>
    <w:p w:rsidR="00515CA5" w:rsidRDefault="00515CA5" w:rsidP="00515CA5">
      <w:pPr>
        <w:rPr>
          <w:lang w:val="es-PE"/>
        </w:rPr>
      </w:pPr>
    </w:p>
    <w:p w:rsidR="00515CA5" w:rsidRPr="00515CA5" w:rsidRDefault="00515CA5" w:rsidP="00515CA5">
      <w:pPr>
        <w:rPr>
          <w:lang w:val="es-PE"/>
        </w:rPr>
      </w:pPr>
      <w:bookmarkStart w:id="0" w:name="_GoBack"/>
      <w:bookmarkEnd w:id="0"/>
    </w:p>
    <w:p w:rsidR="006F73FF" w:rsidRDefault="006F73FF">
      <w:pPr>
        <w:pStyle w:val="Ttulo"/>
        <w:rPr>
          <w:rFonts w:ascii="Berlin Sans FB" w:hAnsi="Berlin Sans FB"/>
          <w:lang w:val="es-PE"/>
        </w:rPr>
      </w:pPr>
      <w:r w:rsidRPr="00687275">
        <w:rPr>
          <w:rFonts w:ascii="Berlin Sans FB" w:hAnsi="Berlin Sans FB"/>
          <w:lang w:val="es-PE"/>
        </w:rPr>
        <w:t>Tabla de Contenidos</w:t>
      </w:r>
    </w:p>
    <w:p w:rsidR="00687275" w:rsidRPr="00687275" w:rsidRDefault="00687275" w:rsidP="00687275">
      <w:pPr>
        <w:rPr>
          <w:lang w:val="es-PE"/>
        </w:rPr>
      </w:pPr>
    </w:p>
    <w:p w:rsidR="00632D3A" w:rsidRPr="00687275" w:rsidRDefault="006F73FF">
      <w:pPr>
        <w:pStyle w:val="TDC1"/>
        <w:tabs>
          <w:tab w:val="left" w:pos="432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 w:rsidRPr="00687275">
        <w:rPr>
          <w:rFonts w:ascii="Berlin Sans FB" w:hAnsi="Berlin Sans FB" w:cs="Arial"/>
          <w:lang w:val="es-PE"/>
        </w:rPr>
        <w:fldChar w:fldCharType="begin"/>
      </w:r>
      <w:r w:rsidRPr="00687275">
        <w:rPr>
          <w:rFonts w:ascii="Berlin Sans FB" w:hAnsi="Berlin Sans FB" w:cs="Arial"/>
          <w:lang w:val="es-PE"/>
        </w:rPr>
        <w:instrText xml:space="preserve"> TOC \o "1-3" </w:instrText>
      </w:r>
      <w:r w:rsidRPr="00687275">
        <w:rPr>
          <w:rFonts w:ascii="Berlin Sans FB" w:hAnsi="Berlin Sans FB" w:cs="Arial"/>
          <w:lang w:val="es-PE"/>
        </w:rPr>
        <w:fldChar w:fldCharType="separate"/>
      </w:r>
      <w:r w:rsidR="00632D3A" w:rsidRPr="00687275">
        <w:rPr>
          <w:rFonts w:ascii="Berlin Sans FB" w:hAnsi="Berlin Sans FB"/>
          <w:noProof/>
          <w:sz w:val="24"/>
          <w:szCs w:val="24"/>
          <w:lang w:val="es-PE"/>
        </w:rPr>
        <w:t>1.</w:t>
      </w:r>
      <w:r w:rsidR="00632D3A" w:rsidRPr="00687275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="00632D3A" w:rsidRPr="00687275">
        <w:rPr>
          <w:rFonts w:ascii="Berlin Sans FB" w:hAnsi="Berlin Sans FB"/>
          <w:noProof/>
          <w:sz w:val="24"/>
          <w:szCs w:val="24"/>
          <w:lang w:val="es-PE"/>
        </w:rPr>
        <w:t xml:space="preserve">Casos de Prueba para el CU </w:t>
      </w:r>
      <w:r w:rsidR="00526D8F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>Actualizar</w:t>
      </w:r>
      <w:r w:rsidR="00AD7D53" w:rsidRPr="00687275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 xml:space="preserve"> Cita</w:t>
      </w:r>
      <w:r w:rsidR="00632D3A" w:rsidRPr="00687275">
        <w:rPr>
          <w:rFonts w:ascii="Berlin Sans FB" w:hAnsi="Berlin Sans FB"/>
          <w:noProof/>
          <w:sz w:val="24"/>
          <w:szCs w:val="24"/>
          <w:lang w:val="es-MX"/>
        </w:rPr>
        <w:tab/>
      </w:r>
      <w:r w:rsidR="00632D3A" w:rsidRPr="00687275">
        <w:rPr>
          <w:rFonts w:ascii="Berlin Sans FB" w:hAnsi="Berlin Sans FB"/>
          <w:noProof/>
          <w:sz w:val="24"/>
          <w:szCs w:val="24"/>
        </w:rPr>
        <w:fldChar w:fldCharType="begin"/>
      </w:r>
      <w:r w:rsidR="00632D3A" w:rsidRPr="00687275">
        <w:rPr>
          <w:rFonts w:ascii="Berlin Sans FB" w:hAnsi="Berlin Sans FB"/>
          <w:noProof/>
          <w:sz w:val="24"/>
          <w:szCs w:val="24"/>
          <w:lang w:val="es-MX"/>
        </w:rPr>
        <w:instrText xml:space="preserve"> PAGEREF _Toc389476701 \h </w:instrText>
      </w:r>
      <w:r w:rsidR="00632D3A" w:rsidRPr="00687275">
        <w:rPr>
          <w:rFonts w:ascii="Berlin Sans FB" w:hAnsi="Berlin Sans FB"/>
          <w:noProof/>
          <w:sz w:val="24"/>
          <w:szCs w:val="24"/>
        </w:rPr>
      </w:r>
      <w:r w:rsidR="00632D3A" w:rsidRPr="00687275">
        <w:rPr>
          <w:rFonts w:ascii="Berlin Sans FB" w:hAnsi="Berlin Sans FB"/>
          <w:noProof/>
          <w:sz w:val="24"/>
          <w:szCs w:val="24"/>
        </w:rPr>
        <w:fldChar w:fldCharType="separate"/>
      </w:r>
      <w:r w:rsidR="00632D3A" w:rsidRPr="00687275">
        <w:rPr>
          <w:rFonts w:ascii="Berlin Sans FB" w:hAnsi="Berlin Sans FB"/>
          <w:noProof/>
          <w:sz w:val="24"/>
          <w:szCs w:val="24"/>
          <w:lang w:val="es-MX"/>
        </w:rPr>
        <w:t>3</w:t>
      </w:r>
      <w:r w:rsidR="00632D3A" w:rsidRPr="00687275">
        <w:rPr>
          <w:rFonts w:ascii="Berlin Sans FB" w:hAnsi="Berlin Sans FB"/>
          <w:noProof/>
          <w:sz w:val="24"/>
          <w:szCs w:val="24"/>
        </w:rPr>
        <w:fldChar w:fldCharType="end"/>
      </w:r>
    </w:p>
    <w:p w:rsidR="00632D3A" w:rsidRPr="00687275" w:rsidRDefault="00632D3A">
      <w:pPr>
        <w:pStyle w:val="TDC2"/>
        <w:tabs>
          <w:tab w:val="left" w:pos="990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 w:rsidRPr="00687275">
        <w:rPr>
          <w:rFonts w:ascii="Berlin Sans FB" w:hAnsi="Berlin Sans FB"/>
          <w:noProof/>
          <w:sz w:val="24"/>
          <w:szCs w:val="24"/>
          <w:lang w:val="es-PE"/>
        </w:rPr>
        <w:t>1.1</w:t>
      </w:r>
      <w:r w:rsidRPr="00687275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/>
          <w:noProof/>
          <w:sz w:val="24"/>
          <w:szCs w:val="24"/>
          <w:lang w:val="es-PE"/>
        </w:rPr>
        <w:t>Descripción</w:t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tab/>
      </w:r>
      <w:r w:rsidRPr="00687275">
        <w:rPr>
          <w:rFonts w:ascii="Berlin Sans FB" w:hAnsi="Berlin Sans FB"/>
          <w:noProof/>
          <w:sz w:val="24"/>
          <w:szCs w:val="24"/>
        </w:rPr>
        <w:fldChar w:fldCharType="begin"/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instrText xml:space="preserve"> PAGEREF _Toc389476702 \h </w:instrText>
      </w:r>
      <w:r w:rsidRPr="00687275">
        <w:rPr>
          <w:rFonts w:ascii="Berlin Sans FB" w:hAnsi="Berlin Sans FB"/>
          <w:noProof/>
          <w:sz w:val="24"/>
          <w:szCs w:val="24"/>
        </w:rPr>
      </w:r>
      <w:r w:rsidRPr="00687275">
        <w:rPr>
          <w:rFonts w:ascii="Berlin Sans FB" w:hAnsi="Berlin Sans FB"/>
          <w:noProof/>
          <w:sz w:val="24"/>
          <w:szCs w:val="24"/>
        </w:rPr>
        <w:fldChar w:fldCharType="separate"/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t>3</w:t>
      </w:r>
      <w:r w:rsidRPr="00687275">
        <w:rPr>
          <w:rFonts w:ascii="Berlin Sans FB" w:hAnsi="Berlin Sans FB"/>
          <w:noProof/>
          <w:sz w:val="24"/>
          <w:szCs w:val="24"/>
        </w:rPr>
        <w:fldChar w:fldCharType="end"/>
      </w:r>
    </w:p>
    <w:p w:rsidR="00632D3A" w:rsidRPr="00687275" w:rsidRDefault="00632D3A">
      <w:pPr>
        <w:pStyle w:val="TDC2"/>
        <w:tabs>
          <w:tab w:val="left" w:pos="990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 w:rsidRPr="00687275">
        <w:rPr>
          <w:rFonts w:ascii="Berlin Sans FB" w:hAnsi="Berlin Sans FB"/>
          <w:noProof/>
          <w:sz w:val="24"/>
          <w:szCs w:val="24"/>
          <w:lang w:val="es-PE"/>
        </w:rPr>
        <w:t>1.2</w:t>
      </w:r>
      <w:r w:rsidRPr="00687275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/>
          <w:noProof/>
          <w:sz w:val="24"/>
          <w:szCs w:val="24"/>
          <w:lang w:val="es-PE"/>
        </w:rPr>
        <w:t>Diagrama de flujos</w:t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tab/>
      </w:r>
      <w:r w:rsidRPr="00687275">
        <w:rPr>
          <w:rFonts w:ascii="Berlin Sans FB" w:hAnsi="Berlin Sans FB"/>
          <w:noProof/>
          <w:sz w:val="24"/>
          <w:szCs w:val="24"/>
        </w:rPr>
        <w:fldChar w:fldCharType="begin"/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instrText xml:space="preserve"> PAGEREF _Toc389476703 \h </w:instrText>
      </w:r>
      <w:r w:rsidRPr="00687275">
        <w:rPr>
          <w:rFonts w:ascii="Berlin Sans FB" w:hAnsi="Berlin Sans FB"/>
          <w:noProof/>
          <w:sz w:val="24"/>
          <w:szCs w:val="24"/>
        </w:rPr>
      </w:r>
      <w:r w:rsidRPr="00687275">
        <w:rPr>
          <w:rFonts w:ascii="Berlin Sans FB" w:hAnsi="Berlin Sans FB"/>
          <w:noProof/>
          <w:sz w:val="24"/>
          <w:szCs w:val="24"/>
        </w:rPr>
        <w:fldChar w:fldCharType="separate"/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t>3</w:t>
      </w:r>
      <w:r w:rsidRPr="00687275">
        <w:rPr>
          <w:rFonts w:ascii="Berlin Sans FB" w:hAnsi="Berlin Sans FB"/>
          <w:noProof/>
          <w:sz w:val="24"/>
          <w:szCs w:val="24"/>
        </w:rPr>
        <w:fldChar w:fldCharType="end"/>
      </w:r>
    </w:p>
    <w:p w:rsidR="00632D3A" w:rsidRPr="0041691F" w:rsidRDefault="00632D3A">
      <w:pPr>
        <w:pStyle w:val="TDC2"/>
        <w:tabs>
          <w:tab w:val="left" w:pos="990"/>
        </w:tabs>
        <w:rPr>
          <w:rFonts w:ascii="Berlin Sans FB" w:eastAsiaTheme="minorEastAsia" w:hAnsi="Berlin Sans FB" w:cstheme="minorBidi"/>
          <w:noProof/>
          <w:sz w:val="24"/>
          <w:szCs w:val="24"/>
          <w:lang w:val="es-MX" w:eastAsia="es-PE"/>
        </w:rPr>
      </w:pPr>
      <w:r w:rsidRPr="00687275">
        <w:rPr>
          <w:rFonts w:ascii="Berlin Sans FB" w:hAnsi="Berlin Sans FB"/>
          <w:noProof/>
          <w:sz w:val="24"/>
          <w:szCs w:val="24"/>
          <w:lang w:val="es-PE"/>
        </w:rPr>
        <w:t>1.3</w:t>
      </w:r>
      <w:r w:rsidRPr="00687275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/>
          <w:noProof/>
          <w:sz w:val="24"/>
          <w:szCs w:val="24"/>
          <w:lang w:val="es-PE"/>
        </w:rPr>
        <w:t>Tabla de Casos de Prueba (Escenarios)</w:t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tab/>
      </w:r>
      <w:r w:rsidR="008D51C9">
        <w:rPr>
          <w:rFonts w:ascii="Berlin Sans FB" w:hAnsi="Berlin Sans FB"/>
          <w:noProof/>
          <w:sz w:val="24"/>
          <w:szCs w:val="24"/>
          <w:lang w:val="es-MX"/>
        </w:rPr>
        <w:t>4</w:t>
      </w:r>
    </w:p>
    <w:p w:rsidR="00632D3A" w:rsidRPr="00687275" w:rsidRDefault="00632D3A">
      <w:pPr>
        <w:pStyle w:val="TDC1"/>
        <w:tabs>
          <w:tab w:val="left" w:pos="432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 w:rsidRPr="00687275">
        <w:rPr>
          <w:rFonts w:ascii="Berlin Sans FB" w:hAnsi="Berlin Sans FB"/>
          <w:noProof/>
          <w:sz w:val="24"/>
          <w:szCs w:val="24"/>
          <w:lang w:val="es-PE"/>
        </w:rPr>
        <w:t>2.</w:t>
      </w:r>
      <w:r w:rsidRPr="00687275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/>
          <w:noProof/>
          <w:sz w:val="24"/>
          <w:szCs w:val="24"/>
          <w:lang w:val="es-PE"/>
        </w:rPr>
        <w:t>Información de Casos de Prueba</w:t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tab/>
      </w:r>
      <w:r w:rsidR="00FC3992" w:rsidRPr="00FC3992">
        <w:rPr>
          <w:rFonts w:ascii="Berlin Sans FB" w:hAnsi="Berlin Sans FB"/>
          <w:noProof/>
          <w:sz w:val="24"/>
          <w:szCs w:val="24"/>
          <w:lang w:val="es-MX"/>
        </w:rPr>
        <w:t>8</w:t>
      </w:r>
    </w:p>
    <w:p w:rsidR="00632D3A" w:rsidRPr="00687275" w:rsidRDefault="00632D3A">
      <w:pPr>
        <w:pStyle w:val="TDC2"/>
        <w:tabs>
          <w:tab w:val="left" w:pos="990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 w:rsidRPr="00687275">
        <w:rPr>
          <w:rFonts w:ascii="Berlin Sans FB" w:hAnsi="Berlin Sans FB"/>
          <w:noProof/>
          <w:sz w:val="24"/>
          <w:szCs w:val="24"/>
          <w:lang w:val="es-PE"/>
        </w:rPr>
        <w:t>2.1</w:t>
      </w:r>
      <w:r w:rsidRPr="00687275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="007F2775" w:rsidRPr="00687275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>CP1</w:t>
      </w:r>
      <w:r w:rsidR="009C735C" w:rsidRPr="00687275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 xml:space="preserve"> Flujo Base</w:t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tab/>
      </w:r>
      <w:r w:rsidR="00FC3992" w:rsidRPr="00FC3992">
        <w:rPr>
          <w:rFonts w:ascii="Berlin Sans FB" w:hAnsi="Berlin Sans FB"/>
          <w:noProof/>
          <w:sz w:val="24"/>
          <w:szCs w:val="24"/>
          <w:lang w:val="es-MX"/>
        </w:rPr>
        <w:t>8</w:t>
      </w:r>
    </w:p>
    <w:p w:rsidR="00632D3A" w:rsidRPr="00687275" w:rsidRDefault="00632D3A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687275">
        <w:rPr>
          <w:rFonts w:ascii="Berlin Sans FB" w:hAnsi="Berlin Sans FB" w:cs="Arial"/>
          <w:sz w:val="24"/>
          <w:szCs w:val="24"/>
          <w:lang w:val="es-PE"/>
        </w:rPr>
        <w:t>2.1.1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Descripción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 w:rsidR="00FC3992" w:rsidRPr="00FC3992">
        <w:rPr>
          <w:rFonts w:ascii="Berlin Sans FB" w:hAnsi="Berlin Sans FB"/>
          <w:sz w:val="24"/>
          <w:szCs w:val="24"/>
          <w:lang w:val="es-MX"/>
        </w:rPr>
        <w:t>8</w:t>
      </w:r>
    </w:p>
    <w:p w:rsidR="00632D3A" w:rsidRPr="00687275" w:rsidRDefault="00632D3A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687275">
        <w:rPr>
          <w:rFonts w:ascii="Berlin Sans FB" w:hAnsi="Berlin Sans FB" w:cs="Arial"/>
          <w:sz w:val="24"/>
          <w:szCs w:val="24"/>
          <w:lang w:val="es-PE"/>
        </w:rPr>
        <w:t>2.1.2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Condiciones de ejecución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 w:rsidR="00FC3992" w:rsidRPr="00FC3992">
        <w:rPr>
          <w:rFonts w:ascii="Berlin Sans FB" w:hAnsi="Berlin Sans FB"/>
          <w:sz w:val="24"/>
          <w:szCs w:val="24"/>
          <w:lang w:val="es-MX"/>
        </w:rPr>
        <w:t>8</w:t>
      </w:r>
    </w:p>
    <w:p w:rsidR="00632D3A" w:rsidRPr="00687275" w:rsidRDefault="00632D3A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687275">
        <w:rPr>
          <w:rFonts w:ascii="Berlin Sans FB" w:hAnsi="Berlin Sans FB" w:cs="Arial"/>
          <w:sz w:val="24"/>
          <w:szCs w:val="24"/>
          <w:lang w:val="es-PE"/>
        </w:rPr>
        <w:t>2.1.3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Procedimiento de Prueba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 w:rsidR="00FC3992" w:rsidRPr="00FC3992">
        <w:rPr>
          <w:rFonts w:ascii="Berlin Sans FB" w:hAnsi="Berlin Sans FB"/>
          <w:sz w:val="24"/>
          <w:szCs w:val="24"/>
          <w:lang w:val="es-MX"/>
        </w:rPr>
        <w:t>8</w:t>
      </w:r>
    </w:p>
    <w:p w:rsidR="00632D3A" w:rsidRPr="00687275" w:rsidRDefault="00632D3A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687275">
        <w:rPr>
          <w:rFonts w:ascii="Berlin Sans FB" w:hAnsi="Berlin Sans FB" w:cs="Arial"/>
          <w:sz w:val="24"/>
          <w:szCs w:val="24"/>
          <w:lang w:val="es-PE"/>
        </w:rPr>
        <w:t>2.1.4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Criterio(s) de Éxito / Fallo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 w:rsidR="00FC3992">
        <w:rPr>
          <w:rFonts w:ascii="Berlin Sans FB" w:hAnsi="Berlin Sans FB"/>
          <w:sz w:val="24"/>
          <w:szCs w:val="24"/>
          <w:lang w:val="es-MX"/>
        </w:rPr>
        <w:t>8</w:t>
      </w:r>
    </w:p>
    <w:p w:rsidR="00632D3A" w:rsidRPr="00687275" w:rsidRDefault="00632D3A">
      <w:pPr>
        <w:pStyle w:val="TDC2"/>
        <w:tabs>
          <w:tab w:val="left" w:pos="990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 w:rsidRPr="00687275">
        <w:rPr>
          <w:rFonts w:ascii="Berlin Sans FB" w:hAnsi="Berlin Sans FB"/>
          <w:noProof/>
          <w:sz w:val="24"/>
          <w:szCs w:val="24"/>
          <w:lang w:val="es-PE"/>
        </w:rPr>
        <w:t>2.2</w:t>
      </w:r>
      <w:r w:rsidRPr="00687275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="007F2775" w:rsidRPr="00687275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>CP2</w:t>
      </w:r>
      <w:r w:rsidR="009C735C" w:rsidRPr="00687275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 xml:space="preserve"> </w:t>
      </w:r>
      <w:r w:rsidR="00526D8F">
        <w:rPr>
          <w:rFonts w:ascii="Berlin Sans FB" w:hAnsi="Berlin Sans FB" w:cs="Arial"/>
          <w:sz w:val="24"/>
          <w:szCs w:val="24"/>
          <w:lang w:val="es-ES" w:eastAsia="es-ES"/>
        </w:rPr>
        <w:t>Cita</w:t>
      </w:r>
      <w:r w:rsidR="00FC3992">
        <w:rPr>
          <w:rFonts w:ascii="Berlin Sans FB" w:hAnsi="Berlin Sans FB" w:cs="Arial"/>
          <w:sz w:val="24"/>
          <w:szCs w:val="24"/>
          <w:lang w:val="es-ES" w:eastAsia="es-ES"/>
        </w:rPr>
        <w:t xml:space="preserve"> no Encontrado</w:t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tab/>
      </w:r>
      <w:r w:rsidR="00FC3992">
        <w:rPr>
          <w:rFonts w:ascii="Berlin Sans FB" w:hAnsi="Berlin Sans FB"/>
          <w:noProof/>
          <w:sz w:val="24"/>
          <w:szCs w:val="24"/>
          <w:lang w:val="es-MX"/>
        </w:rPr>
        <w:t>9</w:t>
      </w:r>
    </w:p>
    <w:p w:rsidR="00632D3A" w:rsidRPr="00687275" w:rsidRDefault="00632D3A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687275">
        <w:rPr>
          <w:rFonts w:ascii="Berlin Sans FB" w:hAnsi="Berlin Sans FB" w:cs="Arial"/>
          <w:sz w:val="24"/>
          <w:szCs w:val="24"/>
          <w:lang w:val="es-PE"/>
        </w:rPr>
        <w:t>2.2.1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Descripción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 w:rsidR="00FC3992">
        <w:rPr>
          <w:rFonts w:ascii="Berlin Sans FB" w:hAnsi="Berlin Sans FB"/>
          <w:sz w:val="24"/>
          <w:szCs w:val="24"/>
          <w:lang w:val="es-MX"/>
        </w:rPr>
        <w:t>9</w:t>
      </w:r>
    </w:p>
    <w:p w:rsidR="00632D3A" w:rsidRPr="00687275" w:rsidRDefault="00632D3A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687275">
        <w:rPr>
          <w:rFonts w:ascii="Berlin Sans FB" w:hAnsi="Berlin Sans FB" w:cs="Arial"/>
          <w:sz w:val="24"/>
          <w:szCs w:val="24"/>
          <w:lang w:val="es-PE"/>
        </w:rPr>
        <w:t>2.2.2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Condiciones de Ejecución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 w:rsidR="00FC3992">
        <w:rPr>
          <w:rFonts w:ascii="Berlin Sans FB" w:hAnsi="Berlin Sans FB"/>
          <w:sz w:val="24"/>
          <w:szCs w:val="24"/>
          <w:lang w:val="es-MX"/>
        </w:rPr>
        <w:t>9</w:t>
      </w:r>
    </w:p>
    <w:p w:rsidR="00632D3A" w:rsidRPr="00687275" w:rsidRDefault="00632D3A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687275">
        <w:rPr>
          <w:rFonts w:ascii="Berlin Sans FB" w:hAnsi="Berlin Sans FB" w:cs="Arial"/>
          <w:sz w:val="24"/>
          <w:szCs w:val="24"/>
          <w:lang w:val="es-PE"/>
        </w:rPr>
        <w:t>2.2.3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Procedimiento de Prueba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 w:rsidR="00FC3992">
        <w:rPr>
          <w:rFonts w:ascii="Berlin Sans FB" w:hAnsi="Berlin Sans FB"/>
          <w:sz w:val="24"/>
          <w:szCs w:val="24"/>
          <w:lang w:val="es-MX"/>
        </w:rPr>
        <w:t>9</w:t>
      </w:r>
    </w:p>
    <w:p w:rsidR="00632D3A" w:rsidRPr="00687275" w:rsidRDefault="00632D3A">
      <w:pPr>
        <w:pStyle w:val="TDC3"/>
        <w:rPr>
          <w:rFonts w:ascii="Berlin Sans FB" w:hAnsi="Berlin Sans FB"/>
          <w:sz w:val="24"/>
          <w:szCs w:val="24"/>
          <w:lang w:val="es-MX"/>
        </w:rPr>
      </w:pPr>
      <w:r w:rsidRPr="00687275">
        <w:rPr>
          <w:rFonts w:ascii="Berlin Sans FB" w:hAnsi="Berlin Sans FB" w:cs="Arial"/>
          <w:sz w:val="24"/>
          <w:szCs w:val="24"/>
          <w:lang w:val="es-PE"/>
        </w:rPr>
        <w:t>2.2.4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Criterio(s) de Éxito / Fallo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 w:rsidR="00FC3992">
        <w:rPr>
          <w:rFonts w:ascii="Berlin Sans FB" w:hAnsi="Berlin Sans FB"/>
          <w:sz w:val="24"/>
          <w:szCs w:val="24"/>
          <w:lang w:val="es-MX"/>
        </w:rPr>
        <w:t>9</w:t>
      </w:r>
    </w:p>
    <w:p w:rsidR="008A3CEA" w:rsidRPr="00687275" w:rsidRDefault="00AD0BAA" w:rsidP="008A3CEA">
      <w:pPr>
        <w:pStyle w:val="TDC2"/>
        <w:tabs>
          <w:tab w:val="left" w:pos="990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>
        <w:rPr>
          <w:rFonts w:ascii="Berlin Sans FB" w:hAnsi="Berlin Sans FB"/>
          <w:noProof/>
          <w:sz w:val="24"/>
          <w:szCs w:val="24"/>
          <w:lang w:val="es-PE"/>
        </w:rPr>
        <w:t>2.3</w:t>
      </w:r>
      <w:r w:rsidR="008A3CEA" w:rsidRPr="00687275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="008D51C9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>CP4</w:t>
      </w:r>
      <w:r w:rsidR="008A3CEA" w:rsidRPr="00687275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 xml:space="preserve"> </w:t>
      </w:r>
      <w:r w:rsidR="00DD3097">
        <w:rPr>
          <w:rFonts w:ascii="Berlin Sans FB" w:hAnsi="Berlin Sans FB" w:cs="Arial"/>
          <w:sz w:val="24"/>
          <w:szCs w:val="24"/>
          <w:lang w:val="es-ES" w:eastAsia="es-ES"/>
        </w:rPr>
        <w:t>Diagnostico no ingresado</w:t>
      </w:r>
      <w:r w:rsidR="008A3CEA" w:rsidRPr="00687275">
        <w:rPr>
          <w:rFonts w:ascii="Berlin Sans FB" w:hAnsi="Berlin Sans FB"/>
          <w:noProof/>
          <w:sz w:val="24"/>
          <w:szCs w:val="24"/>
          <w:lang w:val="es-MX"/>
        </w:rPr>
        <w:tab/>
      </w:r>
      <w:r w:rsidR="008A3CEA">
        <w:rPr>
          <w:rFonts w:ascii="Berlin Sans FB" w:hAnsi="Berlin Sans FB"/>
          <w:noProof/>
          <w:sz w:val="24"/>
          <w:szCs w:val="24"/>
          <w:lang w:val="es-MX"/>
        </w:rPr>
        <w:t>9</w:t>
      </w:r>
    </w:p>
    <w:p w:rsidR="008A3CEA" w:rsidRPr="00687275" w:rsidRDefault="008A3CEA" w:rsidP="008A3CEA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2.4</w:t>
      </w:r>
      <w:r w:rsidRPr="00687275">
        <w:rPr>
          <w:rFonts w:ascii="Berlin Sans FB" w:hAnsi="Berlin Sans FB" w:cs="Arial"/>
          <w:sz w:val="24"/>
          <w:szCs w:val="24"/>
          <w:lang w:val="es-PE"/>
        </w:rPr>
        <w:t>.1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Descripción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>
        <w:rPr>
          <w:rFonts w:ascii="Berlin Sans FB" w:hAnsi="Berlin Sans FB"/>
          <w:sz w:val="24"/>
          <w:szCs w:val="24"/>
          <w:lang w:val="es-MX"/>
        </w:rPr>
        <w:t>9</w:t>
      </w:r>
    </w:p>
    <w:p w:rsidR="008A3CEA" w:rsidRPr="00687275" w:rsidRDefault="008A3CEA" w:rsidP="008A3CEA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2.4</w:t>
      </w:r>
      <w:r w:rsidRPr="00687275">
        <w:rPr>
          <w:rFonts w:ascii="Berlin Sans FB" w:hAnsi="Berlin Sans FB" w:cs="Arial"/>
          <w:sz w:val="24"/>
          <w:szCs w:val="24"/>
          <w:lang w:val="es-PE"/>
        </w:rPr>
        <w:t>.2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Condiciones de Ejecución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 w:rsidR="0024012A">
        <w:rPr>
          <w:rFonts w:ascii="Berlin Sans FB" w:hAnsi="Berlin Sans FB"/>
          <w:sz w:val="24"/>
          <w:szCs w:val="24"/>
          <w:lang w:val="es-MX"/>
        </w:rPr>
        <w:t>9</w:t>
      </w:r>
    </w:p>
    <w:p w:rsidR="008A3CEA" w:rsidRPr="00687275" w:rsidRDefault="008A3CEA" w:rsidP="008A3CEA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2.4</w:t>
      </w:r>
      <w:r w:rsidRPr="00687275">
        <w:rPr>
          <w:rFonts w:ascii="Berlin Sans FB" w:hAnsi="Berlin Sans FB" w:cs="Arial"/>
          <w:sz w:val="24"/>
          <w:szCs w:val="24"/>
          <w:lang w:val="es-PE"/>
        </w:rPr>
        <w:t>.3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Procedimiento de Prueba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 w:rsidR="0024012A">
        <w:rPr>
          <w:rFonts w:ascii="Berlin Sans FB" w:hAnsi="Berlin Sans FB"/>
          <w:sz w:val="24"/>
          <w:szCs w:val="24"/>
          <w:lang w:val="es-MX"/>
        </w:rPr>
        <w:t>9</w:t>
      </w:r>
    </w:p>
    <w:p w:rsidR="008A3CEA" w:rsidRDefault="008A3CEA" w:rsidP="008A3CEA">
      <w:pPr>
        <w:pStyle w:val="TDC3"/>
        <w:rPr>
          <w:rFonts w:ascii="Berlin Sans FB" w:hAnsi="Berlin Sans FB"/>
          <w:sz w:val="24"/>
          <w:szCs w:val="24"/>
          <w:lang w:val="es-MX"/>
        </w:rPr>
      </w:pPr>
      <w:r>
        <w:rPr>
          <w:rFonts w:ascii="Berlin Sans FB" w:hAnsi="Berlin Sans FB" w:cs="Arial"/>
          <w:sz w:val="24"/>
          <w:szCs w:val="24"/>
          <w:lang w:val="es-PE"/>
        </w:rPr>
        <w:t>2.4</w:t>
      </w:r>
      <w:r w:rsidRPr="00687275">
        <w:rPr>
          <w:rFonts w:ascii="Berlin Sans FB" w:hAnsi="Berlin Sans FB" w:cs="Arial"/>
          <w:sz w:val="24"/>
          <w:szCs w:val="24"/>
          <w:lang w:val="es-PE"/>
        </w:rPr>
        <w:t>.4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Criterio(s) de Éxito / Fallo</w:t>
      </w:r>
      <w:r w:rsidRPr="00687275">
        <w:rPr>
          <w:rFonts w:ascii="Berlin Sans FB" w:hAnsi="Berlin Sans FB"/>
          <w:lang w:val="es-MX"/>
        </w:rPr>
        <w:tab/>
      </w:r>
      <w:r w:rsidR="0024012A">
        <w:rPr>
          <w:rFonts w:ascii="Berlin Sans FB" w:hAnsi="Berlin Sans FB"/>
          <w:sz w:val="24"/>
          <w:szCs w:val="24"/>
          <w:lang w:val="es-MX"/>
        </w:rPr>
        <w:t>9</w:t>
      </w:r>
    </w:p>
    <w:p w:rsidR="008D51C9" w:rsidRPr="00687275" w:rsidRDefault="00DD3097" w:rsidP="008D51C9">
      <w:pPr>
        <w:pStyle w:val="TDC2"/>
        <w:tabs>
          <w:tab w:val="left" w:pos="990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>
        <w:rPr>
          <w:rFonts w:ascii="Berlin Sans FB" w:hAnsi="Berlin Sans FB"/>
          <w:noProof/>
          <w:sz w:val="24"/>
          <w:szCs w:val="24"/>
          <w:lang w:val="es-PE"/>
        </w:rPr>
        <w:t>2.</w:t>
      </w:r>
      <w:r w:rsidR="00AD0BAA">
        <w:rPr>
          <w:rFonts w:ascii="Berlin Sans FB" w:hAnsi="Berlin Sans FB"/>
          <w:noProof/>
          <w:sz w:val="24"/>
          <w:szCs w:val="24"/>
          <w:lang w:val="es-PE"/>
        </w:rPr>
        <w:t>4</w:t>
      </w:r>
      <w:r w:rsidR="008D51C9" w:rsidRPr="00687275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="008D51C9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>CP5</w:t>
      </w:r>
      <w:r w:rsidR="008D51C9" w:rsidRPr="00687275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 xml:space="preserve"> </w:t>
      </w:r>
      <w:r>
        <w:rPr>
          <w:rFonts w:ascii="Berlin Sans FB" w:hAnsi="Berlin Sans FB" w:cs="Arial"/>
          <w:sz w:val="24"/>
          <w:szCs w:val="24"/>
          <w:lang w:val="es-ES" w:eastAsia="es-ES"/>
        </w:rPr>
        <w:t>Tratamiento no ingresado</w:t>
      </w:r>
      <w:r w:rsidR="008D51C9" w:rsidRPr="00687275">
        <w:rPr>
          <w:rFonts w:ascii="Berlin Sans FB" w:hAnsi="Berlin Sans FB"/>
          <w:noProof/>
          <w:sz w:val="24"/>
          <w:szCs w:val="24"/>
          <w:lang w:val="es-MX"/>
        </w:rPr>
        <w:tab/>
      </w:r>
      <w:r w:rsidR="0024012A">
        <w:rPr>
          <w:rFonts w:ascii="Berlin Sans FB" w:hAnsi="Berlin Sans FB"/>
          <w:noProof/>
          <w:sz w:val="24"/>
          <w:szCs w:val="24"/>
          <w:lang w:val="es-MX"/>
        </w:rPr>
        <w:t>9</w:t>
      </w:r>
    </w:p>
    <w:p w:rsidR="008D51C9" w:rsidRPr="00687275" w:rsidRDefault="008D51C9" w:rsidP="008D51C9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2.5</w:t>
      </w:r>
      <w:r w:rsidRPr="00687275">
        <w:rPr>
          <w:rFonts w:ascii="Berlin Sans FB" w:hAnsi="Berlin Sans FB" w:cs="Arial"/>
          <w:sz w:val="24"/>
          <w:szCs w:val="24"/>
          <w:lang w:val="es-PE"/>
        </w:rPr>
        <w:t>.1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Descripción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 w:rsidR="0024012A">
        <w:rPr>
          <w:rFonts w:ascii="Berlin Sans FB" w:hAnsi="Berlin Sans FB"/>
          <w:sz w:val="24"/>
          <w:szCs w:val="24"/>
          <w:lang w:val="es-MX"/>
        </w:rPr>
        <w:t>9</w:t>
      </w:r>
    </w:p>
    <w:p w:rsidR="008D51C9" w:rsidRPr="00687275" w:rsidRDefault="008D51C9" w:rsidP="008D51C9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2.5</w:t>
      </w:r>
      <w:r w:rsidRPr="00687275">
        <w:rPr>
          <w:rFonts w:ascii="Berlin Sans FB" w:hAnsi="Berlin Sans FB" w:cs="Arial"/>
          <w:sz w:val="24"/>
          <w:szCs w:val="24"/>
          <w:lang w:val="es-PE"/>
        </w:rPr>
        <w:t>.2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Condiciones de Ejecución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 w:rsidR="0024012A">
        <w:rPr>
          <w:rFonts w:ascii="Berlin Sans FB" w:hAnsi="Berlin Sans FB"/>
          <w:sz w:val="24"/>
          <w:szCs w:val="24"/>
          <w:lang w:val="es-MX"/>
        </w:rPr>
        <w:t>9</w:t>
      </w:r>
    </w:p>
    <w:p w:rsidR="008D51C9" w:rsidRPr="00687275" w:rsidRDefault="008D51C9" w:rsidP="008D51C9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2.5</w:t>
      </w:r>
      <w:r w:rsidRPr="00687275">
        <w:rPr>
          <w:rFonts w:ascii="Berlin Sans FB" w:hAnsi="Berlin Sans FB" w:cs="Arial"/>
          <w:sz w:val="24"/>
          <w:szCs w:val="24"/>
          <w:lang w:val="es-PE"/>
        </w:rPr>
        <w:t>.3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Procedimiento de Prueba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 w:rsidR="0024012A">
        <w:rPr>
          <w:rFonts w:ascii="Berlin Sans FB" w:hAnsi="Berlin Sans FB"/>
          <w:sz w:val="24"/>
          <w:szCs w:val="24"/>
          <w:lang w:val="es-MX"/>
        </w:rPr>
        <w:t>9</w:t>
      </w:r>
    </w:p>
    <w:p w:rsidR="008D51C9" w:rsidRPr="00687275" w:rsidRDefault="008D51C9" w:rsidP="008D51C9">
      <w:pPr>
        <w:pStyle w:val="TDC3"/>
        <w:rPr>
          <w:rFonts w:ascii="Berlin Sans FB" w:hAnsi="Berlin Sans FB"/>
          <w:lang w:val="es-MX"/>
        </w:rPr>
      </w:pPr>
      <w:r>
        <w:rPr>
          <w:rFonts w:ascii="Berlin Sans FB" w:hAnsi="Berlin Sans FB" w:cs="Arial"/>
          <w:sz w:val="24"/>
          <w:szCs w:val="24"/>
          <w:lang w:val="es-PE"/>
        </w:rPr>
        <w:t>2.5</w:t>
      </w:r>
      <w:r w:rsidRPr="00687275">
        <w:rPr>
          <w:rFonts w:ascii="Berlin Sans FB" w:hAnsi="Berlin Sans FB" w:cs="Arial"/>
          <w:sz w:val="24"/>
          <w:szCs w:val="24"/>
          <w:lang w:val="es-PE"/>
        </w:rPr>
        <w:t>.4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Criterio(s) de Éxito / Fallo</w:t>
      </w:r>
      <w:r w:rsidRPr="00687275">
        <w:rPr>
          <w:rFonts w:ascii="Berlin Sans FB" w:hAnsi="Berlin Sans FB"/>
          <w:lang w:val="es-MX"/>
        </w:rPr>
        <w:tab/>
      </w:r>
      <w:r w:rsidR="0024012A">
        <w:rPr>
          <w:rFonts w:ascii="Berlin Sans FB" w:hAnsi="Berlin Sans FB"/>
          <w:sz w:val="24"/>
          <w:szCs w:val="24"/>
          <w:lang w:val="es-MX"/>
        </w:rPr>
        <w:t>10</w:t>
      </w:r>
    </w:p>
    <w:p w:rsidR="00DD3097" w:rsidRPr="00687275" w:rsidRDefault="00DD3097" w:rsidP="00DD3097">
      <w:pPr>
        <w:pStyle w:val="TDC2"/>
        <w:tabs>
          <w:tab w:val="left" w:pos="990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>
        <w:rPr>
          <w:rFonts w:ascii="Berlin Sans FB" w:hAnsi="Berlin Sans FB"/>
          <w:noProof/>
          <w:sz w:val="24"/>
          <w:szCs w:val="24"/>
          <w:lang w:val="es-PE"/>
        </w:rPr>
        <w:t>2.</w:t>
      </w:r>
      <w:r w:rsidR="00AD0BAA">
        <w:rPr>
          <w:rFonts w:ascii="Berlin Sans FB" w:hAnsi="Berlin Sans FB"/>
          <w:noProof/>
          <w:sz w:val="24"/>
          <w:szCs w:val="24"/>
          <w:lang w:val="es-PE"/>
        </w:rPr>
        <w:t>5</w:t>
      </w:r>
      <w:r w:rsidRPr="00687275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>CP6 Cita no actualizada</w:t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tab/>
      </w:r>
      <w:r w:rsidR="0024012A">
        <w:rPr>
          <w:rFonts w:ascii="Berlin Sans FB" w:hAnsi="Berlin Sans FB"/>
          <w:noProof/>
          <w:sz w:val="24"/>
          <w:szCs w:val="24"/>
          <w:lang w:val="es-MX"/>
        </w:rPr>
        <w:t>10</w:t>
      </w:r>
    </w:p>
    <w:p w:rsidR="00DD3097" w:rsidRPr="00687275" w:rsidRDefault="00DD3097" w:rsidP="00DD3097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2.5</w:t>
      </w:r>
      <w:r w:rsidRPr="00687275">
        <w:rPr>
          <w:rFonts w:ascii="Berlin Sans FB" w:hAnsi="Berlin Sans FB" w:cs="Arial"/>
          <w:sz w:val="24"/>
          <w:szCs w:val="24"/>
          <w:lang w:val="es-PE"/>
        </w:rPr>
        <w:t>.1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Descripción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 w:rsidR="0024012A">
        <w:rPr>
          <w:rFonts w:ascii="Berlin Sans FB" w:hAnsi="Berlin Sans FB"/>
          <w:sz w:val="24"/>
          <w:szCs w:val="24"/>
          <w:lang w:val="es-MX"/>
        </w:rPr>
        <w:t>10</w:t>
      </w:r>
    </w:p>
    <w:p w:rsidR="00DD3097" w:rsidRPr="00687275" w:rsidRDefault="00DD3097" w:rsidP="00DD3097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2.5</w:t>
      </w:r>
      <w:r w:rsidRPr="00687275">
        <w:rPr>
          <w:rFonts w:ascii="Berlin Sans FB" w:hAnsi="Berlin Sans FB" w:cs="Arial"/>
          <w:sz w:val="24"/>
          <w:szCs w:val="24"/>
          <w:lang w:val="es-PE"/>
        </w:rPr>
        <w:t>.2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Condiciones de Ejecución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 w:rsidR="0024012A">
        <w:rPr>
          <w:rFonts w:ascii="Berlin Sans FB" w:hAnsi="Berlin Sans FB"/>
          <w:sz w:val="24"/>
          <w:szCs w:val="24"/>
          <w:lang w:val="es-MX"/>
        </w:rPr>
        <w:t>10</w:t>
      </w:r>
    </w:p>
    <w:p w:rsidR="00DD3097" w:rsidRPr="00687275" w:rsidRDefault="00DD3097" w:rsidP="00DD3097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2.5</w:t>
      </w:r>
      <w:r w:rsidRPr="00687275">
        <w:rPr>
          <w:rFonts w:ascii="Berlin Sans FB" w:hAnsi="Berlin Sans FB" w:cs="Arial"/>
          <w:sz w:val="24"/>
          <w:szCs w:val="24"/>
          <w:lang w:val="es-PE"/>
        </w:rPr>
        <w:t>.3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Procedimiento de Prueba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 w:rsidR="0024012A">
        <w:rPr>
          <w:rFonts w:ascii="Berlin Sans FB" w:hAnsi="Berlin Sans FB"/>
          <w:sz w:val="24"/>
          <w:szCs w:val="24"/>
          <w:lang w:val="es-MX"/>
        </w:rPr>
        <w:t>10</w:t>
      </w:r>
    </w:p>
    <w:p w:rsidR="00DD3097" w:rsidRPr="00687275" w:rsidRDefault="00DD3097" w:rsidP="00DD3097">
      <w:pPr>
        <w:pStyle w:val="TDC3"/>
        <w:rPr>
          <w:rFonts w:ascii="Berlin Sans FB" w:hAnsi="Berlin Sans FB"/>
          <w:lang w:val="es-MX"/>
        </w:rPr>
      </w:pPr>
      <w:r>
        <w:rPr>
          <w:rFonts w:ascii="Berlin Sans FB" w:hAnsi="Berlin Sans FB" w:cs="Arial"/>
          <w:sz w:val="24"/>
          <w:szCs w:val="24"/>
          <w:lang w:val="es-PE"/>
        </w:rPr>
        <w:t>2.5</w:t>
      </w:r>
      <w:r w:rsidRPr="00687275">
        <w:rPr>
          <w:rFonts w:ascii="Berlin Sans FB" w:hAnsi="Berlin Sans FB" w:cs="Arial"/>
          <w:sz w:val="24"/>
          <w:szCs w:val="24"/>
          <w:lang w:val="es-PE"/>
        </w:rPr>
        <w:t>.4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Criterio(s) de Éxito / Fallo</w:t>
      </w:r>
      <w:r w:rsidRPr="00687275">
        <w:rPr>
          <w:rFonts w:ascii="Berlin Sans FB" w:hAnsi="Berlin Sans FB"/>
          <w:lang w:val="es-MX"/>
        </w:rPr>
        <w:tab/>
      </w:r>
      <w:r>
        <w:rPr>
          <w:rFonts w:ascii="Berlin Sans FB" w:hAnsi="Berlin Sans FB"/>
          <w:sz w:val="24"/>
          <w:szCs w:val="24"/>
          <w:lang w:val="es-MX"/>
        </w:rPr>
        <w:t>11</w:t>
      </w:r>
    </w:p>
    <w:p w:rsidR="00DD3097" w:rsidRPr="008D51C9" w:rsidRDefault="00DD3097" w:rsidP="00DD3097">
      <w:pPr>
        <w:rPr>
          <w:lang w:val="es-MX"/>
        </w:rPr>
      </w:pPr>
    </w:p>
    <w:p w:rsidR="00DD3097" w:rsidRPr="008A3CEA" w:rsidRDefault="00DD3097" w:rsidP="00DD3097">
      <w:pPr>
        <w:rPr>
          <w:lang w:val="es-MX"/>
        </w:rPr>
      </w:pPr>
    </w:p>
    <w:p w:rsidR="00DD3097" w:rsidRDefault="00DD3097" w:rsidP="00DD3097">
      <w:pPr>
        <w:rPr>
          <w:rFonts w:ascii="Berlin Sans FB" w:hAnsi="Berlin Sans FB"/>
          <w:lang w:val="es-MX"/>
        </w:rPr>
      </w:pPr>
    </w:p>
    <w:p w:rsidR="00AD0BAA" w:rsidRDefault="00AD0BAA" w:rsidP="00DD3097">
      <w:pPr>
        <w:rPr>
          <w:rFonts w:ascii="Berlin Sans FB" w:hAnsi="Berlin Sans FB"/>
          <w:lang w:val="es-MX"/>
        </w:rPr>
      </w:pPr>
    </w:p>
    <w:p w:rsidR="00AD0BAA" w:rsidRDefault="00AD0BAA" w:rsidP="00DD3097">
      <w:pPr>
        <w:rPr>
          <w:rFonts w:ascii="Berlin Sans FB" w:hAnsi="Berlin Sans FB"/>
          <w:lang w:val="es-MX"/>
        </w:rPr>
      </w:pPr>
    </w:p>
    <w:p w:rsidR="00AD0BAA" w:rsidRPr="00687275" w:rsidRDefault="00AD0BAA" w:rsidP="00DD3097">
      <w:pPr>
        <w:rPr>
          <w:rFonts w:ascii="Berlin Sans FB" w:hAnsi="Berlin Sans FB"/>
          <w:lang w:val="es-MX"/>
        </w:rPr>
      </w:pPr>
    </w:p>
    <w:p w:rsidR="00DD3097" w:rsidRPr="00687275" w:rsidRDefault="00DD3097" w:rsidP="00DD3097">
      <w:pPr>
        <w:rPr>
          <w:rFonts w:ascii="Berlin Sans FB" w:eastAsiaTheme="minorEastAsia" w:hAnsi="Berlin Sans FB"/>
          <w:lang w:val="es-MX"/>
        </w:rPr>
      </w:pPr>
    </w:p>
    <w:p w:rsidR="00DD3097" w:rsidRPr="008D51C9" w:rsidRDefault="00DD3097" w:rsidP="008D51C9">
      <w:pPr>
        <w:rPr>
          <w:lang w:val="es-MX"/>
        </w:rPr>
      </w:pPr>
    </w:p>
    <w:p w:rsidR="008A3CEA" w:rsidRPr="008A3CEA" w:rsidRDefault="008A3CEA" w:rsidP="008A3CEA">
      <w:pPr>
        <w:rPr>
          <w:lang w:val="es-MX"/>
        </w:rPr>
      </w:pPr>
    </w:p>
    <w:p w:rsidR="007B47E6" w:rsidRPr="00687275" w:rsidRDefault="007B47E6" w:rsidP="007B47E6">
      <w:pPr>
        <w:rPr>
          <w:rFonts w:ascii="Berlin Sans FB" w:hAnsi="Berlin Sans FB"/>
          <w:lang w:val="es-MX"/>
        </w:rPr>
      </w:pPr>
    </w:p>
    <w:p w:rsidR="007B47E6" w:rsidRPr="00687275" w:rsidRDefault="007B47E6" w:rsidP="007B47E6">
      <w:pPr>
        <w:rPr>
          <w:rFonts w:ascii="Berlin Sans FB" w:eastAsiaTheme="minorEastAsia" w:hAnsi="Berlin Sans FB"/>
          <w:lang w:val="es-MX"/>
        </w:rPr>
      </w:pPr>
    </w:p>
    <w:p w:rsidR="006F73FF" w:rsidRPr="00687275" w:rsidRDefault="006F73FF" w:rsidP="00DD3097">
      <w:pPr>
        <w:pStyle w:val="Ttulo"/>
        <w:tabs>
          <w:tab w:val="right" w:pos="8789"/>
        </w:tabs>
        <w:rPr>
          <w:rFonts w:ascii="Berlin Sans FB" w:hAnsi="Berlin Sans FB"/>
          <w:lang w:val="es-PE"/>
        </w:rPr>
      </w:pPr>
      <w:r w:rsidRPr="00687275">
        <w:rPr>
          <w:rFonts w:ascii="Berlin Sans FB" w:hAnsi="Berlin Sans FB" w:cs="Arial"/>
          <w:b w:val="0"/>
          <w:lang w:val="es-PE"/>
        </w:rPr>
        <w:lastRenderedPageBreak/>
        <w:fldChar w:fldCharType="end"/>
      </w:r>
      <w:r w:rsidRPr="00687275">
        <w:rPr>
          <w:rFonts w:ascii="Berlin Sans FB" w:hAnsi="Berlin Sans FB"/>
          <w:lang w:val="es-PE"/>
        </w:rPr>
        <w:fldChar w:fldCharType="begin"/>
      </w:r>
      <w:r w:rsidRPr="00687275">
        <w:rPr>
          <w:rFonts w:ascii="Berlin Sans FB" w:hAnsi="Berlin Sans FB"/>
          <w:lang w:val="es-PE"/>
        </w:rPr>
        <w:instrText xml:space="preserve"> TITLE  \* MERGEFORMAT </w:instrText>
      </w:r>
      <w:r w:rsidRPr="00687275">
        <w:rPr>
          <w:rFonts w:ascii="Berlin Sans FB" w:hAnsi="Berlin Sans FB"/>
          <w:lang w:val="es-PE"/>
        </w:rPr>
        <w:fldChar w:fldCharType="separate"/>
      </w:r>
      <w:r w:rsidR="00F03FCF" w:rsidRPr="00687275">
        <w:rPr>
          <w:rFonts w:ascii="Berlin Sans FB" w:hAnsi="Berlin Sans FB"/>
          <w:lang w:val="es-PE"/>
        </w:rPr>
        <w:t>Especificación de Diseño del Caso de Prueba</w:t>
      </w:r>
      <w:r w:rsidRPr="00687275">
        <w:rPr>
          <w:rFonts w:ascii="Berlin Sans FB" w:hAnsi="Berlin Sans FB"/>
          <w:lang w:val="es-PE"/>
        </w:rPr>
        <w:fldChar w:fldCharType="end"/>
      </w:r>
    </w:p>
    <w:p w:rsidR="00624E40" w:rsidRPr="00687275" w:rsidRDefault="004F2DB0" w:rsidP="007220D7">
      <w:pPr>
        <w:ind w:left="720"/>
        <w:jc w:val="both"/>
        <w:rPr>
          <w:rFonts w:ascii="Berlin Sans FB" w:hAnsi="Berlin Sans FB"/>
          <w:lang w:val="es-PE"/>
        </w:rPr>
      </w:pPr>
      <w:r w:rsidRPr="00687275">
        <w:rPr>
          <w:rFonts w:ascii="Berlin Sans FB" w:hAnsi="Berlin Sans FB"/>
          <w:lang w:val="es-PE"/>
        </w:rPr>
        <w:tab/>
      </w:r>
    </w:p>
    <w:p w:rsidR="008D13FF" w:rsidRPr="00687275" w:rsidRDefault="008D13FF">
      <w:pPr>
        <w:pStyle w:val="Ttulo1"/>
        <w:rPr>
          <w:rFonts w:ascii="Berlin Sans FB" w:hAnsi="Berlin Sans FB"/>
          <w:b w:val="0"/>
          <w:i/>
          <w:color w:val="0000FF"/>
          <w:lang w:val="es-PE"/>
        </w:rPr>
      </w:pPr>
      <w:r w:rsidRPr="00687275">
        <w:rPr>
          <w:rFonts w:ascii="Berlin Sans FB" w:hAnsi="Berlin Sans FB"/>
          <w:lang w:val="es-PE"/>
        </w:rPr>
        <w:t xml:space="preserve">  </w:t>
      </w:r>
      <w:bookmarkStart w:id="1" w:name="_Toc389476701"/>
      <w:r w:rsidR="00617DD9" w:rsidRPr="00687275">
        <w:rPr>
          <w:rFonts w:ascii="Berlin Sans FB" w:hAnsi="Berlin Sans FB"/>
          <w:lang w:val="es-PE"/>
        </w:rPr>
        <w:t xml:space="preserve">Casos de Prueba para el CU </w:t>
      </w:r>
      <w:bookmarkEnd w:id="1"/>
      <w:r w:rsidR="00DD3097">
        <w:rPr>
          <w:rFonts w:ascii="Berlin Sans FB" w:hAnsi="Berlin Sans FB"/>
          <w:color w:val="000000" w:themeColor="text1"/>
          <w:lang w:val="es-PE"/>
        </w:rPr>
        <w:t>Actualizar</w:t>
      </w:r>
      <w:r w:rsidR="00AD7D53" w:rsidRPr="00687275">
        <w:rPr>
          <w:rFonts w:ascii="Berlin Sans FB" w:hAnsi="Berlin Sans FB"/>
          <w:color w:val="000000" w:themeColor="text1"/>
          <w:lang w:val="es-PE"/>
        </w:rPr>
        <w:t xml:space="preserve"> Cita</w:t>
      </w:r>
    </w:p>
    <w:p w:rsidR="002E162B" w:rsidRPr="00687275" w:rsidRDefault="0004002D" w:rsidP="008D13FF">
      <w:pPr>
        <w:pStyle w:val="Ttulo2"/>
        <w:rPr>
          <w:rFonts w:ascii="Berlin Sans FB" w:hAnsi="Berlin Sans FB"/>
          <w:lang w:val="es-PE"/>
        </w:rPr>
      </w:pPr>
      <w:bookmarkStart w:id="2" w:name="_Toc389476702"/>
      <w:r w:rsidRPr="00687275">
        <w:rPr>
          <w:rFonts w:ascii="Berlin Sans FB" w:hAnsi="Berlin Sans FB"/>
          <w:sz w:val="24"/>
          <w:lang w:val="es-PE"/>
        </w:rPr>
        <w:t>Descripción</w:t>
      </w:r>
      <w:bookmarkEnd w:id="2"/>
    </w:p>
    <w:p w:rsidR="0004002D" w:rsidRPr="00434FC2" w:rsidRDefault="0004002D" w:rsidP="00AD7D53">
      <w:pPr>
        <w:ind w:left="720"/>
        <w:jc w:val="both"/>
        <w:rPr>
          <w:rFonts w:ascii="Berlin Sans FB" w:hAnsi="Berlin Sans FB" w:cs="Arial"/>
          <w:sz w:val="24"/>
          <w:szCs w:val="24"/>
          <w:lang w:val="es-PE"/>
        </w:rPr>
      </w:pPr>
      <w:r w:rsidRPr="00434FC2">
        <w:rPr>
          <w:rFonts w:ascii="Berlin Sans FB" w:hAnsi="Berlin Sans FB" w:cs="Arial"/>
          <w:sz w:val="24"/>
          <w:szCs w:val="24"/>
          <w:lang w:val="es-PE"/>
        </w:rPr>
        <w:t xml:space="preserve">Este artefacto cubre el conjunto de pruebas </w:t>
      </w:r>
      <w:r w:rsidR="00AD7D53" w:rsidRPr="00434FC2">
        <w:rPr>
          <w:rFonts w:ascii="Berlin Sans FB" w:hAnsi="Berlin Sans FB" w:cs="Arial"/>
          <w:sz w:val="24"/>
          <w:szCs w:val="24"/>
          <w:lang w:val="es-PE"/>
        </w:rPr>
        <w:t>realiza</w:t>
      </w:r>
      <w:r w:rsidR="00DD3097">
        <w:rPr>
          <w:rFonts w:ascii="Berlin Sans FB" w:hAnsi="Berlin Sans FB" w:cs="Arial"/>
          <w:sz w:val="24"/>
          <w:szCs w:val="24"/>
          <w:lang w:val="es-PE"/>
        </w:rPr>
        <w:t>das sobre el Caso de Uso Actualizar</w:t>
      </w:r>
      <w:r w:rsidR="00AD7D53" w:rsidRPr="00434FC2">
        <w:rPr>
          <w:rFonts w:ascii="Berlin Sans FB" w:hAnsi="Berlin Sans FB" w:cs="Arial"/>
          <w:sz w:val="24"/>
          <w:szCs w:val="24"/>
          <w:lang w:val="es-PE"/>
        </w:rPr>
        <w:t xml:space="preserve"> Cita</w:t>
      </w:r>
    </w:p>
    <w:p w:rsidR="00680CA0" w:rsidRPr="00687275" w:rsidRDefault="00680CA0" w:rsidP="00680CA0">
      <w:pPr>
        <w:pStyle w:val="Ttulo2"/>
        <w:rPr>
          <w:rFonts w:ascii="Berlin Sans FB" w:hAnsi="Berlin Sans FB"/>
          <w:lang w:val="es-PE"/>
        </w:rPr>
      </w:pPr>
      <w:bookmarkStart w:id="3" w:name="_Toc389476703"/>
      <w:r w:rsidRPr="00687275">
        <w:rPr>
          <w:rFonts w:ascii="Berlin Sans FB" w:hAnsi="Berlin Sans FB"/>
          <w:sz w:val="24"/>
          <w:lang w:val="es-PE"/>
        </w:rPr>
        <w:t>Diagrama de flujos</w:t>
      </w:r>
      <w:bookmarkEnd w:id="3"/>
    </w:p>
    <w:p w:rsidR="0004002D" w:rsidRPr="00434FC2" w:rsidRDefault="0004002D" w:rsidP="00617DD9">
      <w:pPr>
        <w:ind w:left="720"/>
        <w:jc w:val="both"/>
        <w:rPr>
          <w:rFonts w:ascii="Berlin Sans FB" w:hAnsi="Berlin Sans FB" w:cs="Arial"/>
          <w:sz w:val="24"/>
          <w:szCs w:val="24"/>
          <w:lang w:val="es-PE"/>
        </w:rPr>
      </w:pPr>
      <w:r w:rsidRPr="00434FC2">
        <w:rPr>
          <w:rFonts w:ascii="Berlin Sans FB" w:hAnsi="Berlin Sans FB" w:cs="Arial"/>
          <w:sz w:val="24"/>
          <w:szCs w:val="24"/>
          <w:lang w:val="es-PE"/>
        </w:rPr>
        <w:t xml:space="preserve">El diagrama de </w:t>
      </w:r>
      <w:r w:rsidR="004226B2" w:rsidRPr="00434FC2">
        <w:rPr>
          <w:rFonts w:ascii="Berlin Sans FB" w:hAnsi="Berlin Sans FB" w:cs="Arial"/>
          <w:sz w:val="24"/>
          <w:szCs w:val="24"/>
          <w:lang w:val="es-PE"/>
        </w:rPr>
        <w:t>flujo para la</w:t>
      </w:r>
      <w:r w:rsidRPr="00434FC2">
        <w:rPr>
          <w:rFonts w:ascii="Berlin Sans FB" w:hAnsi="Berlin Sans FB" w:cs="Arial"/>
          <w:sz w:val="24"/>
          <w:szCs w:val="24"/>
          <w:lang w:val="es-PE"/>
        </w:rPr>
        <w:t xml:space="preserve"> identificación de Caso</w:t>
      </w:r>
      <w:r w:rsidR="000E63FE" w:rsidRPr="00434FC2">
        <w:rPr>
          <w:rFonts w:ascii="Berlin Sans FB" w:hAnsi="Berlin Sans FB" w:cs="Arial"/>
          <w:sz w:val="24"/>
          <w:szCs w:val="24"/>
          <w:lang w:val="es-PE"/>
        </w:rPr>
        <w:t>s</w:t>
      </w:r>
      <w:r w:rsidRPr="00434FC2">
        <w:rPr>
          <w:rFonts w:ascii="Berlin Sans FB" w:hAnsi="Berlin Sans FB" w:cs="Arial"/>
          <w:sz w:val="24"/>
          <w:szCs w:val="24"/>
          <w:lang w:val="es-PE"/>
        </w:rPr>
        <w:t xml:space="preserve"> de </w:t>
      </w:r>
      <w:r w:rsidR="000E63FE" w:rsidRPr="00434FC2">
        <w:rPr>
          <w:rFonts w:ascii="Berlin Sans FB" w:hAnsi="Berlin Sans FB" w:cs="Arial"/>
          <w:sz w:val="24"/>
          <w:szCs w:val="24"/>
          <w:lang w:val="es-PE"/>
        </w:rPr>
        <w:t>Prueba</w:t>
      </w:r>
      <w:r w:rsidRPr="00434FC2">
        <w:rPr>
          <w:rFonts w:ascii="Berlin Sans FB" w:hAnsi="Berlin Sans FB" w:cs="Arial"/>
          <w:sz w:val="24"/>
          <w:szCs w:val="24"/>
          <w:lang w:val="es-PE"/>
        </w:rPr>
        <w:t xml:space="preserve"> es el siguiente:</w:t>
      </w:r>
    </w:p>
    <w:p w:rsidR="00713915" w:rsidRPr="00687275" w:rsidRDefault="004A741F" w:rsidP="00617DD9">
      <w:pPr>
        <w:ind w:left="720"/>
        <w:jc w:val="both"/>
        <w:rPr>
          <w:rFonts w:ascii="Berlin Sans FB" w:hAnsi="Berlin Sans FB" w:cs="Arial"/>
          <w:lang w:val="es-PE"/>
        </w:rPr>
      </w:pPr>
      <w:r>
        <w:rPr>
          <w:rFonts w:ascii="Berlin Sans FB" w:hAnsi="Berlin Sans FB" w:cs="Arial"/>
          <w:noProof/>
          <w:lang w:val="es-ES" w:eastAsia="es-ES"/>
        </w:rPr>
        <w:drawing>
          <wp:inline distT="0" distB="0" distL="0" distR="0">
            <wp:extent cx="5580380" cy="6523355"/>
            <wp:effectExtent l="0" t="0" r="127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ActCi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15E" w:rsidRPr="00687275" w:rsidRDefault="0041715E" w:rsidP="007220D7">
      <w:pPr>
        <w:ind w:left="720"/>
        <w:jc w:val="both"/>
        <w:rPr>
          <w:rFonts w:ascii="Berlin Sans FB" w:hAnsi="Berlin Sans FB" w:cs="Arial"/>
          <w:i/>
          <w:color w:val="0000FF"/>
          <w:lang w:val="es-PE"/>
        </w:rPr>
      </w:pPr>
    </w:p>
    <w:p w:rsidR="0041715E" w:rsidRPr="00687275" w:rsidRDefault="0041715E" w:rsidP="007220D7">
      <w:pPr>
        <w:ind w:left="720"/>
        <w:jc w:val="both"/>
        <w:rPr>
          <w:rFonts w:ascii="Berlin Sans FB" w:hAnsi="Berlin Sans FB" w:cs="Arial"/>
          <w:i/>
          <w:color w:val="0000FF"/>
          <w:lang w:val="es-PE"/>
        </w:rPr>
      </w:pPr>
      <w:r w:rsidRPr="00687275">
        <w:rPr>
          <w:rFonts w:ascii="Berlin Sans FB" w:hAnsi="Berlin Sans FB" w:cs="Arial"/>
          <w:i/>
          <w:color w:val="0000FF"/>
          <w:lang w:val="es-PE"/>
        </w:rPr>
        <w:t xml:space="preserve">                                                      </w:t>
      </w:r>
    </w:p>
    <w:p w:rsidR="001E6823" w:rsidRPr="00687275" w:rsidRDefault="001E6823" w:rsidP="001E6823">
      <w:pPr>
        <w:pStyle w:val="Prrafodelista"/>
        <w:jc w:val="both"/>
        <w:rPr>
          <w:rFonts w:ascii="Berlin Sans FB" w:hAnsi="Berlin Sans FB" w:cs="Arial"/>
          <w:b/>
          <w:szCs w:val="22"/>
          <w:lang w:val="es-MX"/>
        </w:rPr>
      </w:pPr>
    </w:p>
    <w:p w:rsidR="001E6823" w:rsidRPr="00434FC2" w:rsidRDefault="001E6823" w:rsidP="001E6823">
      <w:pPr>
        <w:pStyle w:val="Prrafodelista"/>
        <w:numPr>
          <w:ilvl w:val="0"/>
          <w:numId w:val="5"/>
        </w:numPr>
        <w:jc w:val="both"/>
        <w:rPr>
          <w:rFonts w:ascii="Berlin Sans FB" w:hAnsi="Berlin Sans FB" w:cs="Arial"/>
          <w:b/>
          <w:sz w:val="24"/>
          <w:szCs w:val="24"/>
          <w:lang w:val="es-MX"/>
        </w:rPr>
      </w:pPr>
      <w:r w:rsidRPr="00434FC2">
        <w:rPr>
          <w:rFonts w:ascii="Berlin Sans FB" w:hAnsi="Berlin Sans FB" w:cs="Arial"/>
          <w:b/>
          <w:sz w:val="24"/>
          <w:szCs w:val="24"/>
          <w:lang w:val="es-MX"/>
        </w:rPr>
        <w:lastRenderedPageBreak/>
        <w:t xml:space="preserve">Complejidad </w:t>
      </w:r>
      <w:proofErr w:type="spellStart"/>
      <w:r w:rsidRPr="00434FC2">
        <w:rPr>
          <w:rFonts w:ascii="Berlin Sans FB" w:hAnsi="Berlin Sans FB" w:cs="Arial"/>
          <w:b/>
          <w:sz w:val="24"/>
          <w:szCs w:val="24"/>
          <w:lang w:val="es-MX"/>
        </w:rPr>
        <w:t>Ciclomática</w:t>
      </w:r>
      <w:proofErr w:type="spellEnd"/>
      <w:r w:rsidRPr="00434FC2">
        <w:rPr>
          <w:rFonts w:ascii="Berlin Sans FB" w:hAnsi="Berlin Sans FB" w:cs="Arial"/>
          <w:b/>
          <w:sz w:val="24"/>
          <w:szCs w:val="24"/>
          <w:lang w:val="es-MX"/>
        </w:rPr>
        <w:t xml:space="preserve"> por Aristas y Nodos:</w:t>
      </w:r>
    </w:p>
    <w:p w:rsidR="001E6823" w:rsidRPr="00434FC2" w:rsidRDefault="000F2E71" w:rsidP="00434FC2">
      <w:pPr>
        <w:ind w:left="720"/>
        <w:jc w:val="both"/>
        <w:rPr>
          <w:rFonts w:ascii="Berlin Sans FB" w:hAnsi="Berlin Sans FB" w:cs="Arial"/>
          <w:sz w:val="24"/>
          <w:szCs w:val="24"/>
          <w:lang w:val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V (G) = A – N + 2 = 15 – 12</w:t>
      </w:r>
      <w:r w:rsidR="00D06225">
        <w:rPr>
          <w:rFonts w:ascii="Berlin Sans FB" w:hAnsi="Berlin Sans FB" w:cs="Arial"/>
          <w:sz w:val="24"/>
          <w:szCs w:val="24"/>
          <w:lang w:val="es-PE"/>
        </w:rPr>
        <w:t xml:space="preserve"> +2 = 5</w:t>
      </w:r>
      <w:r w:rsidR="001E6823" w:rsidRPr="00434FC2">
        <w:rPr>
          <w:rFonts w:ascii="Berlin Sans FB" w:hAnsi="Berlin Sans FB" w:cs="Arial"/>
          <w:sz w:val="24"/>
          <w:szCs w:val="24"/>
          <w:lang w:val="es-PE"/>
        </w:rPr>
        <w:t xml:space="preserve"> (No se cuentan la arista de Inicio y fin)</w:t>
      </w:r>
    </w:p>
    <w:p w:rsidR="001E6823" w:rsidRPr="00434FC2" w:rsidRDefault="001E6823" w:rsidP="001E6823">
      <w:pPr>
        <w:pStyle w:val="Prrafodelista"/>
        <w:numPr>
          <w:ilvl w:val="0"/>
          <w:numId w:val="5"/>
        </w:numPr>
        <w:jc w:val="both"/>
        <w:rPr>
          <w:rFonts w:ascii="Berlin Sans FB" w:hAnsi="Berlin Sans FB" w:cs="Arial"/>
          <w:b/>
          <w:sz w:val="24"/>
          <w:szCs w:val="24"/>
          <w:lang w:val="es-MX"/>
        </w:rPr>
      </w:pPr>
      <w:r w:rsidRPr="00434FC2">
        <w:rPr>
          <w:rFonts w:ascii="Berlin Sans FB" w:hAnsi="Berlin Sans FB" w:cs="Arial"/>
          <w:b/>
          <w:sz w:val="24"/>
          <w:szCs w:val="24"/>
          <w:lang w:val="es-MX"/>
        </w:rPr>
        <w:t xml:space="preserve">Complejidad </w:t>
      </w:r>
      <w:proofErr w:type="spellStart"/>
      <w:r w:rsidRPr="00434FC2">
        <w:rPr>
          <w:rFonts w:ascii="Berlin Sans FB" w:hAnsi="Berlin Sans FB" w:cs="Arial"/>
          <w:b/>
          <w:sz w:val="24"/>
          <w:szCs w:val="24"/>
          <w:lang w:val="es-MX"/>
        </w:rPr>
        <w:t>Ciclomática</w:t>
      </w:r>
      <w:proofErr w:type="spellEnd"/>
      <w:r w:rsidRPr="00434FC2">
        <w:rPr>
          <w:rFonts w:ascii="Berlin Sans FB" w:hAnsi="Berlin Sans FB" w:cs="Arial"/>
          <w:b/>
          <w:sz w:val="24"/>
          <w:szCs w:val="24"/>
          <w:lang w:val="es-MX"/>
        </w:rPr>
        <w:t xml:space="preserve"> por regiones:</w:t>
      </w:r>
    </w:p>
    <w:p w:rsidR="001E6823" w:rsidRPr="00434FC2" w:rsidRDefault="001E6823" w:rsidP="001E6823">
      <w:pPr>
        <w:ind w:firstLine="360"/>
        <w:jc w:val="both"/>
        <w:rPr>
          <w:rFonts w:ascii="Berlin Sans FB" w:hAnsi="Berlin Sans FB" w:cs="Arial"/>
          <w:sz w:val="24"/>
          <w:szCs w:val="24"/>
          <w:lang w:val="es-MX"/>
        </w:rPr>
      </w:pPr>
      <w:r w:rsidRPr="00434FC2">
        <w:rPr>
          <w:rFonts w:ascii="Berlin Sans FB" w:hAnsi="Berlin Sans FB" w:cs="Arial"/>
          <w:sz w:val="24"/>
          <w:szCs w:val="24"/>
          <w:lang w:val="es-MX"/>
        </w:rPr>
        <w:t xml:space="preserve">V (G) = R + 1 = </w:t>
      </w:r>
      <w:r w:rsidR="00D06225">
        <w:rPr>
          <w:rFonts w:ascii="Berlin Sans FB" w:hAnsi="Berlin Sans FB" w:cs="Arial"/>
          <w:sz w:val="24"/>
          <w:szCs w:val="24"/>
          <w:lang w:val="es-MX"/>
        </w:rPr>
        <w:t>4</w:t>
      </w:r>
      <w:r w:rsidR="00874840" w:rsidRPr="00434FC2">
        <w:rPr>
          <w:rFonts w:ascii="Berlin Sans FB" w:hAnsi="Berlin Sans FB" w:cs="Arial"/>
          <w:sz w:val="24"/>
          <w:szCs w:val="24"/>
          <w:lang w:val="es-MX"/>
        </w:rPr>
        <w:t xml:space="preserve"> </w:t>
      </w:r>
      <w:r w:rsidRPr="00434FC2">
        <w:rPr>
          <w:rFonts w:ascii="Berlin Sans FB" w:hAnsi="Berlin Sans FB" w:cs="Arial"/>
          <w:sz w:val="24"/>
          <w:szCs w:val="24"/>
          <w:lang w:val="es-MX"/>
        </w:rPr>
        <w:t xml:space="preserve">+ 1 = </w:t>
      </w:r>
      <w:r w:rsidR="00D06225">
        <w:rPr>
          <w:rFonts w:ascii="Berlin Sans FB" w:hAnsi="Berlin Sans FB" w:cs="Arial"/>
          <w:sz w:val="24"/>
          <w:szCs w:val="24"/>
          <w:lang w:val="es-MX"/>
        </w:rPr>
        <w:t>5</w:t>
      </w:r>
    </w:p>
    <w:p w:rsidR="001E6823" w:rsidRPr="00434FC2" w:rsidRDefault="001E6823" w:rsidP="001E6823">
      <w:pPr>
        <w:pStyle w:val="Prrafodelista"/>
        <w:numPr>
          <w:ilvl w:val="0"/>
          <w:numId w:val="5"/>
        </w:numPr>
        <w:jc w:val="both"/>
        <w:rPr>
          <w:rFonts w:ascii="Berlin Sans FB" w:hAnsi="Berlin Sans FB" w:cs="Arial"/>
          <w:b/>
          <w:sz w:val="24"/>
          <w:szCs w:val="24"/>
          <w:lang w:val="es-MX"/>
        </w:rPr>
      </w:pPr>
      <w:r w:rsidRPr="00434FC2">
        <w:rPr>
          <w:rFonts w:ascii="Berlin Sans FB" w:hAnsi="Berlin Sans FB" w:cs="Arial"/>
          <w:b/>
          <w:sz w:val="24"/>
          <w:szCs w:val="24"/>
          <w:lang w:val="es-MX"/>
        </w:rPr>
        <w:t xml:space="preserve">Complejidad </w:t>
      </w:r>
      <w:proofErr w:type="spellStart"/>
      <w:r w:rsidRPr="00434FC2">
        <w:rPr>
          <w:rFonts w:ascii="Berlin Sans FB" w:hAnsi="Berlin Sans FB" w:cs="Arial"/>
          <w:b/>
          <w:sz w:val="24"/>
          <w:szCs w:val="24"/>
          <w:lang w:val="es-MX"/>
        </w:rPr>
        <w:t>Ciclomática</w:t>
      </w:r>
      <w:proofErr w:type="spellEnd"/>
      <w:r w:rsidRPr="00434FC2">
        <w:rPr>
          <w:rFonts w:ascii="Berlin Sans FB" w:hAnsi="Berlin Sans FB" w:cs="Arial"/>
          <w:b/>
          <w:sz w:val="24"/>
          <w:szCs w:val="24"/>
          <w:lang w:val="es-MX"/>
        </w:rPr>
        <w:t xml:space="preserve"> por Nodos Predicados:</w:t>
      </w:r>
    </w:p>
    <w:p w:rsidR="001E6823" w:rsidRPr="00434FC2" w:rsidRDefault="001E6823" w:rsidP="001E6823">
      <w:pPr>
        <w:ind w:left="360"/>
        <w:jc w:val="both"/>
        <w:rPr>
          <w:rFonts w:ascii="Berlin Sans FB" w:hAnsi="Berlin Sans FB" w:cs="Arial"/>
          <w:sz w:val="24"/>
          <w:szCs w:val="24"/>
          <w:lang w:val="es-MX"/>
        </w:rPr>
      </w:pPr>
      <w:r w:rsidRPr="00434FC2">
        <w:rPr>
          <w:rFonts w:ascii="Berlin Sans FB" w:hAnsi="Berlin Sans FB" w:cs="Arial"/>
          <w:sz w:val="24"/>
          <w:szCs w:val="24"/>
          <w:lang w:val="es-MX"/>
        </w:rPr>
        <w:t xml:space="preserve">V (G) = NP + 1 = </w:t>
      </w:r>
      <w:r w:rsidR="00D06225">
        <w:rPr>
          <w:rFonts w:ascii="Berlin Sans FB" w:hAnsi="Berlin Sans FB" w:cs="Arial"/>
          <w:sz w:val="24"/>
          <w:szCs w:val="24"/>
          <w:lang w:val="es-MX"/>
        </w:rPr>
        <w:t>4</w:t>
      </w:r>
      <w:r w:rsidR="00874840" w:rsidRPr="00434FC2">
        <w:rPr>
          <w:rFonts w:ascii="Berlin Sans FB" w:hAnsi="Berlin Sans FB" w:cs="Arial"/>
          <w:sz w:val="24"/>
          <w:szCs w:val="24"/>
          <w:lang w:val="es-MX"/>
        </w:rPr>
        <w:t xml:space="preserve"> </w:t>
      </w:r>
      <w:r w:rsidRPr="00434FC2">
        <w:rPr>
          <w:rFonts w:ascii="Berlin Sans FB" w:hAnsi="Berlin Sans FB" w:cs="Arial"/>
          <w:sz w:val="24"/>
          <w:szCs w:val="24"/>
          <w:lang w:val="es-MX"/>
        </w:rPr>
        <w:t xml:space="preserve">+ 1 = </w:t>
      </w:r>
      <w:r w:rsidR="00D06225">
        <w:rPr>
          <w:rFonts w:ascii="Berlin Sans FB" w:hAnsi="Berlin Sans FB" w:cs="Arial"/>
          <w:sz w:val="24"/>
          <w:szCs w:val="24"/>
          <w:lang w:val="es-MX"/>
        </w:rPr>
        <w:t>5</w:t>
      </w:r>
    </w:p>
    <w:p w:rsidR="001E6823" w:rsidRPr="00687275" w:rsidRDefault="001E6823" w:rsidP="001E6823">
      <w:pPr>
        <w:ind w:left="284"/>
        <w:jc w:val="both"/>
        <w:rPr>
          <w:rFonts w:ascii="Berlin Sans FB" w:hAnsi="Berlin Sans FB" w:cs="Arial"/>
          <w:szCs w:val="22"/>
          <w:lang w:val="es-MX"/>
        </w:rPr>
      </w:pPr>
    </w:p>
    <w:p w:rsidR="0004002D" w:rsidRPr="00687275" w:rsidRDefault="0004002D" w:rsidP="007220D7">
      <w:pPr>
        <w:ind w:left="720"/>
        <w:jc w:val="both"/>
        <w:rPr>
          <w:rFonts w:ascii="Berlin Sans FB" w:hAnsi="Berlin Sans FB" w:cs="Arial"/>
          <w:i/>
          <w:color w:val="0000FF"/>
          <w:lang w:val="es-PE"/>
        </w:rPr>
      </w:pPr>
    </w:p>
    <w:tbl>
      <w:tblPr>
        <w:tblStyle w:val="Tablaconcuadrcula"/>
        <w:tblW w:w="0" w:type="auto"/>
        <w:tblInd w:w="675" w:type="dxa"/>
        <w:tblLook w:val="01E0" w:firstRow="1" w:lastRow="1" w:firstColumn="1" w:lastColumn="1" w:noHBand="0" w:noVBand="0"/>
      </w:tblPr>
      <w:tblGrid>
        <w:gridCol w:w="3789"/>
        <w:gridCol w:w="747"/>
      </w:tblGrid>
      <w:tr w:rsidR="008F4D73" w:rsidRPr="00434FC2">
        <w:trPr>
          <w:trHeight w:val="447"/>
        </w:trPr>
        <w:tc>
          <w:tcPr>
            <w:tcW w:w="3789" w:type="dxa"/>
            <w:shd w:val="clear" w:color="auto" w:fill="E6E6E6"/>
            <w:vAlign w:val="center"/>
          </w:tcPr>
          <w:p w:rsidR="008F4D73" w:rsidRPr="00434FC2" w:rsidRDefault="008F4D73" w:rsidP="008F4D73">
            <w:pPr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>Cantidad de Casos de Prueba</w:t>
            </w:r>
          </w:p>
        </w:tc>
        <w:tc>
          <w:tcPr>
            <w:tcW w:w="747" w:type="dxa"/>
            <w:vAlign w:val="center"/>
          </w:tcPr>
          <w:p w:rsidR="008F4D73" w:rsidRPr="00434FC2" w:rsidRDefault="00D06225" w:rsidP="008F4D73">
            <w:pPr>
              <w:jc w:val="center"/>
              <w:rPr>
                <w:rFonts w:ascii="Berlin Sans FB" w:hAnsi="Berlin Sans FB" w:cs="Arial"/>
                <w:i/>
                <w:color w:val="0000FF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i/>
                <w:sz w:val="24"/>
                <w:szCs w:val="24"/>
                <w:lang w:val="es-PE"/>
              </w:rPr>
              <w:t>5</w:t>
            </w:r>
          </w:p>
        </w:tc>
      </w:tr>
    </w:tbl>
    <w:p w:rsidR="008F4D73" w:rsidRPr="00687275" w:rsidRDefault="008F4D73" w:rsidP="007220D7">
      <w:pPr>
        <w:ind w:left="720"/>
        <w:jc w:val="both"/>
        <w:rPr>
          <w:rFonts w:ascii="Berlin Sans FB" w:hAnsi="Berlin Sans FB" w:cs="Arial"/>
          <w:i/>
          <w:color w:val="0000FF"/>
          <w:lang w:val="es-PE"/>
        </w:rPr>
      </w:pPr>
    </w:p>
    <w:p w:rsidR="001E6823" w:rsidRPr="00687275" w:rsidRDefault="001E6823" w:rsidP="00436577">
      <w:pPr>
        <w:ind w:left="720"/>
        <w:jc w:val="both"/>
        <w:rPr>
          <w:rFonts w:ascii="Berlin Sans FB" w:hAnsi="Berlin Sans FB" w:cs="Arial"/>
          <w:i/>
          <w:color w:val="0000FF"/>
          <w:lang w:val="es-PE"/>
        </w:rPr>
      </w:pPr>
    </w:p>
    <w:p w:rsidR="00680CA0" w:rsidRPr="00687275" w:rsidRDefault="00680CA0" w:rsidP="00680CA0">
      <w:pPr>
        <w:pStyle w:val="Ttulo2"/>
        <w:rPr>
          <w:rFonts w:ascii="Berlin Sans FB" w:hAnsi="Berlin Sans FB"/>
          <w:sz w:val="24"/>
          <w:lang w:val="es-PE"/>
        </w:rPr>
      </w:pPr>
      <w:bookmarkStart w:id="4" w:name="_Toc389476704"/>
      <w:r w:rsidRPr="00687275">
        <w:rPr>
          <w:rFonts w:ascii="Berlin Sans FB" w:hAnsi="Berlin Sans FB"/>
          <w:sz w:val="24"/>
          <w:lang w:val="es-PE"/>
        </w:rPr>
        <w:t>Tabla de Casos de Prueba (Escenarios)</w:t>
      </w:r>
      <w:bookmarkEnd w:id="4"/>
    </w:p>
    <w:p w:rsidR="00886A12" w:rsidRPr="00687275" w:rsidRDefault="00886A12" w:rsidP="00886A12">
      <w:pPr>
        <w:widowControl/>
        <w:spacing w:after="120" w:line="240" w:lineRule="auto"/>
        <w:ind w:left="720"/>
        <w:jc w:val="both"/>
        <w:rPr>
          <w:rFonts w:ascii="Berlin Sans FB" w:hAnsi="Berlin Sans FB" w:cs="Arial"/>
          <w:sz w:val="22"/>
          <w:szCs w:val="24"/>
          <w:lang w:val="es-ES_tradnl" w:eastAsia="es-ES_tradnl"/>
        </w:rPr>
      </w:pPr>
    </w:p>
    <w:tbl>
      <w:tblPr>
        <w:tblStyle w:val="Tablaconcuadrcula"/>
        <w:tblW w:w="8460" w:type="dxa"/>
        <w:tblInd w:w="720" w:type="dxa"/>
        <w:tblLook w:val="01E0" w:firstRow="1" w:lastRow="1" w:firstColumn="1" w:lastColumn="1" w:noHBand="0" w:noVBand="0"/>
      </w:tblPr>
      <w:tblGrid>
        <w:gridCol w:w="1373"/>
        <w:gridCol w:w="4252"/>
        <w:gridCol w:w="2835"/>
      </w:tblGrid>
      <w:tr w:rsidR="004226B2" w:rsidRPr="00434FC2">
        <w:trPr>
          <w:trHeight w:val="249"/>
        </w:trPr>
        <w:tc>
          <w:tcPr>
            <w:tcW w:w="1373" w:type="dxa"/>
            <w:shd w:val="clear" w:color="auto" w:fill="E6E6E6"/>
          </w:tcPr>
          <w:p w:rsidR="004226B2" w:rsidRPr="00434FC2" w:rsidRDefault="00C51E06" w:rsidP="004226B2">
            <w:pPr>
              <w:jc w:val="center"/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>Caso de</w:t>
            </w:r>
            <w:r w:rsidR="004226B2" w:rsidRPr="00434FC2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 xml:space="preserve"> prueba</w:t>
            </w:r>
            <w:r w:rsidRPr="00434FC2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 xml:space="preserve"> No.</w:t>
            </w:r>
          </w:p>
        </w:tc>
        <w:tc>
          <w:tcPr>
            <w:tcW w:w="4252" w:type="dxa"/>
            <w:shd w:val="clear" w:color="auto" w:fill="E6E6E6"/>
          </w:tcPr>
          <w:p w:rsidR="004226B2" w:rsidRPr="00434FC2" w:rsidRDefault="00A25236" w:rsidP="004226B2">
            <w:pPr>
              <w:jc w:val="center"/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>Nombre del caso de prueba</w:t>
            </w:r>
          </w:p>
        </w:tc>
        <w:tc>
          <w:tcPr>
            <w:tcW w:w="2835" w:type="dxa"/>
            <w:shd w:val="clear" w:color="auto" w:fill="E6E6E6"/>
          </w:tcPr>
          <w:p w:rsidR="004226B2" w:rsidRPr="00434FC2" w:rsidRDefault="00A25236" w:rsidP="004226B2">
            <w:pPr>
              <w:jc w:val="center"/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>Secuencia de eventos</w:t>
            </w:r>
          </w:p>
        </w:tc>
      </w:tr>
      <w:tr w:rsidR="004226B2" w:rsidRPr="00434FC2" w:rsidTr="007A1277">
        <w:trPr>
          <w:trHeight w:val="321"/>
        </w:trPr>
        <w:tc>
          <w:tcPr>
            <w:tcW w:w="1373" w:type="dxa"/>
          </w:tcPr>
          <w:p w:rsidR="003D7AF6" w:rsidRPr="00434FC2" w:rsidRDefault="00DB0396" w:rsidP="003D7AF6">
            <w:pPr>
              <w:jc w:val="center"/>
              <w:rPr>
                <w:rFonts w:ascii="Berlin Sans FB" w:hAnsi="Berlin Sans FB" w:cs="Arial"/>
                <w:color w:val="0000FF"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CP1</w:t>
            </w:r>
          </w:p>
        </w:tc>
        <w:tc>
          <w:tcPr>
            <w:tcW w:w="4252" w:type="dxa"/>
          </w:tcPr>
          <w:p w:rsidR="004226B2" w:rsidRPr="00434FC2" w:rsidRDefault="001E6823" w:rsidP="003D7AF6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Flujo Base</w:t>
            </w:r>
          </w:p>
          <w:p w:rsidR="003D7AF6" w:rsidRPr="00434FC2" w:rsidRDefault="003D7AF6" w:rsidP="00C46908">
            <w:pPr>
              <w:rPr>
                <w:rFonts w:ascii="Berlin Sans FB" w:hAnsi="Berlin Sans FB" w:cs="Arial"/>
                <w:color w:val="0000FF"/>
                <w:sz w:val="24"/>
                <w:szCs w:val="24"/>
                <w:lang w:val="es-PE"/>
              </w:rPr>
            </w:pPr>
          </w:p>
        </w:tc>
        <w:tc>
          <w:tcPr>
            <w:tcW w:w="2835" w:type="dxa"/>
          </w:tcPr>
          <w:p w:rsidR="003D7AF6" w:rsidRPr="00434FC2" w:rsidRDefault="00D06225" w:rsidP="00A84E88">
            <w:pPr>
              <w:jc w:val="both"/>
              <w:rPr>
                <w:rFonts w:ascii="Berlin Sans FB" w:hAnsi="Berlin Sans FB" w:cs="Arial"/>
                <w:color w:val="0000FF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Incio-</w:t>
            </w:r>
            <w:r w:rsidR="008431C5">
              <w:rPr>
                <w:rFonts w:ascii="Berlin Sans FB" w:hAnsi="Berlin Sans FB" w:cs="Arial"/>
                <w:sz w:val="24"/>
                <w:szCs w:val="24"/>
                <w:lang w:val="es-PE"/>
              </w:rPr>
              <w:t>1-2-3-4-5-6-7-8-9-10-11-12</w:t>
            </w:r>
            <w:r w:rsidR="00EB0CBB">
              <w:rPr>
                <w:rFonts w:ascii="Berlin Sans FB" w:hAnsi="Berlin Sans FB" w:cs="Arial"/>
                <w:sz w:val="24"/>
                <w:szCs w:val="24"/>
                <w:lang w:val="es-PE"/>
              </w:rPr>
              <w:t>-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Fin</w:t>
            </w:r>
          </w:p>
        </w:tc>
      </w:tr>
      <w:tr w:rsidR="004226B2" w:rsidRPr="00434FC2">
        <w:trPr>
          <w:trHeight w:val="249"/>
        </w:trPr>
        <w:tc>
          <w:tcPr>
            <w:tcW w:w="1373" w:type="dxa"/>
          </w:tcPr>
          <w:p w:rsidR="004226B2" w:rsidRPr="00434FC2" w:rsidRDefault="00DB0396" w:rsidP="003D7AF6">
            <w:pPr>
              <w:jc w:val="center"/>
              <w:rPr>
                <w:rFonts w:ascii="Berlin Sans FB" w:hAnsi="Berlin Sans FB" w:cs="Arial"/>
                <w:color w:val="0000FF"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CP2</w:t>
            </w:r>
          </w:p>
        </w:tc>
        <w:tc>
          <w:tcPr>
            <w:tcW w:w="4252" w:type="dxa"/>
          </w:tcPr>
          <w:p w:rsidR="004226B2" w:rsidRPr="00434FC2" w:rsidRDefault="000F2E71" w:rsidP="003D7AF6">
            <w:pPr>
              <w:jc w:val="center"/>
              <w:rPr>
                <w:rFonts w:ascii="Berlin Sans FB" w:hAnsi="Berlin Sans FB" w:cs="Arial"/>
                <w:color w:val="0000FF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Cita</w:t>
            </w:r>
            <w:r w:rsidR="0093240F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 no Encontrado</w:t>
            </w:r>
          </w:p>
        </w:tc>
        <w:tc>
          <w:tcPr>
            <w:tcW w:w="2835" w:type="dxa"/>
          </w:tcPr>
          <w:p w:rsidR="004226B2" w:rsidRPr="00434FC2" w:rsidRDefault="00D06225" w:rsidP="008431C5">
            <w:pPr>
              <w:jc w:val="both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Inicio-</w:t>
            </w:r>
            <w:r w:rsidR="00DB0396"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1-2-3-4-5-</w:t>
            </w:r>
            <w:r w:rsidR="00DB0396" w:rsidRPr="00434FC2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6-4-5-6</w:t>
            </w:r>
            <w:r w:rsidR="00DB0396"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-7-8-9-10-11-12</w:t>
            </w:r>
            <w:r w:rsidR="00EB0CBB">
              <w:rPr>
                <w:rFonts w:ascii="Berlin Sans FB" w:hAnsi="Berlin Sans FB" w:cs="Arial"/>
                <w:sz w:val="24"/>
                <w:szCs w:val="24"/>
                <w:lang w:val="es-PE"/>
              </w:rPr>
              <w:t>-Fin</w:t>
            </w:r>
          </w:p>
        </w:tc>
      </w:tr>
      <w:tr w:rsidR="002D0EF8" w:rsidRPr="00434FC2">
        <w:trPr>
          <w:trHeight w:val="249"/>
        </w:trPr>
        <w:tc>
          <w:tcPr>
            <w:tcW w:w="1373" w:type="dxa"/>
          </w:tcPr>
          <w:p w:rsidR="002D0EF8" w:rsidRPr="00434FC2" w:rsidRDefault="002D0EF8" w:rsidP="003D7AF6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CP3</w:t>
            </w:r>
          </w:p>
        </w:tc>
        <w:tc>
          <w:tcPr>
            <w:tcW w:w="4252" w:type="dxa"/>
          </w:tcPr>
          <w:p w:rsidR="002D0EF8" w:rsidRPr="00434FC2" w:rsidRDefault="008431C5" w:rsidP="003D7AF6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Diagnostico no ingresado</w:t>
            </w:r>
          </w:p>
        </w:tc>
        <w:tc>
          <w:tcPr>
            <w:tcW w:w="2835" w:type="dxa"/>
          </w:tcPr>
          <w:p w:rsidR="002D0EF8" w:rsidRPr="00434FC2" w:rsidRDefault="00EB0CBB" w:rsidP="00016363">
            <w:pPr>
              <w:jc w:val="both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Inicio-</w:t>
            </w:r>
            <w:r w:rsidR="002D0EF8"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1-2-3-4-5-6-7</w:t>
            </w:r>
            <w:r w:rsidR="00E31746">
              <w:rPr>
                <w:rFonts w:ascii="Berlin Sans FB" w:hAnsi="Berlin Sans FB" w:cs="Arial"/>
                <w:sz w:val="24"/>
                <w:szCs w:val="24"/>
                <w:lang w:val="es-PE"/>
              </w:rPr>
              <w:t>-8</w:t>
            </w:r>
            <w:r w:rsidR="002D0EF8" w:rsidRPr="00E31746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-</w:t>
            </w:r>
            <w:r w:rsidR="00E31746" w:rsidRPr="00E31746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9-7-8-9</w:t>
            </w:r>
            <w:r w:rsidR="00E31746">
              <w:rPr>
                <w:rFonts w:ascii="Berlin Sans FB" w:hAnsi="Berlin Sans FB" w:cs="Arial"/>
                <w:sz w:val="24"/>
                <w:szCs w:val="24"/>
                <w:lang w:val="es-PE"/>
              </w:rPr>
              <w:t>-10-11-12-</w:t>
            </w:r>
            <w:r w:rsidRPr="00EB0CBB">
              <w:rPr>
                <w:rFonts w:ascii="Berlin Sans FB" w:hAnsi="Berlin Sans FB" w:cs="Arial"/>
                <w:color w:val="000000" w:themeColor="text1"/>
                <w:sz w:val="24"/>
                <w:szCs w:val="24"/>
                <w:lang w:val="es-PE"/>
              </w:rPr>
              <w:t>Fin</w:t>
            </w:r>
          </w:p>
        </w:tc>
      </w:tr>
      <w:tr w:rsidR="00EB0CBB" w:rsidRPr="00434FC2">
        <w:trPr>
          <w:trHeight w:val="249"/>
        </w:trPr>
        <w:tc>
          <w:tcPr>
            <w:tcW w:w="1373" w:type="dxa"/>
          </w:tcPr>
          <w:p w:rsidR="00EB0CBB" w:rsidRPr="00434FC2" w:rsidRDefault="00EB0CBB" w:rsidP="003D7AF6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CP4</w:t>
            </w:r>
          </w:p>
        </w:tc>
        <w:tc>
          <w:tcPr>
            <w:tcW w:w="4252" w:type="dxa"/>
          </w:tcPr>
          <w:p w:rsidR="00EB0CBB" w:rsidRPr="00434FC2" w:rsidRDefault="008431C5" w:rsidP="003D7AF6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Tratamiento no ingresado</w:t>
            </w:r>
          </w:p>
        </w:tc>
        <w:tc>
          <w:tcPr>
            <w:tcW w:w="2835" w:type="dxa"/>
          </w:tcPr>
          <w:p w:rsidR="00EB0CBB" w:rsidRDefault="00EB0CBB" w:rsidP="00E31746">
            <w:pPr>
              <w:jc w:val="both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Inicio-1-2-3-4-5-6-7-8</w:t>
            </w:r>
            <w:r w:rsidRPr="00E31746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-9-</w:t>
            </w:r>
            <w:r w:rsidR="00E31746" w:rsidRPr="00E31746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8-9</w:t>
            </w:r>
            <w:r w:rsidR="00E31746">
              <w:rPr>
                <w:rFonts w:ascii="Berlin Sans FB" w:hAnsi="Berlin Sans FB" w:cs="Arial"/>
                <w:sz w:val="24"/>
                <w:szCs w:val="24"/>
                <w:lang w:val="es-PE"/>
              </w:rPr>
              <w:t>-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10</w:t>
            </w:r>
            <w:r w:rsidRPr="00E31746">
              <w:rPr>
                <w:rFonts w:ascii="Berlin Sans FB" w:hAnsi="Berlin Sans FB" w:cs="Arial"/>
                <w:sz w:val="24"/>
                <w:szCs w:val="24"/>
                <w:lang w:val="es-PE"/>
              </w:rPr>
              <w:t>-11-12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-Fin</w:t>
            </w:r>
          </w:p>
        </w:tc>
      </w:tr>
      <w:tr w:rsidR="00EB0CBB" w:rsidRPr="00434FC2">
        <w:trPr>
          <w:trHeight w:val="249"/>
        </w:trPr>
        <w:tc>
          <w:tcPr>
            <w:tcW w:w="1373" w:type="dxa"/>
          </w:tcPr>
          <w:p w:rsidR="00EB0CBB" w:rsidRDefault="00EB0CBB" w:rsidP="003D7AF6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CP5</w:t>
            </w:r>
          </w:p>
        </w:tc>
        <w:tc>
          <w:tcPr>
            <w:tcW w:w="4252" w:type="dxa"/>
          </w:tcPr>
          <w:p w:rsidR="00EB0CBB" w:rsidRDefault="0093240F" w:rsidP="003D7AF6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Cita no </w:t>
            </w:r>
            <w:r w:rsidR="008431C5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actualizada</w:t>
            </w:r>
          </w:p>
        </w:tc>
        <w:tc>
          <w:tcPr>
            <w:tcW w:w="2835" w:type="dxa"/>
          </w:tcPr>
          <w:p w:rsidR="00EB0CBB" w:rsidRDefault="00EB0CBB" w:rsidP="00E31746">
            <w:pPr>
              <w:jc w:val="both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Inicio-1-2-3-4-5-6-7-8-9-</w:t>
            </w:r>
            <w:r w:rsidRPr="00D05FC3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10-</w:t>
            </w:r>
            <w:r w:rsidR="00D05FC3" w:rsidRPr="00D05FC3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9-10</w:t>
            </w:r>
            <w:r w:rsidR="00D05FC3">
              <w:rPr>
                <w:rFonts w:ascii="Berlin Sans FB" w:hAnsi="Berlin Sans FB" w:cs="Arial"/>
                <w:sz w:val="24"/>
                <w:szCs w:val="24"/>
                <w:lang w:val="es-PE"/>
              </w:rPr>
              <w:t>-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11-12-Fin</w:t>
            </w:r>
          </w:p>
        </w:tc>
      </w:tr>
    </w:tbl>
    <w:p w:rsidR="002921F9" w:rsidRPr="00687275" w:rsidRDefault="002921F9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0602E7" w:rsidRDefault="000602E7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434FC2" w:rsidRPr="00687275" w:rsidRDefault="00434FC2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41691F" w:rsidRDefault="0041691F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</w:p>
    <w:p w:rsidR="0041691F" w:rsidRDefault="0041691F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</w:p>
    <w:p w:rsidR="0041691F" w:rsidRDefault="0041691F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</w:p>
    <w:p w:rsidR="0041691F" w:rsidRDefault="0041691F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</w:p>
    <w:p w:rsidR="0041691F" w:rsidRDefault="0041691F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</w:p>
    <w:p w:rsidR="0041691F" w:rsidRDefault="0041691F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</w:p>
    <w:p w:rsidR="0041691F" w:rsidRDefault="0041691F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</w:p>
    <w:p w:rsidR="0041691F" w:rsidRDefault="0041691F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</w:p>
    <w:p w:rsidR="0041691F" w:rsidRDefault="0041691F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</w:p>
    <w:p w:rsidR="0041691F" w:rsidRDefault="0041691F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</w:p>
    <w:p w:rsidR="0041691F" w:rsidRDefault="0041691F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</w:p>
    <w:p w:rsidR="00364FC9" w:rsidRDefault="00364FC9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</w:p>
    <w:p w:rsidR="0041691F" w:rsidRDefault="0041691F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</w:p>
    <w:p w:rsidR="000602E7" w:rsidRPr="00434FC2" w:rsidRDefault="000602E7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  <w:r w:rsidRPr="00434FC2">
        <w:rPr>
          <w:rFonts w:ascii="Berlin Sans FB" w:hAnsi="Berlin Sans FB" w:cs="Arial"/>
          <w:b/>
          <w:sz w:val="24"/>
          <w:szCs w:val="24"/>
          <w:lang w:val="es-ES_tradnl" w:eastAsia="es-ES_tradnl"/>
        </w:rPr>
        <w:lastRenderedPageBreak/>
        <w:t>1.3.1. Identificación de Condiciones de Entrada</w:t>
      </w:r>
    </w:p>
    <w:p w:rsidR="00886A12" w:rsidRDefault="00886A12" w:rsidP="007747A2">
      <w:pPr>
        <w:widowControl/>
        <w:spacing w:after="120" w:line="240" w:lineRule="auto"/>
        <w:ind w:left="720"/>
        <w:jc w:val="both"/>
        <w:rPr>
          <w:rFonts w:ascii="Berlin Sans FB" w:hAnsi="Berlin Sans FB" w:cs="Arial"/>
          <w:sz w:val="22"/>
          <w:szCs w:val="24"/>
          <w:lang w:val="es-ES_tradnl" w:eastAsia="es-ES_tradnl"/>
        </w:rPr>
      </w:pPr>
    </w:p>
    <w:tbl>
      <w:tblPr>
        <w:tblW w:w="9724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8"/>
        <w:gridCol w:w="1645"/>
        <w:gridCol w:w="1284"/>
        <w:gridCol w:w="1560"/>
        <w:gridCol w:w="1701"/>
        <w:gridCol w:w="2636"/>
      </w:tblGrid>
      <w:tr w:rsidR="0041691F" w:rsidRPr="00434FC2" w:rsidTr="001847C6">
        <w:trPr>
          <w:trHeight w:val="257"/>
        </w:trPr>
        <w:tc>
          <w:tcPr>
            <w:tcW w:w="8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1691F" w:rsidRPr="00434FC2" w:rsidRDefault="0041691F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ID CP</w:t>
            </w:r>
          </w:p>
        </w:tc>
        <w:tc>
          <w:tcPr>
            <w:tcW w:w="16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1691F" w:rsidRPr="00434FC2" w:rsidRDefault="0041691F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Escenario</w:t>
            </w:r>
          </w:p>
        </w:tc>
        <w:tc>
          <w:tcPr>
            <w:tcW w:w="4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1691F" w:rsidRPr="00434FC2" w:rsidRDefault="0041691F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CONDICIONES DE ENTRADA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1691F" w:rsidRPr="00434FC2" w:rsidRDefault="0041691F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Resultado esperado</w:t>
            </w:r>
          </w:p>
        </w:tc>
      </w:tr>
      <w:tr w:rsidR="00D3011A" w:rsidRPr="00434FC2" w:rsidTr="001847C6">
        <w:trPr>
          <w:trHeight w:val="643"/>
        </w:trPr>
        <w:tc>
          <w:tcPr>
            <w:tcW w:w="8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011A" w:rsidRPr="00434FC2" w:rsidRDefault="00D3011A" w:rsidP="000602E7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16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011A" w:rsidRPr="00434FC2" w:rsidRDefault="00D3011A" w:rsidP="000602E7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D3011A" w:rsidRPr="00434FC2" w:rsidRDefault="00B11E28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N°</w:t>
            </w:r>
            <w:r w:rsidR="00D3011A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 xml:space="preserve"> de Cita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D3011A" w:rsidRPr="00434FC2" w:rsidRDefault="00D3011A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Diagnostico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D3011A" w:rsidRDefault="00D3011A" w:rsidP="001847C6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Tratamiento</w:t>
            </w:r>
          </w:p>
          <w:p w:rsidR="00D3011A" w:rsidRPr="00434FC2" w:rsidRDefault="00D3011A" w:rsidP="00364FC9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D3011A" w:rsidRPr="00434FC2" w:rsidRDefault="00D3011A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Mensaje</w:t>
            </w:r>
          </w:p>
        </w:tc>
      </w:tr>
      <w:tr w:rsidR="00D3011A" w:rsidRPr="00D06225" w:rsidTr="001847C6">
        <w:trPr>
          <w:trHeight w:val="406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3011A" w:rsidRPr="00434FC2" w:rsidRDefault="00D3011A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CP1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3011A" w:rsidRPr="00434FC2" w:rsidRDefault="00D3011A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highlight w:val="yellow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highlight w:val="yellow"/>
                <w:lang w:val="es-ES" w:eastAsia="es-ES"/>
              </w:rPr>
              <w:t>Flujo Base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011A" w:rsidRPr="00434FC2" w:rsidRDefault="00D3011A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011A" w:rsidRPr="00434FC2" w:rsidRDefault="00D3011A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011A" w:rsidRPr="00434FC2" w:rsidRDefault="00D3011A" w:rsidP="00364FC9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011A" w:rsidRPr="00434FC2" w:rsidRDefault="00D3011A" w:rsidP="0041691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C06D1C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"</w:t>
            </w:r>
            <w:r>
              <w:rPr>
                <w:rFonts w:ascii="Berlin Sans FB" w:hAnsi="Berlin Sans FB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erlin Sans FB" w:hAnsi="Berlin Sans FB" w:cs="Arial"/>
                <w:sz w:val="24"/>
                <w:szCs w:val="24"/>
              </w:rPr>
              <w:t>Cita</w:t>
            </w:r>
            <w:proofErr w:type="spellEnd"/>
            <w:r>
              <w:rPr>
                <w:rFonts w:ascii="Berlin Sans FB" w:hAnsi="Berlin Sans FB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erlin Sans FB" w:hAnsi="Berlin Sans FB" w:cs="Arial"/>
                <w:sz w:val="24"/>
                <w:szCs w:val="24"/>
              </w:rPr>
              <w:t>actualizada</w:t>
            </w:r>
            <w:proofErr w:type="spellEnd"/>
            <w:r w:rsidRPr="00C06D1C">
              <w:rPr>
                <w:rFonts w:ascii="Berlin Sans FB" w:hAnsi="Berlin Sans FB" w:cs="Arial"/>
                <w:sz w:val="24"/>
                <w:szCs w:val="24"/>
              </w:rPr>
              <w:t xml:space="preserve"> </w:t>
            </w:r>
            <w:proofErr w:type="spellStart"/>
            <w:r w:rsidRPr="00C06D1C">
              <w:rPr>
                <w:rFonts w:ascii="Berlin Sans FB" w:hAnsi="Berlin Sans FB" w:cs="Arial"/>
                <w:sz w:val="24"/>
                <w:szCs w:val="24"/>
              </w:rPr>
              <w:t>satisfactoriamente</w:t>
            </w:r>
            <w:proofErr w:type="spellEnd"/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”</w:t>
            </w:r>
          </w:p>
          <w:p w:rsidR="00D3011A" w:rsidRPr="00434FC2" w:rsidRDefault="00D3011A" w:rsidP="002D0EF8">
            <w:pPr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</w:p>
        </w:tc>
      </w:tr>
      <w:tr w:rsidR="00D3011A" w:rsidRPr="00434FC2" w:rsidTr="001847C6">
        <w:trPr>
          <w:trHeight w:val="442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:rsidR="00D3011A" w:rsidRPr="00434FC2" w:rsidRDefault="00D3011A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CP2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:rsidR="00D3011A" w:rsidRPr="00434FC2" w:rsidRDefault="00D3011A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highlight w:val="yellow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Cita no Encontrado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011A" w:rsidRPr="00434FC2" w:rsidRDefault="00D3011A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NV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011A" w:rsidRPr="00434FC2" w:rsidRDefault="00D3011A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N/A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011A" w:rsidRPr="00434FC2" w:rsidRDefault="00D3011A" w:rsidP="00364FC9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N/A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011A" w:rsidRPr="00434FC2" w:rsidRDefault="00D3011A" w:rsidP="00491C7E">
            <w:pPr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”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Cita</w:t>
            </w: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 no encontrado”</w:t>
            </w:r>
          </w:p>
        </w:tc>
      </w:tr>
      <w:tr w:rsidR="00D3011A" w:rsidRPr="00D06225" w:rsidTr="001847C6">
        <w:trPr>
          <w:trHeight w:val="442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:rsidR="00D3011A" w:rsidRPr="00434FC2" w:rsidRDefault="00D3011A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CP3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:rsidR="00D3011A" w:rsidRPr="00434FC2" w:rsidRDefault="00D3011A" w:rsidP="0041691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Diagnostico no ingresado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011A" w:rsidRPr="00434FC2" w:rsidRDefault="00D3011A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011A" w:rsidRPr="00434FC2" w:rsidRDefault="00D3011A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NV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011A" w:rsidRPr="00434FC2" w:rsidRDefault="00D3011A" w:rsidP="00364FC9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N/A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011A" w:rsidRPr="00434FC2" w:rsidRDefault="00D3011A" w:rsidP="00DD0074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“</w:t>
            </w:r>
            <w:r w:rsidR="00DD0074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Diagnostico no ingresado</w:t>
            </w: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”</w:t>
            </w:r>
          </w:p>
        </w:tc>
      </w:tr>
      <w:tr w:rsidR="00D3011A" w:rsidRPr="00526D8F" w:rsidTr="001847C6">
        <w:trPr>
          <w:trHeight w:val="442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3011A" w:rsidRPr="00434FC2" w:rsidRDefault="00D3011A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CP4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3011A" w:rsidRPr="00434FC2" w:rsidRDefault="00D3011A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Tratamiento no ingresado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011A" w:rsidRPr="00434FC2" w:rsidRDefault="00D3011A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011A" w:rsidRDefault="00B5570C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011A" w:rsidRDefault="00D3011A" w:rsidP="00364FC9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NV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011A" w:rsidRPr="00434FC2" w:rsidRDefault="00D3011A" w:rsidP="00DD0074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 “</w:t>
            </w:r>
            <w:r w:rsidR="00DD0074">
              <w:rPr>
                <w:rFonts w:ascii="Berlin Sans FB" w:hAnsi="Berlin Sans FB" w:cs="Arial"/>
                <w:bCs/>
                <w:sz w:val="24"/>
                <w:szCs w:val="24"/>
                <w:lang w:val="es-MX"/>
              </w:rPr>
              <w:t>Tratamiento no ingresado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”</w:t>
            </w:r>
          </w:p>
        </w:tc>
      </w:tr>
      <w:tr w:rsidR="00D3011A" w:rsidRPr="001847C6" w:rsidTr="001847C6">
        <w:trPr>
          <w:trHeight w:val="442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D3011A" w:rsidRDefault="00D3011A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CP5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D3011A" w:rsidRDefault="00D3011A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Cita no Actualizada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011A" w:rsidRDefault="00D3011A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011A" w:rsidRDefault="00D3011A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011A" w:rsidRDefault="00D3011A" w:rsidP="00364FC9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011A" w:rsidRDefault="00D3011A" w:rsidP="002D0E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 “</w:t>
            </w:r>
            <w:r w:rsidR="00DD0074">
              <w:rPr>
                <w:rFonts w:ascii="Berlin Sans FB" w:hAnsi="Berlin Sans FB" w:cs="Arial"/>
                <w:bCs/>
                <w:sz w:val="24"/>
                <w:szCs w:val="24"/>
                <w:lang w:val="es-MX"/>
              </w:rPr>
              <w:t>Cita no actualizada</w:t>
            </w:r>
            <w:r w:rsidRPr="008D3E4F">
              <w:rPr>
                <w:rFonts w:ascii="Berlin Sans FB" w:hAnsi="Berlin Sans FB" w:cs="Arial"/>
                <w:bCs/>
                <w:sz w:val="24"/>
                <w:szCs w:val="24"/>
                <w:lang w:val="es-MX"/>
              </w:rPr>
              <w:t>, intente de nuevo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”</w:t>
            </w:r>
          </w:p>
        </w:tc>
      </w:tr>
    </w:tbl>
    <w:p w:rsidR="000602E7" w:rsidRPr="00687275" w:rsidRDefault="000602E7" w:rsidP="000602E7">
      <w:pPr>
        <w:widowControl/>
        <w:spacing w:before="120" w:after="240" w:line="240" w:lineRule="auto"/>
        <w:jc w:val="center"/>
        <w:rPr>
          <w:rFonts w:ascii="Berlin Sans FB" w:hAnsi="Berlin Sans FB" w:cs="Arial"/>
          <w:b/>
          <w:bCs/>
          <w:lang w:val="es-ES_tradnl" w:eastAsia="es-ES"/>
        </w:rPr>
      </w:pPr>
      <w:r w:rsidRPr="00687275">
        <w:rPr>
          <w:rFonts w:ascii="Berlin Sans FB" w:hAnsi="Berlin Sans FB" w:cs="Arial"/>
          <w:b/>
          <w:bCs/>
          <w:lang w:val="es-ES_tradnl" w:eastAsia="es-ES"/>
        </w:rPr>
        <w:t>Tabla 1. Condiciones de entrada</w:t>
      </w:r>
    </w:p>
    <w:p w:rsidR="007747A2" w:rsidRPr="00687275" w:rsidRDefault="007747A2">
      <w:pPr>
        <w:widowControl/>
        <w:spacing w:line="240" w:lineRule="auto"/>
        <w:rPr>
          <w:rFonts w:ascii="Berlin Sans FB" w:hAnsi="Berlin Sans FB" w:cs="Arial"/>
          <w:lang w:val="es-PE"/>
        </w:rPr>
      </w:pPr>
      <w:r w:rsidRPr="00687275">
        <w:rPr>
          <w:rFonts w:ascii="Berlin Sans FB" w:hAnsi="Berlin Sans FB" w:cs="Arial"/>
          <w:lang w:val="es-PE"/>
        </w:rPr>
        <w:br w:type="page"/>
      </w:r>
    </w:p>
    <w:p w:rsidR="007747A2" w:rsidRPr="00687275" w:rsidRDefault="007747A2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2"/>
          <w:szCs w:val="24"/>
          <w:lang w:val="es-ES_tradnl" w:eastAsia="es-ES_tradnl"/>
        </w:rPr>
        <w:sectPr w:rsidR="007747A2" w:rsidRPr="00687275" w:rsidSect="00687275">
          <w:headerReference w:type="default" r:id="rId12"/>
          <w:footerReference w:type="default" r:id="rId13"/>
          <w:pgSz w:w="11907" w:h="16840" w:code="9"/>
          <w:pgMar w:top="1418" w:right="1418" w:bottom="1418" w:left="1701" w:header="720" w:footer="720" w:gutter="0"/>
          <w:cols w:space="720"/>
          <w:titlePg/>
          <w:docGrid w:linePitch="272"/>
        </w:sectPr>
      </w:pPr>
    </w:p>
    <w:p w:rsidR="000602E7" w:rsidRPr="00434FC2" w:rsidRDefault="000602E7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  <w:r w:rsidRPr="00434FC2">
        <w:rPr>
          <w:rFonts w:ascii="Berlin Sans FB" w:hAnsi="Berlin Sans FB" w:cs="Arial"/>
          <w:b/>
          <w:sz w:val="24"/>
          <w:szCs w:val="24"/>
          <w:lang w:val="es-ES_tradnl" w:eastAsia="es-ES_tradnl"/>
        </w:rPr>
        <w:lastRenderedPageBreak/>
        <w:t>1.3.2. Definir clases de equivalencia</w:t>
      </w:r>
    </w:p>
    <w:p w:rsidR="007747A2" w:rsidRPr="00687275" w:rsidRDefault="007747A2" w:rsidP="008425E5">
      <w:pPr>
        <w:jc w:val="both"/>
        <w:rPr>
          <w:rFonts w:ascii="Berlin Sans FB" w:hAnsi="Berlin Sans FB" w:cs="Arial"/>
          <w:lang w:val="es-PE"/>
        </w:rPr>
      </w:pPr>
    </w:p>
    <w:tbl>
      <w:tblPr>
        <w:tblpPr w:leftFromText="141" w:rightFromText="141" w:vertAnchor="page" w:horzAnchor="margin" w:tblpY="2146"/>
        <w:tblW w:w="1403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6"/>
        <w:gridCol w:w="1934"/>
        <w:gridCol w:w="1695"/>
        <w:gridCol w:w="10"/>
        <w:gridCol w:w="3532"/>
        <w:gridCol w:w="1083"/>
        <w:gridCol w:w="3750"/>
        <w:gridCol w:w="10"/>
        <w:gridCol w:w="1235"/>
        <w:gridCol w:w="9"/>
      </w:tblGrid>
      <w:tr w:rsidR="008425E5" w:rsidRPr="00687275" w:rsidTr="00502AA6">
        <w:trPr>
          <w:trHeight w:val="227"/>
        </w:trPr>
        <w:tc>
          <w:tcPr>
            <w:tcW w:w="7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8425E5" w:rsidRPr="00687275" w:rsidRDefault="008425E5" w:rsidP="00502AA6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  <w:t>Sec.</w:t>
            </w:r>
          </w:p>
        </w:tc>
        <w:tc>
          <w:tcPr>
            <w:tcW w:w="19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8425E5" w:rsidRPr="00687275" w:rsidRDefault="008425E5" w:rsidP="00502AA6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  <w:t>Condición de Entrada</w:t>
            </w:r>
          </w:p>
        </w:tc>
        <w:tc>
          <w:tcPr>
            <w:tcW w:w="17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8425E5" w:rsidRPr="00687275" w:rsidRDefault="008425E5" w:rsidP="00502AA6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  <w:t>Tipo</w:t>
            </w:r>
          </w:p>
        </w:tc>
        <w:tc>
          <w:tcPr>
            <w:tcW w:w="46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8425E5" w:rsidRPr="00687275" w:rsidRDefault="008425E5" w:rsidP="00502AA6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Clases Válidas (CEV)</w:t>
            </w:r>
          </w:p>
        </w:tc>
        <w:tc>
          <w:tcPr>
            <w:tcW w:w="5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8425E5" w:rsidRPr="00687275" w:rsidRDefault="008425E5" w:rsidP="00502AA6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Clases No Válidas (CENV)</w:t>
            </w:r>
          </w:p>
        </w:tc>
      </w:tr>
      <w:tr w:rsidR="008425E5" w:rsidRPr="00687275" w:rsidTr="00502AA6">
        <w:trPr>
          <w:trHeight w:val="227"/>
        </w:trPr>
        <w:tc>
          <w:tcPr>
            <w:tcW w:w="7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5E5" w:rsidRPr="00687275" w:rsidRDefault="008425E5" w:rsidP="00502AA6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5E5" w:rsidRPr="00687275" w:rsidRDefault="008425E5" w:rsidP="00502AA6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7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5E5" w:rsidRPr="00687275" w:rsidRDefault="008425E5" w:rsidP="00502AA6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8425E5" w:rsidRPr="00687275" w:rsidRDefault="008425E5" w:rsidP="00502AA6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  <w:t>Entrada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8425E5" w:rsidRPr="00687275" w:rsidRDefault="008425E5" w:rsidP="00502AA6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  <w:t>Código</w:t>
            </w:r>
          </w:p>
        </w:tc>
        <w:tc>
          <w:tcPr>
            <w:tcW w:w="3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8425E5" w:rsidRPr="00687275" w:rsidRDefault="008425E5" w:rsidP="00502AA6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  <w:t>Entrada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8425E5" w:rsidRPr="00687275" w:rsidRDefault="008425E5" w:rsidP="00502AA6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  <w:t>Código</w:t>
            </w:r>
          </w:p>
        </w:tc>
      </w:tr>
      <w:tr w:rsidR="008B32BE" w:rsidRPr="00687275" w:rsidTr="00502AA6">
        <w:trPr>
          <w:trHeight w:val="190"/>
        </w:trPr>
        <w:tc>
          <w:tcPr>
            <w:tcW w:w="7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2BE" w:rsidRPr="00434FC2" w:rsidRDefault="008B32BE" w:rsidP="00502AA6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19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2BE" w:rsidRPr="00434FC2" w:rsidRDefault="00B11E28" w:rsidP="00502AA6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N°</w:t>
            </w:r>
            <w:r w:rsidR="00D05FC3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 xml:space="preserve"> de Cita</w:t>
            </w:r>
          </w:p>
        </w:tc>
        <w:tc>
          <w:tcPr>
            <w:tcW w:w="1705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2BE" w:rsidRPr="00434FC2" w:rsidRDefault="008B32BE" w:rsidP="00ED6FEA">
            <w:pPr>
              <w:spacing w:line="240" w:lineRule="auto"/>
              <w:jc w:val="center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</w:t>
            </w:r>
          </w:p>
        </w:tc>
        <w:tc>
          <w:tcPr>
            <w:tcW w:w="353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B32BE" w:rsidRPr="00434FC2" w:rsidRDefault="008B32BE" w:rsidP="00502AA6">
            <w:pPr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 xml:space="preserve">Valor numérico de </w:t>
            </w:r>
            <w:r w:rsidR="009340F9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6</w:t>
            </w:r>
            <w:r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 xml:space="preserve"> dígitos</w:t>
            </w:r>
          </w:p>
        </w:tc>
        <w:tc>
          <w:tcPr>
            <w:tcW w:w="108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B32BE" w:rsidRPr="00434FC2" w:rsidRDefault="008B32BE" w:rsidP="00502AA6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CEV&lt;01&gt;</w:t>
            </w:r>
          </w:p>
          <w:p w:rsidR="008B32BE" w:rsidRPr="00434FC2" w:rsidRDefault="008B32BE" w:rsidP="00502AA6">
            <w:pPr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60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B32BE" w:rsidRPr="00434FC2" w:rsidRDefault="008B32BE" w:rsidP="00502AA6">
            <w:pPr>
              <w:spacing w:line="240" w:lineRule="auto"/>
              <w:jc w:val="both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en blanco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B32BE" w:rsidRPr="00434FC2" w:rsidRDefault="008B32BE" w:rsidP="00502AA6">
            <w:pPr>
              <w:spacing w:line="240" w:lineRule="auto"/>
              <w:jc w:val="center"/>
              <w:rPr>
                <w:rFonts w:ascii="Berlin Sans FB" w:hAnsi="Berlin Sans FB" w:cs="Arial"/>
                <w:b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CENV&lt;01&gt;</w:t>
            </w:r>
          </w:p>
        </w:tc>
      </w:tr>
      <w:tr w:rsidR="00432B71" w:rsidRPr="00687275" w:rsidTr="00502AA6">
        <w:trPr>
          <w:trHeight w:val="210"/>
        </w:trPr>
        <w:tc>
          <w:tcPr>
            <w:tcW w:w="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2B71" w:rsidRPr="00434FC2" w:rsidRDefault="00432B71" w:rsidP="00502AA6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2B71" w:rsidRPr="00434FC2" w:rsidRDefault="00432B71" w:rsidP="00502AA6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70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B71" w:rsidRPr="00434FC2" w:rsidRDefault="00432B71" w:rsidP="00502AA6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53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32B71" w:rsidRPr="00434FC2" w:rsidRDefault="00432B71" w:rsidP="00502AA6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32B71" w:rsidRPr="00434FC2" w:rsidRDefault="00432B71" w:rsidP="00502AA6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B71" w:rsidRPr="00434FC2" w:rsidRDefault="003302E7" w:rsidP="00502AA6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 mayor de 6</w:t>
            </w:r>
            <w:r w:rsidR="00432B71"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 xml:space="preserve"> dígitos</w:t>
            </w:r>
          </w:p>
        </w:tc>
        <w:tc>
          <w:tcPr>
            <w:tcW w:w="1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B71" w:rsidRPr="00434FC2" w:rsidRDefault="00432B71" w:rsidP="00502AA6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</w:t>
            </w:r>
            <w:r w:rsidR="008B32BE"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ENV&lt;02</w:t>
            </w: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  <w:tr w:rsidR="00432B71" w:rsidRPr="00687275" w:rsidTr="00502AA6">
        <w:trPr>
          <w:trHeight w:val="210"/>
        </w:trPr>
        <w:tc>
          <w:tcPr>
            <w:tcW w:w="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2B71" w:rsidRPr="00434FC2" w:rsidRDefault="00432B71" w:rsidP="00502AA6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2B71" w:rsidRPr="00434FC2" w:rsidRDefault="00432B71" w:rsidP="00502AA6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70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B71" w:rsidRPr="00434FC2" w:rsidRDefault="00432B71" w:rsidP="00502AA6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53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32B71" w:rsidRPr="00434FC2" w:rsidRDefault="00432B71" w:rsidP="00502AA6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32B71" w:rsidRPr="00434FC2" w:rsidRDefault="00432B71" w:rsidP="00502AA6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B71" w:rsidRPr="00434FC2" w:rsidRDefault="00B5570C" w:rsidP="00502AA6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 menor de 6</w:t>
            </w:r>
            <w:r w:rsidR="00432B71"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 xml:space="preserve"> dígitos</w:t>
            </w:r>
          </w:p>
        </w:tc>
        <w:tc>
          <w:tcPr>
            <w:tcW w:w="1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B71" w:rsidRPr="00434FC2" w:rsidRDefault="00432B71" w:rsidP="00502AA6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</w:t>
            </w:r>
            <w:r w:rsidR="008B32BE"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ENV&lt;03</w:t>
            </w: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  <w:tr w:rsidR="00432B71" w:rsidRPr="00687275" w:rsidTr="00502AA6">
        <w:trPr>
          <w:trHeight w:val="210"/>
        </w:trPr>
        <w:tc>
          <w:tcPr>
            <w:tcW w:w="77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32B71" w:rsidRPr="00434FC2" w:rsidRDefault="00432B71" w:rsidP="00502AA6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32B71" w:rsidRPr="00434FC2" w:rsidRDefault="00432B71" w:rsidP="00502AA6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705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32B71" w:rsidRPr="00434FC2" w:rsidRDefault="00432B71" w:rsidP="00502AA6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53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B71" w:rsidRPr="00434FC2" w:rsidRDefault="00432B71" w:rsidP="00502AA6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B71" w:rsidRPr="00434FC2" w:rsidRDefault="00432B71" w:rsidP="00502AA6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B71" w:rsidRPr="00434FC2" w:rsidRDefault="00432B71" w:rsidP="00502AA6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no existente en la base de datos</w:t>
            </w:r>
          </w:p>
        </w:tc>
        <w:tc>
          <w:tcPr>
            <w:tcW w:w="1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B71" w:rsidRPr="00434FC2" w:rsidRDefault="00432B71" w:rsidP="00502AA6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</w:t>
            </w:r>
            <w:r w:rsidR="008B32BE"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ENV&lt;04</w:t>
            </w: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  <w:tr w:rsidR="008425E5" w:rsidRPr="00687275" w:rsidTr="001847C6">
        <w:trPr>
          <w:trHeight w:val="306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5E5" w:rsidRPr="00434FC2" w:rsidRDefault="008425E5" w:rsidP="00502AA6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5E5" w:rsidRPr="00434FC2" w:rsidRDefault="004A741F" w:rsidP="00502AA6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Diagnostico</w:t>
            </w:r>
          </w:p>
        </w:tc>
        <w:tc>
          <w:tcPr>
            <w:tcW w:w="17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5E5" w:rsidRPr="00434FC2" w:rsidRDefault="00ED6FEA" w:rsidP="00ED6FE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5E5" w:rsidRPr="00434FC2" w:rsidRDefault="001847C6" w:rsidP="00B5570C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 xml:space="preserve">Cadena de caracteres de longitud </w:t>
            </w:r>
            <w:r w:rsidR="00B5570C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40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5E5" w:rsidRPr="00434FC2" w:rsidRDefault="008425E5" w:rsidP="00502AA6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CEV&lt;02&gt;</w:t>
            </w:r>
          </w:p>
          <w:p w:rsidR="008425E5" w:rsidRPr="00434FC2" w:rsidRDefault="008425E5" w:rsidP="00502AA6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3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5E5" w:rsidRPr="00434FC2" w:rsidRDefault="001847C6" w:rsidP="00502AA6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en blanco</w:t>
            </w:r>
          </w:p>
        </w:tc>
        <w:tc>
          <w:tcPr>
            <w:tcW w:w="1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5E5" w:rsidRPr="00434FC2" w:rsidRDefault="008425E5" w:rsidP="00502AA6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</w:t>
            </w:r>
            <w:r w:rsidR="008B32BE"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5</w:t>
            </w: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  <w:tr w:rsidR="00502AA6" w:rsidTr="00502A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" w:type="dxa"/>
          <w:trHeight w:val="525"/>
        </w:trPr>
        <w:tc>
          <w:tcPr>
            <w:tcW w:w="776" w:type="dxa"/>
          </w:tcPr>
          <w:p w:rsidR="00502AA6" w:rsidRPr="00502AA6" w:rsidRDefault="00502AA6" w:rsidP="00502AA6">
            <w:pPr>
              <w:jc w:val="center"/>
              <w:rPr>
                <w:rFonts w:ascii="Berlin Sans FB" w:hAnsi="Berlin Sans FB" w:cs="Arial"/>
                <w:b/>
                <w:sz w:val="22"/>
                <w:szCs w:val="22"/>
                <w:lang w:val="es-PE"/>
              </w:rPr>
            </w:pPr>
            <w:r w:rsidRPr="00502AA6">
              <w:rPr>
                <w:rFonts w:ascii="Berlin Sans FB" w:hAnsi="Berlin Sans FB" w:cs="Arial"/>
                <w:b/>
                <w:sz w:val="22"/>
                <w:szCs w:val="22"/>
                <w:lang w:val="es-PE"/>
              </w:rPr>
              <w:t>3</w:t>
            </w:r>
          </w:p>
        </w:tc>
        <w:tc>
          <w:tcPr>
            <w:tcW w:w="1934" w:type="dxa"/>
            <w:shd w:val="clear" w:color="auto" w:fill="auto"/>
          </w:tcPr>
          <w:p w:rsidR="00502AA6" w:rsidRPr="00502AA6" w:rsidRDefault="00502AA6" w:rsidP="00502AA6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PE"/>
              </w:rPr>
            </w:pPr>
            <w:r w:rsidRPr="00502AA6">
              <w:rPr>
                <w:rFonts w:ascii="Berlin Sans FB" w:hAnsi="Berlin Sans FB" w:cs="Arial"/>
                <w:sz w:val="22"/>
                <w:szCs w:val="22"/>
                <w:lang w:val="es-PE"/>
              </w:rPr>
              <w:t>Tratamiento</w:t>
            </w:r>
          </w:p>
        </w:tc>
        <w:tc>
          <w:tcPr>
            <w:tcW w:w="1695" w:type="dxa"/>
            <w:shd w:val="clear" w:color="auto" w:fill="auto"/>
          </w:tcPr>
          <w:p w:rsidR="00502AA6" w:rsidRPr="00502AA6" w:rsidRDefault="00ED6FEA" w:rsidP="00ED6FE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2"/>
                <w:szCs w:val="22"/>
                <w:lang w:val="es-PE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PE"/>
              </w:rPr>
              <w:t>Valor</w:t>
            </w:r>
          </w:p>
        </w:tc>
        <w:tc>
          <w:tcPr>
            <w:tcW w:w="3542" w:type="dxa"/>
            <w:gridSpan w:val="2"/>
            <w:shd w:val="clear" w:color="auto" w:fill="auto"/>
          </w:tcPr>
          <w:p w:rsidR="00502AA6" w:rsidRPr="00502AA6" w:rsidRDefault="001847C6" w:rsidP="00502AA6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PE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PE"/>
              </w:rPr>
              <w:t>Cadena de caracteres de longitud 20</w:t>
            </w:r>
          </w:p>
        </w:tc>
        <w:tc>
          <w:tcPr>
            <w:tcW w:w="1083" w:type="dxa"/>
            <w:shd w:val="clear" w:color="auto" w:fill="auto"/>
          </w:tcPr>
          <w:p w:rsidR="00502AA6" w:rsidRPr="00502AA6" w:rsidRDefault="00502AA6" w:rsidP="001847C6">
            <w:pPr>
              <w:widowControl/>
              <w:spacing w:line="240" w:lineRule="auto"/>
              <w:rPr>
                <w:rFonts w:ascii="Berlin Sans FB" w:hAnsi="Berlin Sans FB" w:cs="Arial"/>
                <w:b/>
                <w:sz w:val="22"/>
                <w:szCs w:val="22"/>
                <w:lang w:val="es-PE"/>
              </w:rPr>
            </w:pPr>
            <w:r w:rsidRPr="00502AA6">
              <w:rPr>
                <w:rFonts w:ascii="Berlin Sans FB" w:hAnsi="Berlin Sans FB" w:cs="Arial"/>
                <w:b/>
                <w:color w:val="FF0000"/>
                <w:sz w:val="22"/>
                <w:szCs w:val="22"/>
                <w:lang w:val="es-PE"/>
              </w:rPr>
              <w:t>CEV&lt;0</w:t>
            </w:r>
            <w:r w:rsidR="001847C6">
              <w:rPr>
                <w:rFonts w:ascii="Berlin Sans FB" w:hAnsi="Berlin Sans FB" w:cs="Arial"/>
                <w:b/>
                <w:color w:val="FF0000"/>
                <w:sz w:val="22"/>
                <w:szCs w:val="22"/>
                <w:lang w:val="es-PE"/>
              </w:rPr>
              <w:t>3</w:t>
            </w:r>
            <w:r w:rsidRPr="00502AA6">
              <w:rPr>
                <w:rFonts w:ascii="Berlin Sans FB" w:hAnsi="Berlin Sans FB" w:cs="Arial"/>
                <w:b/>
                <w:color w:val="FF0000"/>
                <w:sz w:val="22"/>
                <w:szCs w:val="22"/>
                <w:lang w:val="es-PE"/>
              </w:rPr>
              <w:t>&gt;</w:t>
            </w:r>
          </w:p>
        </w:tc>
        <w:tc>
          <w:tcPr>
            <w:tcW w:w="3750" w:type="dxa"/>
            <w:shd w:val="clear" w:color="auto" w:fill="auto"/>
          </w:tcPr>
          <w:p w:rsidR="00502AA6" w:rsidRDefault="001847C6" w:rsidP="00502AA6">
            <w:pPr>
              <w:widowControl/>
              <w:spacing w:line="240" w:lineRule="auto"/>
              <w:rPr>
                <w:rFonts w:ascii="Berlin Sans FB" w:hAnsi="Berlin Sans FB" w:cs="Arial"/>
                <w:lang w:val="es-PE"/>
              </w:rPr>
            </w:pPr>
            <w:r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en blanco</w:t>
            </w:r>
          </w:p>
        </w:tc>
        <w:tc>
          <w:tcPr>
            <w:tcW w:w="1245" w:type="dxa"/>
            <w:gridSpan w:val="2"/>
            <w:shd w:val="clear" w:color="auto" w:fill="auto"/>
          </w:tcPr>
          <w:p w:rsidR="00502AA6" w:rsidRDefault="001847C6" w:rsidP="001847C6">
            <w:pPr>
              <w:widowControl/>
              <w:spacing w:line="240" w:lineRule="auto"/>
              <w:rPr>
                <w:rFonts w:ascii="Berlin Sans FB" w:hAnsi="Berlin Sans FB" w:cs="Arial"/>
                <w:lang w:val="es-PE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</w:t>
            </w: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6</w:t>
            </w: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</w:tbl>
    <w:p w:rsidR="007747A2" w:rsidRPr="00687275" w:rsidRDefault="007747A2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0602E7" w:rsidRPr="00687275" w:rsidRDefault="000602E7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0602E7" w:rsidRPr="00687275" w:rsidRDefault="000602E7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0602E7" w:rsidRPr="00687275" w:rsidRDefault="000602E7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7747A2" w:rsidRPr="00687275" w:rsidRDefault="007747A2">
      <w:pPr>
        <w:widowControl/>
        <w:spacing w:line="240" w:lineRule="auto"/>
        <w:rPr>
          <w:rFonts w:ascii="Berlin Sans FB" w:hAnsi="Berlin Sans FB" w:cs="Arial"/>
          <w:lang w:val="es-PE"/>
        </w:rPr>
      </w:pPr>
      <w:r w:rsidRPr="00687275">
        <w:rPr>
          <w:rFonts w:ascii="Berlin Sans FB" w:hAnsi="Berlin Sans FB" w:cs="Arial"/>
          <w:lang w:val="es-PE"/>
        </w:rPr>
        <w:br w:type="page"/>
      </w:r>
    </w:p>
    <w:p w:rsidR="000602E7" w:rsidRPr="00434FC2" w:rsidRDefault="007747A2" w:rsidP="007747A2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  <w:r w:rsidRPr="00434FC2">
        <w:rPr>
          <w:rFonts w:ascii="Berlin Sans FB" w:hAnsi="Berlin Sans FB" w:cs="Arial"/>
          <w:b/>
          <w:sz w:val="24"/>
          <w:szCs w:val="24"/>
          <w:lang w:val="es-ES_tradnl" w:eastAsia="es-ES_tradnl"/>
        </w:rPr>
        <w:lastRenderedPageBreak/>
        <w:t>1.3.3. Realizar los casos de prueba.</w:t>
      </w:r>
    </w:p>
    <w:p w:rsidR="007747A2" w:rsidRPr="00687275" w:rsidRDefault="007747A2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tbl>
      <w:tblPr>
        <w:tblW w:w="13466" w:type="dxa"/>
        <w:tblInd w:w="77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"/>
        <w:gridCol w:w="2410"/>
        <w:gridCol w:w="1559"/>
        <w:gridCol w:w="1560"/>
        <w:gridCol w:w="3260"/>
        <w:gridCol w:w="3685"/>
      </w:tblGrid>
      <w:tr w:rsidR="007747A2" w:rsidRPr="00687275" w:rsidTr="00ED6FEA">
        <w:trPr>
          <w:trHeight w:val="245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7747A2" w:rsidRPr="00687275" w:rsidRDefault="007747A2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lang w:val="es-ES" w:eastAsia="es-ES"/>
              </w:rPr>
              <w:t>ID CP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7747A2" w:rsidRPr="00687275" w:rsidRDefault="007747A2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lang w:val="es-ES" w:eastAsia="es-ES"/>
              </w:rPr>
              <w:t>Clases de equivalencia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7747A2" w:rsidRPr="00687275" w:rsidRDefault="007747A2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lang w:val="es-ES" w:eastAsia="es-ES"/>
              </w:rPr>
              <w:t>CONDICIONES DE ENTRADA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7747A2" w:rsidRPr="00687275" w:rsidRDefault="007747A2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lang w:val="es-ES" w:eastAsia="es-ES"/>
              </w:rPr>
              <w:t>Resultado esperado</w:t>
            </w:r>
          </w:p>
        </w:tc>
      </w:tr>
      <w:tr w:rsidR="00ED6FEA" w:rsidRPr="00687275" w:rsidTr="00ED6FEA">
        <w:trPr>
          <w:trHeight w:val="533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FEA" w:rsidRPr="00687275" w:rsidRDefault="00ED6FEA" w:rsidP="007747A2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lang w:val="es-ES" w:eastAsia="es-ES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FEA" w:rsidRPr="00687275" w:rsidRDefault="00ED6FEA" w:rsidP="007747A2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lang w:val="es-ES" w:eastAsia="es-E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D6FEA" w:rsidRPr="00687275" w:rsidRDefault="00B11E28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N°</w:t>
            </w:r>
            <w:r w:rsidR="00ED6FEA">
              <w:rPr>
                <w:rFonts w:ascii="Berlin Sans FB" w:hAnsi="Berlin Sans FB" w:cs="Arial"/>
                <w:b/>
                <w:bCs/>
                <w:lang w:val="es-ES" w:eastAsia="es-ES"/>
              </w:rPr>
              <w:t xml:space="preserve"> de Cita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D6FEA" w:rsidRPr="00687275" w:rsidRDefault="00ED6FEA" w:rsidP="00ED6FE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Diagnostico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D6FEA" w:rsidRPr="00687275" w:rsidRDefault="00ED6FEA" w:rsidP="00ED6FE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Tratamiento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D6FEA" w:rsidRPr="00687275" w:rsidRDefault="00ED6FEA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Mensaje</w:t>
            </w:r>
          </w:p>
        </w:tc>
      </w:tr>
      <w:tr w:rsidR="00ED6FEA" w:rsidRPr="00D06225" w:rsidTr="00ED6FEA">
        <w:trPr>
          <w:trHeight w:val="421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FEA" w:rsidRPr="00434FC2" w:rsidRDefault="00ED6FEA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FEA" w:rsidRPr="00434FC2" w:rsidRDefault="00ED6FEA" w:rsidP="007747A2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eastAsia="es-ES"/>
              </w:rPr>
              <w:t>CEV&lt;01&gt;, CEV&lt;02&gt;</w:t>
            </w:r>
            <w:r>
              <w:rPr>
                <w:rFonts w:ascii="Berlin Sans FB" w:hAnsi="Berlin Sans FB" w:cs="Arial"/>
                <w:sz w:val="24"/>
                <w:szCs w:val="24"/>
                <w:lang w:eastAsia="es-ES"/>
              </w:rPr>
              <w:t>,</w:t>
            </w:r>
            <w:r w:rsidRPr="00434FC2">
              <w:rPr>
                <w:rFonts w:ascii="Berlin Sans FB" w:hAnsi="Berlin Sans FB" w:cs="Arial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Berlin Sans FB" w:hAnsi="Berlin Sans FB" w:cs="Arial"/>
                <w:sz w:val="24"/>
                <w:szCs w:val="24"/>
                <w:lang w:eastAsia="es-ES"/>
              </w:rPr>
              <w:t>CEV&lt;03</w:t>
            </w:r>
            <w:r w:rsidRPr="00434FC2">
              <w:rPr>
                <w:rFonts w:ascii="Berlin Sans FB" w:hAnsi="Berlin Sans FB" w:cs="Arial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FEA" w:rsidRPr="00434FC2" w:rsidRDefault="00ED6FEA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123456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FEA" w:rsidRPr="00434FC2" w:rsidRDefault="00ED6FEA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“Caries en molares”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FEA" w:rsidRPr="00434FC2" w:rsidRDefault="00ED6FEA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“Curación a morales”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D6FEA" w:rsidRPr="00434FC2" w:rsidRDefault="00ED6FEA" w:rsidP="00ED6FE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C06D1C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"</w:t>
            </w:r>
            <w:r>
              <w:rPr>
                <w:rFonts w:ascii="Berlin Sans FB" w:hAnsi="Berlin Sans FB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erlin Sans FB" w:hAnsi="Berlin Sans FB" w:cs="Arial"/>
                <w:sz w:val="24"/>
                <w:szCs w:val="24"/>
              </w:rPr>
              <w:t>Cita</w:t>
            </w:r>
            <w:proofErr w:type="spellEnd"/>
            <w:r>
              <w:rPr>
                <w:rFonts w:ascii="Berlin Sans FB" w:hAnsi="Berlin Sans FB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erlin Sans FB" w:hAnsi="Berlin Sans FB" w:cs="Arial"/>
                <w:sz w:val="24"/>
                <w:szCs w:val="24"/>
              </w:rPr>
              <w:t>actualizada</w:t>
            </w:r>
            <w:proofErr w:type="spellEnd"/>
            <w:r w:rsidRPr="00C06D1C">
              <w:rPr>
                <w:rFonts w:ascii="Berlin Sans FB" w:hAnsi="Berlin Sans FB" w:cs="Arial"/>
                <w:sz w:val="24"/>
                <w:szCs w:val="24"/>
              </w:rPr>
              <w:t xml:space="preserve"> </w:t>
            </w:r>
            <w:proofErr w:type="spellStart"/>
            <w:r w:rsidRPr="00C06D1C">
              <w:rPr>
                <w:rFonts w:ascii="Berlin Sans FB" w:hAnsi="Berlin Sans FB" w:cs="Arial"/>
                <w:sz w:val="24"/>
                <w:szCs w:val="24"/>
              </w:rPr>
              <w:t>satisfactoriamente</w:t>
            </w:r>
            <w:proofErr w:type="spellEnd"/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”</w:t>
            </w:r>
          </w:p>
        </w:tc>
      </w:tr>
      <w:tr w:rsidR="00ED6FEA" w:rsidRPr="00687275" w:rsidTr="00ED6FEA">
        <w:trPr>
          <w:trHeight w:val="421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FEA" w:rsidRPr="00434FC2" w:rsidRDefault="00ED6FEA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FEA" w:rsidRPr="00434FC2" w:rsidRDefault="00ED6FEA" w:rsidP="009D7006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eastAsia="es-ES"/>
              </w:rPr>
              <w:t>CENV&lt;01</w:t>
            </w:r>
            <w:r>
              <w:rPr>
                <w:rFonts w:ascii="Berlin Sans FB" w:hAnsi="Berlin Sans FB" w:cs="Arial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FEA" w:rsidRPr="00434FC2" w:rsidRDefault="00B5570C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 1234567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FEA" w:rsidRPr="00434FC2" w:rsidRDefault="00ED6FEA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FEA" w:rsidRPr="00434FC2" w:rsidRDefault="00ED6FEA" w:rsidP="00432B7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D6FEA" w:rsidRPr="00434FC2" w:rsidRDefault="00B5570C" w:rsidP="00B5570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”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Cita</w:t>
            </w: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 no encontrad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a</w:t>
            </w: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”</w:t>
            </w:r>
          </w:p>
        </w:tc>
      </w:tr>
      <w:tr w:rsidR="00ED6FEA" w:rsidRPr="00D06225" w:rsidTr="00ED6FEA">
        <w:trPr>
          <w:trHeight w:val="421"/>
        </w:trPr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D6FEA" w:rsidRPr="00434FC2" w:rsidRDefault="00ED6FEA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D6FEA" w:rsidRPr="00434FC2" w:rsidRDefault="00ED6FEA" w:rsidP="007747A2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eastAsia="es-ES"/>
              </w:rPr>
              <w:t>CEV&lt;01&gt;, CN</w:t>
            </w:r>
            <w:r>
              <w:rPr>
                <w:rFonts w:ascii="Berlin Sans FB" w:hAnsi="Berlin Sans FB" w:cs="Arial"/>
                <w:sz w:val="24"/>
                <w:szCs w:val="24"/>
                <w:lang w:eastAsia="es-ES"/>
              </w:rPr>
              <w:t>EV&lt;05</w:t>
            </w:r>
            <w:r w:rsidRPr="00434FC2">
              <w:rPr>
                <w:rFonts w:ascii="Berlin Sans FB" w:hAnsi="Berlin Sans FB" w:cs="Arial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D6FEA" w:rsidRPr="00434FC2" w:rsidRDefault="00B5570C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234567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D6FEA" w:rsidRPr="00434FC2" w:rsidRDefault="00796779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“”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D6FEA" w:rsidRPr="00434FC2" w:rsidRDefault="00042604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“Curación a caninos”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D6FEA" w:rsidRPr="00434FC2" w:rsidRDefault="00B5570C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“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Diagnostico no ingresado</w:t>
            </w: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”</w:t>
            </w:r>
          </w:p>
        </w:tc>
      </w:tr>
      <w:tr w:rsidR="00ED6FEA" w:rsidRPr="001847C6" w:rsidTr="00ED6FEA">
        <w:trPr>
          <w:trHeight w:val="421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FEA" w:rsidRPr="00434FC2" w:rsidRDefault="00ED6FEA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FEA" w:rsidRPr="00434FC2" w:rsidRDefault="00ED6FEA" w:rsidP="007747A2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eastAsia="es-ES"/>
              </w:rPr>
              <w:t>CEV&lt;01&gt;, CEV&lt;02&gt;</w:t>
            </w:r>
            <w:r w:rsidR="00796779">
              <w:rPr>
                <w:rFonts w:ascii="Berlin Sans FB" w:hAnsi="Berlin Sans FB" w:cs="Arial"/>
                <w:sz w:val="24"/>
                <w:szCs w:val="24"/>
                <w:lang w:eastAsia="es-ES"/>
              </w:rPr>
              <w:t>,CNEV&lt;06&gt;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FEA" w:rsidRPr="00434FC2" w:rsidRDefault="00796779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345678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FEA" w:rsidRPr="00434FC2" w:rsidRDefault="00796779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“Encías inflamadas”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FEA" w:rsidRPr="00434FC2" w:rsidRDefault="00796779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“”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D6FEA" w:rsidRPr="009D7006" w:rsidRDefault="00796779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MX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“</w:t>
            </w:r>
            <w:r>
              <w:rPr>
                <w:rFonts w:ascii="Berlin Sans FB" w:hAnsi="Berlin Sans FB" w:cs="Arial"/>
                <w:bCs/>
                <w:sz w:val="24"/>
                <w:szCs w:val="24"/>
                <w:lang w:val="es-MX"/>
              </w:rPr>
              <w:t>Tratamiento no ingresado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”</w:t>
            </w:r>
          </w:p>
        </w:tc>
      </w:tr>
      <w:tr w:rsidR="00ED6FEA" w:rsidRPr="001847C6" w:rsidTr="00ED6FEA">
        <w:trPr>
          <w:trHeight w:val="421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FEA" w:rsidRPr="00434FC2" w:rsidRDefault="00ED6FEA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FEA" w:rsidRPr="00434FC2" w:rsidRDefault="00ED6FEA" w:rsidP="007747A2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eastAsia="es-ES"/>
              </w:rPr>
              <w:t>CEV&lt;01&gt;, CEV&lt;02&gt;</w:t>
            </w:r>
            <w:r w:rsidR="00796779">
              <w:rPr>
                <w:rFonts w:ascii="Berlin Sans FB" w:hAnsi="Berlin Sans FB" w:cs="Arial"/>
                <w:sz w:val="24"/>
                <w:szCs w:val="24"/>
                <w:lang w:eastAsia="es-ES"/>
              </w:rPr>
              <w:t>,CEV&lt;03&gt;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FEA" w:rsidRPr="00434FC2" w:rsidRDefault="00796779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123456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FEA" w:rsidRPr="00434FC2" w:rsidRDefault="00796779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“Caries en molares”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FEA" w:rsidRPr="00434FC2" w:rsidRDefault="00796779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“Curación a morales”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D6FEA" w:rsidRPr="009D7006" w:rsidRDefault="00796779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MX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“</w:t>
            </w:r>
            <w:r>
              <w:rPr>
                <w:rFonts w:ascii="Berlin Sans FB" w:hAnsi="Berlin Sans FB" w:cs="Arial"/>
                <w:bCs/>
                <w:sz w:val="24"/>
                <w:szCs w:val="24"/>
                <w:lang w:val="es-MX"/>
              </w:rPr>
              <w:t>Cita no actualizada</w:t>
            </w:r>
            <w:r w:rsidRPr="008D3E4F">
              <w:rPr>
                <w:rFonts w:ascii="Berlin Sans FB" w:hAnsi="Berlin Sans FB" w:cs="Arial"/>
                <w:bCs/>
                <w:sz w:val="24"/>
                <w:szCs w:val="24"/>
                <w:lang w:val="es-MX"/>
              </w:rPr>
              <w:t>, intente de nuevo</w:t>
            </w:r>
            <w:r w:rsidR="00ED6FEA" w:rsidRPr="009D7006">
              <w:rPr>
                <w:rFonts w:ascii="Berlin Sans FB" w:hAnsi="Berlin Sans FB" w:cs="Arial"/>
                <w:bCs/>
                <w:sz w:val="24"/>
                <w:szCs w:val="24"/>
                <w:lang w:val="es-MX"/>
              </w:rPr>
              <w:t>”</w:t>
            </w:r>
          </w:p>
        </w:tc>
      </w:tr>
    </w:tbl>
    <w:p w:rsidR="000602E7" w:rsidRPr="00687275" w:rsidRDefault="000602E7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886A12" w:rsidRPr="00687275" w:rsidRDefault="00886A12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7747A2" w:rsidRPr="00687275" w:rsidRDefault="007747A2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7747A2" w:rsidRPr="00687275" w:rsidRDefault="007747A2" w:rsidP="004F2DB0">
      <w:pPr>
        <w:pStyle w:val="Ttulo1"/>
        <w:rPr>
          <w:rFonts w:ascii="Berlin Sans FB" w:hAnsi="Berlin Sans FB"/>
          <w:lang w:val="es-PE"/>
        </w:rPr>
        <w:sectPr w:rsidR="007747A2" w:rsidRPr="00687275" w:rsidSect="007747A2">
          <w:pgSz w:w="16840" w:h="11907" w:orient="landscape" w:code="9"/>
          <w:pgMar w:top="1418" w:right="1418" w:bottom="1701" w:left="1418" w:header="720" w:footer="720" w:gutter="0"/>
          <w:cols w:space="720"/>
        </w:sectPr>
      </w:pPr>
    </w:p>
    <w:p w:rsidR="004F2DB0" w:rsidRPr="00687275" w:rsidRDefault="007B7655" w:rsidP="004F2DB0">
      <w:pPr>
        <w:pStyle w:val="Ttulo1"/>
        <w:rPr>
          <w:rFonts w:ascii="Berlin Sans FB" w:hAnsi="Berlin Sans FB"/>
          <w:lang w:val="es-PE"/>
        </w:rPr>
      </w:pPr>
      <w:bookmarkStart w:id="5" w:name="_Toc389476705"/>
      <w:r w:rsidRPr="00687275">
        <w:rPr>
          <w:rFonts w:ascii="Berlin Sans FB" w:hAnsi="Berlin Sans FB"/>
          <w:lang w:val="es-PE"/>
        </w:rPr>
        <w:lastRenderedPageBreak/>
        <w:t>Información de</w:t>
      </w:r>
      <w:r w:rsidR="00C51E06" w:rsidRPr="00687275">
        <w:rPr>
          <w:rFonts w:ascii="Berlin Sans FB" w:hAnsi="Berlin Sans FB"/>
          <w:lang w:val="es-PE"/>
        </w:rPr>
        <w:t xml:space="preserve"> </w:t>
      </w:r>
      <w:r w:rsidRPr="00687275">
        <w:rPr>
          <w:rFonts w:ascii="Berlin Sans FB" w:hAnsi="Berlin Sans FB"/>
          <w:lang w:val="es-PE"/>
        </w:rPr>
        <w:t>Caso</w:t>
      </w:r>
      <w:r w:rsidR="00C51E06" w:rsidRPr="00687275">
        <w:rPr>
          <w:rFonts w:ascii="Berlin Sans FB" w:hAnsi="Berlin Sans FB"/>
          <w:lang w:val="es-PE"/>
        </w:rPr>
        <w:t>s</w:t>
      </w:r>
      <w:r w:rsidRPr="00687275">
        <w:rPr>
          <w:rFonts w:ascii="Berlin Sans FB" w:hAnsi="Berlin Sans FB"/>
          <w:lang w:val="es-PE"/>
        </w:rPr>
        <w:t xml:space="preserve"> de Prueba</w:t>
      </w:r>
      <w:bookmarkEnd w:id="5"/>
    </w:p>
    <w:p w:rsidR="004F2DB0" w:rsidRPr="00C274ED" w:rsidRDefault="004F2DB0" w:rsidP="004F2DB0">
      <w:pPr>
        <w:pStyle w:val="Ttulo2"/>
        <w:rPr>
          <w:rFonts w:ascii="Berlin Sans FB" w:hAnsi="Berlin Sans FB"/>
          <w:color w:val="0000FF"/>
          <w:sz w:val="24"/>
          <w:szCs w:val="24"/>
          <w:lang w:val="es-PE"/>
        </w:rPr>
      </w:pPr>
      <w:r w:rsidRPr="00434FC2">
        <w:rPr>
          <w:rFonts w:ascii="Berlin Sans FB" w:hAnsi="Berlin Sans FB"/>
          <w:sz w:val="24"/>
          <w:szCs w:val="24"/>
          <w:lang w:val="es-PE"/>
        </w:rPr>
        <w:tab/>
      </w:r>
      <w:r w:rsidR="007B47E6" w:rsidRPr="00C274ED">
        <w:rPr>
          <w:rFonts w:ascii="Berlin Sans FB" w:hAnsi="Berlin Sans FB"/>
          <w:color w:val="000000" w:themeColor="text1"/>
          <w:sz w:val="24"/>
          <w:szCs w:val="24"/>
          <w:lang w:val="es-PE"/>
        </w:rPr>
        <w:t>CP1 Flujo Base</w:t>
      </w:r>
    </w:p>
    <w:p w:rsidR="009D384E" w:rsidRPr="00434FC2" w:rsidRDefault="009D384E" w:rsidP="00A03A47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ab/>
      </w:r>
      <w:bookmarkStart w:id="6" w:name="_Toc389476707"/>
      <w:r w:rsidR="003236BC"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Descripción</w:t>
      </w:r>
      <w:bookmarkEnd w:id="6"/>
    </w:p>
    <w:p w:rsidR="007B47E6" w:rsidRPr="00434FC2" w:rsidRDefault="007B47E6" w:rsidP="00A03A47">
      <w:pPr>
        <w:ind w:left="1429" w:hanging="11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En el siguiente caso de prueba se analizará el primer escenario “Flujo Base” </w:t>
      </w:r>
      <w:r w:rsidR="00D959A4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en el cual se usará el campo </w:t>
      </w:r>
      <w:r w:rsidR="009A60A6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Nro.</w:t>
      </w:r>
      <w:r w:rsidR="00D959A4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</w:t>
      </w:r>
      <w:proofErr w:type="gramStart"/>
      <w:r w:rsidR="00D959A4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de</w:t>
      </w:r>
      <w:proofErr w:type="gramEnd"/>
      <w:r w:rsidR="00D959A4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Cita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el cuál</w:t>
      </w:r>
      <w:r w:rsidR="00D959A4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recibirá un valor numérico de 6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dígitos, también se usará el botón “Buscar</w:t>
      </w:r>
      <w:r w:rsidR="00D959A4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Cita</w:t>
      </w:r>
      <w:r w:rsidR="00B11E28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” el cual al </w:t>
      </w:r>
      <w:r w:rsidR="00C274ED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presionarlo 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mostrará </w:t>
      </w:r>
      <w:r w:rsidR="00D959A4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la lista </w:t>
      </w:r>
      <w:r w:rsidR="009A60A6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de los datos del paciente y luego se podrá actualizar la cita</w:t>
      </w:r>
      <w:r w:rsidR="00B11E28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, actualizando a su vez el estado del odontólogo que atendió la cita a “Libre”</w:t>
      </w:r>
      <w:r w:rsidR="009A60A6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.</w:t>
      </w:r>
    </w:p>
    <w:p w:rsidR="009628E6" w:rsidRPr="00434FC2" w:rsidRDefault="009D384E" w:rsidP="00A03A47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ab/>
      </w:r>
      <w:bookmarkStart w:id="7" w:name="_Toc30445438"/>
      <w:bookmarkStart w:id="8" w:name="_Toc389476708"/>
      <w:r w:rsidR="009628E6"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Condiciones de ejecución</w:t>
      </w:r>
      <w:bookmarkEnd w:id="7"/>
      <w:bookmarkEnd w:id="8"/>
    </w:p>
    <w:p w:rsidR="007B47E6" w:rsidRPr="00434FC2" w:rsidRDefault="007B47E6" w:rsidP="007B47E6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usuario accedió al sistema</w:t>
      </w:r>
    </w:p>
    <w:p w:rsidR="007B47E6" w:rsidRPr="009A60A6" w:rsidRDefault="007B47E6" w:rsidP="009A60A6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</w:t>
      </w:r>
      <w:r w:rsidR="009A60A6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 de las citas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han sido cargados</w:t>
      </w:r>
    </w:p>
    <w:p w:rsidR="009D384E" w:rsidRPr="00434FC2" w:rsidRDefault="005F505F" w:rsidP="00A03A47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 xml:space="preserve">  </w:t>
      </w:r>
      <w:bookmarkStart w:id="9" w:name="_Toc389476709"/>
      <w:r w:rsidR="009D384E"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Procedimiento de Prueba</w:t>
      </w:r>
      <w:bookmarkEnd w:id="9"/>
    </w:p>
    <w:p w:rsidR="007B47E6" w:rsidRPr="00434FC2" w:rsidRDefault="007B47E6" w:rsidP="007B47E6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Introduzca “</w:t>
      </w:r>
      <w:r w:rsidR="00B11E28">
        <w:rPr>
          <w:rFonts w:ascii="Berlin Sans FB" w:hAnsi="Berlin Sans FB" w:cs="Arial"/>
          <w:sz w:val="24"/>
          <w:szCs w:val="24"/>
          <w:lang w:val="es-ES" w:eastAsia="es-ES"/>
        </w:rPr>
        <w:t>123456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” en el campo </w:t>
      </w:r>
      <w:r w:rsidR="00B11E28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n° cita</w:t>
      </w:r>
    </w:p>
    <w:p w:rsidR="007B47E6" w:rsidRPr="00434FC2" w:rsidRDefault="007B47E6" w:rsidP="007B47E6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Pulse el botón ”Buscar </w:t>
      </w:r>
      <w:r w:rsidR="00B11E28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Cita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7B47E6" w:rsidRPr="00434FC2" w:rsidRDefault="007B47E6" w:rsidP="007B47E6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Aparece la interfaz “Buscar </w:t>
      </w:r>
      <w:r w:rsidR="00B11E28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Cita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B46C35" w:rsidRPr="00434FC2" w:rsidRDefault="007B47E6" w:rsidP="00B46C3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Seleccione </w:t>
      </w:r>
      <w:r w:rsidR="00B46C35"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la opción “Agregar</w:t>
      </w:r>
      <w:r w:rsidR="004B5503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</w:t>
      </w:r>
      <w:r w:rsidR="00B11E28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Cita</w:t>
      </w:r>
      <w:r w:rsidR="00B46C35"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B46C35" w:rsidRPr="00434FC2" w:rsidRDefault="00B46C35" w:rsidP="00B46C3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Los datos </w:t>
      </w:r>
      <w:r w:rsidR="00B11E28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de la cita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serán cargados al formulario</w:t>
      </w:r>
    </w:p>
    <w:p w:rsidR="00B46C35" w:rsidRPr="00434FC2" w:rsidRDefault="00B46C35" w:rsidP="00B46C3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“Buscar Odontólogo”</w:t>
      </w:r>
    </w:p>
    <w:p w:rsidR="00B46C35" w:rsidRPr="00434FC2" w:rsidRDefault="00B46C35" w:rsidP="00B46C3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Ingrese la fecha de la cita</w:t>
      </w:r>
      <w:r w:rsidR="00B11E28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y hora de fin de la cita</w:t>
      </w:r>
      <w:r w:rsidR="004B5503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.</w:t>
      </w:r>
    </w:p>
    <w:p w:rsidR="00B46C35" w:rsidRPr="00B11E28" w:rsidRDefault="00B46C35" w:rsidP="00B46C3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Ingrese un </w:t>
      </w:r>
      <w:r w:rsidR="00B11E28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diagnóstico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</w:t>
      </w:r>
      <w:r w:rsidR="009D7006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de la cita.</w:t>
      </w:r>
    </w:p>
    <w:p w:rsidR="00B11E28" w:rsidRPr="00434FC2" w:rsidRDefault="00B11E28" w:rsidP="00B46C3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Ingrese un tratamiento de la cita.</w:t>
      </w:r>
    </w:p>
    <w:p w:rsidR="004B5503" w:rsidRPr="00B11E28" w:rsidRDefault="00B46C35" w:rsidP="00B11E28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“</w:t>
      </w:r>
      <w:r w:rsidR="00B11E28">
        <w:rPr>
          <w:rFonts w:ascii="Berlin Sans FB" w:hAnsi="Berlin Sans FB" w:cs="Arial"/>
          <w:bCs/>
          <w:sz w:val="24"/>
          <w:szCs w:val="24"/>
          <w:lang w:val="es-MX"/>
        </w:rPr>
        <w:t>Actualizar</w:t>
      </w:r>
      <w:r w:rsidR="00B11E28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4B5503" w:rsidRPr="00434FC2" w:rsidRDefault="004B5503" w:rsidP="00B46C3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sistema actualizará el estado del odontólogo que atiende la cita a “</w:t>
      </w:r>
      <w:r w:rsidR="00B11E28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Libre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B46C35" w:rsidRPr="004B5503" w:rsidRDefault="00B46C35" w:rsidP="00B46C3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La interfaz mostrará el mensaje </w:t>
      </w:r>
      <w:r w:rsidR="009D7006" w:rsidRPr="009D7006">
        <w:rPr>
          <w:rFonts w:ascii="Berlin Sans FB" w:hAnsi="Berlin Sans FB" w:cs="Arial"/>
          <w:sz w:val="24"/>
          <w:szCs w:val="24"/>
          <w:lang w:val="es-MX"/>
        </w:rPr>
        <w:t xml:space="preserve">“Cita </w:t>
      </w:r>
      <w:r w:rsidR="00D070B9">
        <w:rPr>
          <w:rFonts w:ascii="Berlin Sans FB" w:hAnsi="Berlin Sans FB" w:cs="Arial"/>
          <w:sz w:val="24"/>
          <w:szCs w:val="24"/>
          <w:lang w:val="es-MX"/>
        </w:rPr>
        <w:t>actualizada</w:t>
      </w:r>
      <w:r w:rsidR="009D7006" w:rsidRPr="009D7006">
        <w:rPr>
          <w:rFonts w:ascii="Berlin Sans FB" w:hAnsi="Berlin Sans FB" w:cs="Arial"/>
          <w:sz w:val="24"/>
          <w:szCs w:val="24"/>
          <w:lang w:val="es-MX"/>
        </w:rPr>
        <w:t xml:space="preserve"> satisfactoriamente”.</w:t>
      </w:r>
    </w:p>
    <w:p w:rsidR="004B5503" w:rsidRPr="00434FC2" w:rsidRDefault="004B5503" w:rsidP="00B46C3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sz w:val="24"/>
          <w:szCs w:val="24"/>
          <w:lang w:val="es-MX"/>
        </w:rPr>
        <w:t>Seleccione Salir y finalice la prueba.</w:t>
      </w:r>
    </w:p>
    <w:p w:rsidR="004F2DB0" w:rsidRPr="00434FC2" w:rsidRDefault="009D384E" w:rsidP="00A03A47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/>
          <w:b/>
          <w:sz w:val="24"/>
          <w:szCs w:val="24"/>
          <w:lang w:val="es-PE"/>
        </w:rPr>
        <w:tab/>
      </w:r>
      <w:bookmarkStart w:id="10" w:name="_Toc389476710"/>
      <w:r w:rsidR="00785206"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Criterio</w:t>
      </w:r>
      <w:r w:rsidR="00AA480A"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(</w:t>
      </w:r>
      <w:r w:rsidR="00785206"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s</w:t>
      </w:r>
      <w:r w:rsidR="00AA480A"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)</w:t>
      </w:r>
      <w:r w:rsidR="00785206"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 xml:space="preserve"> de Éxito / Fallo</w:t>
      </w:r>
      <w:bookmarkEnd w:id="10"/>
    </w:p>
    <w:p w:rsidR="008D51C9" w:rsidRDefault="00B46C35" w:rsidP="008D51C9">
      <w:pPr>
        <w:pStyle w:val="Prrafodelista"/>
        <w:numPr>
          <w:ilvl w:val="0"/>
          <w:numId w:val="13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8D51C9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Se </w:t>
      </w:r>
      <w:r w:rsidR="00D070B9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actualizará la cita </w:t>
      </w:r>
    </w:p>
    <w:p w:rsidR="00B46C35" w:rsidRDefault="008D51C9" w:rsidP="008D51C9">
      <w:pPr>
        <w:pStyle w:val="Prrafodelista"/>
        <w:numPr>
          <w:ilvl w:val="0"/>
          <w:numId w:val="13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Se </w:t>
      </w:r>
      <w:r w:rsidR="00B46C35" w:rsidRPr="008D51C9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muestra el mensaje “</w:t>
      </w:r>
      <w:r w:rsidR="004B5503" w:rsidRPr="008D51C9">
        <w:rPr>
          <w:rFonts w:ascii="Berlin Sans FB" w:hAnsi="Berlin Sans FB" w:cs="Arial"/>
          <w:sz w:val="24"/>
          <w:szCs w:val="24"/>
          <w:lang w:val="es-MX"/>
        </w:rPr>
        <w:t xml:space="preserve">Cita </w:t>
      </w:r>
      <w:r w:rsidR="00D070B9">
        <w:rPr>
          <w:rFonts w:ascii="Berlin Sans FB" w:hAnsi="Berlin Sans FB" w:cs="Arial"/>
          <w:sz w:val="24"/>
          <w:szCs w:val="24"/>
          <w:lang w:val="es-MX"/>
        </w:rPr>
        <w:t>actualizada</w:t>
      </w:r>
      <w:r w:rsidR="004B5503" w:rsidRPr="008D51C9">
        <w:rPr>
          <w:rFonts w:ascii="Berlin Sans FB" w:hAnsi="Berlin Sans FB" w:cs="Arial"/>
          <w:sz w:val="24"/>
          <w:szCs w:val="24"/>
          <w:lang w:val="es-MX"/>
        </w:rPr>
        <w:t xml:space="preserve"> satisfactoriamente</w:t>
      </w:r>
      <w:r w:rsidR="00B46C35" w:rsidRPr="008D51C9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D070B9" w:rsidRPr="008D51C9" w:rsidRDefault="00D070B9" w:rsidP="008D51C9">
      <w:pPr>
        <w:pStyle w:val="Prrafodelista"/>
        <w:numPr>
          <w:ilvl w:val="0"/>
          <w:numId w:val="13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actualizará el estado del odontólogo que atendió la cita a “Libre”</w:t>
      </w:r>
    </w:p>
    <w:p w:rsidR="004830D2" w:rsidRPr="00FC3992" w:rsidRDefault="00171086" w:rsidP="004830D2">
      <w:pPr>
        <w:pStyle w:val="Ttulo2"/>
        <w:rPr>
          <w:rFonts w:ascii="Berlin Sans FB" w:hAnsi="Berlin Sans FB"/>
          <w:color w:val="0000FF"/>
          <w:sz w:val="24"/>
          <w:szCs w:val="24"/>
          <w:lang w:val="es-PE"/>
        </w:rPr>
      </w:pPr>
      <w:r w:rsidRPr="00434FC2">
        <w:rPr>
          <w:rFonts w:ascii="Berlin Sans FB" w:hAnsi="Berlin Sans FB"/>
          <w:sz w:val="24"/>
          <w:szCs w:val="24"/>
          <w:lang w:val="es-PE"/>
        </w:rPr>
        <w:tab/>
      </w:r>
      <w:r w:rsidR="00B46C35" w:rsidRPr="00FC3992">
        <w:rPr>
          <w:rFonts w:ascii="Berlin Sans FB" w:hAnsi="Berlin Sans FB"/>
          <w:color w:val="000000" w:themeColor="text1"/>
          <w:sz w:val="24"/>
          <w:szCs w:val="24"/>
          <w:lang w:val="es-PE"/>
        </w:rPr>
        <w:t xml:space="preserve">CP2 </w:t>
      </w:r>
      <w:r w:rsidR="00DD0074">
        <w:rPr>
          <w:rFonts w:ascii="Berlin Sans FB" w:hAnsi="Berlin Sans FB" w:cs="Arial"/>
          <w:sz w:val="24"/>
          <w:szCs w:val="24"/>
          <w:lang w:val="es-ES" w:eastAsia="es-ES"/>
        </w:rPr>
        <w:t>Cita</w:t>
      </w:r>
      <w:r w:rsidR="00C274ED">
        <w:rPr>
          <w:rFonts w:ascii="Berlin Sans FB" w:hAnsi="Berlin Sans FB" w:cs="Arial"/>
          <w:sz w:val="24"/>
          <w:szCs w:val="24"/>
          <w:lang w:val="es-ES" w:eastAsia="es-ES"/>
        </w:rPr>
        <w:t xml:space="preserve"> no Encontrad</w:t>
      </w:r>
      <w:r w:rsidR="00D070B9">
        <w:rPr>
          <w:rFonts w:ascii="Berlin Sans FB" w:hAnsi="Berlin Sans FB" w:cs="Arial"/>
          <w:sz w:val="24"/>
          <w:szCs w:val="24"/>
          <w:lang w:val="es-ES" w:eastAsia="es-ES"/>
        </w:rPr>
        <w:t>a</w:t>
      </w:r>
    </w:p>
    <w:p w:rsidR="00CE2F34" w:rsidRPr="00434FC2" w:rsidRDefault="00CE2F34" w:rsidP="00CE2F34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bookmarkStart w:id="11" w:name="_Toc389476713"/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ab/>
        <w:t>Descripción</w:t>
      </w:r>
    </w:p>
    <w:p w:rsidR="00CE2F34" w:rsidRPr="00434FC2" w:rsidRDefault="00CE2F34" w:rsidP="00CE2F34">
      <w:pPr>
        <w:ind w:left="1429" w:hanging="11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En el siguiente caso de prueba se analizará el segundo escenario “</w:t>
      </w:r>
      <w:r w:rsidR="00DD0074">
        <w:rPr>
          <w:rFonts w:ascii="Berlin Sans FB" w:hAnsi="Berlin Sans FB" w:cs="Arial"/>
          <w:sz w:val="24"/>
          <w:szCs w:val="24"/>
          <w:lang w:val="es-ES" w:eastAsia="es-ES"/>
        </w:rPr>
        <w:t xml:space="preserve">Cita </w:t>
      </w:r>
      <w:r w:rsidR="00C274ED">
        <w:rPr>
          <w:rFonts w:ascii="Berlin Sans FB" w:hAnsi="Berlin Sans FB" w:cs="Arial"/>
          <w:sz w:val="24"/>
          <w:szCs w:val="24"/>
          <w:lang w:val="es-ES" w:eastAsia="es-ES"/>
        </w:rPr>
        <w:t>no Encontrado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” en el cual se usará el campo </w:t>
      </w:r>
      <w:r w:rsidR="00D070B9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N° de cita, 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el cuál</w:t>
      </w:r>
      <w:r w:rsidR="004B5503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recibirá un valor numérico d</w:t>
      </w:r>
      <w:r w:rsidR="00D070B9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 6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dígitos</w:t>
      </w:r>
      <w:r w:rsidR="00C274ED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erróneo el cual generará un error que será mostrado por un mensaje.</w:t>
      </w:r>
    </w:p>
    <w:p w:rsidR="002938B7" w:rsidRPr="00434FC2" w:rsidRDefault="002938B7" w:rsidP="00A03A47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Condiciones de Ejecución</w:t>
      </w:r>
      <w:bookmarkEnd w:id="11"/>
    </w:p>
    <w:p w:rsidR="00CE2F34" w:rsidRPr="00434FC2" w:rsidRDefault="00CE2F34" w:rsidP="00CE2F34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usuario accedió al sistema</w:t>
      </w:r>
    </w:p>
    <w:p w:rsidR="00CE2F34" w:rsidRPr="00434FC2" w:rsidRDefault="00CE2F34" w:rsidP="00CE2F34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Los datos de </w:t>
      </w:r>
      <w:r w:rsidR="00D070B9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las citas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han sido cargados</w:t>
      </w:r>
    </w:p>
    <w:p w:rsidR="00CE2F34" w:rsidRPr="00434FC2" w:rsidRDefault="002938B7" w:rsidP="00CE2F34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bookmarkStart w:id="12" w:name="_Toc389476714"/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lastRenderedPageBreak/>
        <w:t>Procedimiento de Prueba</w:t>
      </w:r>
      <w:bookmarkEnd w:id="12"/>
    </w:p>
    <w:p w:rsidR="00CE2F34" w:rsidRPr="00434FC2" w:rsidRDefault="00CE2F34" w:rsidP="00CE2F34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Introduzca “</w:t>
      </w:r>
      <w:r w:rsidR="00D070B9">
        <w:rPr>
          <w:rFonts w:ascii="Berlin Sans FB" w:hAnsi="Berlin Sans FB" w:cs="Arial"/>
          <w:sz w:val="24"/>
          <w:szCs w:val="24"/>
          <w:lang w:val="es-ES" w:eastAsia="es-ES"/>
        </w:rPr>
        <w:t>1234567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 en el campo</w:t>
      </w:r>
      <w:r w:rsidR="00D070B9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n° de cita</w:t>
      </w:r>
    </w:p>
    <w:p w:rsidR="00CE2F34" w:rsidRPr="00434FC2" w:rsidRDefault="00CE2F34" w:rsidP="00CE2F34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bookmarkStart w:id="13" w:name="_Toc389476715"/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Pulse el botón ”Buscar </w:t>
      </w:r>
      <w:r w:rsidR="00D070B9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Cita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CE2F34" w:rsidRPr="00434FC2" w:rsidRDefault="00CE2F34" w:rsidP="00CE2F34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Aparece la interfaz “Buscar </w:t>
      </w:r>
      <w:r w:rsidR="00D070B9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Cita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CE2F34" w:rsidRPr="00434FC2" w:rsidRDefault="00CE2F34" w:rsidP="00CE2F34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el mensaje “</w:t>
      </w:r>
      <w:r w:rsidR="00D070B9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Cita no encontrada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” </w:t>
      </w:r>
    </w:p>
    <w:p w:rsidR="002938B7" w:rsidRPr="00434FC2" w:rsidRDefault="002938B7" w:rsidP="00A03A47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Criterio(s) de Éxito / Fallo</w:t>
      </w:r>
      <w:bookmarkEnd w:id="13"/>
    </w:p>
    <w:p w:rsidR="008B32BE" w:rsidRPr="00434FC2" w:rsidRDefault="008B32BE" w:rsidP="008B32BE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Si el </w:t>
      </w:r>
      <w:r w:rsidR="00EC407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n° de cita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no es enco</w:t>
      </w:r>
      <w:r w:rsidR="00EC407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ntrado se mostrará el mensaje “N° de cita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no encontrado”.</w:t>
      </w:r>
    </w:p>
    <w:p w:rsidR="008B32BE" w:rsidRPr="00FC3992" w:rsidRDefault="008B32BE" w:rsidP="008B32BE">
      <w:pPr>
        <w:pStyle w:val="Ttulo2"/>
        <w:rPr>
          <w:rFonts w:ascii="Berlin Sans FB" w:hAnsi="Berlin Sans FB"/>
          <w:color w:val="0000FF"/>
          <w:sz w:val="24"/>
          <w:szCs w:val="24"/>
          <w:lang w:val="es-PE"/>
        </w:rPr>
      </w:pPr>
      <w:r w:rsidRPr="00434FC2">
        <w:rPr>
          <w:rFonts w:ascii="Berlin Sans FB" w:hAnsi="Berlin Sans FB"/>
          <w:sz w:val="24"/>
          <w:szCs w:val="24"/>
          <w:lang w:val="es-PE"/>
        </w:rPr>
        <w:tab/>
      </w:r>
      <w:r w:rsidRPr="00FC3992">
        <w:rPr>
          <w:rFonts w:ascii="Berlin Sans FB" w:hAnsi="Berlin Sans FB"/>
          <w:color w:val="000000" w:themeColor="text1"/>
          <w:sz w:val="24"/>
          <w:szCs w:val="24"/>
          <w:lang w:val="es-PE"/>
        </w:rPr>
        <w:t xml:space="preserve">CP3 </w:t>
      </w:r>
      <w:r w:rsidR="00042604" w:rsidRPr="00042604">
        <w:rPr>
          <w:rFonts w:ascii="Berlin Sans FB" w:hAnsi="Berlin Sans FB" w:cs="Arial"/>
          <w:sz w:val="24"/>
          <w:szCs w:val="24"/>
          <w:lang w:val="es-ES" w:eastAsia="es-ES"/>
        </w:rPr>
        <w:t>Diagnostico no ingresado</w:t>
      </w:r>
    </w:p>
    <w:p w:rsidR="008B32BE" w:rsidRPr="00434FC2" w:rsidRDefault="008B32BE" w:rsidP="008B32BE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ab/>
        <w:t>Descripción</w:t>
      </w:r>
    </w:p>
    <w:p w:rsidR="00244C20" w:rsidRPr="00434FC2" w:rsidRDefault="008B32BE" w:rsidP="00244C20">
      <w:pPr>
        <w:ind w:left="1429" w:hanging="11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En el siguiente caso de prueba se analizará el segundo escenario “</w:t>
      </w:r>
      <w:r w:rsidR="00042604" w:rsidRPr="00042604">
        <w:rPr>
          <w:rFonts w:ascii="Berlin Sans FB" w:hAnsi="Berlin Sans FB" w:cs="Arial"/>
          <w:sz w:val="24"/>
          <w:szCs w:val="24"/>
          <w:lang w:val="es-ES" w:eastAsia="es-ES"/>
        </w:rPr>
        <w:t>Diagnostico no ingresado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” en el cual se usará el campo </w:t>
      </w:r>
      <w:r w:rsidR="00042604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n° de cita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el cuál</w:t>
      </w:r>
      <w:r w:rsidR="00042604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recibirá un valor numérico de 6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dígitos, </w:t>
      </w:r>
      <w:r w:rsidR="00244C20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al igual que los campos tratamiento y diagnóstico el valor de </w:t>
      </w:r>
      <w:proofErr w:type="spellStart"/>
      <w:r w:rsidR="00244C20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diagnostico</w:t>
      </w:r>
      <w:proofErr w:type="spellEnd"/>
      <w:r w:rsidR="00244C20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no será ingresado lo cual generará un error, este error será mostrado a través de un mensaje.</w:t>
      </w:r>
    </w:p>
    <w:p w:rsidR="008B32BE" w:rsidRPr="00434FC2" w:rsidRDefault="008B32BE" w:rsidP="008B32BE">
      <w:pPr>
        <w:ind w:left="1429" w:hanging="11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8B32BE" w:rsidRPr="00434FC2" w:rsidRDefault="008B32BE" w:rsidP="008B32BE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Condiciones de Ejecución</w:t>
      </w:r>
    </w:p>
    <w:p w:rsidR="008B32BE" w:rsidRPr="00434FC2" w:rsidRDefault="008B32BE" w:rsidP="008B32BE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usuario accedió al sistema</w:t>
      </w:r>
    </w:p>
    <w:p w:rsidR="008B32BE" w:rsidRPr="00434FC2" w:rsidRDefault="008B32BE" w:rsidP="008B32BE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Los datos de </w:t>
      </w:r>
      <w:r w:rsidR="00042604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las citas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han sido cargados</w:t>
      </w:r>
    </w:p>
    <w:p w:rsidR="008B32BE" w:rsidRPr="00434FC2" w:rsidRDefault="008B32BE" w:rsidP="008B32BE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Procedimiento de Prueba</w:t>
      </w:r>
    </w:p>
    <w:p w:rsidR="008B32BE" w:rsidRPr="00434FC2" w:rsidRDefault="008B32BE" w:rsidP="008B32BE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Introduzca “</w:t>
      </w:r>
      <w:r w:rsidR="00042604">
        <w:rPr>
          <w:rFonts w:ascii="Berlin Sans FB" w:hAnsi="Berlin Sans FB" w:cs="Arial"/>
          <w:sz w:val="24"/>
          <w:szCs w:val="24"/>
          <w:lang w:val="es-ES" w:eastAsia="es-ES"/>
        </w:rPr>
        <w:t>234567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” en el campo </w:t>
      </w:r>
      <w:r w:rsidR="00042604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n° de cita</w:t>
      </w:r>
    </w:p>
    <w:p w:rsidR="008B32BE" w:rsidRPr="00434FC2" w:rsidRDefault="00042604" w:rsidP="008B32BE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”Buscar Cita</w:t>
      </w:r>
      <w:r w:rsidR="008B32BE"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8B32BE" w:rsidRPr="00434FC2" w:rsidRDefault="008B32BE" w:rsidP="008B32BE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Aparece la interfaz “Buscar </w:t>
      </w:r>
      <w:r w:rsidR="00042604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Cita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8B32BE" w:rsidRPr="00434FC2" w:rsidRDefault="008B32BE" w:rsidP="008B32BE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Seleccione la opción “Agregar”</w:t>
      </w:r>
    </w:p>
    <w:p w:rsidR="008B32BE" w:rsidRPr="00434FC2" w:rsidRDefault="008B32BE" w:rsidP="008B32BE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del paciente serán cargados al formulario</w:t>
      </w:r>
    </w:p>
    <w:p w:rsidR="008B32BE" w:rsidRPr="00042604" w:rsidRDefault="00042604" w:rsidP="008B32BE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Introduzca un valor en blanco en el campo diagnostico</w:t>
      </w:r>
    </w:p>
    <w:p w:rsidR="00042604" w:rsidRPr="00042604" w:rsidRDefault="00042604" w:rsidP="008B32BE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Introduzca </w:t>
      </w:r>
      <w:r>
        <w:rPr>
          <w:rFonts w:ascii="Berlin Sans FB" w:hAnsi="Berlin Sans FB" w:cs="Arial"/>
          <w:sz w:val="24"/>
          <w:szCs w:val="24"/>
          <w:lang w:val="es-ES" w:eastAsia="es-ES"/>
        </w:rPr>
        <w:t>“Curación a caninos” en el campo tratamiento</w:t>
      </w:r>
    </w:p>
    <w:p w:rsidR="00042604" w:rsidRPr="00434FC2" w:rsidRDefault="00042604" w:rsidP="008B32BE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actualizar</w:t>
      </w:r>
    </w:p>
    <w:p w:rsidR="008B32BE" w:rsidRPr="00434FC2" w:rsidRDefault="008B32BE" w:rsidP="008B32BE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el mensaje “</w:t>
      </w:r>
      <w:r w:rsidR="00042604">
        <w:rPr>
          <w:rFonts w:ascii="Berlin Sans FB" w:hAnsi="Berlin Sans FB" w:cs="Arial"/>
          <w:sz w:val="24"/>
          <w:szCs w:val="24"/>
          <w:lang w:val="es-ES" w:eastAsia="es-ES"/>
        </w:rPr>
        <w:t>Diagnostico no ingresado</w:t>
      </w:r>
      <w:r w:rsidR="00042604" w:rsidRPr="00434FC2">
        <w:rPr>
          <w:rFonts w:ascii="Berlin Sans FB" w:hAnsi="Berlin Sans FB" w:cs="Arial"/>
          <w:sz w:val="24"/>
          <w:szCs w:val="24"/>
          <w:lang w:val="es-ES" w:eastAsia="es-ES"/>
        </w:rPr>
        <w:t>”</w:t>
      </w:r>
    </w:p>
    <w:p w:rsidR="008B32BE" w:rsidRPr="00434FC2" w:rsidRDefault="008B32BE" w:rsidP="008B32BE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Se cierra la interfaz </w:t>
      </w:r>
    </w:p>
    <w:p w:rsidR="008B32BE" w:rsidRPr="00434FC2" w:rsidRDefault="008B32BE" w:rsidP="008B32BE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Criterio(s) de Éxito / Fallo</w:t>
      </w:r>
    </w:p>
    <w:p w:rsidR="008B32BE" w:rsidRDefault="008D51C9" w:rsidP="008D51C9">
      <w:pPr>
        <w:pStyle w:val="Prrafodelista"/>
        <w:numPr>
          <w:ilvl w:val="0"/>
          <w:numId w:val="12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No se podrá </w:t>
      </w:r>
      <w:r w:rsidR="00244C20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actualizar la cita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.</w:t>
      </w:r>
    </w:p>
    <w:p w:rsidR="008D51C9" w:rsidRPr="00434FC2" w:rsidRDefault="008D51C9" w:rsidP="008D51C9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Se mostrará el mensaje </w:t>
      </w:r>
      <w:r w:rsidR="00244C20"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“</w:t>
      </w:r>
      <w:r w:rsidR="00244C20">
        <w:rPr>
          <w:rFonts w:ascii="Berlin Sans FB" w:hAnsi="Berlin Sans FB" w:cs="Arial"/>
          <w:sz w:val="24"/>
          <w:szCs w:val="24"/>
          <w:lang w:val="es-ES" w:eastAsia="es-ES"/>
        </w:rPr>
        <w:t>Diagnostico no ingresado</w:t>
      </w:r>
      <w:r w:rsidR="00244C20" w:rsidRPr="00434FC2">
        <w:rPr>
          <w:rFonts w:ascii="Berlin Sans FB" w:hAnsi="Berlin Sans FB" w:cs="Arial"/>
          <w:sz w:val="24"/>
          <w:szCs w:val="24"/>
          <w:lang w:val="es-ES" w:eastAsia="es-ES"/>
        </w:rPr>
        <w:t>”</w:t>
      </w:r>
    </w:p>
    <w:p w:rsidR="008D51C9" w:rsidRPr="008D51C9" w:rsidRDefault="008D51C9" w:rsidP="008D51C9">
      <w:pPr>
        <w:pStyle w:val="Prrafodelista"/>
        <w:ind w:left="214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93240F" w:rsidRPr="00FC3992" w:rsidRDefault="0093240F" w:rsidP="0093240F">
      <w:pPr>
        <w:pStyle w:val="Ttulo2"/>
        <w:rPr>
          <w:rFonts w:ascii="Berlin Sans FB" w:hAnsi="Berlin Sans FB"/>
          <w:color w:val="0000FF"/>
          <w:sz w:val="24"/>
          <w:szCs w:val="24"/>
          <w:lang w:val="es-PE"/>
        </w:rPr>
      </w:pPr>
      <w:r w:rsidRPr="00434FC2">
        <w:rPr>
          <w:rFonts w:ascii="Berlin Sans FB" w:hAnsi="Berlin Sans FB"/>
          <w:sz w:val="24"/>
          <w:szCs w:val="24"/>
          <w:lang w:val="es-PE"/>
        </w:rPr>
        <w:tab/>
      </w:r>
      <w:r w:rsidRPr="00FC3992">
        <w:rPr>
          <w:rFonts w:ascii="Berlin Sans FB" w:hAnsi="Berlin Sans FB"/>
          <w:color w:val="000000" w:themeColor="text1"/>
          <w:sz w:val="24"/>
          <w:szCs w:val="24"/>
          <w:lang w:val="es-PE"/>
        </w:rPr>
        <w:t>CP</w:t>
      </w:r>
      <w:r>
        <w:rPr>
          <w:rFonts w:ascii="Berlin Sans FB" w:hAnsi="Berlin Sans FB"/>
          <w:color w:val="000000" w:themeColor="text1"/>
          <w:sz w:val="24"/>
          <w:szCs w:val="24"/>
          <w:lang w:val="es-PE"/>
        </w:rPr>
        <w:t>4</w:t>
      </w:r>
      <w:r w:rsidRPr="00FC3992">
        <w:rPr>
          <w:rFonts w:ascii="Berlin Sans FB" w:hAnsi="Berlin Sans FB"/>
          <w:color w:val="000000" w:themeColor="text1"/>
          <w:sz w:val="24"/>
          <w:szCs w:val="24"/>
          <w:lang w:val="es-PE"/>
        </w:rPr>
        <w:t xml:space="preserve"> </w:t>
      </w:r>
      <w:r w:rsidR="006162E8">
        <w:rPr>
          <w:rFonts w:ascii="Berlin Sans FB" w:hAnsi="Berlin Sans FB" w:cs="Arial"/>
          <w:sz w:val="24"/>
          <w:szCs w:val="24"/>
          <w:lang w:val="es-ES" w:eastAsia="es-ES"/>
        </w:rPr>
        <w:t>Tratamiento no ingresado</w:t>
      </w:r>
    </w:p>
    <w:p w:rsidR="0093240F" w:rsidRPr="00434FC2" w:rsidRDefault="0093240F" w:rsidP="0093240F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ab/>
        <w:t>Descripción</w:t>
      </w:r>
    </w:p>
    <w:p w:rsidR="0093240F" w:rsidRPr="00434FC2" w:rsidRDefault="0093240F" w:rsidP="0093240F">
      <w:pPr>
        <w:ind w:left="1429" w:hanging="11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En el siguiente caso de prueba se analizará el segundo escenario “</w:t>
      </w:r>
      <w:r w:rsidR="006162E8">
        <w:rPr>
          <w:rFonts w:ascii="Berlin Sans FB" w:hAnsi="Berlin Sans FB" w:cs="Arial"/>
          <w:sz w:val="24"/>
          <w:szCs w:val="24"/>
          <w:lang w:val="es-ES" w:eastAsia="es-ES"/>
        </w:rPr>
        <w:t>Tratamiento no ingresado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” en el cual se usará el campo </w:t>
      </w:r>
      <w:r w:rsidR="00244C20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n° de cita 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cuál</w:t>
      </w:r>
      <w:r w:rsidR="00244C20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recibirá un valor numérico de 6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dígitos, </w:t>
      </w:r>
      <w:r w:rsidR="00244C20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al igual que los campos tratamiento y diagnóstico, el valor de tratamiento no será ingresado lo cual generará un error, e</w:t>
      </w:r>
      <w:r w:rsidR="00881A4D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ste error será mostrado a través de un mensaje.</w:t>
      </w:r>
    </w:p>
    <w:p w:rsidR="0093240F" w:rsidRPr="00434FC2" w:rsidRDefault="0093240F" w:rsidP="0093240F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Condiciones de Ejecución</w:t>
      </w:r>
    </w:p>
    <w:p w:rsidR="0093240F" w:rsidRPr="00434FC2" w:rsidRDefault="0093240F" w:rsidP="0093240F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usuario accedió al sistema</w:t>
      </w:r>
    </w:p>
    <w:p w:rsidR="0093240F" w:rsidRPr="00434FC2" w:rsidRDefault="0093240F" w:rsidP="0093240F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lastRenderedPageBreak/>
        <w:t xml:space="preserve">Los datos de </w:t>
      </w:r>
      <w:r w:rsidR="00244C20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las citas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han sido cargados</w:t>
      </w:r>
    </w:p>
    <w:p w:rsidR="0093240F" w:rsidRPr="00434FC2" w:rsidRDefault="0093240F" w:rsidP="0093240F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Procedimiento de Prueba</w:t>
      </w:r>
    </w:p>
    <w:p w:rsidR="00244C20" w:rsidRPr="00434FC2" w:rsidRDefault="00244C20" w:rsidP="00244C20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Introduzca “</w:t>
      </w:r>
      <w:r>
        <w:rPr>
          <w:rFonts w:ascii="Berlin Sans FB" w:hAnsi="Berlin Sans FB" w:cs="Arial"/>
          <w:sz w:val="24"/>
          <w:szCs w:val="24"/>
          <w:lang w:val="es-ES" w:eastAsia="es-ES"/>
        </w:rPr>
        <w:t>345678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” en el campo 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n° de cita</w:t>
      </w:r>
    </w:p>
    <w:p w:rsidR="00244C20" w:rsidRPr="00434FC2" w:rsidRDefault="00244C20" w:rsidP="00244C20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”Buscar Cita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244C20" w:rsidRPr="00434FC2" w:rsidRDefault="00244C20" w:rsidP="00244C20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Aparece la interfaz “Buscar 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Cita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244C20" w:rsidRPr="00434FC2" w:rsidRDefault="00244C20" w:rsidP="00244C20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Seleccione la opción “Agregar”</w:t>
      </w:r>
    </w:p>
    <w:p w:rsidR="00244C20" w:rsidRPr="00434FC2" w:rsidRDefault="00244C20" w:rsidP="00244C20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del paciente serán cargados al formulario</w:t>
      </w:r>
    </w:p>
    <w:p w:rsidR="00244C20" w:rsidRPr="00042604" w:rsidRDefault="00244C20" w:rsidP="00244C20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Introduzca un valor en </w:t>
      </w:r>
      <w:r>
        <w:rPr>
          <w:rFonts w:ascii="Berlin Sans FB" w:hAnsi="Berlin Sans FB" w:cs="Arial"/>
          <w:sz w:val="24"/>
          <w:szCs w:val="24"/>
          <w:lang w:val="es-ES" w:eastAsia="es-ES"/>
        </w:rPr>
        <w:t>“Encías inflamadas”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en el campo diagnostico</w:t>
      </w:r>
    </w:p>
    <w:p w:rsidR="00244C20" w:rsidRPr="00042604" w:rsidRDefault="00244C20" w:rsidP="00244C20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Introduzca un valor en blanco </w:t>
      </w:r>
      <w:r>
        <w:rPr>
          <w:rFonts w:ascii="Berlin Sans FB" w:hAnsi="Berlin Sans FB" w:cs="Arial"/>
          <w:sz w:val="24"/>
          <w:szCs w:val="24"/>
          <w:lang w:val="es-ES" w:eastAsia="es-ES"/>
        </w:rPr>
        <w:t>en el campo tratamiento</w:t>
      </w:r>
    </w:p>
    <w:p w:rsidR="00244C20" w:rsidRPr="00434FC2" w:rsidRDefault="00244C20" w:rsidP="00244C20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actualizar</w:t>
      </w:r>
    </w:p>
    <w:p w:rsidR="00244C20" w:rsidRPr="00434FC2" w:rsidRDefault="00244C20" w:rsidP="00244C20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el mensaje “</w:t>
      </w:r>
      <w:r>
        <w:rPr>
          <w:rFonts w:ascii="Berlin Sans FB" w:hAnsi="Berlin Sans FB" w:cs="Arial"/>
          <w:sz w:val="24"/>
          <w:szCs w:val="24"/>
          <w:lang w:val="es-ES" w:eastAsia="es-ES"/>
        </w:rPr>
        <w:t>Tratamiento no ingresado</w:t>
      </w:r>
      <w:r w:rsidRPr="00434FC2">
        <w:rPr>
          <w:rFonts w:ascii="Berlin Sans FB" w:hAnsi="Berlin Sans FB" w:cs="Arial"/>
          <w:sz w:val="24"/>
          <w:szCs w:val="24"/>
          <w:lang w:val="es-ES" w:eastAsia="es-ES"/>
        </w:rPr>
        <w:t>”</w:t>
      </w:r>
    </w:p>
    <w:p w:rsidR="00244C20" w:rsidRPr="00434FC2" w:rsidRDefault="00244C20" w:rsidP="00244C20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Se cierra la interfaz </w:t>
      </w:r>
    </w:p>
    <w:p w:rsidR="0093240F" w:rsidRPr="00434FC2" w:rsidRDefault="0093240F" w:rsidP="0093240F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Criterio(s) de Éxito / Fallo</w:t>
      </w:r>
    </w:p>
    <w:p w:rsidR="00244C20" w:rsidRDefault="00244C20" w:rsidP="00244C20">
      <w:pPr>
        <w:pStyle w:val="Prrafodelista"/>
        <w:numPr>
          <w:ilvl w:val="0"/>
          <w:numId w:val="12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No se podrá actualizar la cita.</w:t>
      </w:r>
    </w:p>
    <w:p w:rsidR="008D51C9" w:rsidRPr="008D51C9" w:rsidRDefault="008D51C9" w:rsidP="008D51C9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bCs/>
          <w:sz w:val="24"/>
          <w:szCs w:val="24"/>
          <w:lang w:val="es-MX"/>
        </w:rPr>
        <w:t xml:space="preserve">Se mostrará el mensaje </w:t>
      </w:r>
      <w:r w:rsidR="00244C20"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“</w:t>
      </w:r>
      <w:r w:rsidR="00244C20">
        <w:rPr>
          <w:rFonts w:ascii="Berlin Sans FB" w:hAnsi="Berlin Sans FB" w:cs="Arial"/>
          <w:sz w:val="24"/>
          <w:szCs w:val="24"/>
          <w:lang w:val="es-ES" w:eastAsia="es-ES"/>
        </w:rPr>
        <w:t>Tratamiento no ingresado</w:t>
      </w:r>
      <w:r w:rsidR="00244C20" w:rsidRPr="00434FC2">
        <w:rPr>
          <w:rFonts w:ascii="Berlin Sans FB" w:hAnsi="Berlin Sans FB" w:cs="Arial"/>
          <w:sz w:val="24"/>
          <w:szCs w:val="24"/>
          <w:lang w:val="es-ES" w:eastAsia="es-ES"/>
        </w:rPr>
        <w:t>”</w:t>
      </w:r>
    </w:p>
    <w:p w:rsidR="008D51C9" w:rsidRPr="008D51C9" w:rsidRDefault="008D51C9" w:rsidP="008D51C9">
      <w:pPr>
        <w:pStyle w:val="Prrafodelista"/>
        <w:ind w:left="2149"/>
        <w:jc w:val="both"/>
        <w:rPr>
          <w:rFonts w:ascii="Berlin Sans FB" w:hAnsi="Berlin Sans FB" w:cs="Arial"/>
          <w:bCs/>
          <w:sz w:val="24"/>
          <w:szCs w:val="24"/>
          <w:lang w:val="es-MX"/>
        </w:rPr>
      </w:pPr>
    </w:p>
    <w:p w:rsidR="008D51C9" w:rsidRPr="00FC3992" w:rsidRDefault="008D51C9" w:rsidP="008D51C9">
      <w:pPr>
        <w:pStyle w:val="Ttulo2"/>
        <w:rPr>
          <w:rFonts w:ascii="Berlin Sans FB" w:hAnsi="Berlin Sans FB"/>
          <w:color w:val="0000FF"/>
          <w:sz w:val="24"/>
          <w:szCs w:val="24"/>
          <w:lang w:val="es-PE"/>
        </w:rPr>
      </w:pPr>
      <w:r w:rsidRPr="00FC3992">
        <w:rPr>
          <w:rFonts w:ascii="Berlin Sans FB" w:hAnsi="Berlin Sans FB"/>
          <w:color w:val="000000" w:themeColor="text1"/>
          <w:sz w:val="24"/>
          <w:szCs w:val="24"/>
          <w:lang w:val="es-PE"/>
        </w:rPr>
        <w:t>CP</w:t>
      </w:r>
      <w:r>
        <w:rPr>
          <w:rFonts w:ascii="Berlin Sans FB" w:hAnsi="Berlin Sans FB"/>
          <w:color w:val="000000" w:themeColor="text1"/>
          <w:sz w:val="24"/>
          <w:szCs w:val="24"/>
          <w:lang w:val="es-PE"/>
        </w:rPr>
        <w:t>5</w:t>
      </w:r>
      <w:r w:rsidRPr="00FC3992">
        <w:rPr>
          <w:rFonts w:ascii="Berlin Sans FB" w:hAnsi="Berlin Sans FB"/>
          <w:color w:val="000000" w:themeColor="text1"/>
          <w:sz w:val="24"/>
          <w:szCs w:val="24"/>
          <w:lang w:val="es-PE"/>
        </w:rPr>
        <w:t xml:space="preserve"> </w:t>
      </w:r>
      <w:r w:rsidRPr="008D51C9">
        <w:rPr>
          <w:rFonts w:ascii="Berlin Sans FB" w:hAnsi="Berlin Sans FB" w:cs="Arial"/>
          <w:sz w:val="24"/>
          <w:szCs w:val="24"/>
          <w:lang w:val="es-ES" w:eastAsia="es-ES"/>
        </w:rPr>
        <w:t xml:space="preserve">Cita no </w:t>
      </w:r>
      <w:r w:rsidR="00902765">
        <w:rPr>
          <w:rFonts w:ascii="Berlin Sans FB" w:hAnsi="Berlin Sans FB" w:cs="Arial"/>
          <w:sz w:val="24"/>
          <w:szCs w:val="24"/>
          <w:lang w:val="es-ES" w:eastAsia="es-ES"/>
        </w:rPr>
        <w:t>actualizada</w:t>
      </w:r>
    </w:p>
    <w:p w:rsidR="008D51C9" w:rsidRPr="00434FC2" w:rsidRDefault="008D51C9" w:rsidP="008D51C9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ab/>
        <w:t>Descripción</w:t>
      </w:r>
    </w:p>
    <w:p w:rsidR="008D51C9" w:rsidRPr="00434FC2" w:rsidRDefault="008D51C9" w:rsidP="008D51C9">
      <w:pPr>
        <w:ind w:left="1429" w:hanging="11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En el siguiente caso de prueba se analizará el segundo escenario “</w:t>
      </w:r>
      <w:r>
        <w:rPr>
          <w:rFonts w:ascii="Berlin Sans FB" w:hAnsi="Berlin Sans FB" w:cs="Arial"/>
          <w:sz w:val="24"/>
          <w:szCs w:val="24"/>
          <w:lang w:val="es-ES" w:eastAsia="es-ES"/>
        </w:rPr>
        <w:t>Odontólogo sin disponibilidad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” en el cual se usará el campo DNI el cuál recibirá un valor numérico de 8 dígitos, 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al igual que el botón “Buscar odontólogo”, luego del ingreso de estos datos la cita no podrá ser grabada debido a un problema de base de datos. Este error se mostrará en un mensaje.</w:t>
      </w:r>
    </w:p>
    <w:p w:rsidR="008D51C9" w:rsidRPr="00434FC2" w:rsidRDefault="008D51C9" w:rsidP="008D51C9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Condiciones de Ejecución</w:t>
      </w:r>
    </w:p>
    <w:p w:rsidR="008D51C9" w:rsidRPr="00434FC2" w:rsidRDefault="008D51C9" w:rsidP="008D51C9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usuario accedió al sistema</w:t>
      </w:r>
    </w:p>
    <w:p w:rsidR="008D51C9" w:rsidRPr="00434FC2" w:rsidRDefault="008D51C9" w:rsidP="008D51C9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pacientes han sido cargados</w:t>
      </w:r>
    </w:p>
    <w:p w:rsidR="008D51C9" w:rsidRPr="00434FC2" w:rsidRDefault="008D51C9" w:rsidP="008D51C9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odontólogos han sido cargados</w:t>
      </w:r>
    </w:p>
    <w:p w:rsidR="008D51C9" w:rsidRPr="00434FC2" w:rsidRDefault="008D51C9" w:rsidP="008D51C9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Procedimiento de Prueba</w:t>
      </w:r>
    </w:p>
    <w:p w:rsidR="00244C20" w:rsidRPr="00434FC2" w:rsidRDefault="00244C20" w:rsidP="00244C20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Introduzca “</w:t>
      </w:r>
      <w:r>
        <w:rPr>
          <w:rFonts w:ascii="Berlin Sans FB" w:hAnsi="Berlin Sans FB" w:cs="Arial"/>
          <w:sz w:val="24"/>
          <w:szCs w:val="24"/>
          <w:lang w:val="es-ES" w:eastAsia="es-ES"/>
        </w:rPr>
        <w:t>123456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” en el campo 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n° de cita</w:t>
      </w:r>
    </w:p>
    <w:p w:rsidR="00244C20" w:rsidRPr="00434FC2" w:rsidRDefault="00244C20" w:rsidP="00244C20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”Buscar Cita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244C20" w:rsidRPr="00434FC2" w:rsidRDefault="00244C20" w:rsidP="00244C20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Aparece la interfaz “Buscar 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Cita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244C20" w:rsidRPr="00434FC2" w:rsidRDefault="00244C20" w:rsidP="00244C20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Seleccione la opción “Agregar”</w:t>
      </w:r>
    </w:p>
    <w:p w:rsidR="00244C20" w:rsidRPr="00434FC2" w:rsidRDefault="00244C20" w:rsidP="00244C20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del paciente serán cargados al formulario</w:t>
      </w:r>
    </w:p>
    <w:p w:rsidR="00244C20" w:rsidRPr="00042604" w:rsidRDefault="00244C20" w:rsidP="00244C20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Introduzca un valor en </w:t>
      </w:r>
      <w:r>
        <w:rPr>
          <w:rFonts w:ascii="Berlin Sans FB" w:hAnsi="Berlin Sans FB" w:cs="Arial"/>
          <w:sz w:val="24"/>
          <w:szCs w:val="24"/>
          <w:lang w:val="es-ES" w:eastAsia="es-ES"/>
        </w:rPr>
        <w:t xml:space="preserve">“Caries en molares” 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en el campo diagnostico</w:t>
      </w:r>
    </w:p>
    <w:p w:rsidR="00244C20" w:rsidRPr="00042604" w:rsidRDefault="00244C20" w:rsidP="00244C20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Introduzca </w:t>
      </w:r>
      <w:r>
        <w:rPr>
          <w:rFonts w:ascii="Berlin Sans FB" w:hAnsi="Berlin Sans FB" w:cs="Arial"/>
          <w:sz w:val="24"/>
          <w:szCs w:val="24"/>
          <w:lang w:val="es-ES" w:eastAsia="es-ES"/>
        </w:rPr>
        <w:t xml:space="preserve">“Curación a </w:t>
      </w:r>
      <w:proofErr w:type="spellStart"/>
      <w:r>
        <w:rPr>
          <w:rFonts w:ascii="Berlin Sans FB" w:hAnsi="Berlin Sans FB" w:cs="Arial"/>
          <w:sz w:val="24"/>
          <w:szCs w:val="24"/>
          <w:lang w:val="es-ES" w:eastAsia="es-ES"/>
        </w:rPr>
        <w:t>morales”en</w:t>
      </w:r>
      <w:proofErr w:type="spellEnd"/>
      <w:r>
        <w:rPr>
          <w:rFonts w:ascii="Berlin Sans FB" w:hAnsi="Berlin Sans FB" w:cs="Arial"/>
          <w:sz w:val="24"/>
          <w:szCs w:val="24"/>
          <w:lang w:val="es-ES" w:eastAsia="es-ES"/>
        </w:rPr>
        <w:t xml:space="preserve"> el campo tratamiento</w:t>
      </w:r>
    </w:p>
    <w:p w:rsidR="00244C20" w:rsidRPr="00434FC2" w:rsidRDefault="00244C20" w:rsidP="00244C20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actualizar</w:t>
      </w:r>
    </w:p>
    <w:p w:rsidR="00244C20" w:rsidRPr="00434FC2" w:rsidRDefault="00902765" w:rsidP="00244C20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el mensaje “Cita no actualizada”</w:t>
      </w:r>
    </w:p>
    <w:p w:rsidR="008D51C9" w:rsidRPr="00434FC2" w:rsidRDefault="008D51C9" w:rsidP="008D51C9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Criterio(s) de Éxito / Fallo</w:t>
      </w:r>
    </w:p>
    <w:p w:rsidR="00244C20" w:rsidRDefault="00244C20" w:rsidP="00244C20">
      <w:pPr>
        <w:pStyle w:val="Prrafodelista"/>
        <w:numPr>
          <w:ilvl w:val="0"/>
          <w:numId w:val="12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No se podrá actualizar la cita.</w:t>
      </w:r>
    </w:p>
    <w:p w:rsidR="008D51C9" w:rsidRPr="008D51C9" w:rsidRDefault="008D51C9" w:rsidP="008D51C9">
      <w:pPr>
        <w:pStyle w:val="Prrafodelista"/>
        <w:numPr>
          <w:ilvl w:val="0"/>
          <w:numId w:val="10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8D51C9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Se mostrará el mensaje </w:t>
      </w:r>
      <w:r w:rsidR="00902765">
        <w:rPr>
          <w:rFonts w:ascii="Berlin Sans FB" w:hAnsi="Berlin Sans FB" w:cs="Arial"/>
          <w:sz w:val="24"/>
          <w:szCs w:val="24"/>
          <w:lang w:val="es-ES" w:eastAsia="es-ES"/>
        </w:rPr>
        <w:t>“</w:t>
      </w:r>
      <w:r w:rsidR="00902765">
        <w:rPr>
          <w:rFonts w:ascii="Berlin Sans FB" w:hAnsi="Berlin Sans FB" w:cs="Arial"/>
          <w:bCs/>
          <w:sz w:val="24"/>
          <w:szCs w:val="24"/>
          <w:lang w:val="es-MX"/>
        </w:rPr>
        <w:t>Cita no actualizada</w:t>
      </w:r>
      <w:r w:rsidR="00902765" w:rsidRPr="008D3E4F">
        <w:rPr>
          <w:rFonts w:ascii="Berlin Sans FB" w:hAnsi="Berlin Sans FB" w:cs="Arial"/>
          <w:bCs/>
          <w:sz w:val="24"/>
          <w:szCs w:val="24"/>
          <w:lang w:val="es-MX"/>
        </w:rPr>
        <w:t xml:space="preserve">, intente de </w:t>
      </w:r>
      <w:proofErr w:type="spellStart"/>
      <w:r w:rsidR="00902765" w:rsidRPr="008D3E4F">
        <w:rPr>
          <w:rFonts w:ascii="Berlin Sans FB" w:hAnsi="Berlin Sans FB" w:cs="Arial"/>
          <w:bCs/>
          <w:sz w:val="24"/>
          <w:szCs w:val="24"/>
          <w:lang w:val="es-MX"/>
        </w:rPr>
        <w:t>nuevo</w:t>
      </w:r>
      <w:r w:rsidR="00902765" w:rsidRPr="009D7006">
        <w:rPr>
          <w:rFonts w:ascii="Berlin Sans FB" w:hAnsi="Berlin Sans FB" w:cs="Arial"/>
          <w:bCs/>
          <w:sz w:val="24"/>
          <w:szCs w:val="24"/>
          <w:lang w:val="es-MX"/>
        </w:rPr>
        <w:t>”</w:t>
      </w:r>
      <w:r>
        <w:rPr>
          <w:rFonts w:ascii="Berlin Sans FB" w:hAnsi="Berlin Sans FB" w:cs="Arial"/>
          <w:bCs/>
          <w:sz w:val="24"/>
          <w:szCs w:val="24"/>
          <w:lang w:val="es-MX"/>
        </w:rPr>
        <w:t>permitiendo</w:t>
      </w:r>
      <w:proofErr w:type="spellEnd"/>
      <w:r>
        <w:rPr>
          <w:rFonts w:ascii="Berlin Sans FB" w:hAnsi="Berlin Sans FB" w:cs="Arial"/>
          <w:bCs/>
          <w:sz w:val="24"/>
          <w:szCs w:val="24"/>
          <w:lang w:val="es-MX"/>
        </w:rPr>
        <w:t xml:space="preserve"> el volver al paso anterior.</w:t>
      </w:r>
    </w:p>
    <w:p w:rsidR="00D600A2" w:rsidRDefault="00D600A2" w:rsidP="004B5AA1">
      <w:pPr>
        <w:pStyle w:val="Ttulo"/>
        <w:rPr>
          <w:rFonts w:ascii="Berlin Sans FB" w:hAnsi="Berlin Sans FB"/>
          <w:lang w:val="es-PE"/>
        </w:rPr>
      </w:pPr>
    </w:p>
    <w:p w:rsidR="004B5AA1" w:rsidRDefault="004B5AA1" w:rsidP="004B5AA1">
      <w:pPr>
        <w:pStyle w:val="Ttulo"/>
        <w:rPr>
          <w:rFonts w:ascii="Berlin Sans FB" w:hAnsi="Berlin Sans FB"/>
          <w:lang w:val="es-PE"/>
        </w:rPr>
      </w:pPr>
      <w:r w:rsidRPr="00687275">
        <w:rPr>
          <w:rFonts w:ascii="Berlin Sans FB" w:hAnsi="Berlin Sans FB"/>
          <w:lang w:val="es-PE"/>
        </w:rPr>
        <w:t>Historia de las Revisiones</w:t>
      </w:r>
    </w:p>
    <w:p w:rsidR="00205D78" w:rsidRPr="00205D78" w:rsidRDefault="00205D78" w:rsidP="00205D78">
      <w:pPr>
        <w:rPr>
          <w:lang w:val="es-PE"/>
        </w:rPr>
      </w:pPr>
    </w:p>
    <w:p w:rsidR="00687275" w:rsidRPr="00687275" w:rsidRDefault="00687275" w:rsidP="00687275">
      <w:pPr>
        <w:rPr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B5AA1" w:rsidRPr="00205D78" w:rsidTr="00466EE8">
        <w:tc>
          <w:tcPr>
            <w:tcW w:w="2304" w:type="dxa"/>
          </w:tcPr>
          <w:p w:rsidR="004B5AA1" w:rsidRPr="00205D78" w:rsidRDefault="004B5AA1" w:rsidP="00CC5EEC">
            <w:pPr>
              <w:pStyle w:val="Tabletext"/>
              <w:jc w:val="center"/>
              <w:rPr>
                <w:rFonts w:ascii="Berlin Sans FB" w:hAnsi="Berlin Sans FB"/>
                <w:b/>
                <w:sz w:val="24"/>
                <w:szCs w:val="24"/>
                <w:lang w:val="es-PE"/>
              </w:rPr>
            </w:pPr>
            <w:r w:rsidRPr="00205D78">
              <w:rPr>
                <w:rFonts w:ascii="Berlin Sans FB" w:hAnsi="Berlin Sans FB"/>
                <w:b/>
                <w:sz w:val="24"/>
                <w:szCs w:val="24"/>
                <w:lang w:val="es-PE"/>
              </w:rPr>
              <w:t>Fecha</w:t>
            </w:r>
          </w:p>
        </w:tc>
        <w:tc>
          <w:tcPr>
            <w:tcW w:w="1152" w:type="dxa"/>
          </w:tcPr>
          <w:p w:rsidR="004B5AA1" w:rsidRPr="00205D78" w:rsidRDefault="004B5AA1" w:rsidP="00CC5EEC">
            <w:pPr>
              <w:pStyle w:val="Tabletext"/>
              <w:jc w:val="center"/>
              <w:rPr>
                <w:rFonts w:ascii="Berlin Sans FB" w:hAnsi="Berlin Sans FB"/>
                <w:b/>
                <w:sz w:val="24"/>
                <w:szCs w:val="24"/>
                <w:lang w:val="es-PE"/>
              </w:rPr>
            </w:pPr>
            <w:r w:rsidRPr="00205D78">
              <w:rPr>
                <w:rFonts w:ascii="Berlin Sans FB" w:hAnsi="Berlin Sans FB"/>
                <w:b/>
                <w:sz w:val="24"/>
                <w:szCs w:val="24"/>
                <w:lang w:val="es-PE"/>
              </w:rPr>
              <w:t>Versión</w:t>
            </w:r>
          </w:p>
        </w:tc>
        <w:tc>
          <w:tcPr>
            <w:tcW w:w="3744" w:type="dxa"/>
          </w:tcPr>
          <w:p w:rsidR="004B5AA1" w:rsidRPr="00205D78" w:rsidRDefault="004B5AA1" w:rsidP="00CC5EEC">
            <w:pPr>
              <w:pStyle w:val="Tabletext"/>
              <w:jc w:val="center"/>
              <w:rPr>
                <w:rFonts w:ascii="Berlin Sans FB" w:hAnsi="Berlin Sans FB"/>
                <w:b/>
                <w:sz w:val="24"/>
                <w:szCs w:val="24"/>
                <w:lang w:val="es-PE"/>
              </w:rPr>
            </w:pPr>
            <w:r w:rsidRPr="00205D78">
              <w:rPr>
                <w:rFonts w:ascii="Berlin Sans FB" w:hAnsi="Berlin Sans FB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4B5AA1" w:rsidRPr="00205D78" w:rsidRDefault="004B5AA1" w:rsidP="00CC5EEC">
            <w:pPr>
              <w:pStyle w:val="Tabletext"/>
              <w:jc w:val="center"/>
              <w:rPr>
                <w:rFonts w:ascii="Berlin Sans FB" w:hAnsi="Berlin Sans FB"/>
                <w:b/>
                <w:sz w:val="24"/>
                <w:szCs w:val="24"/>
                <w:lang w:val="es-PE"/>
              </w:rPr>
            </w:pPr>
            <w:r w:rsidRPr="00205D78">
              <w:rPr>
                <w:rFonts w:ascii="Berlin Sans FB" w:hAnsi="Berlin Sans FB"/>
                <w:b/>
                <w:sz w:val="24"/>
                <w:szCs w:val="24"/>
                <w:lang w:val="es-PE"/>
              </w:rPr>
              <w:t>Autor</w:t>
            </w:r>
          </w:p>
        </w:tc>
      </w:tr>
      <w:tr w:rsidR="004B5AA1" w:rsidRPr="00205D78" w:rsidTr="00466EE8">
        <w:tc>
          <w:tcPr>
            <w:tcW w:w="2304" w:type="dxa"/>
          </w:tcPr>
          <w:p w:rsidR="004B5AA1" w:rsidRPr="00205D78" w:rsidRDefault="00FF38E0" w:rsidP="00FB2A7A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sz w:val="24"/>
                <w:szCs w:val="24"/>
                <w:lang w:val="es-PE"/>
              </w:rPr>
              <w:t>29</w:t>
            </w:r>
            <w:r w:rsidR="00AD7D53" w:rsidRPr="00205D78">
              <w:rPr>
                <w:rFonts w:ascii="Berlin Sans FB" w:hAnsi="Berlin Sans FB"/>
                <w:sz w:val="24"/>
                <w:szCs w:val="24"/>
                <w:lang w:val="es-PE"/>
              </w:rPr>
              <w:t>/</w:t>
            </w:r>
            <w:r w:rsidR="00FB2A7A" w:rsidRPr="00205D78">
              <w:rPr>
                <w:rFonts w:ascii="Berlin Sans FB" w:hAnsi="Berlin Sans FB"/>
                <w:sz w:val="24"/>
                <w:szCs w:val="24"/>
                <w:lang w:val="es-PE"/>
              </w:rPr>
              <w:t>1</w:t>
            </w:r>
            <w:r w:rsidR="00AD7D53" w:rsidRPr="00205D78">
              <w:rPr>
                <w:rFonts w:ascii="Berlin Sans FB" w:hAnsi="Berlin Sans FB"/>
                <w:sz w:val="24"/>
                <w:szCs w:val="24"/>
                <w:lang w:val="es-PE"/>
              </w:rPr>
              <w:t>0/2014</w:t>
            </w:r>
          </w:p>
        </w:tc>
        <w:tc>
          <w:tcPr>
            <w:tcW w:w="1152" w:type="dxa"/>
          </w:tcPr>
          <w:p w:rsidR="004B5AA1" w:rsidRPr="00205D78" w:rsidRDefault="00AD7D53" w:rsidP="00CC5EEC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 w:rsidRPr="00205D78">
              <w:rPr>
                <w:rFonts w:ascii="Berlin Sans FB" w:hAnsi="Berlin Sans FB"/>
                <w:sz w:val="24"/>
                <w:szCs w:val="24"/>
                <w:lang w:val="es-PE"/>
              </w:rPr>
              <w:t>1.0</w:t>
            </w:r>
          </w:p>
        </w:tc>
        <w:tc>
          <w:tcPr>
            <w:tcW w:w="3744" w:type="dxa"/>
          </w:tcPr>
          <w:p w:rsidR="004B5AA1" w:rsidRPr="00205D78" w:rsidRDefault="00AD7D53" w:rsidP="00FF38E0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 w:rsidRPr="00205D78">
              <w:rPr>
                <w:rFonts w:ascii="Berlin Sans FB" w:hAnsi="Berlin Sans FB"/>
                <w:sz w:val="24"/>
                <w:szCs w:val="24"/>
                <w:lang w:val="es-PE"/>
              </w:rPr>
              <w:t>Primera versión de</w:t>
            </w:r>
            <w:r w:rsidR="00FF38E0">
              <w:rPr>
                <w:rFonts w:ascii="Berlin Sans FB" w:hAnsi="Berlin Sans FB"/>
                <w:sz w:val="24"/>
                <w:szCs w:val="24"/>
                <w:lang w:val="es-PE"/>
              </w:rPr>
              <w:t xml:space="preserve"> la especificación de diseño de caso de prueba “Actualizar Cita”</w:t>
            </w:r>
          </w:p>
        </w:tc>
        <w:tc>
          <w:tcPr>
            <w:tcW w:w="2304" w:type="dxa"/>
          </w:tcPr>
          <w:p w:rsidR="004B5AA1" w:rsidRDefault="00AD7D53" w:rsidP="00CC5EEC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proofErr w:type="spellStart"/>
            <w:r w:rsidRPr="00205D78">
              <w:rPr>
                <w:rFonts w:ascii="Berlin Sans FB" w:hAnsi="Berlin Sans FB"/>
                <w:sz w:val="24"/>
                <w:szCs w:val="24"/>
                <w:lang w:val="es-PE"/>
              </w:rPr>
              <w:t>CJonshich</w:t>
            </w:r>
            <w:proofErr w:type="spellEnd"/>
          </w:p>
          <w:p w:rsidR="00434FC2" w:rsidRPr="00205D78" w:rsidRDefault="00FF38E0" w:rsidP="00205D78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  <w:lang w:val="es-PE"/>
              </w:rPr>
              <w:t>JQuilca</w:t>
            </w:r>
            <w:proofErr w:type="spellEnd"/>
          </w:p>
        </w:tc>
      </w:tr>
      <w:tr w:rsidR="00FC3992" w:rsidRPr="00C274ED" w:rsidTr="00466EE8">
        <w:tc>
          <w:tcPr>
            <w:tcW w:w="2304" w:type="dxa"/>
          </w:tcPr>
          <w:p w:rsidR="00FC3992" w:rsidRPr="00205D78" w:rsidRDefault="00FC3992" w:rsidP="00FC3992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</w:p>
        </w:tc>
        <w:tc>
          <w:tcPr>
            <w:tcW w:w="1152" w:type="dxa"/>
          </w:tcPr>
          <w:p w:rsidR="00FC3992" w:rsidRPr="00205D78" w:rsidRDefault="00FC3992" w:rsidP="00CC5EEC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</w:p>
        </w:tc>
        <w:tc>
          <w:tcPr>
            <w:tcW w:w="3744" w:type="dxa"/>
          </w:tcPr>
          <w:p w:rsidR="00FC3992" w:rsidRPr="00205D78" w:rsidRDefault="00FC3992" w:rsidP="00CC5EEC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</w:p>
        </w:tc>
        <w:tc>
          <w:tcPr>
            <w:tcW w:w="2304" w:type="dxa"/>
          </w:tcPr>
          <w:p w:rsidR="00C274ED" w:rsidRPr="00205D78" w:rsidRDefault="00C274ED" w:rsidP="00CC5EEC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</w:p>
        </w:tc>
      </w:tr>
    </w:tbl>
    <w:p w:rsidR="00AA1428" w:rsidRPr="00687275" w:rsidRDefault="00AA1428" w:rsidP="00434FC2">
      <w:pPr>
        <w:rPr>
          <w:rFonts w:ascii="Berlin Sans FB" w:hAnsi="Berlin Sans FB"/>
          <w:lang w:val="es-PE"/>
        </w:rPr>
      </w:pPr>
    </w:p>
    <w:sectPr w:rsidR="00AA1428" w:rsidRPr="00687275" w:rsidSect="00434FC2">
      <w:pgSz w:w="11907" w:h="16840" w:code="9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021" w:rsidRDefault="00606021">
      <w:r>
        <w:separator/>
      </w:r>
    </w:p>
  </w:endnote>
  <w:endnote w:type="continuationSeparator" w:id="0">
    <w:p w:rsidR="00606021" w:rsidRDefault="00606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999"/>
    </w:tblGrid>
    <w:tr w:rsidR="008B32BE">
      <w:tc>
        <w:tcPr>
          <w:tcW w:w="3369" w:type="dxa"/>
          <w:tcBorders>
            <w:top w:val="nil"/>
            <w:left w:val="nil"/>
            <w:bottom w:val="nil"/>
            <w:right w:val="nil"/>
          </w:tcBorders>
        </w:tcPr>
        <w:p w:rsidR="008B32BE" w:rsidRPr="006F73FF" w:rsidRDefault="008B32BE">
          <w:pPr>
            <w:ind w:right="3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B32BE" w:rsidRPr="006F73FF" w:rsidRDefault="008B32BE" w:rsidP="006F73FF">
          <w:pPr>
            <w:jc w:val="center"/>
            <w:rPr>
              <w:rFonts w:ascii="Arial" w:hAnsi="Arial" w:cs="Arial"/>
            </w:rPr>
          </w:pPr>
        </w:p>
      </w:tc>
      <w:tc>
        <w:tcPr>
          <w:tcW w:w="2999" w:type="dxa"/>
          <w:tcBorders>
            <w:top w:val="nil"/>
            <w:left w:val="nil"/>
            <w:bottom w:val="nil"/>
            <w:right w:val="nil"/>
          </w:tcBorders>
        </w:tcPr>
        <w:p w:rsidR="008B32BE" w:rsidRPr="00434FC2" w:rsidRDefault="008B32BE">
          <w:pPr>
            <w:jc w:val="right"/>
            <w:rPr>
              <w:rFonts w:ascii="Berlin Sans FB" w:hAnsi="Berlin Sans FB" w:cs="Arial"/>
              <w:sz w:val="24"/>
              <w:szCs w:val="24"/>
            </w:rPr>
          </w:pPr>
          <w:proofErr w:type="spellStart"/>
          <w:r w:rsidRPr="00434FC2">
            <w:rPr>
              <w:rFonts w:ascii="Berlin Sans FB" w:hAnsi="Berlin Sans FB" w:cs="Arial"/>
              <w:sz w:val="24"/>
              <w:szCs w:val="24"/>
            </w:rPr>
            <w:t>Página</w:t>
          </w:r>
          <w:proofErr w:type="spellEnd"/>
          <w:r w:rsidRPr="00434FC2">
            <w:rPr>
              <w:rFonts w:ascii="Berlin Sans FB" w:hAnsi="Berlin Sans FB" w:cs="Arial"/>
              <w:sz w:val="24"/>
              <w:szCs w:val="24"/>
            </w:rPr>
            <w:t xml:space="preserve"> </w:t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fldChar w:fldCharType="begin"/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instrText xml:space="preserve"> PAGE </w:instrText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fldChar w:fldCharType="separate"/>
          </w:r>
          <w:r w:rsidR="00515CA5">
            <w:rPr>
              <w:rStyle w:val="Nmerodepgina"/>
              <w:rFonts w:ascii="Berlin Sans FB" w:hAnsi="Berlin Sans FB" w:cs="Arial"/>
              <w:noProof/>
              <w:sz w:val="24"/>
              <w:szCs w:val="24"/>
            </w:rPr>
            <w:t>7</w:t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fldChar w:fldCharType="end"/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t xml:space="preserve"> de </w:t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fldChar w:fldCharType="begin"/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instrText xml:space="preserve"> NUMPAGES  \* MERGEFORMAT </w:instrText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fldChar w:fldCharType="separate"/>
          </w:r>
          <w:r w:rsidR="00515CA5">
            <w:rPr>
              <w:rStyle w:val="Nmerodepgina"/>
              <w:rFonts w:ascii="Berlin Sans FB" w:hAnsi="Berlin Sans FB" w:cs="Arial"/>
              <w:noProof/>
              <w:sz w:val="24"/>
              <w:szCs w:val="24"/>
            </w:rPr>
            <w:t>11</w:t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fldChar w:fldCharType="end"/>
          </w:r>
        </w:p>
      </w:tc>
    </w:tr>
  </w:tbl>
  <w:p w:rsidR="008B32BE" w:rsidRDefault="008B32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021" w:rsidRDefault="00606021">
      <w:r>
        <w:separator/>
      </w:r>
    </w:p>
  </w:footnote>
  <w:footnote w:type="continuationSeparator" w:id="0">
    <w:p w:rsidR="00606021" w:rsidRDefault="006060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01"/>
    </w:tblGrid>
    <w:tr w:rsidR="008B32BE" w:rsidRPr="00687275" w:rsidTr="00EF1CBA">
      <w:tc>
        <w:tcPr>
          <w:tcW w:w="6379" w:type="dxa"/>
        </w:tcPr>
        <w:p w:rsidR="008B32BE" w:rsidRPr="00687275" w:rsidRDefault="00687275" w:rsidP="00AD7D53">
          <w:pPr>
            <w:rPr>
              <w:rFonts w:ascii="Berlin Sans FB" w:hAnsi="Berlin Sans FB"/>
              <w:lang w:val="es-MX"/>
            </w:rPr>
          </w:pPr>
          <w:r w:rsidRPr="00687275">
            <w:rPr>
              <w:rFonts w:ascii="Berlin Sans FB" w:hAnsi="Berlin Sans FB"/>
              <w:lang w:val="es-MX"/>
            </w:rPr>
            <w:t>Clínica</w:t>
          </w:r>
          <w:r w:rsidR="008B32BE" w:rsidRPr="00687275">
            <w:rPr>
              <w:rFonts w:ascii="Berlin Sans FB" w:hAnsi="Berlin Sans FB"/>
              <w:lang w:val="es-MX"/>
            </w:rPr>
            <w:t xml:space="preserve"> Karisma</w:t>
          </w:r>
        </w:p>
      </w:tc>
      <w:tc>
        <w:tcPr>
          <w:tcW w:w="2801" w:type="dxa"/>
        </w:tcPr>
        <w:p w:rsidR="008B32BE" w:rsidRPr="00687275" w:rsidRDefault="004D042D" w:rsidP="00687275">
          <w:pPr>
            <w:tabs>
              <w:tab w:val="left" w:pos="1135"/>
            </w:tabs>
            <w:spacing w:before="40"/>
            <w:ind w:right="68"/>
            <w:jc w:val="right"/>
            <w:rPr>
              <w:rFonts w:ascii="Berlin Sans FB" w:hAnsi="Berlin Sans FB"/>
              <w:lang w:val="es-MX"/>
            </w:rPr>
          </w:pPr>
          <w:r>
            <w:rPr>
              <w:rFonts w:ascii="Berlin Sans FB" w:hAnsi="Berlin Sans FB"/>
              <w:lang w:val="es-MX"/>
            </w:rPr>
            <w:t xml:space="preserve">  Versión:           1.0</w:t>
          </w:r>
        </w:p>
      </w:tc>
    </w:tr>
    <w:tr w:rsidR="008B32BE" w:rsidRPr="00687275" w:rsidTr="00EF1CBA">
      <w:tc>
        <w:tcPr>
          <w:tcW w:w="6379" w:type="dxa"/>
        </w:tcPr>
        <w:p w:rsidR="008B32BE" w:rsidRPr="00687275" w:rsidRDefault="004D042D" w:rsidP="00E44217">
          <w:pPr>
            <w:rPr>
              <w:rFonts w:ascii="Berlin Sans FB" w:hAnsi="Berlin Sans FB"/>
              <w:lang w:val="es-MX"/>
            </w:rPr>
          </w:pPr>
          <w:r>
            <w:rPr>
              <w:rFonts w:ascii="Berlin Sans FB" w:hAnsi="Berlin Sans FB"/>
              <w:lang w:val="es-MX"/>
            </w:rPr>
            <w:t>ECP03</w:t>
          </w:r>
          <w:r w:rsidR="008B32BE" w:rsidRPr="00687275">
            <w:rPr>
              <w:rFonts w:ascii="Berlin Sans FB" w:hAnsi="Berlin Sans FB"/>
              <w:lang w:val="es-MX"/>
            </w:rPr>
            <w:t xml:space="preserve"> </w:t>
          </w:r>
          <w:r w:rsidR="008B32BE" w:rsidRPr="00687275">
            <w:rPr>
              <w:rFonts w:ascii="Berlin Sans FB" w:hAnsi="Berlin Sans FB"/>
              <w:lang w:val="es-MX"/>
            </w:rPr>
            <w:fldChar w:fldCharType="begin"/>
          </w:r>
          <w:r w:rsidR="008B32BE" w:rsidRPr="00687275">
            <w:rPr>
              <w:rFonts w:ascii="Berlin Sans FB" w:hAnsi="Berlin Sans FB"/>
              <w:lang w:val="es-MX"/>
            </w:rPr>
            <w:instrText xml:space="preserve"> TITLE   \* MERGEFORMAT </w:instrText>
          </w:r>
          <w:r w:rsidR="008B32BE" w:rsidRPr="00687275">
            <w:rPr>
              <w:rFonts w:ascii="Berlin Sans FB" w:hAnsi="Berlin Sans FB"/>
              <w:lang w:val="es-MX"/>
            </w:rPr>
            <w:fldChar w:fldCharType="separate"/>
          </w:r>
          <w:r w:rsidR="008B32BE" w:rsidRPr="00687275">
            <w:rPr>
              <w:rFonts w:ascii="Berlin Sans FB" w:hAnsi="Berlin Sans FB"/>
              <w:lang w:val="es-MX"/>
            </w:rPr>
            <w:t>Especificación del Diseño del caso de Prueba</w:t>
          </w:r>
          <w:r w:rsidR="008B32BE" w:rsidRPr="00687275">
            <w:rPr>
              <w:rFonts w:ascii="Berlin Sans FB" w:hAnsi="Berlin Sans FB"/>
              <w:lang w:val="es-MX"/>
            </w:rPr>
            <w:fldChar w:fldCharType="end"/>
          </w:r>
          <w:r w:rsidR="009C11C4" w:rsidRPr="00687275">
            <w:rPr>
              <w:rFonts w:ascii="Berlin Sans FB" w:hAnsi="Berlin Sans FB"/>
              <w:lang w:val="es-MX"/>
            </w:rPr>
            <w:t xml:space="preserve"> </w:t>
          </w:r>
          <w:r w:rsidR="00E44217">
            <w:rPr>
              <w:rFonts w:ascii="Berlin Sans FB" w:hAnsi="Berlin Sans FB"/>
              <w:lang w:val="es-MX"/>
            </w:rPr>
            <w:t>Actualizar</w:t>
          </w:r>
          <w:r w:rsidR="009C11C4" w:rsidRPr="00687275">
            <w:rPr>
              <w:rFonts w:ascii="Berlin Sans FB" w:hAnsi="Berlin Sans FB"/>
              <w:lang w:val="es-MX"/>
            </w:rPr>
            <w:t xml:space="preserve"> Cita</w:t>
          </w:r>
        </w:p>
      </w:tc>
      <w:tc>
        <w:tcPr>
          <w:tcW w:w="2801" w:type="dxa"/>
        </w:tcPr>
        <w:p w:rsidR="008B32BE" w:rsidRPr="00687275" w:rsidRDefault="004D042D" w:rsidP="00687275">
          <w:pPr>
            <w:jc w:val="right"/>
            <w:rPr>
              <w:rFonts w:ascii="Berlin Sans FB" w:hAnsi="Berlin Sans FB"/>
              <w:lang w:val="es-MX"/>
            </w:rPr>
          </w:pPr>
          <w:r>
            <w:rPr>
              <w:rFonts w:ascii="Berlin Sans FB" w:hAnsi="Berlin Sans FB"/>
              <w:lang w:val="es-MX"/>
            </w:rPr>
            <w:t xml:space="preserve">  Fecha:  29</w:t>
          </w:r>
          <w:r w:rsidR="008B32BE" w:rsidRPr="00687275">
            <w:rPr>
              <w:rFonts w:ascii="Berlin Sans FB" w:hAnsi="Berlin Sans FB"/>
              <w:lang w:val="es-MX"/>
            </w:rPr>
            <w:t>/10/2014</w:t>
          </w:r>
        </w:p>
      </w:tc>
    </w:tr>
  </w:tbl>
  <w:p w:rsidR="008B32BE" w:rsidRDefault="008B32B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91CB4CC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  <w:i w:val="0"/>
        <w:color w:val="auto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A615A00"/>
    <w:multiLevelType w:val="hybridMultilevel"/>
    <w:tmpl w:val="02EA0B4A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1A9614CC"/>
    <w:multiLevelType w:val="hybridMultilevel"/>
    <w:tmpl w:val="922AEC48"/>
    <w:lvl w:ilvl="0" w:tplc="0BD66A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CE81B99"/>
    <w:multiLevelType w:val="hybridMultilevel"/>
    <w:tmpl w:val="F4889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86058D"/>
    <w:multiLevelType w:val="hybridMultilevel"/>
    <w:tmpl w:val="35EAB494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>
    <w:nsid w:val="494E7122"/>
    <w:multiLevelType w:val="hybridMultilevel"/>
    <w:tmpl w:val="4DECB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B35A49"/>
    <w:multiLevelType w:val="hybridMultilevel"/>
    <w:tmpl w:val="B4664EA6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>
    <w:nsid w:val="5F8C4E44"/>
    <w:multiLevelType w:val="hybridMultilevel"/>
    <w:tmpl w:val="A25E8E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B8A6CBF"/>
    <w:multiLevelType w:val="hybridMultilevel"/>
    <w:tmpl w:val="56C8C7C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6E922E1F"/>
    <w:multiLevelType w:val="multilevel"/>
    <w:tmpl w:val="504CD1FA"/>
    <w:lvl w:ilvl="0">
      <w:start w:val="1"/>
      <w:numFmt w:val="bullet"/>
      <w:lvlText w:val=""/>
      <w:lvlJc w:val="left"/>
      <w:rPr>
        <w:rFonts w:ascii="Symbol" w:hAnsi="Symbol" w:hint="default"/>
        <w:b/>
        <w:i w:val="0"/>
        <w:color w:val="auto"/>
      </w:rPr>
    </w:lvl>
    <w:lvl w:ilvl="1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0">
    <w:nsid w:val="78FD54AF"/>
    <w:multiLevelType w:val="hybridMultilevel"/>
    <w:tmpl w:val="F52419CA"/>
    <w:lvl w:ilvl="0" w:tplc="04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1">
    <w:nsid w:val="79656812"/>
    <w:multiLevelType w:val="hybridMultilevel"/>
    <w:tmpl w:val="7C4272E2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3"/>
  </w:num>
  <w:num w:numId="9">
    <w:abstractNumId w:val="7"/>
  </w:num>
  <w:num w:numId="10">
    <w:abstractNumId w:val="1"/>
  </w:num>
  <w:num w:numId="11">
    <w:abstractNumId w:val="4"/>
  </w:num>
  <w:num w:numId="12">
    <w:abstractNumId w:val="6"/>
  </w:num>
  <w:num w:numId="13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FCF"/>
    <w:rsid w:val="000029D6"/>
    <w:rsid w:val="000156BD"/>
    <w:rsid w:val="00016363"/>
    <w:rsid w:val="0003696A"/>
    <w:rsid w:val="0004002D"/>
    <w:rsid w:val="00042604"/>
    <w:rsid w:val="000602E7"/>
    <w:rsid w:val="0008410E"/>
    <w:rsid w:val="00086C49"/>
    <w:rsid w:val="000955FB"/>
    <w:rsid w:val="00097ACE"/>
    <w:rsid w:val="000A3834"/>
    <w:rsid w:val="000D4CE6"/>
    <w:rsid w:val="000D5F96"/>
    <w:rsid w:val="000E2ABF"/>
    <w:rsid w:val="000E63FE"/>
    <w:rsid w:val="000F2E71"/>
    <w:rsid w:val="00171086"/>
    <w:rsid w:val="00182E37"/>
    <w:rsid w:val="001847C6"/>
    <w:rsid w:val="001D03BB"/>
    <w:rsid w:val="001E6823"/>
    <w:rsid w:val="00203D4B"/>
    <w:rsid w:val="00205D78"/>
    <w:rsid w:val="00222E97"/>
    <w:rsid w:val="0024012A"/>
    <w:rsid w:val="00243B9F"/>
    <w:rsid w:val="00244C20"/>
    <w:rsid w:val="00245A5C"/>
    <w:rsid w:val="00254C21"/>
    <w:rsid w:val="002741AC"/>
    <w:rsid w:val="00281206"/>
    <w:rsid w:val="002921F9"/>
    <w:rsid w:val="00292A7B"/>
    <w:rsid w:val="002938B7"/>
    <w:rsid w:val="00293B5E"/>
    <w:rsid w:val="002A7748"/>
    <w:rsid w:val="002C3014"/>
    <w:rsid w:val="002D0EF8"/>
    <w:rsid w:val="002E162B"/>
    <w:rsid w:val="002E418D"/>
    <w:rsid w:val="002F370B"/>
    <w:rsid w:val="00310337"/>
    <w:rsid w:val="00314552"/>
    <w:rsid w:val="003236BC"/>
    <w:rsid w:val="0032635D"/>
    <w:rsid w:val="003302E7"/>
    <w:rsid w:val="00334131"/>
    <w:rsid w:val="00364FC9"/>
    <w:rsid w:val="003926C8"/>
    <w:rsid w:val="003D7AF6"/>
    <w:rsid w:val="003F55A9"/>
    <w:rsid w:val="004137B5"/>
    <w:rsid w:val="0041691F"/>
    <w:rsid w:val="0041715E"/>
    <w:rsid w:val="004226B2"/>
    <w:rsid w:val="00426D50"/>
    <w:rsid w:val="00432B71"/>
    <w:rsid w:val="00434FC2"/>
    <w:rsid w:val="00436577"/>
    <w:rsid w:val="00446339"/>
    <w:rsid w:val="00450563"/>
    <w:rsid w:val="00465AB6"/>
    <w:rsid w:val="00466EE8"/>
    <w:rsid w:val="0046754C"/>
    <w:rsid w:val="004830D2"/>
    <w:rsid w:val="00491C7E"/>
    <w:rsid w:val="004A6A11"/>
    <w:rsid w:val="004A741F"/>
    <w:rsid w:val="004B0453"/>
    <w:rsid w:val="004B5503"/>
    <w:rsid w:val="004B5AA1"/>
    <w:rsid w:val="004B649D"/>
    <w:rsid w:val="004C3916"/>
    <w:rsid w:val="004C658B"/>
    <w:rsid w:val="004D042D"/>
    <w:rsid w:val="004D0973"/>
    <w:rsid w:val="004D1351"/>
    <w:rsid w:val="004E004E"/>
    <w:rsid w:val="004E2FB5"/>
    <w:rsid w:val="004F2DB0"/>
    <w:rsid w:val="00502AA6"/>
    <w:rsid w:val="00513AE9"/>
    <w:rsid w:val="00515CA5"/>
    <w:rsid w:val="00516934"/>
    <w:rsid w:val="00526D8F"/>
    <w:rsid w:val="00530213"/>
    <w:rsid w:val="005371B8"/>
    <w:rsid w:val="0054460F"/>
    <w:rsid w:val="00595708"/>
    <w:rsid w:val="005D1968"/>
    <w:rsid w:val="005E203B"/>
    <w:rsid w:val="005E2F5E"/>
    <w:rsid w:val="005E54C9"/>
    <w:rsid w:val="005F1F42"/>
    <w:rsid w:val="005F505F"/>
    <w:rsid w:val="005F770A"/>
    <w:rsid w:val="00606021"/>
    <w:rsid w:val="00611F0F"/>
    <w:rsid w:val="006162E8"/>
    <w:rsid w:val="00617DD9"/>
    <w:rsid w:val="00624E40"/>
    <w:rsid w:val="0063156B"/>
    <w:rsid w:val="00632D3A"/>
    <w:rsid w:val="006439E2"/>
    <w:rsid w:val="00647200"/>
    <w:rsid w:val="00651DB6"/>
    <w:rsid w:val="00656B73"/>
    <w:rsid w:val="0066684D"/>
    <w:rsid w:val="006672AA"/>
    <w:rsid w:val="00680CA0"/>
    <w:rsid w:val="00683EA6"/>
    <w:rsid w:val="00687275"/>
    <w:rsid w:val="006905AB"/>
    <w:rsid w:val="006B603A"/>
    <w:rsid w:val="006B649D"/>
    <w:rsid w:val="006E2DF3"/>
    <w:rsid w:val="006F73FF"/>
    <w:rsid w:val="00710390"/>
    <w:rsid w:val="00713915"/>
    <w:rsid w:val="007220D7"/>
    <w:rsid w:val="00736184"/>
    <w:rsid w:val="007421CE"/>
    <w:rsid w:val="0075643B"/>
    <w:rsid w:val="0076368E"/>
    <w:rsid w:val="0076707F"/>
    <w:rsid w:val="007747A2"/>
    <w:rsid w:val="00785206"/>
    <w:rsid w:val="00796779"/>
    <w:rsid w:val="007A1277"/>
    <w:rsid w:val="007A16D4"/>
    <w:rsid w:val="007B47E6"/>
    <w:rsid w:val="007B497E"/>
    <w:rsid w:val="007B7655"/>
    <w:rsid w:val="007D608D"/>
    <w:rsid w:val="007F08FF"/>
    <w:rsid w:val="007F0AA8"/>
    <w:rsid w:val="007F2775"/>
    <w:rsid w:val="007F70F6"/>
    <w:rsid w:val="008040A7"/>
    <w:rsid w:val="00821B7C"/>
    <w:rsid w:val="0084160D"/>
    <w:rsid w:val="008425E5"/>
    <w:rsid w:val="008431C5"/>
    <w:rsid w:val="008465E8"/>
    <w:rsid w:val="008622EC"/>
    <w:rsid w:val="00874840"/>
    <w:rsid w:val="00881A4D"/>
    <w:rsid w:val="00886A12"/>
    <w:rsid w:val="008906D5"/>
    <w:rsid w:val="008A3CEA"/>
    <w:rsid w:val="008B32BE"/>
    <w:rsid w:val="008D13FF"/>
    <w:rsid w:val="008D3E4F"/>
    <w:rsid w:val="008D51C9"/>
    <w:rsid w:val="008E4147"/>
    <w:rsid w:val="008E492D"/>
    <w:rsid w:val="008F3C1B"/>
    <w:rsid w:val="008F4D73"/>
    <w:rsid w:val="00902765"/>
    <w:rsid w:val="00925F9C"/>
    <w:rsid w:val="009305C6"/>
    <w:rsid w:val="0093240F"/>
    <w:rsid w:val="009340F9"/>
    <w:rsid w:val="009628E6"/>
    <w:rsid w:val="00964699"/>
    <w:rsid w:val="00976C31"/>
    <w:rsid w:val="0098691D"/>
    <w:rsid w:val="009A60A6"/>
    <w:rsid w:val="009C11C4"/>
    <w:rsid w:val="009C735C"/>
    <w:rsid w:val="009D384E"/>
    <w:rsid w:val="009D7006"/>
    <w:rsid w:val="009E540D"/>
    <w:rsid w:val="009E79F2"/>
    <w:rsid w:val="00A03A47"/>
    <w:rsid w:val="00A25236"/>
    <w:rsid w:val="00A40821"/>
    <w:rsid w:val="00A66F37"/>
    <w:rsid w:val="00A733D8"/>
    <w:rsid w:val="00A7446C"/>
    <w:rsid w:val="00A77E4E"/>
    <w:rsid w:val="00A816C8"/>
    <w:rsid w:val="00A84E88"/>
    <w:rsid w:val="00A8783A"/>
    <w:rsid w:val="00A9180C"/>
    <w:rsid w:val="00AA1428"/>
    <w:rsid w:val="00AA480A"/>
    <w:rsid w:val="00AD0BAA"/>
    <w:rsid w:val="00AD7CC1"/>
    <w:rsid w:val="00AD7D53"/>
    <w:rsid w:val="00B11E28"/>
    <w:rsid w:val="00B126F6"/>
    <w:rsid w:val="00B21238"/>
    <w:rsid w:val="00B25A98"/>
    <w:rsid w:val="00B33286"/>
    <w:rsid w:val="00B34B9A"/>
    <w:rsid w:val="00B36E97"/>
    <w:rsid w:val="00B46C35"/>
    <w:rsid w:val="00B53159"/>
    <w:rsid w:val="00B5570C"/>
    <w:rsid w:val="00B56FB4"/>
    <w:rsid w:val="00B827D1"/>
    <w:rsid w:val="00C06D1C"/>
    <w:rsid w:val="00C071AC"/>
    <w:rsid w:val="00C23E33"/>
    <w:rsid w:val="00C274ED"/>
    <w:rsid w:val="00C43055"/>
    <w:rsid w:val="00C46908"/>
    <w:rsid w:val="00C51E06"/>
    <w:rsid w:val="00C96B4E"/>
    <w:rsid w:val="00CA1B42"/>
    <w:rsid w:val="00CA57A1"/>
    <w:rsid w:val="00CC5EEC"/>
    <w:rsid w:val="00CC6F30"/>
    <w:rsid w:val="00CD3CA0"/>
    <w:rsid w:val="00CE268D"/>
    <w:rsid w:val="00CE2F34"/>
    <w:rsid w:val="00D05FC3"/>
    <w:rsid w:val="00D06225"/>
    <w:rsid w:val="00D070B9"/>
    <w:rsid w:val="00D3011A"/>
    <w:rsid w:val="00D457D4"/>
    <w:rsid w:val="00D600A2"/>
    <w:rsid w:val="00D60AE6"/>
    <w:rsid w:val="00D774CA"/>
    <w:rsid w:val="00D7751D"/>
    <w:rsid w:val="00D86271"/>
    <w:rsid w:val="00D959A4"/>
    <w:rsid w:val="00DA193E"/>
    <w:rsid w:val="00DB0396"/>
    <w:rsid w:val="00DB4365"/>
    <w:rsid w:val="00DC483F"/>
    <w:rsid w:val="00DD0074"/>
    <w:rsid w:val="00DD3097"/>
    <w:rsid w:val="00DD613A"/>
    <w:rsid w:val="00DF0665"/>
    <w:rsid w:val="00E0116A"/>
    <w:rsid w:val="00E31746"/>
    <w:rsid w:val="00E335F0"/>
    <w:rsid w:val="00E44217"/>
    <w:rsid w:val="00E74F30"/>
    <w:rsid w:val="00E95670"/>
    <w:rsid w:val="00EB0CBB"/>
    <w:rsid w:val="00EC4072"/>
    <w:rsid w:val="00ED6FEA"/>
    <w:rsid w:val="00EE3D55"/>
    <w:rsid w:val="00EF1CBA"/>
    <w:rsid w:val="00F03FCF"/>
    <w:rsid w:val="00F11308"/>
    <w:rsid w:val="00F30C5E"/>
    <w:rsid w:val="00F34BE5"/>
    <w:rsid w:val="00F41E40"/>
    <w:rsid w:val="00F66B6F"/>
    <w:rsid w:val="00F67C3E"/>
    <w:rsid w:val="00F927C1"/>
    <w:rsid w:val="00FB2A7A"/>
    <w:rsid w:val="00FC3331"/>
    <w:rsid w:val="00FC3992"/>
    <w:rsid w:val="00FD5429"/>
    <w:rsid w:val="00FF38E0"/>
    <w:rsid w:val="00FF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B04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0453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886A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B04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0453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886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ng_Software%20II_2014_I\Clases%20de%20Teor&#237;a\Documentos%20Calidad%20-%20BN\Especificacion%20de%20Caso%20de%20Prueba(Doc%20Base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9DE7B-4AA8-4A80-B4B0-41FB5E461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Especificacion de Caso de Prueba(Doc Base)</Template>
  <TotalTime>1</TotalTime>
  <Pages>11</Pages>
  <Words>1437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Diseño del Caso de Prueba</vt:lpstr>
    </vt:vector>
  </TitlesOfParts>
  <Company>Banco de la Nación</Company>
  <LinksUpToDate>false</LinksUpToDate>
  <CharactersWithSpaces>9323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Diseño del Caso de Prueba</dc:title>
  <dc:subject>&lt;Nombre del Proyecto&gt;</dc:subject>
  <dc:creator>Luis Esteban Palacios Quichiz</dc:creator>
  <cp:lastModifiedBy>Windows User</cp:lastModifiedBy>
  <cp:revision>3</cp:revision>
  <cp:lastPrinted>2008-05-27T18:25:00Z</cp:lastPrinted>
  <dcterms:created xsi:type="dcterms:W3CDTF">2014-11-04T15:20:00Z</dcterms:created>
  <dcterms:modified xsi:type="dcterms:W3CDTF">2014-11-04T15:49:00Z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