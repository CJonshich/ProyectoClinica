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07A" w:rsidRDefault="00F5007A" w:rsidP="00F5007A">
      <w:pPr>
        <w:rPr>
          <w:lang w:val="es-PE"/>
        </w:rPr>
      </w:pPr>
    </w:p>
    <w:p w:rsidR="00F5007A" w:rsidRPr="00F5007A" w:rsidRDefault="00F5007A" w:rsidP="00F5007A">
      <w:pPr>
        <w:rPr>
          <w:lang w:val="es-PE"/>
        </w:rPr>
      </w:pPr>
    </w:p>
    <w:p w:rsidR="00F5007A" w:rsidRDefault="00863A2B">
      <w:pPr>
        <w:pStyle w:val="Ttulo"/>
        <w:rPr>
          <w:rFonts w:ascii="Berlin Sans FB" w:hAnsi="Berlin Sans FB"/>
          <w:lang w:val="es-PE"/>
        </w:rPr>
      </w:pPr>
      <w:r>
        <w:rPr>
          <w:rFonts w:ascii="Berlin Sans FB" w:hAnsi="Berlin Sans FB"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993C3F" wp14:editId="5CA91A8C">
                <wp:simplePos x="0" y="0"/>
                <wp:positionH relativeFrom="column">
                  <wp:posOffset>365760</wp:posOffset>
                </wp:positionH>
                <wp:positionV relativeFrom="paragraph">
                  <wp:posOffset>418465</wp:posOffset>
                </wp:positionV>
                <wp:extent cx="5475605" cy="1722120"/>
                <wp:effectExtent l="0" t="0" r="0" b="0"/>
                <wp:wrapNone/>
                <wp:docPr id="16" name="16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75605" cy="1722120"/>
                          <a:chOff x="0" y="0"/>
                          <a:chExt cx="5475767" cy="1722474"/>
                        </a:xfrm>
                      </wpg:grpSpPr>
                      <pic:pic xmlns:pic="http://schemas.openxmlformats.org/drawingml/2006/picture">
                        <pic:nvPicPr>
                          <pic:cNvPr id="13" name="Imagen 13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0" b="48148"/>
                          <a:stretch/>
                        </pic:blipFill>
                        <pic:spPr bwMode="auto">
                          <a:xfrm>
                            <a:off x="0" y="170121"/>
                            <a:ext cx="3785190" cy="8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Imagen 14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709" r="1113"/>
                          <a:stretch/>
                        </pic:blipFill>
                        <pic:spPr bwMode="auto">
                          <a:xfrm>
                            <a:off x="3785190" y="0"/>
                            <a:ext cx="1690577" cy="172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6 Grupo" o:spid="_x0000_s1026" style="position:absolute;margin-left:28.8pt;margin-top:32.95pt;width:431.15pt;height:135.6pt;z-index:251659264;mso-width-relative:margin;mso-height-relative:margin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mZTnCAAAA2wAAAA8AAABkcnMvZG93bnJldi54bWxET01rwkAQvRf8D8sI3upGQ0Wjq4hU7MVD&#10;bdDrmB2TYHY27G5j/PfdQqG3ebzPWW1604iOnK8tK5iMExDEhdU1lwryr/3rHIQPyBoby6TgSR42&#10;68HLCjNtH/xJ3SmUIoawz1BBFUKbSemLigz6sW2JI3ezzmCI0JVSO3zEcNPIaZLMpMGaY0OFLe0q&#10;Ku6nb6Pgck273flSHvPj1h3eF4vkbZbmSo2G/XYJIlAf/sV/7g8d56fw+0s8QK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5mU5wgAAANsAAAAPAAAAAAAAAAAAAAAAAJ8C&#10;AABkcnMvZG93bnJldi54bWxQSwUGAAAAAAQABAD3AAAAjgMAAAAA&#10;">
                  <v:imagedata r:id="rId9" o:title="vsuifVk" cropbottom="31554f" cropright="21253f"/>
                  <v:path arrowok="t"/>
                </v:shape>
  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Vlp6/AAAA2wAAAA8AAABkcnMvZG93bnJldi54bWxET0uLwjAQvgv+hzDC3jRRFtFqFJ+weNPV&#10;g7ehGdtiM6lN1O6/N4Kwt/n4njOdN7YUD6p94VhDv6dAEKfOFJxpOP5uuyMQPiAbLB2Thj/yMJ+1&#10;W1NMjHvynh6HkIkYwj5BDXkIVSKlT3Oy6HuuIo7cxdUWQ4R1Jk2NzxhuSzlQaigtFhwbcqxolVN6&#10;PdytBrrv7GmpWPnT2u5H5+2tHG92Wn91msUERKAm/Is/7h8T53/D+5d4gJy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HFZaevwAAANsAAAAPAAAAAAAAAAAAAAAAAJ8CAABk&#10;cnMvZG93bnJldi54bWxQSwUGAAAAAAQABAD3AAAAiwMAAAAA&#10;">
                  <v:imagedata r:id="rId9" o:title="vsuifVk" cropleft="45029f" cropright="729f"/>
                  <v:path arrowok="t"/>
                </v:shape>
              </v:group>
            </w:pict>
          </mc:Fallback>
        </mc:AlternateContent>
      </w: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Pr="0018609E" w:rsidRDefault="00863A2B" w:rsidP="00863A2B">
      <w:pPr>
        <w:ind w:left="708" w:hanging="708"/>
        <w:jc w:val="right"/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18609E"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Especificación del D</w:t>
      </w:r>
      <w:bookmarkStart w:id="0" w:name="_GoBack"/>
      <w:bookmarkEnd w:id="0"/>
      <w:r w:rsidRPr="0018609E"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iseño de Caso de Prueba:</w:t>
      </w:r>
    </w:p>
    <w:p w:rsidR="00863A2B" w:rsidRPr="0018609E" w:rsidRDefault="00863A2B" w:rsidP="00863A2B">
      <w:pPr>
        <w:ind w:left="708" w:hanging="708"/>
        <w:jc w:val="right"/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Generar ODP</w:t>
      </w:r>
    </w:p>
    <w:p w:rsidR="00863A2B" w:rsidRPr="0018609E" w:rsidRDefault="00863A2B" w:rsidP="00863A2B">
      <w:pPr>
        <w:ind w:left="708" w:hanging="708"/>
        <w:jc w:val="right"/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Versión 1.1</w:t>
      </w: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F37379" w:rsidRDefault="00F37379" w:rsidP="00863A2B">
      <w:pPr>
        <w:rPr>
          <w:lang w:val="es-PE"/>
        </w:rPr>
      </w:pPr>
    </w:p>
    <w:p w:rsidR="00863A2B" w:rsidRDefault="00863A2B" w:rsidP="00863A2B">
      <w:pPr>
        <w:rPr>
          <w:lang w:val="es-PE"/>
        </w:rPr>
      </w:pPr>
    </w:p>
    <w:p w:rsidR="006F73FF" w:rsidRDefault="006F73FF">
      <w:pPr>
        <w:pStyle w:val="Ttulo"/>
        <w:rPr>
          <w:rFonts w:ascii="Berlin Sans FB" w:hAnsi="Berlin Sans FB"/>
          <w:lang w:val="es-PE"/>
        </w:rPr>
      </w:pPr>
      <w:r w:rsidRPr="00F5007A">
        <w:rPr>
          <w:rFonts w:ascii="Berlin Sans FB" w:hAnsi="Berlin Sans FB"/>
          <w:lang w:val="es-PE"/>
        </w:rPr>
        <w:t>Tabla de Contenidos</w:t>
      </w:r>
    </w:p>
    <w:p w:rsidR="00F5007A" w:rsidRPr="00F5007A" w:rsidRDefault="00F5007A" w:rsidP="00F5007A">
      <w:pPr>
        <w:rPr>
          <w:lang w:val="es-PE"/>
        </w:rPr>
      </w:pPr>
    </w:p>
    <w:p w:rsidR="00632D3A" w:rsidRPr="00F5007A" w:rsidRDefault="006F73FF">
      <w:pPr>
        <w:pStyle w:val="TDC1"/>
        <w:tabs>
          <w:tab w:val="left" w:pos="432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F5007A">
        <w:rPr>
          <w:rFonts w:ascii="Berlin Sans FB" w:hAnsi="Berlin Sans FB" w:cs="Arial"/>
          <w:sz w:val="24"/>
          <w:szCs w:val="24"/>
          <w:lang w:val="es-PE"/>
        </w:rPr>
        <w:fldChar w:fldCharType="begin"/>
      </w:r>
      <w:r w:rsidRPr="00F5007A">
        <w:rPr>
          <w:rFonts w:ascii="Berlin Sans FB" w:hAnsi="Berlin Sans FB" w:cs="Arial"/>
          <w:sz w:val="24"/>
          <w:szCs w:val="24"/>
          <w:lang w:val="es-PE"/>
        </w:rPr>
        <w:instrText xml:space="preserve"> TOC \o "1-3" </w:instrText>
      </w:r>
      <w:r w:rsidRPr="00F5007A">
        <w:rPr>
          <w:rFonts w:ascii="Berlin Sans FB" w:hAnsi="Berlin Sans FB" w:cs="Arial"/>
          <w:sz w:val="24"/>
          <w:szCs w:val="24"/>
          <w:lang w:val="es-PE"/>
        </w:rPr>
        <w:fldChar w:fldCharType="separate"/>
      </w:r>
      <w:r w:rsidR="00632D3A" w:rsidRPr="00F5007A">
        <w:rPr>
          <w:rFonts w:ascii="Berlin Sans FB" w:hAnsi="Berlin Sans FB"/>
          <w:noProof/>
          <w:sz w:val="24"/>
          <w:szCs w:val="24"/>
          <w:lang w:val="es-PE"/>
        </w:rPr>
        <w:t>1.</w:t>
      </w:r>
      <w:r w:rsidR="00632D3A" w:rsidRPr="00F5007A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="00632D3A" w:rsidRPr="00F5007A">
        <w:rPr>
          <w:rFonts w:ascii="Berlin Sans FB" w:hAnsi="Berlin Sans FB"/>
          <w:noProof/>
          <w:sz w:val="24"/>
          <w:szCs w:val="24"/>
          <w:lang w:val="es-PE"/>
        </w:rPr>
        <w:t xml:space="preserve">Casos de Prueba para el CU </w:t>
      </w:r>
      <w:r w:rsidR="00AD7D53" w:rsidRPr="00F5007A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 xml:space="preserve">Generar </w:t>
      </w:r>
      <w:r w:rsidR="00261E2A" w:rsidRPr="00F5007A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Orden de Pago</w:t>
      </w:r>
      <w:r w:rsidR="00632D3A" w:rsidRPr="00F5007A">
        <w:rPr>
          <w:rFonts w:ascii="Berlin Sans FB" w:hAnsi="Berlin Sans FB"/>
          <w:noProof/>
          <w:sz w:val="24"/>
          <w:szCs w:val="24"/>
          <w:lang w:val="es-MX"/>
        </w:rPr>
        <w:tab/>
      </w:r>
      <w:r w:rsidR="00632D3A" w:rsidRPr="00F5007A">
        <w:rPr>
          <w:rFonts w:ascii="Berlin Sans FB" w:hAnsi="Berlin Sans FB"/>
          <w:noProof/>
          <w:sz w:val="24"/>
          <w:szCs w:val="24"/>
        </w:rPr>
        <w:fldChar w:fldCharType="begin"/>
      </w:r>
      <w:r w:rsidR="00632D3A" w:rsidRPr="00F5007A">
        <w:rPr>
          <w:rFonts w:ascii="Berlin Sans FB" w:hAnsi="Berlin Sans FB"/>
          <w:noProof/>
          <w:sz w:val="24"/>
          <w:szCs w:val="24"/>
          <w:lang w:val="es-MX"/>
        </w:rPr>
        <w:instrText xml:space="preserve"> PAGEREF _Toc389476701 \h </w:instrText>
      </w:r>
      <w:r w:rsidR="00632D3A" w:rsidRPr="00F5007A">
        <w:rPr>
          <w:rFonts w:ascii="Berlin Sans FB" w:hAnsi="Berlin Sans FB"/>
          <w:noProof/>
          <w:sz w:val="24"/>
          <w:szCs w:val="24"/>
        </w:rPr>
      </w:r>
      <w:r w:rsidR="00632D3A" w:rsidRPr="00F5007A">
        <w:rPr>
          <w:rFonts w:ascii="Berlin Sans FB" w:hAnsi="Berlin Sans FB"/>
          <w:noProof/>
          <w:sz w:val="24"/>
          <w:szCs w:val="24"/>
        </w:rPr>
        <w:fldChar w:fldCharType="separate"/>
      </w:r>
      <w:r w:rsidR="00632D3A" w:rsidRPr="00F5007A">
        <w:rPr>
          <w:rFonts w:ascii="Berlin Sans FB" w:hAnsi="Berlin Sans FB"/>
          <w:noProof/>
          <w:sz w:val="24"/>
          <w:szCs w:val="24"/>
          <w:lang w:val="es-MX"/>
        </w:rPr>
        <w:t>3</w:t>
      </w:r>
      <w:r w:rsidR="00632D3A" w:rsidRPr="00F5007A">
        <w:rPr>
          <w:rFonts w:ascii="Berlin Sans FB" w:hAnsi="Berlin Sans FB"/>
          <w:noProof/>
          <w:sz w:val="24"/>
          <w:szCs w:val="24"/>
        </w:rPr>
        <w:fldChar w:fldCharType="end"/>
      </w:r>
    </w:p>
    <w:p w:rsidR="00632D3A" w:rsidRPr="00F5007A" w:rsidRDefault="00632D3A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F5007A">
        <w:rPr>
          <w:rFonts w:ascii="Berlin Sans FB" w:hAnsi="Berlin Sans FB"/>
          <w:noProof/>
          <w:sz w:val="24"/>
          <w:szCs w:val="24"/>
          <w:lang w:val="es-PE"/>
        </w:rPr>
        <w:t>1.1</w:t>
      </w:r>
      <w:r w:rsidRPr="00F5007A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Pr="00F5007A">
        <w:rPr>
          <w:rFonts w:ascii="Berlin Sans FB" w:hAnsi="Berlin Sans FB"/>
          <w:noProof/>
          <w:sz w:val="24"/>
          <w:szCs w:val="24"/>
          <w:lang w:val="es-PE"/>
        </w:rPr>
        <w:t>Descripción</w:t>
      </w:r>
      <w:r w:rsidRPr="00F5007A">
        <w:rPr>
          <w:rFonts w:ascii="Berlin Sans FB" w:hAnsi="Berlin Sans FB"/>
          <w:noProof/>
          <w:sz w:val="24"/>
          <w:szCs w:val="24"/>
          <w:lang w:val="es-MX"/>
        </w:rPr>
        <w:tab/>
      </w:r>
      <w:r w:rsidR="002066DB">
        <w:rPr>
          <w:rFonts w:ascii="Berlin Sans FB" w:hAnsi="Berlin Sans FB"/>
          <w:noProof/>
          <w:sz w:val="24"/>
          <w:szCs w:val="24"/>
          <w:lang w:val="es-MX"/>
        </w:rPr>
        <w:t>3</w:t>
      </w:r>
    </w:p>
    <w:p w:rsidR="00632D3A" w:rsidRPr="00F5007A" w:rsidRDefault="00632D3A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F5007A">
        <w:rPr>
          <w:rFonts w:ascii="Berlin Sans FB" w:hAnsi="Berlin Sans FB"/>
          <w:noProof/>
          <w:sz w:val="24"/>
          <w:szCs w:val="24"/>
          <w:lang w:val="es-PE"/>
        </w:rPr>
        <w:t>1.2</w:t>
      </w:r>
      <w:r w:rsidRPr="00F5007A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Pr="00F5007A">
        <w:rPr>
          <w:rFonts w:ascii="Berlin Sans FB" w:hAnsi="Berlin Sans FB"/>
          <w:noProof/>
          <w:sz w:val="24"/>
          <w:szCs w:val="24"/>
          <w:lang w:val="es-PE"/>
        </w:rPr>
        <w:t>Diagrama de flujos</w:t>
      </w:r>
      <w:r w:rsidRPr="00F5007A">
        <w:rPr>
          <w:rFonts w:ascii="Berlin Sans FB" w:hAnsi="Berlin Sans FB"/>
          <w:noProof/>
          <w:sz w:val="24"/>
          <w:szCs w:val="24"/>
          <w:lang w:val="es-MX"/>
        </w:rPr>
        <w:tab/>
      </w:r>
      <w:r w:rsidR="002066DB">
        <w:rPr>
          <w:rFonts w:ascii="Berlin Sans FB" w:hAnsi="Berlin Sans FB"/>
          <w:noProof/>
          <w:sz w:val="24"/>
          <w:szCs w:val="24"/>
          <w:lang w:val="es-MX"/>
        </w:rPr>
        <w:t>3</w:t>
      </w:r>
    </w:p>
    <w:p w:rsidR="00632D3A" w:rsidRPr="002066DB" w:rsidRDefault="00632D3A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MX" w:eastAsia="es-PE"/>
        </w:rPr>
      </w:pPr>
      <w:r w:rsidRPr="00F5007A">
        <w:rPr>
          <w:rFonts w:ascii="Berlin Sans FB" w:hAnsi="Berlin Sans FB"/>
          <w:noProof/>
          <w:sz w:val="24"/>
          <w:szCs w:val="24"/>
          <w:lang w:val="es-PE"/>
        </w:rPr>
        <w:t>1.3</w:t>
      </w:r>
      <w:r w:rsidRPr="00F5007A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Pr="00F5007A">
        <w:rPr>
          <w:rFonts w:ascii="Berlin Sans FB" w:hAnsi="Berlin Sans FB"/>
          <w:noProof/>
          <w:sz w:val="24"/>
          <w:szCs w:val="24"/>
          <w:lang w:val="es-PE"/>
        </w:rPr>
        <w:t>Tabla de Casos de Prueba (Escenarios)</w:t>
      </w:r>
      <w:r w:rsidRPr="00F5007A">
        <w:rPr>
          <w:rFonts w:ascii="Berlin Sans FB" w:hAnsi="Berlin Sans FB"/>
          <w:noProof/>
          <w:sz w:val="24"/>
          <w:szCs w:val="24"/>
          <w:lang w:val="es-MX"/>
        </w:rPr>
        <w:tab/>
      </w:r>
      <w:r w:rsidR="002066DB">
        <w:rPr>
          <w:rFonts w:ascii="Berlin Sans FB" w:hAnsi="Berlin Sans FB"/>
          <w:noProof/>
          <w:sz w:val="24"/>
          <w:szCs w:val="24"/>
          <w:lang w:val="es-MX"/>
        </w:rPr>
        <w:t>4</w:t>
      </w:r>
    </w:p>
    <w:p w:rsidR="00632D3A" w:rsidRPr="00F5007A" w:rsidRDefault="00632D3A">
      <w:pPr>
        <w:pStyle w:val="TDC1"/>
        <w:tabs>
          <w:tab w:val="left" w:pos="432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F5007A">
        <w:rPr>
          <w:rFonts w:ascii="Berlin Sans FB" w:hAnsi="Berlin Sans FB"/>
          <w:noProof/>
          <w:sz w:val="24"/>
          <w:szCs w:val="24"/>
          <w:lang w:val="es-PE"/>
        </w:rPr>
        <w:t>2.</w:t>
      </w:r>
      <w:r w:rsidRPr="00F5007A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Pr="00F5007A">
        <w:rPr>
          <w:rFonts w:ascii="Berlin Sans FB" w:hAnsi="Berlin Sans FB"/>
          <w:noProof/>
          <w:sz w:val="24"/>
          <w:szCs w:val="24"/>
          <w:lang w:val="es-PE"/>
        </w:rPr>
        <w:t>Información de Casos de Prueba</w:t>
      </w:r>
      <w:r w:rsidRPr="00F5007A">
        <w:rPr>
          <w:rFonts w:ascii="Berlin Sans FB" w:hAnsi="Berlin Sans FB"/>
          <w:noProof/>
          <w:sz w:val="24"/>
          <w:szCs w:val="24"/>
          <w:lang w:val="es-MX"/>
        </w:rPr>
        <w:tab/>
      </w:r>
      <w:r w:rsidR="002066DB" w:rsidRPr="002066DB">
        <w:rPr>
          <w:rFonts w:ascii="Berlin Sans FB" w:hAnsi="Berlin Sans FB"/>
          <w:noProof/>
          <w:sz w:val="24"/>
          <w:szCs w:val="24"/>
          <w:lang w:val="es-MX"/>
        </w:rPr>
        <w:t>8</w:t>
      </w:r>
    </w:p>
    <w:p w:rsidR="00632D3A" w:rsidRPr="00F5007A" w:rsidRDefault="00632D3A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F5007A">
        <w:rPr>
          <w:rFonts w:ascii="Berlin Sans FB" w:hAnsi="Berlin Sans FB"/>
          <w:noProof/>
          <w:sz w:val="24"/>
          <w:szCs w:val="24"/>
          <w:lang w:val="es-PE"/>
        </w:rPr>
        <w:t>2.1</w:t>
      </w:r>
      <w:r w:rsidRPr="00F5007A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="007F2775" w:rsidRPr="00F5007A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CP1</w:t>
      </w:r>
      <w:r w:rsidR="009C735C" w:rsidRPr="00F5007A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 xml:space="preserve"> Flujo Base</w:t>
      </w:r>
      <w:r w:rsidRPr="00F5007A">
        <w:rPr>
          <w:rFonts w:ascii="Berlin Sans FB" w:hAnsi="Berlin Sans FB"/>
          <w:noProof/>
          <w:sz w:val="24"/>
          <w:szCs w:val="24"/>
          <w:lang w:val="es-MX"/>
        </w:rPr>
        <w:tab/>
      </w:r>
      <w:r w:rsidR="002066DB" w:rsidRPr="002066DB">
        <w:rPr>
          <w:rFonts w:ascii="Berlin Sans FB" w:hAnsi="Berlin Sans FB"/>
          <w:noProof/>
          <w:sz w:val="24"/>
          <w:szCs w:val="24"/>
          <w:lang w:val="es-MX"/>
        </w:rPr>
        <w:t>8</w:t>
      </w:r>
    </w:p>
    <w:p w:rsidR="00632D3A" w:rsidRPr="00F5007A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F5007A">
        <w:rPr>
          <w:rFonts w:ascii="Berlin Sans FB" w:hAnsi="Berlin Sans FB" w:cs="Arial"/>
          <w:sz w:val="24"/>
          <w:szCs w:val="24"/>
          <w:lang w:val="es-PE"/>
        </w:rPr>
        <w:t>2.1.1</w:t>
      </w:r>
      <w:r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F5007A">
        <w:rPr>
          <w:rFonts w:ascii="Berlin Sans FB" w:hAnsi="Berlin Sans FB" w:cs="Arial"/>
          <w:sz w:val="24"/>
          <w:szCs w:val="24"/>
          <w:lang w:val="es-PE"/>
        </w:rPr>
        <w:t>Descripción</w:t>
      </w:r>
      <w:r w:rsidRPr="00F5007A">
        <w:rPr>
          <w:rFonts w:ascii="Berlin Sans FB" w:hAnsi="Berlin Sans FB"/>
          <w:sz w:val="24"/>
          <w:szCs w:val="24"/>
          <w:lang w:val="es-MX"/>
        </w:rPr>
        <w:tab/>
      </w:r>
      <w:r w:rsidR="002066DB" w:rsidRPr="002066DB">
        <w:rPr>
          <w:rFonts w:ascii="Berlin Sans FB" w:hAnsi="Berlin Sans FB"/>
          <w:sz w:val="24"/>
          <w:szCs w:val="24"/>
          <w:lang w:val="es-MX"/>
        </w:rPr>
        <w:t>8</w:t>
      </w:r>
    </w:p>
    <w:p w:rsidR="00632D3A" w:rsidRPr="00F5007A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F5007A">
        <w:rPr>
          <w:rFonts w:ascii="Berlin Sans FB" w:hAnsi="Berlin Sans FB" w:cs="Arial"/>
          <w:sz w:val="24"/>
          <w:szCs w:val="24"/>
          <w:lang w:val="es-PE"/>
        </w:rPr>
        <w:t>2.1.2</w:t>
      </w:r>
      <w:r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F5007A">
        <w:rPr>
          <w:rFonts w:ascii="Berlin Sans FB" w:hAnsi="Berlin Sans FB" w:cs="Arial"/>
          <w:sz w:val="24"/>
          <w:szCs w:val="24"/>
          <w:lang w:val="es-PE"/>
        </w:rPr>
        <w:t>Condiciones de ejecución</w:t>
      </w:r>
      <w:r w:rsidRPr="00F5007A">
        <w:rPr>
          <w:rFonts w:ascii="Berlin Sans FB" w:hAnsi="Berlin Sans FB"/>
          <w:sz w:val="24"/>
          <w:szCs w:val="24"/>
          <w:lang w:val="es-MX"/>
        </w:rPr>
        <w:tab/>
      </w:r>
      <w:r w:rsidR="002066DB" w:rsidRPr="002066DB">
        <w:rPr>
          <w:rFonts w:ascii="Berlin Sans FB" w:hAnsi="Berlin Sans FB"/>
          <w:sz w:val="24"/>
          <w:szCs w:val="24"/>
          <w:lang w:val="es-MX"/>
        </w:rPr>
        <w:t>8</w:t>
      </w:r>
    </w:p>
    <w:p w:rsidR="00632D3A" w:rsidRPr="00F5007A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F5007A">
        <w:rPr>
          <w:rFonts w:ascii="Berlin Sans FB" w:hAnsi="Berlin Sans FB" w:cs="Arial"/>
          <w:sz w:val="24"/>
          <w:szCs w:val="24"/>
          <w:lang w:val="es-PE"/>
        </w:rPr>
        <w:t>2.1.3</w:t>
      </w:r>
      <w:r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F5007A">
        <w:rPr>
          <w:rFonts w:ascii="Berlin Sans FB" w:hAnsi="Berlin Sans FB" w:cs="Arial"/>
          <w:sz w:val="24"/>
          <w:szCs w:val="24"/>
          <w:lang w:val="es-PE"/>
        </w:rPr>
        <w:t>Procedimiento de Prueba</w:t>
      </w:r>
      <w:r w:rsidRPr="00F5007A">
        <w:rPr>
          <w:rFonts w:ascii="Berlin Sans FB" w:hAnsi="Berlin Sans FB"/>
          <w:sz w:val="24"/>
          <w:szCs w:val="24"/>
          <w:lang w:val="es-MX"/>
        </w:rPr>
        <w:tab/>
      </w:r>
      <w:r w:rsidR="002066DB" w:rsidRPr="002066DB">
        <w:rPr>
          <w:rFonts w:ascii="Berlin Sans FB" w:hAnsi="Berlin Sans FB"/>
          <w:sz w:val="24"/>
          <w:szCs w:val="24"/>
          <w:lang w:val="es-MX"/>
        </w:rPr>
        <w:t>8</w:t>
      </w:r>
    </w:p>
    <w:p w:rsidR="00632D3A" w:rsidRPr="00F5007A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F5007A">
        <w:rPr>
          <w:rFonts w:ascii="Berlin Sans FB" w:hAnsi="Berlin Sans FB" w:cs="Arial"/>
          <w:sz w:val="24"/>
          <w:szCs w:val="24"/>
          <w:lang w:val="es-PE"/>
        </w:rPr>
        <w:t>2.1.4</w:t>
      </w:r>
      <w:r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F5007A">
        <w:rPr>
          <w:rFonts w:ascii="Berlin Sans FB" w:hAnsi="Berlin Sans FB" w:cs="Arial"/>
          <w:sz w:val="24"/>
          <w:szCs w:val="24"/>
          <w:lang w:val="es-PE"/>
        </w:rPr>
        <w:t>Criterio(s) de Éxito / Fallo</w:t>
      </w:r>
      <w:r w:rsidRPr="00F5007A">
        <w:rPr>
          <w:rFonts w:ascii="Berlin Sans FB" w:hAnsi="Berlin Sans FB"/>
          <w:sz w:val="24"/>
          <w:szCs w:val="24"/>
          <w:lang w:val="es-MX"/>
        </w:rPr>
        <w:tab/>
      </w:r>
      <w:r w:rsidR="002066DB">
        <w:rPr>
          <w:rFonts w:ascii="Berlin Sans FB" w:hAnsi="Berlin Sans FB"/>
          <w:sz w:val="24"/>
          <w:szCs w:val="24"/>
          <w:lang w:val="es-MX"/>
        </w:rPr>
        <w:t>8</w:t>
      </w:r>
    </w:p>
    <w:p w:rsidR="00632D3A" w:rsidRPr="00F5007A" w:rsidRDefault="00632D3A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F5007A">
        <w:rPr>
          <w:rFonts w:ascii="Berlin Sans FB" w:hAnsi="Berlin Sans FB"/>
          <w:noProof/>
          <w:sz w:val="24"/>
          <w:szCs w:val="24"/>
          <w:lang w:val="es-PE"/>
        </w:rPr>
        <w:t>2.2</w:t>
      </w:r>
      <w:r w:rsidRPr="00F5007A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="007F2775" w:rsidRPr="00F5007A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CP2</w:t>
      </w:r>
      <w:r w:rsidR="009C735C" w:rsidRPr="00F5007A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 xml:space="preserve"> </w:t>
      </w:r>
      <w:r w:rsidR="00B42D08" w:rsidRPr="000D56CE">
        <w:rPr>
          <w:rFonts w:ascii="Berlin Sans FB" w:hAnsi="Berlin Sans FB" w:cs="Arial"/>
          <w:sz w:val="24"/>
          <w:szCs w:val="24"/>
          <w:lang w:val="es-MX"/>
        </w:rPr>
        <w:t>Paciente no encontrado</w:t>
      </w:r>
      <w:r w:rsidRPr="00F5007A">
        <w:rPr>
          <w:rFonts w:ascii="Berlin Sans FB" w:hAnsi="Berlin Sans FB"/>
          <w:noProof/>
          <w:sz w:val="24"/>
          <w:szCs w:val="24"/>
          <w:lang w:val="es-MX"/>
        </w:rPr>
        <w:tab/>
      </w:r>
      <w:r w:rsidR="002066DB">
        <w:rPr>
          <w:rFonts w:ascii="Berlin Sans FB" w:hAnsi="Berlin Sans FB"/>
          <w:noProof/>
          <w:sz w:val="24"/>
          <w:szCs w:val="24"/>
          <w:lang w:val="es-MX"/>
        </w:rPr>
        <w:t>8</w:t>
      </w:r>
    </w:p>
    <w:p w:rsidR="00632D3A" w:rsidRPr="00F5007A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F5007A">
        <w:rPr>
          <w:rFonts w:ascii="Berlin Sans FB" w:hAnsi="Berlin Sans FB" w:cs="Arial"/>
          <w:sz w:val="24"/>
          <w:szCs w:val="24"/>
          <w:lang w:val="es-PE"/>
        </w:rPr>
        <w:t>2.2.1</w:t>
      </w:r>
      <w:r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F5007A">
        <w:rPr>
          <w:rFonts w:ascii="Berlin Sans FB" w:hAnsi="Berlin Sans FB" w:cs="Arial"/>
          <w:sz w:val="24"/>
          <w:szCs w:val="24"/>
          <w:lang w:val="es-PE"/>
        </w:rPr>
        <w:t>Descripción</w:t>
      </w:r>
      <w:r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8</w:t>
      </w:r>
    </w:p>
    <w:p w:rsidR="00632D3A" w:rsidRPr="00F5007A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F5007A">
        <w:rPr>
          <w:rFonts w:ascii="Berlin Sans FB" w:hAnsi="Berlin Sans FB" w:cs="Arial"/>
          <w:sz w:val="24"/>
          <w:szCs w:val="24"/>
          <w:lang w:val="es-PE"/>
        </w:rPr>
        <w:t>2.2.2</w:t>
      </w:r>
      <w:r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F5007A">
        <w:rPr>
          <w:rFonts w:ascii="Berlin Sans FB" w:hAnsi="Berlin Sans FB" w:cs="Arial"/>
          <w:sz w:val="24"/>
          <w:szCs w:val="24"/>
          <w:lang w:val="es-PE"/>
        </w:rPr>
        <w:t>Condiciones de Ejecución</w:t>
      </w:r>
      <w:r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8</w:t>
      </w:r>
    </w:p>
    <w:p w:rsidR="00632D3A" w:rsidRPr="00F5007A" w:rsidRDefault="00632D3A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F5007A">
        <w:rPr>
          <w:rFonts w:ascii="Berlin Sans FB" w:hAnsi="Berlin Sans FB" w:cs="Arial"/>
          <w:sz w:val="24"/>
          <w:szCs w:val="24"/>
          <w:lang w:val="es-PE"/>
        </w:rPr>
        <w:t>2.2.3</w:t>
      </w:r>
      <w:r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F5007A">
        <w:rPr>
          <w:rFonts w:ascii="Berlin Sans FB" w:hAnsi="Berlin Sans FB" w:cs="Arial"/>
          <w:sz w:val="24"/>
          <w:szCs w:val="24"/>
          <w:lang w:val="es-PE"/>
        </w:rPr>
        <w:t>Procedimiento de Prueba</w:t>
      </w:r>
      <w:r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9</w:t>
      </w:r>
    </w:p>
    <w:p w:rsidR="00632D3A" w:rsidRPr="00F5007A" w:rsidRDefault="00632D3A">
      <w:pPr>
        <w:pStyle w:val="TDC3"/>
        <w:rPr>
          <w:rFonts w:ascii="Berlin Sans FB" w:hAnsi="Berlin Sans FB"/>
          <w:sz w:val="24"/>
          <w:szCs w:val="24"/>
          <w:lang w:val="es-MX"/>
        </w:rPr>
      </w:pPr>
      <w:r w:rsidRPr="00F5007A">
        <w:rPr>
          <w:rFonts w:ascii="Berlin Sans FB" w:hAnsi="Berlin Sans FB" w:cs="Arial"/>
          <w:sz w:val="24"/>
          <w:szCs w:val="24"/>
          <w:lang w:val="es-PE"/>
        </w:rPr>
        <w:t>2.2.4</w:t>
      </w:r>
      <w:r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F5007A">
        <w:rPr>
          <w:rFonts w:ascii="Berlin Sans FB" w:hAnsi="Berlin Sans FB" w:cs="Arial"/>
          <w:sz w:val="24"/>
          <w:szCs w:val="24"/>
          <w:lang w:val="es-PE"/>
        </w:rPr>
        <w:t>Criterio(s) de Éxito / Fallo</w:t>
      </w:r>
      <w:r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9</w:t>
      </w:r>
    </w:p>
    <w:p w:rsidR="007B47E6" w:rsidRPr="00F5007A" w:rsidRDefault="007B47E6" w:rsidP="007B47E6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F5007A">
        <w:rPr>
          <w:rFonts w:ascii="Berlin Sans FB" w:hAnsi="Berlin Sans FB"/>
          <w:noProof/>
          <w:sz w:val="24"/>
          <w:szCs w:val="24"/>
          <w:lang w:val="es-PE"/>
        </w:rPr>
        <w:t>2.3</w:t>
      </w:r>
      <w:r w:rsidRPr="00F5007A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="00B42D08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CP3</w:t>
      </w:r>
      <w:r w:rsidR="00231EED" w:rsidRPr="00F5007A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 xml:space="preserve"> </w:t>
      </w:r>
      <w:r w:rsidR="00B42D08" w:rsidRPr="00B42D08">
        <w:rPr>
          <w:rFonts w:ascii="Berlin Sans FB" w:hAnsi="Berlin Sans FB" w:cs="Arial"/>
          <w:sz w:val="24"/>
          <w:szCs w:val="24"/>
          <w:lang w:val="es-MX"/>
        </w:rPr>
        <w:t>No hay Servicios Odontológicos para agregar</w:t>
      </w:r>
      <w:r w:rsidRPr="00F5007A">
        <w:rPr>
          <w:rFonts w:ascii="Berlin Sans FB" w:hAnsi="Berlin Sans FB"/>
          <w:noProof/>
          <w:sz w:val="24"/>
          <w:szCs w:val="24"/>
          <w:lang w:val="es-MX"/>
        </w:rPr>
        <w:tab/>
      </w:r>
      <w:r w:rsidR="000D56CE">
        <w:rPr>
          <w:rFonts w:ascii="Berlin Sans FB" w:hAnsi="Berlin Sans FB"/>
          <w:noProof/>
          <w:sz w:val="24"/>
          <w:szCs w:val="24"/>
          <w:lang w:val="es-MX"/>
        </w:rPr>
        <w:t>9</w:t>
      </w:r>
    </w:p>
    <w:p w:rsidR="007B47E6" w:rsidRPr="00F5007A" w:rsidRDefault="002066DB" w:rsidP="007B47E6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2.3</w:t>
      </w:r>
      <w:r w:rsidR="007B47E6" w:rsidRPr="00F5007A">
        <w:rPr>
          <w:rFonts w:ascii="Berlin Sans FB" w:hAnsi="Berlin Sans FB" w:cs="Arial"/>
          <w:sz w:val="24"/>
          <w:szCs w:val="24"/>
          <w:lang w:val="es-PE"/>
        </w:rPr>
        <w:t>.1</w:t>
      </w:r>
      <w:r w:rsidR="007B47E6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7B47E6" w:rsidRPr="00F5007A">
        <w:rPr>
          <w:rFonts w:ascii="Berlin Sans FB" w:hAnsi="Berlin Sans FB" w:cs="Arial"/>
          <w:sz w:val="24"/>
          <w:szCs w:val="24"/>
          <w:lang w:val="es-PE"/>
        </w:rPr>
        <w:t>Descripción</w:t>
      </w:r>
      <w:r w:rsidR="007B47E6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9</w:t>
      </w:r>
    </w:p>
    <w:p w:rsidR="007B47E6" w:rsidRPr="00F5007A" w:rsidRDefault="002066DB" w:rsidP="007B47E6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2.3</w:t>
      </w:r>
      <w:r w:rsidR="007B47E6" w:rsidRPr="00F5007A">
        <w:rPr>
          <w:rFonts w:ascii="Berlin Sans FB" w:hAnsi="Berlin Sans FB" w:cs="Arial"/>
          <w:sz w:val="24"/>
          <w:szCs w:val="24"/>
          <w:lang w:val="es-PE"/>
        </w:rPr>
        <w:t>.2</w:t>
      </w:r>
      <w:r w:rsidR="007B47E6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7B47E6" w:rsidRPr="00F5007A">
        <w:rPr>
          <w:rFonts w:ascii="Berlin Sans FB" w:hAnsi="Berlin Sans FB" w:cs="Arial"/>
          <w:sz w:val="24"/>
          <w:szCs w:val="24"/>
          <w:lang w:val="es-PE"/>
        </w:rPr>
        <w:t>Condiciones de Ejecución</w:t>
      </w:r>
      <w:r w:rsidR="007B47E6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9</w:t>
      </w:r>
    </w:p>
    <w:p w:rsidR="007B47E6" w:rsidRPr="00F5007A" w:rsidRDefault="002066DB" w:rsidP="007B47E6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2.3</w:t>
      </w:r>
      <w:r w:rsidR="007B47E6" w:rsidRPr="00F5007A">
        <w:rPr>
          <w:rFonts w:ascii="Berlin Sans FB" w:hAnsi="Berlin Sans FB" w:cs="Arial"/>
          <w:sz w:val="24"/>
          <w:szCs w:val="24"/>
          <w:lang w:val="es-PE"/>
        </w:rPr>
        <w:t>.3</w:t>
      </w:r>
      <w:r w:rsidR="007B47E6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7B47E6" w:rsidRPr="00F5007A">
        <w:rPr>
          <w:rFonts w:ascii="Berlin Sans FB" w:hAnsi="Berlin Sans FB" w:cs="Arial"/>
          <w:sz w:val="24"/>
          <w:szCs w:val="24"/>
          <w:lang w:val="es-PE"/>
        </w:rPr>
        <w:t>Procedimiento de Prueba</w:t>
      </w:r>
      <w:r w:rsidR="007B47E6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9</w:t>
      </w:r>
    </w:p>
    <w:p w:rsidR="007B47E6" w:rsidRDefault="002066DB" w:rsidP="007B47E6">
      <w:pPr>
        <w:pStyle w:val="TDC3"/>
        <w:rPr>
          <w:rFonts w:ascii="Berlin Sans FB" w:hAnsi="Berlin Sans FB"/>
          <w:sz w:val="24"/>
          <w:szCs w:val="24"/>
          <w:lang w:val="es-MX"/>
        </w:rPr>
      </w:pPr>
      <w:r>
        <w:rPr>
          <w:rFonts w:ascii="Berlin Sans FB" w:hAnsi="Berlin Sans FB" w:cs="Arial"/>
          <w:sz w:val="24"/>
          <w:szCs w:val="24"/>
          <w:lang w:val="es-PE"/>
        </w:rPr>
        <w:t>2.3</w:t>
      </w:r>
      <w:r w:rsidR="007B47E6" w:rsidRPr="00F5007A">
        <w:rPr>
          <w:rFonts w:ascii="Berlin Sans FB" w:hAnsi="Berlin Sans FB" w:cs="Arial"/>
          <w:sz w:val="24"/>
          <w:szCs w:val="24"/>
          <w:lang w:val="es-PE"/>
        </w:rPr>
        <w:t>.4</w:t>
      </w:r>
      <w:r w:rsidR="007B47E6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7B47E6" w:rsidRPr="00F5007A">
        <w:rPr>
          <w:rFonts w:ascii="Berlin Sans FB" w:hAnsi="Berlin Sans FB" w:cs="Arial"/>
          <w:sz w:val="24"/>
          <w:szCs w:val="24"/>
          <w:lang w:val="es-PE"/>
        </w:rPr>
        <w:t>Criterio(s) de Éxito / Fallo</w:t>
      </w:r>
      <w:r w:rsidR="007B47E6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9</w:t>
      </w:r>
    </w:p>
    <w:p w:rsidR="00B42D08" w:rsidRPr="00F5007A" w:rsidRDefault="00B42D08" w:rsidP="00B42D08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>
        <w:rPr>
          <w:rFonts w:ascii="Berlin Sans FB" w:hAnsi="Berlin Sans FB"/>
          <w:noProof/>
          <w:sz w:val="24"/>
          <w:szCs w:val="24"/>
          <w:lang w:val="es-PE"/>
        </w:rPr>
        <w:t>2.4</w:t>
      </w:r>
      <w:r w:rsidRPr="00F5007A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CP4</w:t>
      </w:r>
      <w:r w:rsidRPr="00B42D08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 xml:space="preserve"> </w:t>
      </w:r>
      <w:r w:rsidRPr="00B42D08">
        <w:rPr>
          <w:rFonts w:ascii="Berlin Sans FB" w:hAnsi="Berlin Sans FB" w:cs="Arial"/>
          <w:sz w:val="24"/>
          <w:szCs w:val="24"/>
          <w:lang w:val="es-PE"/>
        </w:rPr>
        <w:t>Repetir ingreso</w:t>
      </w:r>
      <w:r w:rsidRPr="00F5007A">
        <w:rPr>
          <w:rFonts w:ascii="Berlin Sans FB" w:hAnsi="Berlin Sans FB"/>
          <w:noProof/>
          <w:sz w:val="24"/>
          <w:szCs w:val="24"/>
          <w:lang w:val="es-MX"/>
        </w:rPr>
        <w:tab/>
      </w:r>
      <w:r w:rsidR="000D56CE">
        <w:rPr>
          <w:rFonts w:ascii="Berlin Sans FB" w:hAnsi="Berlin Sans FB"/>
          <w:noProof/>
          <w:sz w:val="24"/>
          <w:szCs w:val="24"/>
          <w:lang w:val="es-MX"/>
        </w:rPr>
        <w:t>9</w:t>
      </w:r>
    </w:p>
    <w:p w:rsidR="00B42D08" w:rsidRPr="00F5007A" w:rsidRDefault="002066DB" w:rsidP="00B42D08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2.4</w:t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.1</w:t>
      </w:r>
      <w:r w:rsidR="00B42D08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Descripción</w:t>
      </w:r>
      <w:r w:rsidR="00B42D08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9</w:t>
      </w:r>
    </w:p>
    <w:p w:rsidR="00B42D08" w:rsidRPr="00F5007A" w:rsidRDefault="002066DB" w:rsidP="00B42D08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2.4</w:t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.2</w:t>
      </w:r>
      <w:r w:rsidR="00B42D08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Condiciones de Ejecución</w:t>
      </w:r>
      <w:r w:rsidR="00B42D08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9</w:t>
      </w:r>
    </w:p>
    <w:p w:rsidR="00B42D08" w:rsidRPr="00F5007A" w:rsidRDefault="002066DB" w:rsidP="00B42D08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2.4</w:t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.3</w:t>
      </w:r>
      <w:r w:rsidR="00B42D08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Procedimiento de Prueba</w:t>
      </w:r>
      <w:r w:rsidR="00B42D08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10</w:t>
      </w:r>
    </w:p>
    <w:p w:rsidR="00B42D08" w:rsidRDefault="002066DB" w:rsidP="00B42D08">
      <w:pPr>
        <w:pStyle w:val="TDC3"/>
        <w:rPr>
          <w:rFonts w:ascii="Berlin Sans FB" w:hAnsi="Berlin Sans FB"/>
          <w:sz w:val="24"/>
          <w:szCs w:val="24"/>
          <w:lang w:val="es-MX"/>
        </w:rPr>
      </w:pPr>
      <w:r>
        <w:rPr>
          <w:rFonts w:ascii="Berlin Sans FB" w:hAnsi="Berlin Sans FB" w:cs="Arial"/>
          <w:sz w:val="24"/>
          <w:szCs w:val="24"/>
          <w:lang w:val="es-PE"/>
        </w:rPr>
        <w:t>2.4</w:t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.4</w:t>
      </w:r>
      <w:r w:rsidR="00B42D08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Criterio(s) de Éxito / Fallo</w:t>
      </w:r>
      <w:r w:rsidR="00B42D08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10</w:t>
      </w:r>
    </w:p>
    <w:p w:rsidR="00B42D08" w:rsidRPr="00B42D08" w:rsidRDefault="00B42D08" w:rsidP="00B42D08">
      <w:pPr>
        <w:rPr>
          <w:lang w:val="es-MX"/>
        </w:rPr>
      </w:pPr>
    </w:p>
    <w:p w:rsidR="00B42D08" w:rsidRPr="00F5007A" w:rsidRDefault="00B42D08" w:rsidP="00B42D08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>
        <w:rPr>
          <w:rFonts w:ascii="Berlin Sans FB" w:hAnsi="Berlin Sans FB"/>
          <w:noProof/>
          <w:sz w:val="24"/>
          <w:szCs w:val="24"/>
          <w:lang w:val="es-PE"/>
        </w:rPr>
        <w:t>2.5</w:t>
      </w:r>
      <w:r w:rsidRPr="00F5007A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CP5</w:t>
      </w:r>
      <w:r w:rsidRPr="00F5007A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 xml:space="preserve"> </w:t>
      </w:r>
      <w:r w:rsidRPr="00B42D08">
        <w:rPr>
          <w:rFonts w:ascii="Berlin Sans FB" w:hAnsi="Berlin Sans FB" w:cs="Arial"/>
          <w:sz w:val="24"/>
          <w:szCs w:val="24"/>
          <w:lang w:val="es-MX"/>
        </w:rPr>
        <w:t>Código de Orden de Pago no generado</w:t>
      </w:r>
      <w:r w:rsidRPr="00F5007A">
        <w:rPr>
          <w:rFonts w:ascii="Berlin Sans FB" w:hAnsi="Berlin Sans FB"/>
          <w:noProof/>
          <w:sz w:val="24"/>
          <w:szCs w:val="24"/>
          <w:lang w:val="es-MX"/>
        </w:rPr>
        <w:tab/>
      </w:r>
      <w:r w:rsidR="000D56CE">
        <w:rPr>
          <w:rFonts w:ascii="Berlin Sans FB" w:hAnsi="Berlin Sans FB"/>
          <w:noProof/>
          <w:sz w:val="24"/>
          <w:szCs w:val="24"/>
          <w:lang w:val="es-MX"/>
        </w:rPr>
        <w:t>10</w:t>
      </w:r>
    </w:p>
    <w:p w:rsidR="00B42D08" w:rsidRPr="00F5007A" w:rsidRDefault="002066DB" w:rsidP="00B42D08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2.5</w:t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.1</w:t>
      </w:r>
      <w:r w:rsidR="00B42D08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Descripción</w:t>
      </w:r>
      <w:r w:rsidR="00B42D08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10</w:t>
      </w:r>
    </w:p>
    <w:p w:rsidR="00B42D08" w:rsidRPr="00F5007A" w:rsidRDefault="002066DB" w:rsidP="00B42D08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2.5</w:t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.2</w:t>
      </w:r>
      <w:r w:rsidR="00B42D08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Condiciones de Ejecución</w:t>
      </w:r>
      <w:r w:rsidR="00B42D08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10</w:t>
      </w:r>
    </w:p>
    <w:p w:rsidR="00B42D08" w:rsidRPr="00F5007A" w:rsidRDefault="002066DB" w:rsidP="00B42D08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2.5</w:t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.3</w:t>
      </w:r>
      <w:r w:rsidR="00B42D08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Procedimiento de Prueba</w:t>
      </w:r>
      <w:r w:rsidR="00B42D08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10</w:t>
      </w:r>
    </w:p>
    <w:p w:rsidR="00B42D08" w:rsidRDefault="002066DB" w:rsidP="00B42D08">
      <w:pPr>
        <w:pStyle w:val="TDC3"/>
        <w:rPr>
          <w:rFonts w:ascii="Berlin Sans FB" w:hAnsi="Berlin Sans FB"/>
          <w:sz w:val="24"/>
          <w:szCs w:val="24"/>
          <w:lang w:val="es-MX"/>
        </w:rPr>
      </w:pPr>
      <w:r>
        <w:rPr>
          <w:rFonts w:ascii="Berlin Sans FB" w:hAnsi="Berlin Sans FB" w:cs="Arial"/>
          <w:sz w:val="24"/>
          <w:szCs w:val="24"/>
          <w:lang w:val="es-PE"/>
        </w:rPr>
        <w:t>2.5</w:t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.4</w:t>
      </w:r>
      <w:r w:rsidR="00B42D08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Criterio(s) de Éxito / Fallo</w:t>
      </w:r>
      <w:r w:rsidR="00B42D08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11</w:t>
      </w:r>
    </w:p>
    <w:p w:rsidR="00B42D08" w:rsidRPr="00B42D08" w:rsidRDefault="00B42D08" w:rsidP="00B42D08">
      <w:pPr>
        <w:rPr>
          <w:lang w:val="es-MX"/>
        </w:rPr>
      </w:pPr>
    </w:p>
    <w:p w:rsidR="00B42D08" w:rsidRPr="00F5007A" w:rsidRDefault="00B42D08" w:rsidP="00B42D08">
      <w:pPr>
        <w:pStyle w:val="TDC2"/>
        <w:tabs>
          <w:tab w:val="left" w:pos="990"/>
        </w:tabs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>
        <w:rPr>
          <w:rFonts w:ascii="Berlin Sans FB" w:hAnsi="Berlin Sans FB"/>
          <w:noProof/>
          <w:sz w:val="24"/>
          <w:szCs w:val="24"/>
          <w:lang w:val="es-PE"/>
        </w:rPr>
        <w:t>2.6</w:t>
      </w:r>
      <w:r w:rsidRPr="00F5007A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CP6</w:t>
      </w:r>
      <w:r w:rsidRPr="00F5007A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 xml:space="preserve"> </w:t>
      </w:r>
      <w:r w:rsidRPr="00B42D08">
        <w:rPr>
          <w:rFonts w:ascii="Berlin Sans FB" w:hAnsi="Berlin Sans FB" w:cs="Arial"/>
          <w:sz w:val="24"/>
          <w:szCs w:val="24"/>
          <w:lang w:val="es-MX"/>
        </w:rPr>
        <w:t>Orden de pago no grabada</w:t>
      </w:r>
      <w:r w:rsidRPr="00F5007A">
        <w:rPr>
          <w:rFonts w:ascii="Berlin Sans FB" w:hAnsi="Berlin Sans FB"/>
          <w:noProof/>
          <w:sz w:val="24"/>
          <w:szCs w:val="24"/>
          <w:lang w:val="es-MX"/>
        </w:rPr>
        <w:tab/>
      </w:r>
      <w:r w:rsidR="000D56CE">
        <w:rPr>
          <w:rFonts w:ascii="Berlin Sans FB" w:hAnsi="Berlin Sans FB"/>
          <w:noProof/>
          <w:sz w:val="24"/>
          <w:szCs w:val="24"/>
          <w:lang w:val="es-MX"/>
        </w:rPr>
        <w:t>11</w:t>
      </w:r>
    </w:p>
    <w:p w:rsidR="00B42D08" w:rsidRPr="00F5007A" w:rsidRDefault="002066DB" w:rsidP="00B42D08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2.6</w:t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.1</w:t>
      </w:r>
      <w:r w:rsidR="00B42D08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Descripción</w:t>
      </w:r>
      <w:r w:rsidR="00B42D08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11</w:t>
      </w:r>
    </w:p>
    <w:p w:rsidR="00B42D08" w:rsidRPr="00F5007A" w:rsidRDefault="002066DB" w:rsidP="00B42D08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2.6</w:t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.2</w:t>
      </w:r>
      <w:r w:rsidR="00B42D08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Condiciones de Ejecución</w:t>
      </w:r>
      <w:r w:rsidR="00B42D08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11</w:t>
      </w:r>
    </w:p>
    <w:p w:rsidR="00B42D08" w:rsidRPr="00F5007A" w:rsidRDefault="002066DB" w:rsidP="00B42D08">
      <w:pPr>
        <w:pStyle w:val="TDC3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2.6</w:t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.3</w:t>
      </w:r>
      <w:r w:rsidR="00B42D08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Procedimiento de Prueba</w:t>
      </w:r>
      <w:r w:rsidR="00B42D08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11</w:t>
      </w:r>
    </w:p>
    <w:p w:rsidR="00B42D08" w:rsidRPr="002066DB" w:rsidRDefault="002066DB" w:rsidP="002066DB">
      <w:pPr>
        <w:pStyle w:val="TDC3"/>
        <w:rPr>
          <w:rFonts w:ascii="Berlin Sans FB" w:hAnsi="Berlin Sans FB"/>
          <w:sz w:val="24"/>
          <w:szCs w:val="24"/>
          <w:lang w:val="es-MX"/>
        </w:rPr>
      </w:pPr>
      <w:r>
        <w:rPr>
          <w:rFonts w:ascii="Berlin Sans FB" w:hAnsi="Berlin Sans FB" w:cs="Arial"/>
          <w:sz w:val="24"/>
          <w:szCs w:val="24"/>
          <w:lang w:val="es-PE"/>
        </w:rPr>
        <w:t>2.6</w:t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.4</w:t>
      </w:r>
      <w:r w:rsidR="00B42D08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Criterio(s) de Éxito / Fallo</w:t>
      </w:r>
      <w:r w:rsidR="00B42D08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11</w:t>
      </w:r>
    </w:p>
    <w:p w:rsidR="00B42D08" w:rsidRPr="00B42D08" w:rsidRDefault="00B42D08" w:rsidP="00B42D08">
      <w:pPr>
        <w:rPr>
          <w:lang w:val="es-MX"/>
        </w:rPr>
      </w:pPr>
    </w:p>
    <w:p w:rsidR="00B42D08" w:rsidRPr="00B42D08" w:rsidRDefault="00B42D08" w:rsidP="00B42D08">
      <w:pPr>
        <w:rPr>
          <w:lang w:val="es-MX"/>
        </w:rPr>
      </w:pPr>
    </w:p>
    <w:p w:rsidR="007B47E6" w:rsidRDefault="007B47E6" w:rsidP="007B47E6">
      <w:pPr>
        <w:rPr>
          <w:rFonts w:ascii="Berlin Sans FB" w:hAnsi="Berlin Sans FB"/>
          <w:sz w:val="24"/>
          <w:szCs w:val="24"/>
          <w:lang w:val="es-MX"/>
        </w:rPr>
      </w:pPr>
    </w:p>
    <w:p w:rsidR="00863A2B" w:rsidRDefault="00863A2B" w:rsidP="007B47E6">
      <w:pPr>
        <w:rPr>
          <w:rFonts w:ascii="Berlin Sans FB" w:hAnsi="Berlin Sans FB"/>
          <w:sz w:val="24"/>
          <w:szCs w:val="24"/>
          <w:lang w:val="es-MX"/>
        </w:rPr>
      </w:pPr>
    </w:p>
    <w:p w:rsidR="00863A2B" w:rsidRDefault="00863A2B" w:rsidP="007B47E6">
      <w:pPr>
        <w:rPr>
          <w:rFonts w:ascii="Berlin Sans FB" w:hAnsi="Berlin Sans FB"/>
          <w:sz w:val="24"/>
          <w:szCs w:val="24"/>
          <w:lang w:val="es-MX"/>
        </w:rPr>
      </w:pPr>
    </w:p>
    <w:p w:rsidR="00863A2B" w:rsidRDefault="00863A2B" w:rsidP="007B47E6">
      <w:pPr>
        <w:rPr>
          <w:rFonts w:ascii="Berlin Sans FB" w:hAnsi="Berlin Sans FB"/>
          <w:sz w:val="24"/>
          <w:szCs w:val="24"/>
          <w:lang w:val="es-MX"/>
        </w:rPr>
      </w:pPr>
    </w:p>
    <w:p w:rsidR="00863A2B" w:rsidRDefault="00863A2B" w:rsidP="007B47E6">
      <w:pPr>
        <w:rPr>
          <w:rFonts w:ascii="Berlin Sans FB" w:hAnsi="Berlin Sans FB"/>
          <w:sz w:val="24"/>
          <w:szCs w:val="24"/>
          <w:lang w:val="es-MX"/>
        </w:rPr>
      </w:pPr>
    </w:p>
    <w:p w:rsidR="00863A2B" w:rsidRPr="00F5007A" w:rsidRDefault="00863A2B" w:rsidP="007B47E6">
      <w:pPr>
        <w:rPr>
          <w:rFonts w:ascii="Berlin Sans FB" w:hAnsi="Berlin Sans FB"/>
          <w:sz w:val="24"/>
          <w:szCs w:val="24"/>
          <w:lang w:val="es-MX"/>
        </w:rPr>
      </w:pPr>
    </w:p>
    <w:p w:rsidR="006F73FF" w:rsidRPr="00F5007A" w:rsidRDefault="006F73FF" w:rsidP="002066DB">
      <w:pPr>
        <w:pStyle w:val="Ttulo"/>
        <w:tabs>
          <w:tab w:val="right" w:pos="8789"/>
        </w:tabs>
        <w:jc w:val="left"/>
        <w:rPr>
          <w:rFonts w:ascii="Berlin Sans FB" w:hAnsi="Berlin Sans FB"/>
          <w:lang w:val="es-PE"/>
        </w:rPr>
      </w:pPr>
      <w:r w:rsidRPr="00F5007A">
        <w:rPr>
          <w:rFonts w:ascii="Berlin Sans FB" w:hAnsi="Berlin Sans FB" w:cs="Arial"/>
          <w:b w:val="0"/>
          <w:sz w:val="24"/>
          <w:szCs w:val="24"/>
          <w:lang w:val="es-PE"/>
        </w:rPr>
        <w:fldChar w:fldCharType="end"/>
      </w:r>
      <w:r w:rsidRPr="00F5007A">
        <w:rPr>
          <w:rFonts w:ascii="Berlin Sans FB" w:hAnsi="Berlin Sans FB"/>
          <w:lang w:val="es-PE"/>
        </w:rPr>
        <w:fldChar w:fldCharType="begin"/>
      </w:r>
      <w:r w:rsidRPr="00F5007A">
        <w:rPr>
          <w:rFonts w:ascii="Berlin Sans FB" w:hAnsi="Berlin Sans FB"/>
          <w:lang w:val="es-PE"/>
        </w:rPr>
        <w:instrText xml:space="preserve"> TITLE  \* MERGEFORMAT </w:instrText>
      </w:r>
      <w:r w:rsidRPr="00F5007A">
        <w:rPr>
          <w:rFonts w:ascii="Berlin Sans FB" w:hAnsi="Berlin Sans FB"/>
          <w:lang w:val="es-PE"/>
        </w:rPr>
        <w:fldChar w:fldCharType="separate"/>
      </w:r>
      <w:r w:rsidR="00F03FCF" w:rsidRPr="00F5007A">
        <w:rPr>
          <w:rFonts w:ascii="Berlin Sans FB" w:hAnsi="Berlin Sans FB"/>
          <w:lang w:val="es-PE"/>
        </w:rPr>
        <w:t>Especificación de Diseño del Caso de Prueba</w:t>
      </w:r>
      <w:r w:rsidRPr="00F5007A">
        <w:rPr>
          <w:rFonts w:ascii="Berlin Sans FB" w:hAnsi="Berlin Sans FB"/>
          <w:lang w:val="es-PE"/>
        </w:rPr>
        <w:fldChar w:fldCharType="end"/>
      </w:r>
    </w:p>
    <w:p w:rsidR="00624E40" w:rsidRPr="00F5007A" w:rsidRDefault="004F2DB0" w:rsidP="007220D7">
      <w:pPr>
        <w:ind w:left="720"/>
        <w:jc w:val="both"/>
        <w:rPr>
          <w:rFonts w:ascii="Berlin Sans FB" w:hAnsi="Berlin Sans FB"/>
          <w:lang w:val="es-PE"/>
        </w:rPr>
      </w:pPr>
      <w:r w:rsidRPr="00F5007A">
        <w:rPr>
          <w:rFonts w:ascii="Berlin Sans FB" w:hAnsi="Berlin Sans FB"/>
          <w:lang w:val="es-PE"/>
        </w:rPr>
        <w:tab/>
      </w:r>
    </w:p>
    <w:p w:rsidR="008D13FF" w:rsidRPr="00F5007A" w:rsidRDefault="008D13FF">
      <w:pPr>
        <w:pStyle w:val="Ttulo1"/>
        <w:rPr>
          <w:rFonts w:ascii="Berlin Sans FB" w:hAnsi="Berlin Sans FB"/>
          <w:b w:val="0"/>
          <w:i/>
          <w:color w:val="0000FF"/>
          <w:lang w:val="es-PE"/>
        </w:rPr>
      </w:pPr>
      <w:r w:rsidRPr="00F5007A">
        <w:rPr>
          <w:rFonts w:ascii="Berlin Sans FB" w:hAnsi="Berlin Sans FB"/>
          <w:lang w:val="es-PE"/>
        </w:rPr>
        <w:t xml:space="preserve">  </w:t>
      </w:r>
      <w:bookmarkStart w:id="1" w:name="_Toc389476701"/>
      <w:r w:rsidR="00617DD9" w:rsidRPr="00F5007A">
        <w:rPr>
          <w:rFonts w:ascii="Berlin Sans FB" w:hAnsi="Berlin Sans FB"/>
          <w:lang w:val="es-PE"/>
        </w:rPr>
        <w:t xml:space="preserve">Casos de Prueba para el CU </w:t>
      </w:r>
      <w:bookmarkEnd w:id="1"/>
      <w:r w:rsidR="00AD7D53" w:rsidRPr="00F5007A">
        <w:rPr>
          <w:rFonts w:ascii="Berlin Sans FB" w:hAnsi="Berlin Sans FB"/>
          <w:color w:val="000000" w:themeColor="text1"/>
          <w:lang w:val="es-PE"/>
        </w:rPr>
        <w:t>Generar Cita</w:t>
      </w:r>
    </w:p>
    <w:p w:rsidR="002E162B" w:rsidRPr="00F5007A" w:rsidRDefault="0004002D" w:rsidP="008D13FF">
      <w:pPr>
        <w:pStyle w:val="Ttulo2"/>
        <w:rPr>
          <w:rFonts w:ascii="Berlin Sans FB" w:hAnsi="Berlin Sans FB"/>
          <w:lang w:val="es-PE"/>
        </w:rPr>
      </w:pPr>
      <w:bookmarkStart w:id="2" w:name="_Toc389476702"/>
      <w:r w:rsidRPr="00F5007A">
        <w:rPr>
          <w:rFonts w:ascii="Berlin Sans FB" w:hAnsi="Berlin Sans FB"/>
          <w:sz w:val="24"/>
          <w:lang w:val="es-PE"/>
        </w:rPr>
        <w:t>Descripción</w:t>
      </w:r>
      <w:bookmarkEnd w:id="2"/>
    </w:p>
    <w:p w:rsidR="0004002D" w:rsidRPr="00F5007A" w:rsidRDefault="0004002D" w:rsidP="00AD7D53">
      <w:pPr>
        <w:ind w:left="720"/>
        <w:jc w:val="both"/>
        <w:rPr>
          <w:rFonts w:ascii="Berlin Sans FB" w:hAnsi="Berlin Sans FB" w:cs="Arial"/>
          <w:sz w:val="24"/>
          <w:szCs w:val="24"/>
          <w:lang w:val="es-PE"/>
        </w:rPr>
      </w:pPr>
      <w:r w:rsidRPr="00F5007A">
        <w:rPr>
          <w:rFonts w:ascii="Berlin Sans FB" w:hAnsi="Berlin Sans FB" w:cs="Arial"/>
          <w:sz w:val="24"/>
          <w:szCs w:val="24"/>
          <w:lang w:val="es-PE"/>
        </w:rPr>
        <w:t xml:space="preserve">Este artefacto cubre el conjunto de pruebas </w:t>
      </w:r>
      <w:r w:rsidR="00AD7D53" w:rsidRPr="00F5007A">
        <w:rPr>
          <w:rFonts w:ascii="Berlin Sans FB" w:hAnsi="Berlin Sans FB" w:cs="Arial"/>
          <w:sz w:val="24"/>
          <w:szCs w:val="24"/>
          <w:lang w:val="es-PE"/>
        </w:rPr>
        <w:t>realizadas sobre el Caso de Uso Generar Cita</w:t>
      </w:r>
    </w:p>
    <w:p w:rsidR="00680CA0" w:rsidRPr="00F5007A" w:rsidRDefault="00680CA0" w:rsidP="00680CA0">
      <w:pPr>
        <w:pStyle w:val="Ttulo2"/>
        <w:rPr>
          <w:rFonts w:ascii="Berlin Sans FB" w:hAnsi="Berlin Sans FB"/>
          <w:lang w:val="es-PE"/>
        </w:rPr>
      </w:pPr>
      <w:bookmarkStart w:id="3" w:name="_Toc389476703"/>
      <w:r w:rsidRPr="00F5007A">
        <w:rPr>
          <w:rFonts w:ascii="Berlin Sans FB" w:hAnsi="Berlin Sans FB"/>
          <w:sz w:val="24"/>
          <w:lang w:val="es-PE"/>
        </w:rPr>
        <w:t>Diagrama de flujos</w:t>
      </w:r>
      <w:bookmarkEnd w:id="3"/>
    </w:p>
    <w:p w:rsidR="0004002D" w:rsidRPr="00F5007A" w:rsidRDefault="0004002D" w:rsidP="00617DD9">
      <w:pPr>
        <w:ind w:left="720"/>
        <w:jc w:val="both"/>
        <w:rPr>
          <w:rFonts w:ascii="Berlin Sans FB" w:hAnsi="Berlin Sans FB" w:cs="Arial"/>
          <w:sz w:val="24"/>
          <w:szCs w:val="24"/>
          <w:lang w:val="es-PE"/>
        </w:rPr>
      </w:pPr>
      <w:r w:rsidRPr="00F5007A">
        <w:rPr>
          <w:rFonts w:ascii="Berlin Sans FB" w:hAnsi="Berlin Sans FB" w:cs="Arial"/>
          <w:sz w:val="24"/>
          <w:szCs w:val="24"/>
          <w:lang w:val="es-PE"/>
        </w:rPr>
        <w:t xml:space="preserve">El diagrama de </w:t>
      </w:r>
      <w:r w:rsidR="004226B2" w:rsidRPr="00F5007A">
        <w:rPr>
          <w:rFonts w:ascii="Berlin Sans FB" w:hAnsi="Berlin Sans FB" w:cs="Arial"/>
          <w:sz w:val="24"/>
          <w:szCs w:val="24"/>
          <w:lang w:val="es-PE"/>
        </w:rPr>
        <w:t>flujo para la</w:t>
      </w:r>
      <w:r w:rsidRPr="00F5007A">
        <w:rPr>
          <w:rFonts w:ascii="Berlin Sans FB" w:hAnsi="Berlin Sans FB" w:cs="Arial"/>
          <w:sz w:val="24"/>
          <w:szCs w:val="24"/>
          <w:lang w:val="es-PE"/>
        </w:rPr>
        <w:t xml:space="preserve"> identificación de Caso</w:t>
      </w:r>
      <w:r w:rsidR="000E63FE" w:rsidRPr="00F5007A">
        <w:rPr>
          <w:rFonts w:ascii="Berlin Sans FB" w:hAnsi="Berlin Sans FB" w:cs="Arial"/>
          <w:sz w:val="24"/>
          <w:szCs w:val="24"/>
          <w:lang w:val="es-PE"/>
        </w:rPr>
        <w:t>s</w:t>
      </w:r>
      <w:r w:rsidRPr="00F5007A">
        <w:rPr>
          <w:rFonts w:ascii="Berlin Sans FB" w:hAnsi="Berlin Sans FB" w:cs="Arial"/>
          <w:sz w:val="24"/>
          <w:szCs w:val="24"/>
          <w:lang w:val="es-PE"/>
        </w:rPr>
        <w:t xml:space="preserve"> de </w:t>
      </w:r>
      <w:r w:rsidR="000E63FE" w:rsidRPr="00F5007A">
        <w:rPr>
          <w:rFonts w:ascii="Berlin Sans FB" w:hAnsi="Berlin Sans FB" w:cs="Arial"/>
          <w:sz w:val="24"/>
          <w:szCs w:val="24"/>
          <w:lang w:val="es-PE"/>
        </w:rPr>
        <w:t>Prueba</w:t>
      </w:r>
      <w:r w:rsidRPr="00F5007A">
        <w:rPr>
          <w:rFonts w:ascii="Berlin Sans FB" w:hAnsi="Berlin Sans FB" w:cs="Arial"/>
          <w:sz w:val="24"/>
          <w:szCs w:val="24"/>
          <w:lang w:val="es-PE"/>
        </w:rPr>
        <w:t xml:space="preserve"> es el siguiente:</w:t>
      </w:r>
    </w:p>
    <w:p w:rsidR="00713915" w:rsidRPr="00180F29" w:rsidRDefault="0004002D" w:rsidP="00617DD9">
      <w:pPr>
        <w:ind w:left="720"/>
        <w:jc w:val="both"/>
        <w:rPr>
          <w:rFonts w:ascii="Berlin Sans FB" w:hAnsi="Berlin Sans FB" w:cs="Arial"/>
          <w:lang w:val="es-PE"/>
        </w:rPr>
      </w:pPr>
      <w:r w:rsidRPr="00F5007A">
        <w:rPr>
          <w:rFonts w:ascii="Berlin Sans FB" w:hAnsi="Berlin Sans FB" w:cs="Arial"/>
          <w:lang w:val="es-PE"/>
        </w:rPr>
        <w:t xml:space="preserve"> </w:t>
      </w:r>
      <w:r w:rsidR="00180F29" w:rsidRPr="00180F29">
        <w:rPr>
          <w:rFonts w:ascii="Berlin Sans FB" w:hAnsi="Berlin Sans FB" w:cs="Arial"/>
          <w:noProof/>
          <w:lang w:val="es-ES" w:eastAsia="es-ES"/>
        </w:rPr>
        <w:drawing>
          <wp:inline distT="0" distB="0" distL="0" distR="0">
            <wp:extent cx="5248275" cy="6305550"/>
            <wp:effectExtent l="0" t="0" r="9525" b="0"/>
            <wp:docPr id="1" name="Imagen 1" descr="C:\Users\home\Documents\Universidad\SW2\Proyecto\CASOS DE PRUEBA 2014-1\GrafoGenerarODP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cuments\Universidad\SW2\Proyecto\CASOS DE PRUEBA 2014-1\GrafoGenerarODP1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724" cy="630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15E" w:rsidRPr="00F5007A" w:rsidRDefault="0041715E" w:rsidP="007220D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p w:rsidR="0041715E" w:rsidRPr="00F5007A" w:rsidRDefault="0041715E" w:rsidP="007220D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  <w:r w:rsidRPr="00F5007A">
        <w:rPr>
          <w:rFonts w:ascii="Berlin Sans FB" w:hAnsi="Berlin Sans FB" w:cs="Arial"/>
          <w:i/>
          <w:color w:val="0000FF"/>
          <w:lang w:val="es-PE"/>
        </w:rPr>
        <w:t xml:space="preserve">                                                      </w:t>
      </w:r>
    </w:p>
    <w:p w:rsidR="001E6823" w:rsidRPr="00F5007A" w:rsidRDefault="001E6823" w:rsidP="001E6823">
      <w:pPr>
        <w:pStyle w:val="Prrafodelista"/>
        <w:jc w:val="both"/>
        <w:rPr>
          <w:rFonts w:ascii="Berlin Sans FB" w:hAnsi="Berlin Sans FB" w:cs="Arial"/>
          <w:b/>
          <w:sz w:val="24"/>
          <w:szCs w:val="24"/>
          <w:lang w:val="es-MX"/>
        </w:rPr>
      </w:pPr>
    </w:p>
    <w:p w:rsidR="001E6823" w:rsidRPr="00F5007A" w:rsidRDefault="001E6823" w:rsidP="001E6823">
      <w:pPr>
        <w:pStyle w:val="Prrafodelista"/>
        <w:numPr>
          <w:ilvl w:val="0"/>
          <w:numId w:val="5"/>
        </w:numPr>
        <w:jc w:val="both"/>
        <w:rPr>
          <w:rFonts w:ascii="Berlin Sans FB" w:hAnsi="Berlin Sans FB" w:cs="Arial"/>
          <w:b/>
          <w:sz w:val="24"/>
          <w:szCs w:val="24"/>
          <w:lang w:val="es-MX"/>
        </w:rPr>
      </w:pPr>
      <w:r w:rsidRPr="00F5007A">
        <w:rPr>
          <w:rFonts w:ascii="Berlin Sans FB" w:hAnsi="Berlin Sans FB" w:cs="Arial"/>
          <w:b/>
          <w:sz w:val="24"/>
          <w:szCs w:val="24"/>
          <w:lang w:val="es-MX"/>
        </w:rPr>
        <w:t xml:space="preserve">Complejidad </w:t>
      </w:r>
      <w:proofErr w:type="spellStart"/>
      <w:r w:rsidRPr="00F5007A">
        <w:rPr>
          <w:rFonts w:ascii="Berlin Sans FB" w:hAnsi="Berlin Sans FB" w:cs="Arial"/>
          <w:b/>
          <w:sz w:val="24"/>
          <w:szCs w:val="24"/>
          <w:lang w:val="es-MX"/>
        </w:rPr>
        <w:t>Ciclomática</w:t>
      </w:r>
      <w:proofErr w:type="spellEnd"/>
      <w:r w:rsidRPr="00F5007A">
        <w:rPr>
          <w:rFonts w:ascii="Berlin Sans FB" w:hAnsi="Berlin Sans FB" w:cs="Arial"/>
          <w:b/>
          <w:sz w:val="24"/>
          <w:szCs w:val="24"/>
          <w:lang w:val="es-MX"/>
        </w:rPr>
        <w:t xml:space="preserve"> por Aristas y Nodos:</w:t>
      </w:r>
    </w:p>
    <w:p w:rsidR="001E6823" w:rsidRPr="00F5007A" w:rsidRDefault="00432B71" w:rsidP="001E6823">
      <w:pPr>
        <w:ind w:left="284" w:firstLine="76"/>
        <w:jc w:val="both"/>
        <w:rPr>
          <w:rFonts w:ascii="Berlin Sans FB" w:hAnsi="Berlin Sans FB" w:cs="Arial"/>
          <w:sz w:val="24"/>
          <w:szCs w:val="24"/>
          <w:lang w:val="es-MX"/>
        </w:rPr>
      </w:pPr>
      <w:r w:rsidRPr="00F5007A">
        <w:rPr>
          <w:rFonts w:ascii="Berlin Sans FB" w:hAnsi="Berlin Sans FB" w:cs="Arial"/>
          <w:sz w:val="24"/>
          <w:szCs w:val="24"/>
          <w:lang w:val="es-MX"/>
        </w:rPr>
        <w:t>V (G) = A – N + 2 = 1</w:t>
      </w:r>
      <w:r w:rsidR="00180F29">
        <w:rPr>
          <w:rFonts w:ascii="Berlin Sans FB" w:hAnsi="Berlin Sans FB" w:cs="Arial"/>
          <w:sz w:val="24"/>
          <w:szCs w:val="24"/>
          <w:lang w:val="es-MX"/>
        </w:rPr>
        <w:t>9 – 15 +2 = 6</w:t>
      </w:r>
      <w:r w:rsidR="001E6823" w:rsidRPr="00F5007A">
        <w:rPr>
          <w:rFonts w:ascii="Berlin Sans FB" w:hAnsi="Berlin Sans FB" w:cs="Arial"/>
          <w:sz w:val="24"/>
          <w:szCs w:val="24"/>
          <w:lang w:val="es-MX"/>
        </w:rPr>
        <w:t xml:space="preserve"> (No se cuentan la arista de Inicio y fin)</w:t>
      </w:r>
    </w:p>
    <w:p w:rsidR="001E6823" w:rsidRPr="00F5007A" w:rsidRDefault="001E6823" w:rsidP="001E6823">
      <w:pPr>
        <w:pStyle w:val="Prrafodelista"/>
        <w:numPr>
          <w:ilvl w:val="0"/>
          <w:numId w:val="5"/>
        </w:numPr>
        <w:jc w:val="both"/>
        <w:rPr>
          <w:rFonts w:ascii="Berlin Sans FB" w:hAnsi="Berlin Sans FB" w:cs="Arial"/>
          <w:b/>
          <w:sz w:val="24"/>
          <w:szCs w:val="24"/>
          <w:lang w:val="es-MX"/>
        </w:rPr>
      </w:pPr>
      <w:r w:rsidRPr="00F5007A">
        <w:rPr>
          <w:rFonts w:ascii="Berlin Sans FB" w:hAnsi="Berlin Sans FB" w:cs="Arial"/>
          <w:b/>
          <w:sz w:val="24"/>
          <w:szCs w:val="24"/>
          <w:lang w:val="es-MX"/>
        </w:rPr>
        <w:t xml:space="preserve">Complejidad </w:t>
      </w:r>
      <w:proofErr w:type="spellStart"/>
      <w:r w:rsidRPr="00F5007A">
        <w:rPr>
          <w:rFonts w:ascii="Berlin Sans FB" w:hAnsi="Berlin Sans FB" w:cs="Arial"/>
          <w:b/>
          <w:sz w:val="24"/>
          <w:szCs w:val="24"/>
          <w:lang w:val="es-MX"/>
        </w:rPr>
        <w:t>Ciclomática</w:t>
      </w:r>
      <w:proofErr w:type="spellEnd"/>
      <w:r w:rsidRPr="00F5007A">
        <w:rPr>
          <w:rFonts w:ascii="Berlin Sans FB" w:hAnsi="Berlin Sans FB" w:cs="Arial"/>
          <w:b/>
          <w:sz w:val="24"/>
          <w:szCs w:val="24"/>
          <w:lang w:val="es-MX"/>
        </w:rPr>
        <w:t xml:space="preserve"> por regiones:</w:t>
      </w:r>
    </w:p>
    <w:p w:rsidR="001E6823" w:rsidRPr="00F5007A" w:rsidRDefault="001E6823" w:rsidP="001E6823">
      <w:pPr>
        <w:ind w:firstLine="360"/>
        <w:jc w:val="both"/>
        <w:rPr>
          <w:rFonts w:ascii="Berlin Sans FB" w:hAnsi="Berlin Sans FB" w:cs="Arial"/>
          <w:sz w:val="24"/>
          <w:szCs w:val="24"/>
          <w:lang w:val="es-MX"/>
        </w:rPr>
      </w:pPr>
      <w:r w:rsidRPr="00F5007A">
        <w:rPr>
          <w:rFonts w:ascii="Berlin Sans FB" w:hAnsi="Berlin Sans FB" w:cs="Arial"/>
          <w:sz w:val="24"/>
          <w:szCs w:val="24"/>
          <w:lang w:val="es-MX"/>
        </w:rPr>
        <w:t xml:space="preserve">V (G) = R + 1 = </w:t>
      </w:r>
      <w:r w:rsidR="00180F29">
        <w:rPr>
          <w:rFonts w:ascii="Berlin Sans FB" w:hAnsi="Berlin Sans FB" w:cs="Arial"/>
          <w:sz w:val="24"/>
          <w:szCs w:val="24"/>
          <w:lang w:val="es-MX"/>
        </w:rPr>
        <w:t>5</w:t>
      </w:r>
      <w:r w:rsidR="00874840" w:rsidRPr="00F5007A">
        <w:rPr>
          <w:rFonts w:ascii="Berlin Sans FB" w:hAnsi="Berlin Sans FB" w:cs="Arial"/>
          <w:sz w:val="24"/>
          <w:szCs w:val="24"/>
          <w:lang w:val="es-MX"/>
        </w:rPr>
        <w:t xml:space="preserve"> </w:t>
      </w:r>
      <w:r w:rsidRPr="00F5007A">
        <w:rPr>
          <w:rFonts w:ascii="Berlin Sans FB" w:hAnsi="Berlin Sans FB" w:cs="Arial"/>
          <w:sz w:val="24"/>
          <w:szCs w:val="24"/>
          <w:lang w:val="es-MX"/>
        </w:rPr>
        <w:t xml:space="preserve">+ 1 = </w:t>
      </w:r>
      <w:r w:rsidR="00180F29">
        <w:rPr>
          <w:rFonts w:ascii="Berlin Sans FB" w:hAnsi="Berlin Sans FB" w:cs="Arial"/>
          <w:sz w:val="24"/>
          <w:szCs w:val="24"/>
          <w:lang w:val="es-MX"/>
        </w:rPr>
        <w:t>6</w:t>
      </w:r>
    </w:p>
    <w:p w:rsidR="001E6823" w:rsidRPr="00F5007A" w:rsidRDefault="001E6823" w:rsidP="001E6823">
      <w:pPr>
        <w:pStyle w:val="Prrafodelista"/>
        <w:numPr>
          <w:ilvl w:val="0"/>
          <w:numId w:val="5"/>
        </w:numPr>
        <w:jc w:val="both"/>
        <w:rPr>
          <w:rFonts w:ascii="Berlin Sans FB" w:hAnsi="Berlin Sans FB" w:cs="Arial"/>
          <w:b/>
          <w:sz w:val="24"/>
          <w:szCs w:val="24"/>
          <w:lang w:val="es-MX"/>
        </w:rPr>
      </w:pPr>
      <w:r w:rsidRPr="00F5007A">
        <w:rPr>
          <w:rFonts w:ascii="Berlin Sans FB" w:hAnsi="Berlin Sans FB" w:cs="Arial"/>
          <w:b/>
          <w:sz w:val="24"/>
          <w:szCs w:val="24"/>
          <w:lang w:val="es-MX"/>
        </w:rPr>
        <w:t xml:space="preserve">Complejidad </w:t>
      </w:r>
      <w:proofErr w:type="spellStart"/>
      <w:r w:rsidRPr="00F5007A">
        <w:rPr>
          <w:rFonts w:ascii="Berlin Sans FB" w:hAnsi="Berlin Sans FB" w:cs="Arial"/>
          <w:b/>
          <w:sz w:val="24"/>
          <w:szCs w:val="24"/>
          <w:lang w:val="es-MX"/>
        </w:rPr>
        <w:t>Ciclomática</w:t>
      </w:r>
      <w:proofErr w:type="spellEnd"/>
      <w:r w:rsidRPr="00F5007A">
        <w:rPr>
          <w:rFonts w:ascii="Berlin Sans FB" w:hAnsi="Berlin Sans FB" w:cs="Arial"/>
          <w:b/>
          <w:sz w:val="24"/>
          <w:szCs w:val="24"/>
          <w:lang w:val="es-MX"/>
        </w:rPr>
        <w:t xml:space="preserve"> por Nodos Predicados:</w:t>
      </w:r>
    </w:p>
    <w:p w:rsidR="001E6823" w:rsidRPr="00F5007A" w:rsidRDefault="001E6823" w:rsidP="001E6823">
      <w:pPr>
        <w:ind w:left="360"/>
        <w:jc w:val="both"/>
        <w:rPr>
          <w:rFonts w:ascii="Berlin Sans FB" w:hAnsi="Berlin Sans FB" w:cs="Arial"/>
          <w:sz w:val="24"/>
          <w:szCs w:val="24"/>
          <w:lang w:val="es-MX"/>
        </w:rPr>
      </w:pPr>
      <w:r w:rsidRPr="00F5007A">
        <w:rPr>
          <w:rFonts w:ascii="Berlin Sans FB" w:hAnsi="Berlin Sans FB" w:cs="Arial"/>
          <w:sz w:val="24"/>
          <w:szCs w:val="24"/>
          <w:lang w:val="es-MX"/>
        </w:rPr>
        <w:t xml:space="preserve">V (G) = NP + 1 = </w:t>
      </w:r>
      <w:r w:rsidR="00180F29">
        <w:rPr>
          <w:rFonts w:ascii="Berlin Sans FB" w:hAnsi="Berlin Sans FB" w:cs="Arial"/>
          <w:sz w:val="24"/>
          <w:szCs w:val="24"/>
          <w:lang w:val="es-MX"/>
        </w:rPr>
        <w:t>5</w:t>
      </w:r>
      <w:r w:rsidR="00874840" w:rsidRPr="00F5007A">
        <w:rPr>
          <w:rFonts w:ascii="Berlin Sans FB" w:hAnsi="Berlin Sans FB" w:cs="Arial"/>
          <w:sz w:val="24"/>
          <w:szCs w:val="24"/>
          <w:lang w:val="es-MX"/>
        </w:rPr>
        <w:t xml:space="preserve"> </w:t>
      </w:r>
      <w:r w:rsidRPr="00F5007A">
        <w:rPr>
          <w:rFonts w:ascii="Berlin Sans FB" w:hAnsi="Berlin Sans FB" w:cs="Arial"/>
          <w:sz w:val="24"/>
          <w:szCs w:val="24"/>
          <w:lang w:val="es-MX"/>
        </w:rPr>
        <w:t xml:space="preserve">+ 1 = </w:t>
      </w:r>
      <w:r w:rsidR="00180F29">
        <w:rPr>
          <w:rFonts w:ascii="Berlin Sans FB" w:hAnsi="Berlin Sans FB" w:cs="Arial"/>
          <w:sz w:val="24"/>
          <w:szCs w:val="24"/>
          <w:lang w:val="es-MX"/>
        </w:rPr>
        <w:t>6</w:t>
      </w:r>
    </w:p>
    <w:p w:rsidR="001E6823" w:rsidRPr="00F5007A" w:rsidRDefault="001E6823" w:rsidP="001E6823">
      <w:pPr>
        <w:ind w:left="284"/>
        <w:jc w:val="both"/>
        <w:rPr>
          <w:rFonts w:ascii="Berlin Sans FB" w:hAnsi="Berlin Sans FB" w:cs="Arial"/>
          <w:szCs w:val="22"/>
          <w:lang w:val="es-MX"/>
        </w:rPr>
      </w:pPr>
    </w:p>
    <w:p w:rsidR="001E6823" w:rsidRPr="00F5007A" w:rsidRDefault="001E6823" w:rsidP="007220D7">
      <w:pPr>
        <w:ind w:left="720"/>
        <w:jc w:val="both"/>
        <w:rPr>
          <w:rFonts w:ascii="Berlin Sans FB" w:hAnsi="Berlin Sans FB" w:cs="Arial"/>
          <w:color w:val="000000" w:themeColor="text1"/>
          <w:lang w:val="es-PE"/>
        </w:rPr>
      </w:pPr>
    </w:p>
    <w:p w:rsidR="0004002D" w:rsidRPr="00F5007A" w:rsidRDefault="0004002D" w:rsidP="007220D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tbl>
      <w:tblPr>
        <w:tblStyle w:val="Tablaconcuadrcula"/>
        <w:tblW w:w="0" w:type="auto"/>
        <w:tblInd w:w="675" w:type="dxa"/>
        <w:tblLook w:val="01E0" w:firstRow="1" w:lastRow="1" w:firstColumn="1" w:lastColumn="1" w:noHBand="0" w:noVBand="0"/>
      </w:tblPr>
      <w:tblGrid>
        <w:gridCol w:w="3789"/>
        <w:gridCol w:w="747"/>
      </w:tblGrid>
      <w:tr w:rsidR="008F4D73" w:rsidRPr="00F5007A">
        <w:trPr>
          <w:trHeight w:val="447"/>
        </w:trPr>
        <w:tc>
          <w:tcPr>
            <w:tcW w:w="3789" w:type="dxa"/>
            <w:shd w:val="clear" w:color="auto" w:fill="E6E6E6"/>
            <w:vAlign w:val="center"/>
          </w:tcPr>
          <w:p w:rsidR="008F4D73" w:rsidRPr="00F5007A" w:rsidRDefault="008F4D73" w:rsidP="008F4D73">
            <w:pPr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F5007A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Cantidad de Casos de Prueba</w:t>
            </w:r>
          </w:p>
        </w:tc>
        <w:tc>
          <w:tcPr>
            <w:tcW w:w="747" w:type="dxa"/>
            <w:vAlign w:val="center"/>
          </w:tcPr>
          <w:p w:rsidR="008F4D73" w:rsidRPr="00F5007A" w:rsidRDefault="00180F29" w:rsidP="008F4D73">
            <w:pPr>
              <w:jc w:val="center"/>
              <w:rPr>
                <w:rFonts w:ascii="Berlin Sans FB" w:hAnsi="Berlin Sans FB" w:cs="Arial"/>
                <w:i/>
                <w:color w:val="0000FF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i/>
                <w:sz w:val="24"/>
                <w:szCs w:val="24"/>
                <w:lang w:val="es-PE"/>
              </w:rPr>
              <w:t>6</w:t>
            </w:r>
          </w:p>
        </w:tc>
      </w:tr>
    </w:tbl>
    <w:p w:rsidR="008F4D73" w:rsidRPr="00F5007A" w:rsidRDefault="008F4D73" w:rsidP="007220D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p w:rsidR="00EF1CBA" w:rsidRPr="00F5007A" w:rsidRDefault="00EF1CBA" w:rsidP="0043657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p w:rsidR="001E6823" w:rsidRPr="00F5007A" w:rsidRDefault="001E6823" w:rsidP="0043657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p w:rsidR="00680CA0" w:rsidRPr="00F5007A" w:rsidRDefault="00680CA0" w:rsidP="00680CA0">
      <w:pPr>
        <w:pStyle w:val="Ttulo2"/>
        <w:rPr>
          <w:rFonts w:ascii="Berlin Sans FB" w:hAnsi="Berlin Sans FB"/>
          <w:sz w:val="24"/>
          <w:lang w:val="es-PE"/>
        </w:rPr>
      </w:pPr>
      <w:bookmarkStart w:id="4" w:name="_Toc389476704"/>
      <w:r w:rsidRPr="00F5007A">
        <w:rPr>
          <w:rFonts w:ascii="Berlin Sans FB" w:hAnsi="Berlin Sans FB"/>
          <w:sz w:val="24"/>
          <w:lang w:val="es-PE"/>
        </w:rPr>
        <w:t>Tabla de Casos de Prueba (Escenarios)</w:t>
      </w:r>
      <w:bookmarkEnd w:id="4"/>
    </w:p>
    <w:p w:rsidR="00886A12" w:rsidRPr="00F5007A" w:rsidRDefault="00886A12" w:rsidP="00886A12">
      <w:pPr>
        <w:widowControl/>
        <w:spacing w:after="120" w:line="240" w:lineRule="auto"/>
        <w:ind w:left="720"/>
        <w:jc w:val="both"/>
        <w:rPr>
          <w:rFonts w:ascii="Berlin Sans FB" w:hAnsi="Berlin Sans FB" w:cs="Arial"/>
          <w:sz w:val="22"/>
          <w:szCs w:val="24"/>
          <w:lang w:val="es-ES_tradnl" w:eastAsia="es-ES_tradnl"/>
        </w:rPr>
      </w:pPr>
    </w:p>
    <w:tbl>
      <w:tblPr>
        <w:tblStyle w:val="Tablaconcuadrcula"/>
        <w:tblW w:w="8930" w:type="dxa"/>
        <w:tblInd w:w="392" w:type="dxa"/>
        <w:tblLook w:val="01E0" w:firstRow="1" w:lastRow="1" w:firstColumn="1" w:lastColumn="1" w:noHBand="0" w:noVBand="0"/>
      </w:tblPr>
      <w:tblGrid>
        <w:gridCol w:w="1559"/>
        <w:gridCol w:w="3969"/>
        <w:gridCol w:w="3402"/>
      </w:tblGrid>
      <w:tr w:rsidR="004226B2" w:rsidRPr="00F5007A" w:rsidTr="00F5007A">
        <w:trPr>
          <w:trHeight w:val="249"/>
        </w:trPr>
        <w:tc>
          <w:tcPr>
            <w:tcW w:w="1559" w:type="dxa"/>
            <w:shd w:val="clear" w:color="auto" w:fill="E6E6E6"/>
          </w:tcPr>
          <w:p w:rsidR="004226B2" w:rsidRPr="00F5007A" w:rsidRDefault="00C51E06" w:rsidP="004226B2">
            <w:pPr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F5007A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Caso de</w:t>
            </w:r>
            <w:r w:rsidR="004226B2" w:rsidRPr="00F5007A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 xml:space="preserve"> prueba</w:t>
            </w:r>
            <w:r w:rsidRPr="00F5007A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 xml:space="preserve"> No.</w:t>
            </w:r>
          </w:p>
        </w:tc>
        <w:tc>
          <w:tcPr>
            <w:tcW w:w="3969" w:type="dxa"/>
            <w:shd w:val="clear" w:color="auto" w:fill="E6E6E6"/>
          </w:tcPr>
          <w:p w:rsidR="004226B2" w:rsidRPr="00F5007A" w:rsidRDefault="00A25236" w:rsidP="004226B2">
            <w:pPr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F5007A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Nombre del caso de prueba</w:t>
            </w:r>
          </w:p>
        </w:tc>
        <w:tc>
          <w:tcPr>
            <w:tcW w:w="3402" w:type="dxa"/>
            <w:shd w:val="clear" w:color="auto" w:fill="E6E6E6"/>
          </w:tcPr>
          <w:p w:rsidR="004226B2" w:rsidRPr="00F5007A" w:rsidRDefault="00A25236" w:rsidP="004226B2">
            <w:pPr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F5007A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Secuencia de eventos</w:t>
            </w:r>
          </w:p>
        </w:tc>
      </w:tr>
      <w:tr w:rsidR="004226B2" w:rsidRPr="00F5007A" w:rsidTr="00F5007A">
        <w:trPr>
          <w:trHeight w:val="321"/>
        </w:trPr>
        <w:tc>
          <w:tcPr>
            <w:tcW w:w="1559" w:type="dxa"/>
          </w:tcPr>
          <w:p w:rsidR="003D7AF6" w:rsidRPr="00F5007A" w:rsidRDefault="00DB0396" w:rsidP="003D7AF6">
            <w:pPr>
              <w:jc w:val="center"/>
              <w:rPr>
                <w:rFonts w:ascii="Berlin Sans FB" w:hAnsi="Berlin Sans FB" w:cs="Arial"/>
                <w:b/>
                <w:color w:val="0000FF"/>
                <w:sz w:val="24"/>
                <w:szCs w:val="24"/>
                <w:lang w:val="es-PE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CP1</w:t>
            </w:r>
          </w:p>
        </w:tc>
        <w:tc>
          <w:tcPr>
            <w:tcW w:w="3969" w:type="dxa"/>
          </w:tcPr>
          <w:p w:rsidR="004226B2" w:rsidRPr="00F5007A" w:rsidRDefault="001E6823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Flujo Base</w:t>
            </w:r>
          </w:p>
          <w:p w:rsidR="003D7AF6" w:rsidRPr="00F5007A" w:rsidRDefault="003D7AF6" w:rsidP="00C46908">
            <w:pPr>
              <w:rPr>
                <w:rFonts w:ascii="Berlin Sans FB" w:hAnsi="Berlin Sans FB" w:cs="Arial"/>
                <w:b/>
                <w:color w:val="0000FF"/>
                <w:sz w:val="24"/>
                <w:szCs w:val="24"/>
                <w:lang w:val="es-PE"/>
              </w:rPr>
            </w:pPr>
          </w:p>
        </w:tc>
        <w:tc>
          <w:tcPr>
            <w:tcW w:w="3402" w:type="dxa"/>
          </w:tcPr>
          <w:p w:rsidR="003D7AF6" w:rsidRPr="00F5007A" w:rsidRDefault="00180F29" w:rsidP="00A84E88">
            <w:pPr>
              <w:jc w:val="both"/>
              <w:rPr>
                <w:rFonts w:ascii="Berlin Sans FB" w:hAnsi="Berlin Sans FB" w:cs="Arial"/>
                <w:b/>
                <w:color w:val="0000FF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</w:t>
            </w:r>
            <w:r w:rsidR="001E6823"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1-2-3-4-5-6-7-8-9-10-11-12</w:t>
            </w:r>
            <w:r w:rsidR="002D0EF8"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-13-14</w:t>
            </w:r>
            <w:r w:rsidR="00CD086C"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-15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-Fin</w:t>
            </w:r>
          </w:p>
        </w:tc>
      </w:tr>
      <w:tr w:rsidR="004226B2" w:rsidRPr="00F5007A" w:rsidTr="00F5007A">
        <w:trPr>
          <w:trHeight w:val="249"/>
        </w:trPr>
        <w:tc>
          <w:tcPr>
            <w:tcW w:w="1559" w:type="dxa"/>
          </w:tcPr>
          <w:p w:rsidR="004226B2" w:rsidRPr="00F5007A" w:rsidRDefault="00DB0396" w:rsidP="003D7AF6">
            <w:pPr>
              <w:jc w:val="center"/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CP2</w:t>
            </w:r>
          </w:p>
        </w:tc>
        <w:tc>
          <w:tcPr>
            <w:tcW w:w="3969" w:type="dxa"/>
          </w:tcPr>
          <w:p w:rsidR="004226B2" w:rsidRPr="00180F29" w:rsidRDefault="00180F29" w:rsidP="003D7AF6">
            <w:pPr>
              <w:jc w:val="center"/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  <w:proofErr w:type="spellStart"/>
            <w:r w:rsidRPr="00180F29">
              <w:rPr>
                <w:rFonts w:ascii="Berlin Sans FB" w:hAnsi="Berlin Sans FB" w:cs="Arial"/>
                <w:sz w:val="24"/>
                <w:szCs w:val="24"/>
              </w:rPr>
              <w:t>Paciente</w:t>
            </w:r>
            <w:proofErr w:type="spellEnd"/>
            <w:r w:rsidRPr="00180F29">
              <w:rPr>
                <w:rFonts w:ascii="Berlin Sans FB" w:hAnsi="Berlin Sans FB" w:cs="Arial"/>
                <w:sz w:val="24"/>
                <w:szCs w:val="24"/>
              </w:rPr>
              <w:t xml:space="preserve"> no </w:t>
            </w:r>
            <w:proofErr w:type="spellStart"/>
            <w:r w:rsidRPr="00180F29">
              <w:rPr>
                <w:rFonts w:ascii="Berlin Sans FB" w:hAnsi="Berlin Sans FB" w:cs="Arial"/>
                <w:sz w:val="24"/>
                <w:szCs w:val="24"/>
              </w:rPr>
              <w:t>encontrado</w:t>
            </w:r>
            <w:proofErr w:type="spellEnd"/>
          </w:p>
        </w:tc>
        <w:tc>
          <w:tcPr>
            <w:tcW w:w="3402" w:type="dxa"/>
          </w:tcPr>
          <w:p w:rsidR="004226B2" w:rsidRPr="00F5007A" w:rsidRDefault="00180F29" w:rsidP="0089131D">
            <w:pPr>
              <w:jc w:val="both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</w:t>
            </w:r>
            <w:r w:rsidR="00DB0396"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1-2-3-4-</w:t>
            </w:r>
            <w:r w:rsidR="00DB0396" w:rsidRPr="0089131D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5-</w:t>
            </w:r>
            <w:r w:rsidR="0089131D" w:rsidRPr="0089131D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3-4-5</w:t>
            </w:r>
            <w:r w:rsidR="0089131D" w:rsidRPr="0089131D">
              <w:rPr>
                <w:rFonts w:ascii="Berlin Sans FB" w:hAnsi="Berlin Sans FB" w:cs="Arial"/>
                <w:sz w:val="24"/>
                <w:szCs w:val="24"/>
                <w:lang w:val="es-PE"/>
              </w:rPr>
              <w:t>-6</w:t>
            </w:r>
            <w:r w:rsidR="00DB0396" w:rsidRPr="0089131D">
              <w:rPr>
                <w:rFonts w:ascii="Berlin Sans FB" w:hAnsi="Berlin Sans FB" w:cs="Arial"/>
                <w:sz w:val="24"/>
                <w:szCs w:val="24"/>
                <w:lang w:val="es-PE"/>
              </w:rPr>
              <w:t>-</w:t>
            </w:r>
            <w:r w:rsidR="00DB0396"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7-8-9-10-11-12</w:t>
            </w:r>
            <w:r w:rsidR="002D0EF8"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-13-14</w:t>
            </w:r>
            <w:r w:rsidR="00CD086C"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-15</w:t>
            </w:r>
            <w:r w:rsidR="0089131D">
              <w:rPr>
                <w:rFonts w:ascii="Berlin Sans FB" w:hAnsi="Berlin Sans FB" w:cs="Arial"/>
                <w:sz w:val="24"/>
                <w:szCs w:val="24"/>
                <w:lang w:val="es-PE"/>
              </w:rPr>
              <w:t>-Fin</w:t>
            </w:r>
          </w:p>
        </w:tc>
      </w:tr>
      <w:tr w:rsidR="002D0EF8" w:rsidRPr="00F5007A" w:rsidTr="00F5007A">
        <w:trPr>
          <w:trHeight w:val="249"/>
        </w:trPr>
        <w:tc>
          <w:tcPr>
            <w:tcW w:w="1559" w:type="dxa"/>
          </w:tcPr>
          <w:p w:rsidR="002D0EF8" w:rsidRPr="00F5007A" w:rsidRDefault="002D0EF8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CP3</w:t>
            </w:r>
          </w:p>
        </w:tc>
        <w:tc>
          <w:tcPr>
            <w:tcW w:w="3969" w:type="dxa"/>
          </w:tcPr>
          <w:p w:rsidR="002D0EF8" w:rsidRPr="00180F29" w:rsidRDefault="00180F29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MX"/>
              </w:rPr>
            </w:pPr>
            <w:r w:rsidRPr="00180F29">
              <w:rPr>
                <w:rFonts w:ascii="Berlin Sans FB" w:hAnsi="Berlin Sans FB" w:cs="Arial"/>
                <w:sz w:val="24"/>
                <w:szCs w:val="24"/>
                <w:lang w:val="es-MX"/>
              </w:rPr>
              <w:t>No hay Servicios Odontológicos para agregar</w:t>
            </w:r>
          </w:p>
        </w:tc>
        <w:tc>
          <w:tcPr>
            <w:tcW w:w="3402" w:type="dxa"/>
          </w:tcPr>
          <w:p w:rsidR="002D0EF8" w:rsidRPr="00F5007A" w:rsidRDefault="00180F29" w:rsidP="0089131D">
            <w:pPr>
              <w:jc w:val="both"/>
              <w:rPr>
                <w:rFonts w:ascii="Berlin Sans FB" w:hAnsi="Berlin Sans FB" w:cs="Arial"/>
                <w:color w:val="000000" w:themeColor="text1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</w:t>
            </w:r>
            <w:r w:rsidR="002D0EF8"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1-2-3-4-5-6-7-</w:t>
            </w:r>
            <w:r w:rsidR="002D0EF8" w:rsidRPr="0089131D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8-</w:t>
            </w:r>
            <w:r w:rsidR="0089131D" w:rsidRPr="0089131D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6-7-8</w:t>
            </w:r>
            <w:r w:rsidR="0089131D">
              <w:rPr>
                <w:rFonts w:ascii="Berlin Sans FB" w:hAnsi="Berlin Sans FB" w:cs="Arial"/>
                <w:color w:val="000000" w:themeColor="text1"/>
                <w:sz w:val="24"/>
                <w:szCs w:val="24"/>
                <w:lang w:val="es-PE"/>
              </w:rPr>
              <w:t>-9-10-11-12-13-14-15-Fin</w:t>
            </w:r>
          </w:p>
        </w:tc>
      </w:tr>
      <w:tr w:rsidR="00180F29" w:rsidRPr="0089131D" w:rsidTr="00F5007A">
        <w:trPr>
          <w:trHeight w:val="249"/>
        </w:trPr>
        <w:tc>
          <w:tcPr>
            <w:tcW w:w="1559" w:type="dxa"/>
          </w:tcPr>
          <w:p w:rsidR="00180F29" w:rsidRPr="00F5007A" w:rsidRDefault="00180F29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CP4</w:t>
            </w:r>
          </w:p>
        </w:tc>
        <w:tc>
          <w:tcPr>
            <w:tcW w:w="3969" w:type="dxa"/>
          </w:tcPr>
          <w:p w:rsidR="00180F29" w:rsidRPr="0089131D" w:rsidRDefault="0089131D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Repetir ingreso</w:t>
            </w:r>
          </w:p>
        </w:tc>
        <w:tc>
          <w:tcPr>
            <w:tcW w:w="3402" w:type="dxa"/>
          </w:tcPr>
          <w:p w:rsidR="00180F29" w:rsidRPr="0089131D" w:rsidRDefault="0089131D" w:rsidP="0089131D">
            <w:pPr>
              <w:rPr>
                <w:rFonts w:ascii="Berlin Sans FB" w:hAnsi="Berlin Sans FB" w:cs="Arial"/>
                <w:color w:val="000000" w:themeColor="text1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</w:t>
            </w:r>
            <w:r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1-2-3-4-5-6-7</w:t>
            </w:r>
            <w:r w:rsidRPr="0089131D">
              <w:rPr>
                <w:rFonts w:ascii="Berlin Sans FB" w:hAnsi="Berlin Sans FB" w:cs="Arial"/>
                <w:sz w:val="24"/>
                <w:szCs w:val="24"/>
                <w:lang w:val="es-PE"/>
              </w:rPr>
              <w:t>-8-</w:t>
            </w:r>
            <w:r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9-6-7-8-9</w:t>
            </w:r>
            <w:r w:rsidRPr="0089131D">
              <w:rPr>
                <w:rFonts w:ascii="Berlin Sans FB" w:hAnsi="Berlin Sans FB" w:cs="Arial"/>
                <w:color w:val="000000" w:themeColor="text1"/>
                <w:sz w:val="24"/>
                <w:szCs w:val="24"/>
                <w:lang w:val="es-PE"/>
              </w:rPr>
              <w:t>(</w:t>
            </w:r>
            <w:r>
              <w:rPr>
                <w:rFonts w:ascii="Berlin Sans FB" w:hAnsi="Berlin Sans FB" w:cs="Arial"/>
                <w:color w:val="000000" w:themeColor="text1"/>
                <w:sz w:val="24"/>
                <w:szCs w:val="24"/>
                <w:lang w:val="es-PE"/>
              </w:rPr>
              <w:t>Repite por Ingresar otro servicio)</w:t>
            </w:r>
          </w:p>
        </w:tc>
      </w:tr>
      <w:tr w:rsidR="00180F29" w:rsidRPr="0089131D" w:rsidTr="00F5007A">
        <w:trPr>
          <w:trHeight w:val="249"/>
        </w:trPr>
        <w:tc>
          <w:tcPr>
            <w:tcW w:w="1559" w:type="dxa"/>
          </w:tcPr>
          <w:p w:rsidR="00180F29" w:rsidRPr="00F5007A" w:rsidRDefault="00180F29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CP5</w:t>
            </w:r>
          </w:p>
        </w:tc>
        <w:tc>
          <w:tcPr>
            <w:tcW w:w="3969" w:type="dxa"/>
          </w:tcPr>
          <w:p w:rsidR="00180F29" w:rsidRPr="0089131D" w:rsidRDefault="0089131D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MX"/>
              </w:rPr>
            </w:pPr>
            <w:r w:rsidRPr="0089131D">
              <w:rPr>
                <w:rFonts w:ascii="Berlin Sans FB" w:hAnsi="Berlin Sans FB" w:cs="Arial"/>
                <w:sz w:val="24"/>
                <w:szCs w:val="24"/>
                <w:lang w:val="es-MX"/>
              </w:rPr>
              <w:t xml:space="preserve">Código de Orden de </w:t>
            </w:r>
            <w:r>
              <w:rPr>
                <w:rFonts w:ascii="Berlin Sans FB" w:hAnsi="Berlin Sans FB" w:cs="Arial"/>
                <w:sz w:val="24"/>
                <w:szCs w:val="24"/>
                <w:lang w:val="es-MX"/>
              </w:rPr>
              <w:t>Pag</w:t>
            </w:r>
            <w:r w:rsidRPr="0089131D">
              <w:rPr>
                <w:rFonts w:ascii="Berlin Sans FB" w:hAnsi="Berlin Sans FB" w:cs="Arial"/>
                <w:sz w:val="24"/>
                <w:szCs w:val="24"/>
                <w:lang w:val="es-MX"/>
              </w:rPr>
              <w:t>o no generado</w:t>
            </w:r>
          </w:p>
        </w:tc>
        <w:tc>
          <w:tcPr>
            <w:tcW w:w="3402" w:type="dxa"/>
          </w:tcPr>
          <w:p w:rsidR="00180F29" w:rsidRDefault="0089131D" w:rsidP="00056182">
            <w:pPr>
              <w:jc w:val="both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</w:t>
            </w:r>
            <w:r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1-2-3-4-5-6-7-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8-9-10-11-</w:t>
            </w:r>
            <w:r w:rsidRPr="0089131D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12-11-12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-13-14-15-16-Fin</w:t>
            </w:r>
          </w:p>
        </w:tc>
      </w:tr>
      <w:tr w:rsidR="00180F29" w:rsidRPr="0089131D" w:rsidTr="00F5007A">
        <w:trPr>
          <w:trHeight w:val="249"/>
        </w:trPr>
        <w:tc>
          <w:tcPr>
            <w:tcW w:w="1559" w:type="dxa"/>
          </w:tcPr>
          <w:p w:rsidR="00180F29" w:rsidRPr="00F5007A" w:rsidRDefault="00180F29" w:rsidP="00180F29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CP6</w:t>
            </w:r>
          </w:p>
        </w:tc>
        <w:tc>
          <w:tcPr>
            <w:tcW w:w="3969" w:type="dxa"/>
          </w:tcPr>
          <w:p w:rsidR="00180F29" w:rsidRPr="00F5007A" w:rsidRDefault="0089131D" w:rsidP="003D7AF6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 w:rsidRPr="0089131D">
              <w:rPr>
                <w:rFonts w:ascii="Berlin Sans FB" w:hAnsi="Berlin Sans FB" w:cs="Arial"/>
                <w:sz w:val="24"/>
                <w:szCs w:val="24"/>
                <w:lang w:val="es-MX"/>
              </w:rPr>
              <w:t>Orden de pago no grabada</w:t>
            </w:r>
          </w:p>
        </w:tc>
        <w:tc>
          <w:tcPr>
            <w:tcW w:w="3402" w:type="dxa"/>
          </w:tcPr>
          <w:p w:rsidR="00180F29" w:rsidRDefault="0089131D" w:rsidP="0089131D">
            <w:pPr>
              <w:jc w:val="both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</w:t>
            </w:r>
            <w:r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1-2-3-4-5-6-7-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8-9-10-11-12-</w:t>
            </w:r>
            <w:r w:rsidRPr="0089131D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13-11-12-13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-14-15-16-Fin</w:t>
            </w:r>
          </w:p>
        </w:tc>
      </w:tr>
    </w:tbl>
    <w:p w:rsidR="002921F9" w:rsidRPr="00F5007A" w:rsidRDefault="002921F9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0602E7" w:rsidRPr="00F5007A" w:rsidRDefault="000602E7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0602E7" w:rsidRPr="00F5007A" w:rsidRDefault="000602E7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2"/>
          <w:szCs w:val="24"/>
          <w:lang w:val="es-ES_tradnl" w:eastAsia="es-ES_tradnl"/>
        </w:rPr>
      </w:pPr>
      <w:r w:rsidRPr="00F5007A">
        <w:rPr>
          <w:rFonts w:ascii="Berlin Sans FB" w:hAnsi="Berlin Sans FB" w:cs="Arial"/>
          <w:b/>
          <w:sz w:val="22"/>
          <w:szCs w:val="24"/>
          <w:lang w:val="es-ES_tradnl" w:eastAsia="es-ES_tradnl"/>
        </w:rPr>
        <w:t>1.3.1. Identificación de Condiciones de Entrada</w:t>
      </w:r>
    </w:p>
    <w:p w:rsidR="00886A12" w:rsidRPr="00F5007A" w:rsidRDefault="00886A12" w:rsidP="007747A2">
      <w:pPr>
        <w:widowControl/>
        <w:spacing w:after="120" w:line="240" w:lineRule="auto"/>
        <w:ind w:left="720"/>
        <w:jc w:val="both"/>
        <w:rPr>
          <w:rFonts w:ascii="Berlin Sans FB" w:hAnsi="Berlin Sans FB" w:cs="Arial"/>
          <w:sz w:val="22"/>
          <w:szCs w:val="24"/>
          <w:lang w:val="es-ES_tradnl" w:eastAsia="es-ES_tradnl"/>
        </w:rPr>
      </w:pPr>
    </w:p>
    <w:tbl>
      <w:tblPr>
        <w:tblW w:w="8788" w:type="dxa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1478"/>
        <w:gridCol w:w="992"/>
        <w:gridCol w:w="1843"/>
        <w:gridCol w:w="1240"/>
        <w:gridCol w:w="815"/>
        <w:gridCol w:w="1630"/>
      </w:tblGrid>
      <w:tr w:rsidR="000602E7" w:rsidRPr="00F5007A" w:rsidTr="0089131D">
        <w:trPr>
          <w:trHeight w:val="244"/>
        </w:trPr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0602E7" w:rsidRPr="00F5007A" w:rsidRDefault="000602E7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lang w:val="es-ES" w:eastAsia="es-ES"/>
              </w:rPr>
              <w:t>ID CP</w:t>
            </w:r>
          </w:p>
        </w:tc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0602E7" w:rsidRPr="00F5007A" w:rsidRDefault="000602E7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lang w:val="es-ES" w:eastAsia="es-ES"/>
              </w:rPr>
              <w:t>Escenario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0602E7" w:rsidRPr="00F5007A" w:rsidRDefault="000602E7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lang w:val="es-ES" w:eastAsia="es-ES"/>
              </w:rPr>
              <w:t>CONDICIONES DE ENTRADA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0602E7" w:rsidRPr="00F5007A" w:rsidRDefault="000602E7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lang w:val="es-ES" w:eastAsia="es-ES"/>
              </w:rPr>
              <w:t>Resultado esperado</w:t>
            </w:r>
          </w:p>
        </w:tc>
      </w:tr>
      <w:tr w:rsidR="0089131D" w:rsidRPr="00F5007A" w:rsidTr="0089131D">
        <w:trPr>
          <w:trHeight w:val="531"/>
        </w:trPr>
        <w:tc>
          <w:tcPr>
            <w:tcW w:w="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31D" w:rsidRPr="00F5007A" w:rsidRDefault="0089131D" w:rsidP="000602E7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lang w:val="es-ES" w:eastAsia="es-ES"/>
              </w:rPr>
            </w:pPr>
          </w:p>
        </w:tc>
        <w:tc>
          <w:tcPr>
            <w:tcW w:w="1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31D" w:rsidRPr="00F5007A" w:rsidRDefault="0089131D" w:rsidP="000602E7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lang w:val="es-ES" w:eastAsia="es-E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89131D" w:rsidRPr="00F5007A" w:rsidRDefault="0089131D" w:rsidP="00552D2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lang w:val="es-ES" w:eastAsia="es-ES"/>
              </w:rPr>
              <w:t>DNI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89131D" w:rsidRPr="00F5007A" w:rsidRDefault="0089131D" w:rsidP="00552D2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Agregar Servicio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89131D" w:rsidRPr="00F5007A" w:rsidRDefault="0089131D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Monto Total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89131D" w:rsidRPr="00F5007A" w:rsidRDefault="0089131D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Código de ODP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89131D" w:rsidRPr="00F5007A" w:rsidRDefault="0089131D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Menaje</w:t>
            </w:r>
          </w:p>
        </w:tc>
      </w:tr>
      <w:tr w:rsidR="0089131D" w:rsidRPr="00180F29" w:rsidTr="0089131D">
        <w:trPr>
          <w:trHeight w:val="419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9131D" w:rsidRPr="00F5007A" w:rsidRDefault="0089131D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CP1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9131D" w:rsidRPr="0089131D" w:rsidRDefault="0089131D" w:rsidP="0089131D">
            <w:pPr>
              <w:jc w:val="center"/>
              <w:rPr>
                <w:rFonts w:ascii="Berlin Sans FB" w:hAnsi="Berlin Sans FB" w:cs="Arial"/>
                <w:lang w:val="es-PE"/>
              </w:rPr>
            </w:pPr>
            <w:r w:rsidRPr="0089131D">
              <w:rPr>
                <w:rFonts w:ascii="Berlin Sans FB" w:hAnsi="Berlin Sans FB" w:cs="Arial"/>
                <w:lang w:val="es-PE"/>
              </w:rPr>
              <w:t>Flujo Base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Pr="00F5007A" w:rsidRDefault="0089131D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Pr="00F5007A" w:rsidRDefault="0089131D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Pr="00F5007A" w:rsidRDefault="0089131D" w:rsidP="00E014E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Pr="00F5007A" w:rsidRDefault="0089131D" w:rsidP="00E014E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Pr="0089131D" w:rsidRDefault="0089131D" w:rsidP="0089131D">
            <w:pPr>
              <w:widowControl/>
              <w:spacing w:line="240" w:lineRule="auto"/>
              <w:rPr>
                <w:rFonts w:ascii="Berlin Sans FB" w:hAnsi="Berlin Sans FB" w:cs="Arial"/>
                <w:lang w:val="es-ES" w:eastAsia="es-ES"/>
              </w:rPr>
            </w:pPr>
            <w:r w:rsidRPr="0089131D">
              <w:rPr>
                <w:rFonts w:ascii="Berlin Sans FB" w:hAnsi="Berlin Sans FB" w:cs="Arial"/>
                <w:lang w:val="es-ES" w:eastAsia="es-ES"/>
              </w:rPr>
              <w:t>"</w:t>
            </w:r>
            <w:r w:rsidRPr="0089131D">
              <w:rPr>
                <w:rFonts w:ascii="Berlin Sans FB" w:hAnsi="Berlin Sans FB" w:cs="Arial"/>
                <w:lang w:val="es-MX"/>
              </w:rPr>
              <w:t>Orden de pago generada correctamente</w:t>
            </w:r>
            <w:r w:rsidRPr="0089131D">
              <w:rPr>
                <w:rFonts w:ascii="Berlin Sans FB" w:hAnsi="Berlin Sans FB" w:cs="Arial"/>
                <w:lang w:val="es-ES" w:eastAsia="es-ES"/>
              </w:rPr>
              <w:t>”</w:t>
            </w:r>
          </w:p>
        </w:tc>
      </w:tr>
      <w:tr w:rsidR="0089131D" w:rsidRPr="00F5007A" w:rsidTr="0089131D">
        <w:trPr>
          <w:trHeight w:val="419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:rsidR="0089131D" w:rsidRPr="00F5007A" w:rsidRDefault="0089131D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CP2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:rsidR="0089131D" w:rsidRPr="0089131D" w:rsidRDefault="0089131D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highlight w:val="yellow"/>
                <w:lang w:val="es-ES" w:eastAsia="es-ES"/>
              </w:rPr>
            </w:pPr>
            <w:proofErr w:type="spellStart"/>
            <w:r w:rsidRPr="0089131D">
              <w:rPr>
                <w:rFonts w:ascii="Berlin Sans FB" w:hAnsi="Berlin Sans FB" w:cs="Arial"/>
              </w:rPr>
              <w:t>Paciente</w:t>
            </w:r>
            <w:proofErr w:type="spellEnd"/>
            <w:r w:rsidRPr="0089131D">
              <w:rPr>
                <w:rFonts w:ascii="Berlin Sans FB" w:hAnsi="Berlin Sans FB" w:cs="Arial"/>
              </w:rPr>
              <w:t xml:space="preserve"> no </w:t>
            </w:r>
            <w:proofErr w:type="spellStart"/>
            <w:r w:rsidRPr="0089131D">
              <w:rPr>
                <w:rFonts w:ascii="Berlin Sans FB" w:hAnsi="Berlin Sans FB" w:cs="Arial"/>
              </w:rPr>
              <w:t>encontrado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Pr="00F5007A" w:rsidRDefault="0089131D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NV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Pr="00F5007A" w:rsidRDefault="0089131D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N/A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Pr="00F5007A" w:rsidRDefault="0089131D" w:rsidP="002D0E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N/A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Pr="00F5007A" w:rsidRDefault="0089131D" w:rsidP="002D0E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N/A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Pr="00F5007A" w:rsidRDefault="0089131D" w:rsidP="002D0E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”Paciente no encontrado”</w:t>
            </w:r>
          </w:p>
        </w:tc>
      </w:tr>
      <w:tr w:rsidR="0089131D" w:rsidRPr="00180F29" w:rsidTr="0089131D">
        <w:trPr>
          <w:trHeight w:val="419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:rsidR="0089131D" w:rsidRPr="00F5007A" w:rsidRDefault="0089131D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CP3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:rsidR="0089131D" w:rsidRPr="0089131D" w:rsidRDefault="0089131D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89131D">
              <w:rPr>
                <w:rFonts w:ascii="Berlin Sans FB" w:hAnsi="Berlin Sans FB" w:cs="Arial"/>
                <w:lang w:val="es-MX"/>
              </w:rPr>
              <w:t>No hay Servicios Odontológicos para agregar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Pr="00F5007A" w:rsidRDefault="0089131D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Pr="00F5007A" w:rsidRDefault="0089131D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NV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Pr="00F5007A" w:rsidRDefault="0089131D" w:rsidP="009C07DE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N/A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Pr="00F5007A" w:rsidRDefault="0089131D" w:rsidP="009C07DE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N/A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Pr="00F5007A" w:rsidRDefault="0089131D" w:rsidP="009C07DE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 xml:space="preserve"> “</w:t>
            </w:r>
            <w:r w:rsidRPr="0089131D">
              <w:rPr>
                <w:rFonts w:ascii="Berlin Sans FB" w:hAnsi="Berlin Sans FB" w:cs="Arial"/>
                <w:lang w:val="es-MX"/>
              </w:rPr>
              <w:t>No hay Servicios Odontológicos para agregar</w:t>
            </w:r>
            <w:r w:rsidRPr="00F5007A">
              <w:rPr>
                <w:rFonts w:ascii="Berlin Sans FB" w:hAnsi="Berlin Sans FB" w:cs="Arial"/>
                <w:lang w:val="es-ES" w:eastAsia="es-ES"/>
              </w:rPr>
              <w:t>”</w:t>
            </w:r>
          </w:p>
        </w:tc>
      </w:tr>
      <w:tr w:rsidR="0089131D" w:rsidRPr="00180F29" w:rsidTr="0089131D">
        <w:trPr>
          <w:trHeight w:val="419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:rsidR="0089131D" w:rsidRPr="00F5007A" w:rsidRDefault="0089131D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CP4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:rsidR="0089131D" w:rsidRPr="0089131D" w:rsidRDefault="0089131D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89131D">
              <w:rPr>
                <w:rFonts w:ascii="Berlin Sans FB" w:hAnsi="Berlin Sans FB" w:cs="Arial"/>
                <w:lang w:val="es-PE"/>
              </w:rPr>
              <w:t>Repetir ingreso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Pr="00F5007A" w:rsidRDefault="0089131D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Default="0089131D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Pr="00F5007A" w:rsidRDefault="0089131D" w:rsidP="009C07DE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Pr="00F5007A" w:rsidRDefault="0089131D" w:rsidP="009C07DE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Pr="00F5007A" w:rsidRDefault="0089131D" w:rsidP="009C07DE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 xml:space="preserve">Ninguno(Permite ingresar otro </w:t>
            </w:r>
            <w:r>
              <w:rPr>
                <w:rFonts w:ascii="Berlin Sans FB" w:hAnsi="Berlin Sans FB" w:cs="Arial"/>
                <w:lang w:val="es-ES" w:eastAsia="es-ES"/>
              </w:rPr>
              <w:lastRenderedPageBreak/>
              <w:t>servicio)</w:t>
            </w:r>
          </w:p>
        </w:tc>
      </w:tr>
      <w:tr w:rsidR="0089131D" w:rsidRPr="00180F29" w:rsidTr="0089131D">
        <w:trPr>
          <w:trHeight w:val="419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:rsidR="0089131D" w:rsidRDefault="0089131D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lastRenderedPageBreak/>
              <w:t>CP5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:rsidR="0089131D" w:rsidRPr="0089131D" w:rsidRDefault="0089131D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PE"/>
              </w:rPr>
            </w:pPr>
            <w:r w:rsidRPr="0089131D">
              <w:rPr>
                <w:rFonts w:ascii="Berlin Sans FB" w:hAnsi="Berlin Sans FB" w:cs="Arial"/>
                <w:lang w:val="es-MX"/>
              </w:rPr>
              <w:t>Código de Orden de Pago no generado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Default="0089131D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Default="0089131D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Default="0089131D" w:rsidP="009C07DE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Default="0089131D" w:rsidP="009C07DE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N/A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Pr="0089131D" w:rsidRDefault="0089131D" w:rsidP="009C07DE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MX" w:eastAsia="es-ES"/>
              </w:rPr>
            </w:pPr>
            <w:r w:rsidRPr="0089131D">
              <w:rPr>
                <w:rFonts w:ascii="Berlin Sans FB" w:hAnsi="Berlin Sans FB" w:cs="Arial"/>
                <w:lang w:val="es-MX"/>
              </w:rPr>
              <w:t>“</w:t>
            </w:r>
            <w:r w:rsidRPr="0089131D">
              <w:rPr>
                <w:rFonts w:ascii="Berlin Sans FB" w:hAnsi="Berlin Sans FB" w:cs="Arial"/>
                <w:bCs/>
                <w:lang w:val="es-MX"/>
              </w:rPr>
              <w:t>Código de Orden de Pago no generado, intente de nuevo</w:t>
            </w:r>
            <w:r w:rsidRPr="0089131D">
              <w:rPr>
                <w:rFonts w:ascii="Berlin Sans FB" w:hAnsi="Berlin Sans FB" w:cs="Arial"/>
                <w:lang w:val="es-MX"/>
              </w:rPr>
              <w:t>”</w:t>
            </w:r>
          </w:p>
        </w:tc>
      </w:tr>
      <w:tr w:rsidR="0089131D" w:rsidRPr="00180F29" w:rsidTr="0089131D">
        <w:trPr>
          <w:trHeight w:val="419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:rsidR="0089131D" w:rsidRDefault="0089131D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CP6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:rsidR="0089131D" w:rsidRPr="0089131D" w:rsidRDefault="0089131D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PE"/>
              </w:rPr>
            </w:pPr>
            <w:r w:rsidRPr="0089131D">
              <w:rPr>
                <w:rFonts w:ascii="Berlin Sans FB" w:hAnsi="Berlin Sans FB" w:cs="Arial"/>
                <w:lang w:val="es-MX"/>
              </w:rPr>
              <w:t>Orden de pago no grabada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Default="0089131D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Default="0089131D" w:rsidP="000602E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Default="0089131D" w:rsidP="009C07DE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Default="0089131D" w:rsidP="009C07DE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Pr="0089131D" w:rsidRDefault="0089131D" w:rsidP="009C07DE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MX" w:eastAsia="es-ES"/>
              </w:rPr>
            </w:pPr>
            <w:r w:rsidRPr="0089131D">
              <w:rPr>
                <w:rFonts w:ascii="Berlin Sans FB" w:hAnsi="Berlin Sans FB" w:cs="Arial"/>
                <w:lang w:val="es-MX"/>
              </w:rPr>
              <w:t>“</w:t>
            </w:r>
            <w:r w:rsidRPr="0089131D">
              <w:rPr>
                <w:rFonts w:ascii="Berlin Sans FB" w:hAnsi="Berlin Sans FB" w:cs="Arial"/>
                <w:bCs/>
                <w:lang w:val="es-MX"/>
              </w:rPr>
              <w:t>Orden de Pago no grabada, intente de nuevo</w:t>
            </w:r>
            <w:r w:rsidRPr="0089131D">
              <w:rPr>
                <w:rFonts w:ascii="Berlin Sans FB" w:hAnsi="Berlin Sans FB" w:cs="Arial"/>
                <w:lang w:val="es-MX"/>
              </w:rPr>
              <w:t>”</w:t>
            </w:r>
          </w:p>
        </w:tc>
      </w:tr>
    </w:tbl>
    <w:p w:rsidR="000602E7" w:rsidRPr="00F5007A" w:rsidRDefault="000602E7" w:rsidP="000602E7">
      <w:pPr>
        <w:widowControl/>
        <w:spacing w:before="120" w:after="240" w:line="240" w:lineRule="auto"/>
        <w:jc w:val="center"/>
        <w:rPr>
          <w:rFonts w:ascii="Berlin Sans FB" w:hAnsi="Berlin Sans FB" w:cs="Arial"/>
          <w:b/>
          <w:bCs/>
          <w:lang w:val="es-ES_tradnl" w:eastAsia="es-ES"/>
        </w:rPr>
      </w:pPr>
      <w:r w:rsidRPr="00F5007A">
        <w:rPr>
          <w:rFonts w:ascii="Berlin Sans FB" w:hAnsi="Berlin Sans FB" w:cs="Arial"/>
          <w:b/>
          <w:bCs/>
          <w:lang w:val="es-ES_tradnl" w:eastAsia="es-ES"/>
        </w:rPr>
        <w:t>Tabla 1. Condiciones de entrada</w:t>
      </w:r>
    </w:p>
    <w:p w:rsidR="007747A2" w:rsidRPr="00F5007A" w:rsidRDefault="007747A2">
      <w:pPr>
        <w:widowControl/>
        <w:spacing w:line="240" w:lineRule="auto"/>
        <w:rPr>
          <w:rFonts w:ascii="Berlin Sans FB" w:hAnsi="Berlin Sans FB" w:cs="Arial"/>
          <w:lang w:val="es-PE"/>
        </w:rPr>
      </w:pPr>
      <w:r w:rsidRPr="00F5007A">
        <w:rPr>
          <w:rFonts w:ascii="Berlin Sans FB" w:hAnsi="Berlin Sans FB" w:cs="Arial"/>
          <w:lang w:val="es-PE"/>
        </w:rPr>
        <w:br w:type="page"/>
      </w:r>
    </w:p>
    <w:p w:rsidR="007747A2" w:rsidRPr="00F5007A" w:rsidRDefault="007747A2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2"/>
          <w:szCs w:val="24"/>
          <w:lang w:val="es-ES_tradnl" w:eastAsia="es-ES_tradnl"/>
        </w:rPr>
        <w:sectPr w:rsidR="007747A2" w:rsidRPr="00F5007A" w:rsidSect="00863A2B">
          <w:headerReference w:type="default" r:id="rId11"/>
          <w:footerReference w:type="default" r:id="rId12"/>
          <w:pgSz w:w="11907" w:h="16840" w:code="9"/>
          <w:pgMar w:top="1418" w:right="1418" w:bottom="1418" w:left="1701" w:header="720" w:footer="720" w:gutter="0"/>
          <w:cols w:space="720"/>
          <w:titlePg/>
          <w:docGrid w:linePitch="272"/>
        </w:sectPr>
      </w:pPr>
    </w:p>
    <w:p w:rsidR="000602E7" w:rsidRPr="00F5007A" w:rsidRDefault="000602E7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  <w:r w:rsidRPr="00F5007A">
        <w:rPr>
          <w:rFonts w:ascii="Berlin Sans FB" w:hAnsi="Berlin Sans FB" w:cs="Arial"/>
          <w:b/>
          <w:sz w:val="24"/>
          <w:szCs w:val="24"/>
          <w:lang w:val="es-ES_tradnl" w:eastAsia="es-ES_tradnl"/>
        </w:rPr>
        <w:lastRenderedPageBreak/>
        <w:t>1.3.2. Definir clases de equivalencia</w:t>
      </w:r>
    </w:p>
    <w:p w:rsidR="007747A2" w:rsidRPr="00F5007A" w:rsidRDefault="007747A2" w:rsidP="008425E5">
      <w:pPr>
        <w:jc w:val="both"/>
        <w:rPr>
          <w:rFonts w:ascii="Berlin Sans FB" w:hAnsi="Berlin Sans FB" w:cs="Arial"/>
          <w:lang w:val="es-PE"/>
        </w:rPr>
      </w:pPr>
    </w:p>
    <w:tbl>
      <w:tblPr>
        <w:tblpPr w:leftFromText="141" w:rightFromText="141" w:vertAnchor="page" w:horzAnchor="margin" w:tblpY="2146"/>
        <w:tblW w:w="1403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934"/>
        <w:gridCol w:w="1705"/>
        <w:gridCol w:w="3534"/>
        <w:gridCol w:w="1083"/>
        <w:gridCol w:w="3762"/>
        <w:gridCol w:w="1237"/>
      </w:tblGrid>
      <w:tr w:rsidR="008425E5" w:rsidRPr="00F5007A" w:rsidTr="008425E5">
        <w:trPr>
          <w:trHeight w:val="227"/>
        </w:trPr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F5007A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Sec.</w:t>
            </w:r>
          </w:p>
        </w:tc>
        <w:tc>
          <w:tcPr>
            <w:tcW w:w="1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F5007A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Condición de Entrada</w:t>
            </w:r>
          </w:p>
        </w:tc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F5007A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Tipo</w:t>
            </w: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F5007A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Clases Válidas (CEV)</w:t>
            </w: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F5007A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Clases No Válidas (CENV)</w:t>
            </w:r>
          </w:p>
        </w:tc>
      </w:tr>
      <w:tr w:rsidR="008425E5" w:rsidRPr="00F5007A" w:rsidTr="008425E5">
        <w:trPr>
          <w:trHeight w:val="227"/>
        </w:trPr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5E5" w:rsidRPr="00F5007A" w:rsidRDefault="008425E5" w:rsidP="008425E5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5E5" w:rsidRPr="00F5007A" w:rsidRDefault="008425E5" w:rsidP="008425E5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5E5" w:rsidRPr="00F5007A" w:rsidRDefault="008425E5" w:rsidP="008425E5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3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F5007A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Entrada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F5007A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Código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F5007A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Entrada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8425E5" w:rsidRPr="00F5007A" w:rsidRDefault="008425E5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Código</w:t>
            </w:r>
          </w:p>
        </w:tc>
      </w:tr>
      <w:tr w:rsidR="008B32BE" w:rsidRPr="00F5007A" w:rsidTr="008B32BE">
        <w:trPr>
          <w:trHeight w:val="190"/>
        </w:trPr>
        <w:tc>
          <w:tcPr>
            <w:tcW w:w="7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2BE" w:rsidRPr="00F5007A" w:rsidRDefault="008B32BE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19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2BE" w:rsidRPr="00F5007A" w:rsidRDefault="008B32BE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DNI</w:t>
            </w:r>
          </w:p>
        </w:tc>
        <w:tc>
          <w:tcPr>
            <w:tcW w:w="17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2BE" w:rsidRPr="00F5007A" w:rsidRDefault="008B32BE" w:rsidP="008425E5">
            <w:pPr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</w:t>
            </w:r>
            <w:r w:rsidR="00BE0430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 </w:t>
            </w:r>
            <w:r w:rsidR="00EF5CEC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numérico</w:t>
            </w:r>
          </w:p>
        </w:tc>
        <w:tc>
          <w:tcPr>
            <w:tcW w:w="35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B32BE" w:rsidRPr="00F5007A" w:rsidRDefault="008B32BE" w:rsidP="008425E5">
            <w:pPr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de 8 dígitos</w:t>
            </w:r>
          </w:p>
        </w:tc>
        <w:tc>
          <w:tcPr>
            <w:tcW w:w="10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B32BE" w:rsidRPr="00F5007A" w:rsidRDefault="008B32BE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CEV&lt;01&gt;</w:t>
            </w:r>
          </w:p>
          <w:p w:rsidR="008B32BE" w:rsidRPr="00F5007A" w:rsidRDefault="008B32BE" w:rsidP="008425E5">
            <w:pPr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B32BE" w:rsidRPr="00F5007A" w:rsidRDefault="008B32BE" w:rsidP="008B32BE">
            <w:pPr>
              <w:spacing w:line="240" w:lineRule="auto"/>
              <w:jc w:val="both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en blanco</w:t>
            </w:r>
          </w:p>
        </w:tc>
        <w:tc>
          <w:tcPr>
            <w:tcW w:w="123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B32BE" w:rsidRPr="00F5007A" w:rsidRDefault="008B32BE" w:rsidP="008B32BE">
            <w:pPr>
              <w:spacing w:line="240" w:lineRule="auto"/>
              <w:jc w:val="center"/>
              <w:rPr>
                <w:rFonts w:ascii="Berlin Sans FB" w:hAnsi="Berlin Sans FB" w:cs="Arial"/>
                <w:b/>
                <w:color w:val="FF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CENV&lt;01&gt;</w:t>
            </w:r>
          </w:p>
        </w:tc>
      </w:tr>
      <w:tr w:rsidR="00432B71" w:rsidRPr="00F5007A" w:rsidTr="008425E5">
        <w:trPr>
          <w:trHeight w:val="210"/>
        </w:trPr>
        <w:tc>
          <w:tcPr>
            <w:tcW w:w="7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B71" w:rsidRPr="00F5007A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B71" w:rsidRPr="00F5007A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F5007A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32B71" w:rsidRPr="00F5007A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32B71" w:rsidRPr="00F5007A" w:rsidRDefault="00432B71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F5007A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mayor de 8 dígitos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F5007A" w:rsidRDefault="00432B71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</w:t>
            </w:r>
            <w:r w:rsidR="008B32BE"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ENV&lt;02</w:t>
            </w:r>
            <w:r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432B71" w:rsidRPr="00F5007A" w:rsidTr="008B32BE">
        <w:trPr>
          <w:trHeight w:val="210"/>
        </w:trPr>
        <w:tc>
          <w:tcPr>
            <w:tcW w:w="7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B71" w:rsidRPr="00F5007A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2B71" w:rsidRPr="00F5007A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F5007A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32B71" w:rsidRPr="00F5007A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32B71" w:rsidRPr="00F5007A" w:rsidRDefault="00432B71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F5007A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menor de 8 dígitos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F5007A" w:rsidRDefault="00432B71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</w:t>
            </w:r>
            <w:r w:rsidR="008B32BE"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ENV&lt;03</w:t>
            </w:r>
            <w:r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432B71" w:rsidRPr="00F5007A" w:rsidTr="0089131D">
        <w:trPr>
          <w:trHeight w:val="210"/>
        </w:trPr>
        <w:tc>
          <w:tcPr>
            <w:tcW w:w="7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B71" w:rsidRPr="00F5007A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B71" w:rsidRPr="00F5007A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F5007A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5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F5007A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F5007A" w:rsidRDefault="00432B71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F5007A" w:rsidRDefault="00432B71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no existente en la base de datos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B71" w:rsidRPr="00F5007A" w:rsidRDefault="00432B71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</w:t>
            </w:r>
            <w:r w:rsidR="008B32BE"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ENV&lt;04</w:t>
            </w:r>
            <w:r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  <w:tr w:rsidR="0089131D" w:rsidRPr="0089131D" w:rsidTr="0089131D">
        <w:trPr>
          <w:trHeight w:val="210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31D" w:rsidRPr="00F5007A" w:rsidRDefault="0089131D" w:rsidP="0089131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31D" w:rsidRPr="00F5007A" w:rsidRDefault="0089131D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Agregar Servicio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Pr="00F5007A" w:rsidRDefault="0089131D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Botón</w:t>
            </w:r>
          </w:p>
        </w:tc>
        <w:tc>
          <w:tcPr>
            <w:tcW w:w="3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Pr="00F5007A" w:rsidRDefault="0089131D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Lista de servicios cargada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Pr="00F5007A" w:rsidRDefault="0089131D" w:rsidP="0089131D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CEV&lt;02</w:t>
            </w:r>
            <w:r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  <w:p w:rsidR="0089131D" w:rsidRPr="00F5007A" w:rsidRDefault="0089131D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Pr="00F5007A" w:rsidRDefault="0089131D" w:rsidP="008425E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Lista de servicios en blanco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31D" w:rsidRPr="00F5007A" w:rsidRDefault="0089131D" w:rsidP="008425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</w:t>
            </w:r>
            <w:r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ENV&lt;05</w:t>
            </w:r>
            <w:r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&gt;</w:t>
            </w:r>
          </w:p>
        </w:tc>
      </w:tr>
    </w:tbl>
    <w:p w:rsidR="007747A2" w:rsidRPr="00F5007A" w:rsidRDefault="007747A2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0602E7" w:rsidRPr="00F5007A" w:rsidRDefault="000602E7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0602E7" w:rsidRPr="00F5007A" w:rsidRDefault="000602E7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0602E7" w:rsidRPr="00F5007A" w:rsidRDefault="000602E7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7747A2" w:rsidRPr="00F5007A" w:rsidRDefault="007747A2">
      <w:pPr>
        <w:widowControl/>
        <w:spacing w:line="240" w:lineRule="auto"/>
        <w:rPr>
          <w:rFonts w:ascii="Berlin Sans FB" w:hAnsi="Berlin Sans FB" w:cs="Arial"/>
          <w:lang w:val="es-PE"/>
        </w:rPr>
      </w:pPr>
      <w:r w:rsidRPr="00F5007A">
        <w:rPr>
          <w:rFonts w:ascii="Berlin Sans FB" w:hAnsi="Berlin Sans FB" w:cs="Arial"/>
          <w:lang w:val="es-PE"/>
        </w:rPr>
        <w:br w:type="page"/>
      </w:r>
    </w:p>
    <w:p w:rsidR="000602E7" w:rsidRPr="00F5007A" w:rsidRDefault="007747A2" w:rsidP="007747A2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4"/>
          <w:szCs w:val="24"/>
          <w:lang w:val="es-ES_tradnl" w:eastAsia="es-ES_tradnl"/>
        </w:rPr>
      </w:pPr>
      <w:r w:rsidRPr="00F5007A">
        <w:rPr>
          <w:rFonts w:ascii="Berlin Sans FB" w:hAnsi="Berlin Sans FB" w:cs="Arial"/>
          <w:b/>
          <w:sz w:val="24"/>
          <w:szCs w:val="24"/>
          <w:lang w:val="es-ES_tradnl" w:eastAsia="es-ES_tradnl"/>
        </w:rPr>
        <w:lastRenderedPageBreak/>
        <w:t>1.3.3. Realizar los casos de prueba.</w:t>
      </w:r>
    </w:p>
    <w:p w:rsidR="007747A2" w:rsidRPr="00F5007A" w:rsidRDefault="007747A2" w:rsidP="00436577">
      <w:pPr>
        <w:ind w:left="720"/>
        <w:jc w:val="both"/>
        <w:rPr>
          <w:rFonts w:ascii="Berlin Sans FB" w:hAnsi="Berlin Sans FB" w:cs="Arial"/>
          <w:sz w:val="24"/>
          <w:szCs w:val="24"/>
          <w:lang w:val="es-PE"/>
        </w:rPr>
      </w:pPr>
    </w:p>
    <w:tbl>
      <w:tblPr>
        <w:tblW w:w="13466" w:type="dxa"/>
        <w:tblInd w:w="77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2410"/>
        <w:gridCol w:w="1985"/>
        <w:gridCol w:w="2409"/>
        <w:gridCol w:w="1890"/>
        <w:gridCol w:w="1890"/>
        <w:gridCol w:w="1890"/>
      </w:tblGrid>
      <w:tr w:rsidR="007747A2" w:rsidRPr="00F5007A" w:rsidTr="00EF5CEC">
        <w:trPr>
          <w:trHeight w:val="245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7747A2" w:rsidRPr="00F5007A" w:rsidRDefault="007747A2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ID CP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7747A2" w:rsidRPr="00F5007A" w:rsidRDefault="007747A2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Clases de equivalencia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7747A2" w:rsidRPr="00F5007A" w:rsidRDefault="007747A2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CONDICIONES DE ENTRADA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7747A2" w:rsidRPr="00F5007A" w:rsidRDefault="007747A2" w:rsidP="007747A2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Resultado esperado</w:t>
            </w:r>
          </w:p>
        </w:tc>
      </w:tr>
      <w:tr w:rsidR="00EF5CEC" w:rsidRPr="00EF5CEC" w:rsidTr="00EF5CEC">
        <w:trPr>
          <w:trHeight w:val="533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DNI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Agregar Servicio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F5CEC" w:rsidRPr="00EF5CEC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ES" w:eastAsia="es-ES"/>
              </w:rPr>
            </w:pPr>
            <w:r w:rsidRPr="00EF5CEC">
              <w:rPr>
                <w:rFonts w:ascii="Berlin Sans FB" w:hAnsi="Berlin Sans FB" w:cs="Arial"/>
                <w:b/>
                <w:sz w:val="24"/>
                <w:szCs w:val="24"/>
                <w:lang w:val="es-ES" w:eastAsia="es-ES"/>
              </w:rPr>
              <w:t>Monto 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F5CEC" w:rsidRPr="00EF5CEC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ES" w:eastAsia="es-ES"/>
              </w:rPr>
            </w:pPr>
            <w:r w:rsidRPr="00EF5CEC">
              <w:rPr>
                <w:rFonts w:ascii="Berlin Sans FB" w:hAnsi="Berlin Sans FB" w:cs="Arial"/>
                <w:b/>
                <w:sz w:val="24"/>
                <w:szCs w:val="24"/>
                <w:lang w:val="es-ES" w:eastAsia="es-ES"/>
              </w:rPr>
              <w:t>Código de ODP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F5CEC" w:rsidRPr="00EF5CEC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ES" w:eastAsia="es-ES"/>
              </w:rPr>
            </w:pPr>
            <w:r w:rsidRPr="00EF5CEC">
              <w:rPr>
                <w:rFonts w:ascii="Berlin Sans FB" w:hAnsi="Berlin Sans FB" w:cs="Arial"/>
                <w:b/>
                <w:sz w:val="24"/>
                <w:szCs w:val="24"/>
                <w:lang w:val="es-ES" w:eastAsia="es-ES"/>
              </w:rPr>
              <w:t>Mensaje</w:t>
            </w:r>
          </w:p>
        </w:tc>
      </w:tr>
      <w:tr w:rsidR="00EF5CEC" w:rsidRPr="00180F29" w:rsidTr="00EF5CEC">
        <w:trPr>
          <w:trHeight w:val="421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eastAsia="es-ES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eastAsia="es-ES"/>
              </w:rPr>
              <w:t>CEV&lt;01&gt;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,</w:t>
            </w:r>
            <w:r w:rsidRPr="00F5007A">
              <w:rPr>
                <w:rFonts w:ascii="Berlin Sans FB" w:hAnsi="Berlin Sans FB" w:cs="Arial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CEV&lt;02</w:t>
            </w:r>
            <w:r w:rsidRPr="00F5007A">
              <w:rPr>
                <w:rFonts w:ascii="Berlin Sans FB" w:hAnsi="Berlin Sans FB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48046103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Lista cargada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F5CEC" w:rsidRPr="00F5007A" w:rsidRDefault="00EF5CEC" w:rsidP="00EF5CEC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174.50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12345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89131D">
              <w:rPr>
                <w:rFonts w:ascii="Berlin Sans FB" w:hAnsi="Berlin Sans FB" w:cs="Arial"/>
                <w:lang w:val="es-ES" w:eastAsia="es-ES"/>
              </w:rPr>
              <w:t>"</w:t>
            </w:r>
            <w:r w:rsidRPr="0089131D">
              <w:rPr>
                <w:rFonts w:ascii="Berlin Sans FB" w:hAnsi="Berlin Sans FB" w:cs="Arial"/>
                <w:lang w:val="es-MX"/>
              </w:rPr>
              <w:t>Orden de pago generada correctamente</w:t>
            </w:r>
            <w:r w:rsidRPr="0089131D">
              <w:rPr>
                <w:rFonts w:ascii="Berlin Sans FB" w:hAnsi="Berlin Sans FB" w:cs="Arial"/>
                <w:lang w:val="es-ES" w:eastAsia="es-ES"/>
              </w:rPr>
              <w:t>”</w:t>
            </w:r>
          </w:p>
        </w:tc>
      </w:tr>
      <w:tr w:rsidR="00EF5CEC" w:rsidRPr="00F5007A" w:rsidTr="00EF5CEC">
        <w:trPr>
          <w:trHeight w:val="421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eastAsia="es-ES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eastAsia="es-ES"/>
              </w:rPr>
              <w:t>CENV&lt;01&gt;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098384441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F5CEC" w:rsidRPr="00F5007A" w:rsidRDefault="00EF5CEC" w:rsidP="00EF5CEC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”Paciente no encontrado”</w:t>
            </w:r>
          </w:p>
        </w:tc>
      </w:tr>
      <w:tr w:rsidR="00EF5CEC" w:rsidRPr="00180F29" w:rsidTr="00EF5CEC">
        <w:trPr>
          <w:trHeight w:val="421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eastAsia="es-ES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eastAsia="es-ES"/>
              </w:rPr>
              <w:t>CEV&lt;01&gt;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,</w:t>
            </w:r>
            <w:r w:rsidRPr="00F5007A">
              <w:rPr>
                <w:rFonts w:ascii="Berlin Sans FB" w:hAnsi="Berlin Sans FB" w:cs="Arial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CENV&lt;05</w:t>
            </w:r>
            <w:r w:rsidRPr="00F5007A">
              <w:rPr>
                <w:rFonts w:ascii="Berlin Sans FB" w:hAnsi="Berlin Sans FB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08765331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 xml:space="preserve">Lista </w:t>
            </w:r>
            <w:proofErr w:type="spellStart"/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vacia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“</w:t>
            </w:r>
            <w:r w:rsidRPr="0089131D">
              <w:rPr>
                <w:rFonts w:ascii="Berlin Sans FB" w:hAnsi="Berlin Sans FB" w:cs="Arial"/>
                <w:lang w:val="es-MX"/>
              </w:rPr>
              <w:t>No hay Servicios Odontológicos para agregar</w:t>
            </w:r>
            <w:r w:rsidRPr="00F5007A">
              <w:rPr>
                <w:rFonts w:ascii="Berlin Sans FB" w:hAnsi="Berlin Sans FB" w:cs="Arial"/>
                <w:lang w:val="es-ES" w:eastAsia="es-ES"/>
              </w:rPr>
              <w:t>”</w:t>
            </w:r>
          </w:p>
        </w:tc>
      </w:tr>
      <w:tr w:rsidR="00EF5CEC" w:rsidRPr="00180F29" w:rsidTr="00EF5CEC">
        <w:trPr>
          <w:trHeight w:val="421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eastAsia="es-ES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eastAsia="es-ES"/>
              </w:rPr>
              <w:t>CEV&lt;01&gt;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,</w:t>
            </w:r>
            <w:r w:rsidRPr="00F5007A">
              <w:rPr>
                <w:rFonts w:ascii="Berlin Sans FB" w:hAnsi="Berlin Sans FB" w:cs="Arial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CEV&lt;02</w:t>
            </w:r>
            <w:r w:rsidRPr="00F5007A">
              <w:rPr>
                <w:rFonts w:ascii="Berlin Sans FB" w:hAnsi="Berlin Sans FB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5</w:t>
            </w:r>
            <w:r w:rsidRPr="00F5007A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8046103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Lista cargada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199.99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23456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Ninguno(Permite ingresar otro servicio)</w:t>
            </w:r>
          </w:p>
        </w:tc>
      </w:tr>
      <w:tr w:rsidR="00EF5CEC" w:rsidRPr="00180F29" w:rsidTr="00EF5CEC">
        <w:trPr>
          <w:trHeight w:val="421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eastAsia="es-ES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eastAsia="es-ES"/>
              </w:rPr>
              <w:t>CEV&lt;01&gt;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,</w:t>
            </w:r>
            <w:r w:rsidRPr="00F5007A">
              <w:rPr>
                <w:rFonts w:ascii="Berlin Sans FB" w:hAnsi="Berlin Sans FB" w:cs="Arial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CEV&lt;02</w:t>
            </w:r>
            <w:r w:rsidRPr="00F5007A">
              <w:rPr>
                <w:rFonts w:ascii="Berlin Sans FB" w:hAnsi="Berlin Sans FB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6</w:t>
            </w:r>
            <w:r w:rsidRPr="00F5007A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8046103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Lista cargada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200.00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89131D">
              <w:rPr>
                <w:rFonts w:ascii="Berlin Sans FB" w:hAnsi="Berlin Sans FB" w:cs="Arial"/>
                <w:lang w:val="es-MX"/>
              </w:rPr>
              <w:t>“</w:t>
            </w:r>
            <w:r w:rsidRPr="0089131D">
              <w:rPr>
                <w:rFonts w:ascii="Berlin Sans FB" w:hAnsi="Berlin Sans FB" w:cs="Arial"/>
                <w:bCs/>
                <w:lang w:val="es-MX"/>
              </w:rPr>
              <w:t>Código de Orden de Pago no generado, intente de nuevo</w:t>
            </w:r>
            <w:r w:rsidRPr="0089131D">
              <w:rPr>
                <w:rFonts w:ascii="Berlin Sans FB" w:hAnsi="Berlin Sans FB" w:cs="Arial"/>
                <w:lang w:val="es-MX"/>
              </w:rPr>
              <w:t>”</w:t>
            </w:r>
          </w:p>
        </w:tc>
      </w:tr>
      <w:tr w:rsidR="00EF5CEC" w:rsidRPr="00180F29" w:rsidTr="00EF5CEC">
        <w:trPr>
          <w:trHeight w:val="421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eastAsia="es-ES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eastAsia="es-ES"/>
              </w:rPr>
              <w:t>CEV&lt;01&gt;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,</w:t>
            </w:r>
            <w:r w:rsidRPr="00F5007A">
              <w:rPr>
                <w:rFonts w:ascii="Berlin Sans FB" w:hAnsi="Berlin Sans FB" w:cs="Arial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Berlin Sans FB" w:hAnsi="Berlin Sans FB" w:cs="Arial"/>
                <w:sz w:val="24"/>
                <w:szCs w:val="24"/>
                <w:lang w:eastAsia="es-ES"/>
              </w:rPr>
              <w:t>CEV&lt;02</w:t>
            </w:r>
            <w:r w:rsidRPr="00F5007A">
              <w:rPr>
                <w:rFonts w:ascii="Berlin Sans FB" w:hAnsi="Berlin Sans FB" w:cs="Arial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7</w:t>
            </w:r>
            <w:r w:rsidRPr="00F5007A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8046103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Lista cargada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210.00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34567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CEC" w:rsidRPr="00F5007A" w:rsidRDefault="00EF5CEC" w:rsidP="00EF5CEC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89131D">
              <w:rPr>
                <w:rFonts w:ascii="Berlin Sans FB" w:hAnsi="Berlin Sans FB" w:cs="Arial"/>
                <w:lang w:val="es-MX"/>
              </w:rPr>
              <w:t>“</w:t>
            </w:r>
            <w:r w:rsidRPr="0089131D">
              <w:rPr>
                <w:rFonts w:ascii="Berlin Sans FB" w:hAnsi="Berlin Sans FB" w:cs="Arial"/>
                <w:bCs/>
                <w:lang w:val="es-MX"/>
              </w:rPr>
              <w:t>Orden de Pago no grabada, intente de nuevo</w:t>
            </w:r>
            <w:r w:rsidRPr="0089131D">
              <w:rPr>
                <w:rFonts w:ascii="Berlin Sans FB" w:hAnsi="Berlin Sans FB" w:cs="Arial"/>
                <w:lang w:val="es-MX"/>
              </w:rPr>
              <w:t>”</w:t>
            </w:r>
          </w:p>
        </w:tc>
      </w:tr>
    </w:tbl>
    <w:p w:rsidR="000602E7" w:rsidRPr="00F5007A" w:rsidRDefault="000602E7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886A12" w:rsidRPr="00F5007A" w:rsidRDefault="00886A12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7747A2" w:rsidRPr="00F5007A" w:rsidRDefault="007747A2" w:rsidP="00436577">
      <w:pPr>
        <w:ind w:left="720"/>
        <w:jc w:val="both"/>
        <w:rPr>
          <w:rFonts w:ascii="Berlin Sans FB" w:hAnsi="Berlin Sans FB" w:cs="Arial"/>
          <w:lang w:val="es-PE"/>
        </w:rPr>
      </w:pPr>
    </w:p>
    <w:p w:rsidR="007747A2" w:rsidRPr="00F5007A" w:rsidRDefault="007747A2" w:rsidP="004F2DB0">
      <w:pPr>
        <w:pStyle w:val="Ttulo1"/>
        <w:rPr>
          <w:rFonts w:ascii="Berlin Sans FB" w:hAnsi="Berlin Sans FB"/>
          <w:lang w:val="es-PE"/>
        </w:rPr>
        <w:sectPr w:rsidR="007747A2" w:rsidRPr="00F5007A" w:rsidSect="007747A2">
          <w:pgSz w:w="16840" w:h="11907" w:orient="landscape" w:code="9"/>
          <w:pgMar w:top="1418" w:right="1418" w:bottom="1701" w:left="1418" w:header="720" w:footer="720" w:gutter="0"/>
          <w:cols w:space="720"/>
        </w:sectPr>
      </w:pPr>
    </w:p>
    <w:p w:rsidR="004F2DB0" w:rsidRPr="00F5007A" w:rsidRDefault="007B7655" w:rsidP="004F2DB0">
      <w:pPr>
        <w:pStyle w:val="Ttulo1"/>
        <w:rPr>
          <w:rFonts w:ascii="Berlin Sans FB" w:hAnsi="Berlin Sans FB"/>
          <w:szCs w:val="24"/>
          <w:lang w:val="es-PE"/>
        </w:rPr>
      </w:pPr>
      <w:bookmarkStart w:id="5" w:name="_Toc389476705"/>
      <w:r w:rsidRPr="00F5007A">
        <w:rPr>
          <w:rFonts w:ascii="Berlin Sans FB" w:hAnsi="Berlin Sans FB"/>
          <w:szCs w:val="24"/>
          <w:lang w:val="es-PE"/>
        </w:rPr>
        <w:lastRenderedPageBreak/>
        <w:t>Información de</w:t>
      </w:r>
      <w:r w:rsidR="00C51E06" w:rsidRPr="00F5007A">
        <w:rPr>
          <w:rFonts w:ascii="Berlin Sans FB" w:hAnsi="Berlin Sans FB"/>
          <w:szCs w:val="24"/>
          <w:lang w:val="es-PE"/>
        </w:rPr>
        <w:t xml:space="preserve"> </w:t>
      </w:r>
      <w:r w:rsidRPr="00F5007A">
        <w:rPr>
          <w:rFonts w:ascii="Berlin Sans FB" w:hAnsi="Berlin Sans FB"/>
          <w:szCs w:val="24"/>
          <w:lang w:val="es-PE"/>
        </w:rPr>
        <w:t>Caso</w:t>
      </w:r>
      <w:r w:rsidR="00C51E06" w:rsidRPr="00F5007A">
        <w:rPr>
          <w:rFonts w:ascii="Berlin Sans FB" w:hAnsi="Berlin Sans FB"/>
          <w:szCs w:val="24"/>
          <w:lang w:val="es-PE"/>
        </w:rPr>
        <w:t>s</w:t>
      </w:r>
      <w:r w:rsidRPr="00F5007A">
        <w:rPr>
          <w:rFonts w:ascii="Berlin Sans FB" w:hAnsi="Berlin Sans FB"/>
          <w:szCs w:val="24"/>
          <w:lang w:val="es-PE"/>
        </w:rPr>
        <w:t xml:space="preserve"> de Prueba</w:t>
      </w:r>
      <w:bookmarkEnd w:id="5"/>
    </w:p>
    <w:p w:rsidR="004F2DB0" w:rsidRPr="00F63473" w:rsidRDefault="004F2DB0" w:rsidP="004F2DB0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F5007A">
        <w:rPr>
          <w:rFonts w:ascii="Berlin Sans FB" w:hAnsi="Berlin Sans FB"/>
          <w:sz w:val="24"/>
          <w:szCs w:val="24"/>
          <w:lang w:val="es-PE"/>
        </w:rPr>
        <w:tab/>
      </w:r>
      <w:r w:rsidR="007B47E6" w:rsidRPr="00F63473">
        <w:rPr>
          <w:rFonts w:ascii="Berlin Sans FB" w:hAnsi="Berlin Sans FB"/>
          <w:color w:val="000000" w:themeColor="text1"/>
          <w:sz w:val="24"/>
          <w:szCs w:val="24"/>
          <w:lang w:val="es-PE"/>
        </w:rPr>
        <w:t>CP1 Flujo Base</w:t>
      </w:r>
    </w:p>
    <w:p w:rsidR="009D384E" w:rsidRPr="00F5007A" w:rsidRDefault="009D384E" w:rsidP="00A03A47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</w:r>
      <w:bookmarkStart w:id="6" w:name="_Toc389476707"/>
      <w:r w:rsidR="003236BC"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Descripción</w:t>
      </w:r>
      <w:bookmarkEnd w:id="6"/>
    </w:p>
    <w:p w:rsidR="007B47E6" w:rsidRPr="00F5007A" w:rsidRDefault="007B47E6" w:rsidP="00A03A47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En el siguiente caso de prueba se analizará el primer escenario “Flujo Base” en el cual se usará el campo DNI el cuál recibirá </w:t>
      </w:r>
      <w:r w:rsidR="00F40C03"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un valor numérico de 8 dígitos</w:t>
      </w:r>
      <w:r w:rsidR="00B908E5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al igual que el botón “Agregar Servicio” el cuál abrirá una interfaz con la lista de servicios disponibles</w:t>
      </w:r>
      <w:r w:rsidR="00F40C03"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.</w:t>
      </w:r>
      <w:r w:rsidR="00B908E5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Al finalizar se generará un código del ODP y su estado se establecerá en “Pendiente”</w:t>
      </w:r>
    </w:p>
    <w:p w:rsidR="009628E6" w:rsidRPr="00F5007A" w:rsidRDefault="009D384E" w:rsidP="00A03A47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</w:r>
      <w:bookmarkStart w:id="7" w:name="_Toc30445438"/>
      <w:bookmarkStart w:id="8" w:name="_Toc389476708"/>
      <w:r w:rsidR="009628E6"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  <w:bookmarkEnd w:id="7"/>
      <w:bookmarkEnd w:id="8"/>
    </w:p>
    <w:p w:rsidR="007B47E6" w:rsidRPr="00F5007A" w:rsidRDefault="007B47E6" w:rsidP="007B47E6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:rsidR="007B47E6" w:rsidRPr="00F5007A" w:rsidRDefault="007B47E6" w:rsidP="007B47E6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:rsidR="007B47E6" w:rsidRPr="00F5007A" w:rsidRDefault="007B47E6" w:rsidP="007B47E6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Los datos de los </w:t>
      </w:r>
      <w:r w:rsidR="00B908E5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servicios odontológicos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han sido cargados</w:t>
      </w:r>
    </w:p>
    <w:p w:rsidR="009D384E" w:rsidRPr="00F5007A" w:rsidRDefault="005F505F" w:rsidP="00A03A47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 xml:space="preserve">  </w:t>
      </w:r>
      <w:bookmarkStart w:id="9" w:name="_Toc389476709"/>
      <w:r w:rsidR="009D384E"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  <w:bookmarkEnd w:id="9"/>
    </w:p>
    <w:p w:rsidR="007B47E6" w:rsidRPr="00F5007A" w:rsidRDefault="007B47E6" w:rsidP="007B47E6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 w:rsidRPr="00F5007A">
        <w:rPr>
          <w:rFonts w:ascii="Berlin Sans FB" w:hAnsi="Berlin Sans FB" w:cs="Arial"/>
          <w:sz w:val="24"/>
          <w:szCs w:val="24"/>
          <w:lang w:val="es-ES" w:eastAsia="es-ES"/>
        </w:rPr>
        <w:t>48046103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campo DNI</w:t>
      </w:r>
    </w:p>
    <w:p w:rsidR="007B47E6" w:rsidRPr="00F5007A" w:rsidRDefault="007B47E6" w:rsidP="007B47E6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:rsidR="007B47E6" w:rsidRPr="00F5007A" w:rsidRDefault="007B47E6" w:rsidP="007B47E6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:rsidR="00B46C35" w:rsidRPr="00F5007A" w:rsidRDefault="007B47E6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Seleccione </w:t>
      </w:r>
      <w:r w:rsidR="00B46C35"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la opción “Agregar”</w:t>
      </w:r>
    </w:p>
    <w:p w:rsidR="00B46C35" w:rsidRPr="00F5007A" w:rsidRDefault="00B46C35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paciente serán cargados al formulario</w:t>
      </w:r>
    </w:p>
    <w:p w:rsidR="00B46C35" w:rsidRPr="00F5007A" w:rsidRDefault="00B46C35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“</w:t>
      </w:r>
      <w:r w:rsidR="00AF4ABE" w:rsidRPr="00F5007A">
        <w:rPr>
          <w:rFonts w:ascii="Berlin Sans FB" w:hAnsi="Berlin Sans FB" w:cs="Arial"/>
          <w:sz w:val="24"/>
          <w:szCs w:val="24"/>
          <w:lang w:val="es-MX"/>
        </w:rPr>
        <w:t>Agregar Servicio odontológico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B46C35" w:rsidRPr="00F5007A" w:rsidRDefault="00B46C35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</w:t>
      </w:r>
      <w:r w:rsidR="00AF4ABE" w:rsidRPr="00F5007A">
        <w:rPr>
          <w:rFonts w:ascii="Berlin Sans FB" w:hAnsi="Berlin Sans FB" w:cs="Arial"/>
          <w:sz w:val="24"/>
          <w:szCs w:val="24"/>
          <w:lang w:val="es-MX"/>
        </w:rPr>
        <w:t>Agregar Servicio odontológico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B46C35" w:rsidRPr="00F5007A" w:rsidRDefault="00B46C35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Se mostrará la lista de </w:t>
      </w:r>
      <w:r w:rsidR="00AF4ABE"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servicios odontológicos.</w:t>
      </w:r>
    </w:p>
    <w:p w:rsidR="00B46C35" w:rsidRPr="00F5007A" w:rsidRDefault="00B46C35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Seleccione un </w:t>
      </w:r>
      <w:r w:rsidR="00AF4ABE"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servicio y presione en “Agregar”</w:t>
      </w:r>
    </w:p>
    <w:p w:rsidR="00B46C35" w:rsidRPr="00F5007A" w:rsidRDefault="00B46C35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Los datos del </w:t>
      </w:r>
      <w:r w:rsidR="00AF4ABE"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servicio serán agregados al formulario</w:t>
      </w:r>
    </w:p>
    <w:p w:rsidR="00AF4ABE" w:rsidRPr="00F5007A" w:rsidRDefault="00AF4ABE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La interfaz mostrará el monto total.</w:t>
      </w:r>
    </w:p>
    <w:p w:rsidR="00AF4ABE" w:rsidRPr="00F63473" w:rsidRDefault="00AF4ABE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Presione en grabar.</w:t>
      </w:r>
    </w:p>
    <w:p w:rsidR="00F63473" w:rsidRPr="00F63473" w:rsidRDefault="00F63473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sistema generará el código del ODP.</w:t>
      </w:r>
    </w:p>
    <w:p w:rsidR="00F63473" w:rsidRPr="00F5007A" w:rsidRDefault="00F63473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sistema grabará el ODP con estado “Pendiente”.</w:t>
      </w:r>
    </w:p>
    <w:p w:rsidR="00B46C35" w:rsidRPr="00F5007A" w:rsidRDefault="00B46C35" w:rsidP="00B46C3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La interfaz mostrará el mensaje </w:t>
      </w:r>
      <w:r w:rsidRPr="00F6347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“</w:t>
      </w:r>
      <w:r w:rsidR="00F63473" w:rsidRPr="00F63473">
        <w:rPr>
          <w:rFonts w:ascii="Berlin Sans FB" w:hAnsi="Berlin Sans FB" w:cs="Arial"/>
          <w:sz w:val="24"/>
          <w:szCs w:val="24"/>
          <w:lang w:val="es-MX"/>
        </w:rPr>
        <w:t>Orden de pago generada correctamente</w:t>
      </w:r>
      <w:r w:rsidR="00F63473" w:rsidRPr="00F63473">
        <w:rPr>
          <w:rFonts w:ascii="Berlin Sans FB" w:hAnsi="Berlin Sans FB" w:cs="Arial"/>
          <w:sz w:val="24"/>
          <w:szCs w:val="24"/>
          <w:lang w:val="es-ES" w:eastAsia="es-ES"/>
        </w:rPr>
        <w:t>”</w:t>
      </w:r>
    </w:p>
    <w:p w:rsidR="004F2DB0" w:rsidRPr="00F5007A" w:rsidRDefault="009D384E" w:rsidP="00A03A47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/>
          <w:b/>
          <w:sz w:val="24"/>
          <w:szCs w:val="24"/>
          <w:lang w:val="es-PE"/>
        </w:rPr>
        <w:tab/>
      </w:r>
      <w:bookmarkStart w:id="10" w:name="_Toc389476710"/>
      <w:r w:rsidR="00785206"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</w:t>
      </w:r>
      <w:r w:rsidR="00AA480A"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(</w:t>
      </w:r>
      <w:r w:rsidR="00785206"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s</w:t>
      </w:r>
      <w:r w:rsidR="00AA480A"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)</w:t>
      </w:r>
      <w:r w:rsidR="00785206"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 xml:space="preserve"> de Éxito / Fallo</w:t>
      </w:r>
      <w:bookmarkEnd w:id="10"/>
    </w:p>
    <w:p w:rsidR="00B46C35" w:rsidRDefault="00F63473" w:rsidP="00F63473">
      <w:pPr>
        <w:pStyle w:val="Prrafodelista"/>
        <w:numPr>
          <w:ilvl w:val="0"/>
          <w:numId w:val="10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registra la ODP y su código en el sistema</w:t>
      </w:r>
    </w:p>
    <w:p w:rsidR="00F63473" w:rsidRPr="00F63473" w:rsidRDefault="00F63473" w:rsidP="00F63473">
      <w:pPr>
        <w:pStyle w:val="Prrafodelista"/>
        <w:numPr>
          <w:ilvl w:val="0"/>
          <w:numId w:val="10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registra la ODP con estado “Pendiente”</w:t>
      </w:r>
    </w:p>
    <w:p w:rsidR="00A66F37" w:rsidRPr="00F5007A" w:rsidRDefault="00A66F37" w:rsidP="00A03A47">
      <w:pPr>
        <w:ind w:left="1429"/>
        <w:jc w:val="both"/>
        <w:rPr>
          <w:rFonts w:ascii="Berlin Sans FB" w:hAnsi="Berlin Sans FB" w:cs="Arial"/>
          <w:i/>
          <w:color w:val="0000FF"/>
          <w:sz w:val="24"/>
          <w:szCs w:val="24"/>
          <w:lang w:val="es-PE"/>
        </w:rPr>
      </w:pPr>
    </w:p>
    <w:p w:rsidR="004830D2" w:rsidRPr="00F5007A" w:rsidRDefault="00171086" w:rsidP="004830D2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F5007A">
        <w:rPr>
          <w:rFonts w:ascii="Berlin Sans FB" w:hAnsi="Berlin Sans FB"/>
          <w:sz w:val="24"/>
          <w:szCs w:val="24"/>
          <w:lang w:val="es-PE"/>
        </w:rPr>
        <w:tab/>
      </w:r>
      <w:r w:rsidR="00B46C35" w:rsidRPr="00F63473">
        <w:rPr>
          <w:rFonts w:ascii="Berlin Sans FB" w:hAnsi="Berlin Sans FB"/>
          <w:color w:val="000000" w:themeColor="text1"/>
          <w:sz w:val="24"/>
          <w:szCs w:val="24"/>
          <w:lang w:val="es-PE"/>
        </w:rPr>
        <w:t xml:space="preserve">CP2 </w:t>
      </w:r>
      <w:proofErr w:type="spellStart"/>
      <w:r w:rsidR="00F63473" w:rsidRPr="00F63473">
        <w:rPr>
          <w:rFonts w:ascii="Berlin Sans FB" w:hAnsi="Berlin Sans FB" w:cs="Arial"/>
          <w:sz w:val="24"/>
          <w:szCs w:val="24"/>
        </w:rPr>
        <w:t>Paciente</w:t>
      </w:r>
      <w:proofErr w:type="spellEnd"/>
      <w:r w:rsidR="00F63473" w:rsidRPr="00F63473">
        <w:rPr>
          <w:rFonts w:ascii="Berlin Sans FB" w:hAnsi="Berlin Sans FB" w:cs="Arial"/>
          <w:sz w:val="24"/>
          <w:szCs w:val="24"/>
        </w:rPr>
        <w:t xml:space="preserve"> no </w:t>
      </w:r>
      <w:proofErr w:type="spellStart"/>
      <w:r w:rsidR="00F63473" w:rsidRPr="00F63473">
        <w:rPr>
          <w:rFonts w:ascii="Berlin Sans FB" w:hAnsi="Berlin Sans FB" w:cs="Arial"/>
          <w:sz w:val="24"/>
          <w:szCs w:val="24"/>
        </w:rPr>
        <w:t>encontrado</w:t>
      </w:r>
      <w:proofErr w:type="spellEnd"/>
    </w:p>
    <w:p w:rsidR="00CE2F34" w:rsidRPr="00F5007A" w:rsidRDefault="00CE2F34" w:rsidP="00CE2F34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bookmarkStart w:id="11" w:name="_Toc389476713"/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  <w:t>Descripción</w:t>
      </w:r>
    </w:p>
    <w:p w:rsidR="00CE2F34" w:rsidRPr="00F5007A" w:rsidRDefault="00CE2F34" w:rsidP="00CE2F34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En el siguiente caso de prueba se analizará el segundo escenario “</w:t>
      </w:r>
      <w:r w:rsidR="00F63473" w:rsidRPr="00F63473">
        <w:rPr>
          <w:rFonts w:ascii="Berlin Sans FB" w:hAnsi="Berlin Sans FB" w:cs="Arial"/>
          <w:sz w:val="24"/>
          <w:szCs w:val="24"/>
          <w:lang w:val="es-MX"/>
        </w:rPr>
        <w:t>Paciente no encontrado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cual se usará el campo DNI el cuál recibirá un valor numérico de 8 dígitos</w:t>
      </w:r>
      <w:r w:rsidR="00F6347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incorrecto lo que causará un error que será mostrado en un mensaje</w:t>
      </w:r>
      <w:r w:rsidR="00F40C03"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.</w:t>
      </w:r>
    </w:p>
    <w:p w:rsidR="002938B7" w:rsidRPr="00F5007A" w:rsidRDefault="002938B7" w:rsidP="00A03A47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  <w:bookmarkEnd w:id="11"/>
    </w:p>
    <w:p w:rsidR="00CE2F34" w:rsidRPr="00F5007A" w:rsidRDefault="00CE2F34" w:rsidP="00CE2F34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:rsidR="00CE2F34" w:rsidRPr="00F5007A" w:rsidRDefault="00CE2F34" w:rsidP="00CE2F34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:rsidR="00CE2F34" w:rsidRPr="00F5007A" w:rsidRDefault="00CE2F34" w:rsidP="00CE2F34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odontólogos han sido cargados</w:t>
      </w:r>
    </w:p>
    <w:p w:rsidR="00CE2F34" w:rsidRPr="00F5007A" w:rsidRDefault="00CE2F34" w:rsidP="00CE2F34">
      <w:pPr>
        <w:rPr>
          <w:rFonts w:ascii="Berlin Sans FB" w:hAnsi="Berlin Sans FB"/>
          <w:sz w:val="24"/>
          <w:szCs w:val="24"/>
          <w:lang w:val="es-PE"/>
        </w:rPr>
      </w:pPr>
    </w:p>
    <w:p w:rsidR="00CE2F34" w:rsidRPr="00F5007A" w:rsidRDefault="002938B7" w:rsidP="00CE2F34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bookmarkStart w:id="12" w:name="_Toc389476714"/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lastRenderedPageBreak/>
        <w:t>Procedimiento de Prueba</w:t>
      </w:r>
      <w:bookmarkEnd w:id="12"/>
    </w:p>
    <w:p w:rsidR="00CE2F34" w:rsidRPr="00F5007A" w:rsidRDefault="00CE2F34" w:rsidP="00CE2F34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 w:rsidR="008B32BE" w:rsidRPr="00F5007A">
        <w:rPr>
          <w:rFonts w:ascii="Berlin Sans FB" w:hAnsi="Berlin Sans FB" w:cs="Arial"/>
          <w:sz w:val="24"/>
          <w:szCs w:val="24"/>
          <w:lang w:val="es-ES" w:eastAsia="es-ES"/>
        </w:rPr>
        <w:t>098384441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campo DNI</w:t>
      </w:r>
    </w:p>
    <w:p w:rsidR="00CE2F34" w:rsidRPr="00F5007A" w:rsidRDefault="00CE2F34" w:rsidP="00CE2F34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bookmarkStart w:id="13" w:name="_Toc389476715"/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:rsidR="00CE2F34" w:rsidRPr="00F5007A" w:rsidRDefault="00CE2F34" w:rsidP="00CE2F34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:rsidR="008B32BE" w:rsidRPr="00F5007A" w:rsidRDefault="00CE2F34" w:rsidP="00F64FA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Aparece el mensaje “Paciente no encontrado” </w:t>
      </w:r>
    </w:p>
    <w:p w:rsidR="002938B7" w:rsidRPr="00F5007A" w:rsidRDefault="002938B7" w:rsidP="00A03A47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Criterio(s) de Éxito / Fallo</w:t>
      </w:r>
      <w:bookmarkEnd w:id="13"/>
    </w:p>
    <w:p w:rsidR="008B32BE" w:rsidRDefault="00F63473" w:rsidP="00F63473">
      <w:pPr>
        <w:pStyle w:val="Prrafodelista"/>
        <w:numPr>
          <w:ilvl w:val="0"/>
          <w:numId w:val="11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mostrará el mensaje “Paciente no encontrado”</w:t>
      </w:r>
    </w:p>
    <w:p w:rsidR="00F63473" w:rsidRPr="00F63473" w:rsidRDefault="00F63473" w:rsidP="00F63473">
      <w:pPr>
        <w:pStyle w:val="Prrafodelista"/>
        <w:numPr>
          <w:ilvl w:val="0"/>
          <w:numId w:val="11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retornará al paso anterior para reingresar un DNI correcto.</w:t>
      </w:r>
    </w:p>
    <w:p w:rsidR="008B32BE" w:rsidRPr="00F63473" w:rsidRDefault="008B32BE" w:rsidP="008B32BE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F5007A">
        <w:rPr>
          <w:rFonts w:ascii="Berlin Sans FB" w:hAnsi="Berlin Sans FB"/>
          <w:sz w:val="24"/>
          <w:szCs w:val="24"/>
          <w:lang w:val="es-PE"/>
        </w:rPr>
        <w:tab/>
      </w:r>
      <w:r w:rsidR="00F40C03" w:rsidRPr="00F63473">
        <w:rPr>
          <w:rFonts w:ascii="Berlin Sans FB" w:hAnsi="Berlin Sans FB"/>
          <w:color w:val="000000" w:themeColor="text1"/>
          <w:sz w:val="24"/>
          <w:szCs w:val="24"/>
          <w:lang w:val="es-PE"/>
        </w:rPr>
        <w:t xml:space="preserve">CP3 </w:t>
      </w:r>
      <w:r w:rsidR="00F63473" w:rsidRPr="00F63473">
        <w:rPr>
          <w:rFonts w:ascii="Berlin Sans FB" w:hAnsi="Berlin Sans FB" w:cs="Arial"/>
          <w:sz w:val="24"/>
          <w:szCs w:val="24"/>
          <w:lang w:val="es-MX"/>
        </w:rPr>
        <w:t>No hay Servicios Odontológicos para agregar</w:t>
      </w:r>
    </w:p>
    <w:p w:rsidR="008B32BE" w:rsidRPr="00F5007A" w:rsidRDefault="008B32BE" w:rsidP="008B32BE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  <w:t>Descripción</w:t>
      </w:r>
    </w:p>
    <w:p w:rsidR="008B32BE" w:rsidRPr="00F5007A" w:rsidRDefault="008B32BE" w:rsidP="008B32BE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En el siguiente caso de prueba se analizará el segundo escenario “</w:t>
      </w:r>
      <w:r w:rsidR="00F63473" w:rsidRPr="00F63473">
        <w:rPr>
          <w:rFonts w:ascii="Berlin Sans FB" w:hAnsi="Berlin Sans FB" w:cs="Arial"/>
          <w:sz w:val="24"/>
          <w:szCs w:val="24"/>
          <w:lang w:val="es-MX"/>
        </w:rPr>
        <w:t>No hay Servicios Odontológicos para agregar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cual se usará el campo DNI el cuál recibirá un valor numérico de 8 dígitos</w:t>
      </w:r>
      <w:r w:rsidR="00F6347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y el botón Agregar Servicios el cual mostrará una lista vacía a causa de un error de base de datos. </w:t>
      </w:r>
    </w:p>
    <w:p w:rsidR="008B32BE" w:rsidRPr="00F5007A" w:rsidRDefault="008B32BE" w:rsidP="008B32BE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</w:p>
    <w:p w:rsidR="008B32BE" w:rsidRPr="00F5007A" w:rsidRDefault="008B32BE" w:rsidP="008B32BE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:rsidR="008B32BE" w:rsidRPr="00F5007A" w:rsidRDefault="008B32BE" w:rsidP="008B32BE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:rsidR="008B32BE" w:rsidRDefault="008B32BE" w:rsidP="008B32BE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odontólogos han sido cargados</w:t>
      </w:r>
    </w:p>
    <w:p w:rsidR="00D0301F" w:rsidRPr="00D0301F" w:rsidRDefault="00D0301F" w:rsidP="00D0301F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Desactivar la BD</w:t>
      </w:r>
    </w:p>
    <w:p w:rsidR="008B32BE" w:rsidRPr="00F5007A" w:rsidRDefault="008B32BE" w:rsidP="008B32BE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</w:p>
    <w:p w:rsidR="008B32BE" w:rsidRPr="00F5007A" w:rsidRDefault="008B32BE" w:rsidP="008B32B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 w:rsidRPr="00F5007A">
        <w:rPr>
          <w:rFonts w:ascii="Berlin Sans FB" w:hAnsi="Berlin Sans FB" w:cs="Arial"/>
          <w:sz w:val="24"/>
          <w:szCs w:val="24"/>
          <w:lang w:val="es-ES" w:eastAsia="es-ES"/>
        </w:rPr>
        <w:t>08765331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campo DNI</w:t>
      </w:r>
    </w:p>
    <w:p w:rsidR="008B32BE" w:rsidRPr="00F5007A" w:rsidRDefault="008B32BE" w:rsidP="008B32B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:rsidR="00F345F0" w:rsidRPr="00F5007A" w:rsidRDefault="00F345F0" w:rsidP="00F345F0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:rsidR="00F345F0" w:rsidRPr="00F5007A" w:rsidRDefault="00F345F0" w:rsidP="00F345F0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mostrará los datos del paciente cuyo DNI pertenezca al introducido previamente</w:t>
      </w:r>
    </w:p>
    <w:p w:rsidR="00F345F0" w:rsidRPr="00F5007A" w:rsidRDefault="00F345F0" w:rsidP="00F345F0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la opción “Agregar”</w:t>
      </w:r>
    </w:p>
    <w:p w:rsidR="00F345F0" w:rsidRPr="00F5007A" w:rsidRDefault="00F345F0" w:rsidP="00F345F0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paciente serán cargados al formulario</w:t>
      </w:r>
    </w:p>
    <w:p w:rsidR="00F345F0" w:rsidRPr="00F5007A" w:rsidRDefault="00F345F0" w:rsidP="00F345F0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“</w:t>
      </w:r>
      <w:r w:rsidRPr="00F5007A">
        <w:rPr>
          <w:rFonts w:ascii="Berlin Sans FB" w:hAnsi="Berlin Sans FB" w:cs="Arial"/>
          <w:sz w:val="24"/>
          <w:szCs w:val="24"/>
          <w:lang w:val="es-MX"/>
        </w:rPr>
        <w:t>Agregar Servicio odontológico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F345F0" w:rsidRPr="00F5007A" w:rsidRDefault="00F345F0" w:rsidP="00F345F0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</w:t>
      </w:r>
      <w:r w:rsidRPr="00F5007A">
        <w:rPr>
          <w:rFonts w:ascii="Berlin Sans FB" w:hAnsi="Berlin Sans FB" w:cs="Arial"/>
          <w:sz w:val="24"/>
          <w:szCs w:val="24"/>
          <w:lang w:val="es-MX"/>
        </w:rPr>
        <w:t>Agregar Servicio odontológico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8B32BE" w:rsidRPr="00F5007A" w:rsidRDefault="00F345F0" w:rsidP="00F6347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Se mostrará </w:t>
      </w:r>
      <w:r w:rsidR="00F6347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mensaje “</w:t>
      </w:r>
      <w:r w:rsidR="00F63473" w:rsidRPr="00F63473">
        <w:rPr>
          <w:rFonts w:ascii="Berlin Sans FB" w:hAnsi="Berlin Sans FB" w:cs="Arial"/>
          <w:color w:val="000000" w:themeColor="text1"/>
          <w:sz w:val="24"/>
          <w:szCs w:val="24"/>
          <w:lang w:val="es-MX"/>
        </w:rPr>
        <w:t>No hay Servicios Odontológicos para agregar</w:t>
      </w:r>
      <w:r w:rsidR="00F6347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8B32BE" w:rsidRPr="00F5007A" w:rsidRDefault="008B32BE" w:rsidP="008B32BE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Criterio(s) de Éxito / Fallo</w:t>
      </w:r>
    </w:p>
    <w:p w:rsidR="002938B7" w:rsidRPr="00F63473" w:rsidRDefault="00F63473" w:rsidP="00F63473">
      <w:pPr>
        <w:pStyle w:val="Prrafodelista"/>
        <w:numPr>
          <w:ilvl w:val="0"/>
          <w:numId w:val="12"/>
        </w:numPr>
        <w:jc w:val="both"/>
        <w:rPr>
          <w:rFonts w:ascii="Berlin Sans FB" w:hAnsi="Berlin Sans FB"/>
          <w:b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No se agregará un servicio odontológico.</w:t>
      </w:r>
    </w:p>
    <w:p w:rsidR="00F63473" w:rsidRPr="00F64FA8" w:rsidRDefault="00F63473" w:rsidP="00F63473">
      <w:pPr>
        <w:pStyle w:val="Prrafodelista"/>
        <w:numPr>
          <w:ilvl w:val="0"/>
          <w:numId w:val="12"/>
        </w:numPr>
        <w:jc w:val="both"/>
        <w:rPr>
          <w:rFonts w:ascii="Berlin Sans FB" w:hAnsi="Berlin Sans FB"/>
          <w:b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mostrar el mensaje “</w:t>
      </w:r>
      <w:r w:rsidRPr="00F63473">
        <w:rPr>
          <w:rFonts w:ascii="Berlin Sans FB" w:hAnsi="Berlin Sans FB" w:cs="Arial"/>
          <w:sz w:val="24"/>
          <w:szCs w:val="24"/>
          <w:lang w:val="es-MX"/>
        </w:rPr>
        <w:t>No hay Servicios Odontológicos para agregar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F64FA8" w:rsidRPr="00F64FA8" w:rsidRDefault="00F64FA8" w:rsidP="00F64FA8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F5007A">
        <w:rPr>
          <w:rFonts w:ascii="Berlin Sans FB" w:hAnsi="Berlin Sans FB"/>
          <w:sz w:val="24"/>
          <w:szCs w:val="24"/>
          <w:lang w:val="es-PE"/>
        </w:rPr>
        <w:tab/>
      </w:r>
      <w:r w:rsidRPr="00F64FA8">
        <w:rPr>
          <w:rFonts w:ascii="Berlin Sans FB" w:hAnsi="Berlin Sans FB"/>
          <w:color w:val="000000" w:themeColor="text1"/>
          <w:sz w:val="24"/>
          <w:szCs w:val="24"/>
          <w:lang w:val="es-PE"/>
        </w:rPr>
        <w:t xml:space="preserve">CP4 </w:t>
      </w:r>
      <w:r w:rsidRPr="00F64FA8">
        <w:rPr>
          <w:rFonts w:ascii="Berlin Sans FB" w:hAnsi="Berlin Sans FB" w:cs="Arial"/>
          <w:sz w:val="24"/>
          <w:szCs w:val="24"/>
          <w:lang w:val="es-PE"/>
        </w:rPr>
        <w:t>Repetir ingreso</w:t>
      </w:r>
    </w:p>
    <w:p w:rsidR="00F64FA8" w:rsidRPr="00F5007A" w:rsidRDefault="00F64FA8" w:rsidP="00F64FA8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  <w:t>Descripción</w:t>
      </w:r>
    </w:p>
    <w:p w:rsidR="00F64FA8" w:rsidRPr="00F5007A" w:rsidRDefault="00F64FA8" w:rsidP="00F64FA8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En el siguiente caso de prueba se analizará el segundo escenario “</w:t>
      </w:r>
      <w:r w:rsidR="00697833" w:rsidRPr="00F64FA8">
        <w:rPr>
          <w:rFonts w:ascii="Berlin Sans FB" w:hAnsi="Berlin Sans FB" w:cs="Arial"/>
          <w:sz w:val="24"/>
          <w:szCs w:val="24"/>
          <w:lang w:val="es-PE"/>
        </w:rPr>
        <w:t>Repetir ingreso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cual se usará el campo DNI el cuál recibirá un valor numérico de 8 dígitos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y el botón Agregar Servicios. </w:t>
      </w:r>
    </w:p>
    <w:p w:rsidR="00F64FA8" w:rsidRPr="00F5007A" w:rsidRDefault="00F64FA8" w:rsidP="00F64FA8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</w:p>
    <w:p w:rsidR="00F64FA8" w:rsidRPr="00F5007A" w:rsidRDefault="00F64FA8" w:rsidP="00F64FA8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:rsidR="00F64FA8" w:rsidRPr="00F5007A" w:rsidRDefault="00F64FA8" w:rsidP="00F64FA8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:rsidR="00F64FA8" w:rsidRPr="00F5007A" w:rsidRDefault="00F64FA8" w:rsidP="00F64FA8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lastRenderedPageBreak/>
        <w:t>Los datos de los odontólogos han sido cargados</w:t>
      </w:r>
    </w:p>
    <w:p w:rsidR="00F64FA8" w:rsidRPr="00F5007A" w:rsidRDefault="00F64FA8" w:rsidP="00F64FA8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</w:p>
    <w:p w:rsidR="00F64FA8" w:rsidRPr="00F5007A" w:rsidRDefault="00F64FA8" w:rsidP="00F64FA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>
        <w:rPr>
          <w:rFonts w:ascii="Berlin Sans FB" w:hAnsi="Berlin Sans FB" w:cs="Arial"/>
          <w:sz w:val="24"/>
          <w:szCs w:val="24"/>
          <w:lang w:val="es-ES" w:eastAsia="es-ES"/>
        </w:rPr>
        <w:t>5</w:t>
      </w:r>
      <w:r w:rsidRPr="00F5007A">
        <w:rPr>
          <w:rFonts w:ascii="Berlin Sans FB" w:hAnsi="Berlin Sans FB" w:cs="Arial"/>
          <w:sz w:val="24"/>
          <w:szCs w:val="24"/>
          <w:lang w:val="es-ES" w:eastAsia="es-ES"/>
        </w:rPr>
        <w:t>8046103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campo DNI</w:t>
      </w:r>
    </w:p>
    <w:p w:rsidR="00F64FA8" w:rsidRPr="00F5007A" w:rsidRDefault="00F64FA8" w:rsidP="00F64FA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:rsidR="00F64FA8" w:rsidRPr="00F5007A" w:rsidRDefault="00F64FA8" w:rsidP="00F64FA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:rsidR="00F64FA8" w:rsidRPr="00F5007A" w:rsidRDefault="00F64FA8" w:rsidP="00F64FA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la opción “Agregar”</w:t>
      </w:r>
    </w:p>
    <w:p w:rsidR="00F64FA8" w:rsidRPr="00F5007A" w:rsidRDefault="00F64FA8" w:rsidP="00F64FA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paciente serán cargados al formulario</w:t>
      </w:r>
    </w:p>
    <w:p w:rsidR="00F64FA8" w:rsidRPr="00F5007A" w:rsidRDefault="00F64FA8" w:rsidP="00F64FA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“</w:t>
      </w:r>
      <w:r w:rsidRPr="00F5007A">
        <w:rPr>
          <w:rFonts w:ascii="Berlin Sans FB" w:hAnsi="Berlin Sans FB" w:cs="Arial"/>
          <w:sz w:val="24"/>
          <w:szCs w:val="24"/>
          <w:lang w:val="es-MX"/>
        </w:rPr>
        <w:t>Agregar Servicio odontológico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F64FA8" w:rsidRPr="00F5007A" w:rsidRDefault="00F64FA8" w:rsidP="00F64FA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</w:t>
      </w:r>
      <w:r w:rsidRPr="00F5007A">
        <w:rPr>
          <w:rFonts w:ascii="Berlin Sans FB" w:hAnsi="Berlin Sans FB" w:cs="Arial"/>
          <w:sz w:val="24"/>
          <w:szCs w:val="24"/>
          <w:lang w:val="es-MX"/>
        </w:rPr>
        <w:t>Agregar Servicio odontológico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F64FA8" w:rsidRPr="00F5007A" w:rsidRDefault="00F64FA8" w:rsidP="00F64FA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mostrará la lista de servicios odontológicos.</w:t>
      </w:r>
    </w:p>
    <w:p w:rsidR="00F64FA8" w:rsidRPr="00F5007A" w:rsidRDefault="00F64FA8" w:rsidP="00F64FA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un servicio y presione en “Agregar”</w:t>
      </w:r>
    </w:p>
    <w:p w:rsidR="00F64FA8" w:rsidRPr="00F64FA8" w:rsidRDefault="00F64FA8" w:rsidP="00F64FA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servicio serán agregados al formulario</w:t>
      </w:r>
    </w:p>
    <w:p w:rsidR="00F64FA8" w:rsidRPr="00F5007A" w:rsidRDefault="00F64FA8" w:rsidP="00F64FA8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Si desea agregar otro servicio repita seleccione de nuevo “Agregar</w:t>
      </w:r>
      <w:r w:rsidR="0069783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Servicio Odontológico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  <w:r w:rsidR="0069783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y repita</w:t>
      </w:r>
    </w:p>
    <w:p w:rsidR="00F64FA8" w:rsidRPr="00F5007A" w:rsidRDefault="00F64FA8" w:rsidP="00F64FA8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Criterio(s) de Éxito / Fallo</w:t>
      </w:r>
    </w:p>
    <w:p w:rsidR="00F64FA8" w:rsidRPr="00697833" w:rsidRDefault="00697833" w:rsidP="00F64FA8">
      <w:pPr>
        <w:pStyle w:val="Prrafodelista"/>
        <w:numPr>
          <w:ilvl w:val="0"/>
          <w:numId w:val="12"/>
        </w:numPr>
        <w:jc w:val="both"/>
        <w:rPr>
          <w:rFonts w:ascii="Berlin Sans FB" w:hAnsi="Berlin Sans FB"/>
          <w:b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agregará más de un servicio a la ODP</w:t>
      </w:r>
    </w:p>
    <w:p w:rsidR="00697833" w:rsidRPr="00697833" w:rsidRDefault="00697833" w:rsidP="00F64FA8">
      <w:pPr>
        <w:pStyle w:val="Prrafodelista"/>
        <w:numPr>
          <w:ilvl w:val="0"/>
          <w:numId w:val="12"/>
        </w:numPr>
        <w:jc w:val="both"/>
        <w:rPr>
          <w:rFonts w:ascii="Berlin Sans FB" w:hAnsi="Berlin Sans FB"/>
          <w:b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Al finalizar la operación se grabará la ODP así como su código</w:t>
      </w:r>
    </w:p>
    <w:p w:rsidR="00697833" w:rsidRPr="00697833" w:rsidRDefault="00697833" w:rsidP="00F64FA8">
      <w:pPr>
        <w:pStyle w:val="Prrafodelista"/>
        <w:numPr>
          <w:ilvl w:val="0"/>
          <w:numId w:val="12"/>
        </w:numPr>
        <w:jc w:val="both"/>
        <w:rPr>
          <w:rFonts w:ascii="Berlin Sans FB" w:hAnsi="Berlin Sans FB"/>
          <w:b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estado de la ODP será “Pendiente”</w:t>
      </w:r>
    </w:p>
    <w:p w:rsidR="00697833" w:rsidRPr="00697833" w:rsidRDefault="00697833" w:rsidP="00697833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F5007A">
        <w:rPr>
          <w:rFonts w:ascii="Berlin Sans FB" w:hAnsi="Berlin Sans FB"/>
          <w:sz w:val="24"/>
          <w:szCs w:val="24"/>
          <w:lang w:val="es-PE"/>
        </w:rPr>
        <w:tab/>
      </w:r>
      <w:r w:rsidRPr="00697833">
        <w:rPr>
          <w:rFonts w:ascii="Berlin Sans FB" w:hAnsi="Berlin Sans FB"/>
          <w:color w:val="000000" w:themeColor="text1"/>
          <w:sz w:val="24"/>
          <w:szCs w:val="24"/>
          <w:lang w:val="es-PE"/>
        </w:rPr>
        <w:t xml:space="preserve">CP5 </w:t>
      </w:r>
      <w:r w:rsidRPr="00697833">
        <w:rPr>
          <w:rFonts w:ascii="Berlin Sans FB" w:hAnsi="Berlin Sans FB" w:cs="Arial"/>
          <w:sz w:val="24"/>
          <w:szCs w:val="24"/>
          <w:lang w:val="es-MX"/>
        </w:rPr>
        <w:t>Código de Orden de Pago no generado</w:t>
      </w:r>
    </w:p>
    <w:p w:rsidR="00697833" w:rsidRPr="00F5007A" w:rsidRDefault="00697833" w:rsidP="0069783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  <w:t>Descripción</w:t>
      </w:r>
    </w:p>
    <w:p w:rsidR="00697833" w:rsidRPr="00F5007A" w:rsidRDefault="00697833" w:rsidP="00697833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En el siguiente caso de prueba se analizará el segundo escenario “</w:t>
      </w:r>
      <w:r w:rsidRPr="00697833">
        <w:rPr>
          <w:rFonts w:ascii="Berlin Sans FB" w:hAnsi="Berlin Sans FB" w:cs="Arial"/>
          <w:sz w:val="24"/>
          <w:szCs w:val="24"/>
          <w:lang w:val="es-MX"/>
        </w:rPr>
        <w:t>Código de Orden de Pago no generado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cual se usará el campo DNI el cuál recibirá un valor numérico de 8 dígitos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y el botón Agregar Servicios.</w:t>
      </w:r>
      <w:r w:rsidR="00864E7E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El código de la ODP no será generado debido a un error de base de datos.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</w:t>
      </w:r>
    </w:p>
    <w:p w:rsidR="00697833" w:rsidRPr="00F5007A" w:rsidRDefault="00697833" w:rsidP="0069783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</w:p>
    <w:p w:rsidR="00697833" w:rsidRPr="00F5007A" w:rsidRDefault="00697833" w:rsidP="00697833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:rsidR="00697833" w:rsidRPr="00F5007A" w:rsidRDefault="00697833" w:rsidP="00697833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:rsidR="00697833" w:rsidRDefault="00697833" w:rsidP="00697833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odontólogos han sido cargados</w:t>
      </w:r>
    </w:p>
    <w:p w:rsidR="00D0301F" w:rsidRPr="00D0301F" w:rsidRDefault="00D0301F" w:rsidP="00D0301F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Desactivar la BD</w:t>
      </w:r>
    </w:p>
    <w:p w:rsidR="00697833" w:rsidRPr="00F5007A" w:rsidRDefault="00697833" w:rsidP="0069783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</w:p>
    <w:p w:rsidR="00697833" w:rsidRPr="00F5007A" w:rsidRDefault="00697833" w:rsidP="0069783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>
        <w:rPr>
          <w:rFonts w:ascii="Berlin Sans FB" w:hAnsi="Berlin Sans FB" w:cs="Arial"/>
          <w:sz w:val="24"/>
          <w:szCs w:val="24"/>
          <w:lang w:val="es-ES" w:eastAsia="es-ES"/>
        </w:rPr>
        <w:t>6</w:t>
      </w:r>
      <w:r w:rsidRPr="00F5007A">
        <w:rPr>
          <w:rFonts w:ascii="Berlin Sans FB" w:hAnsi="Berlin Sans FB" w:cs="Arial"/>
          <w:sz w:val="24"/>
          <w:szCs w:val="24"/>
          <w:lang w:val="es-ES" w:eastAsia="es-ES"/>
        </w:rPr>
        <w:t>8046103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campo DNI</w:t>
      </w:r>
    </w:p>
    <w:p w:rsidR="00697833" w:rsidRPr="00F5007A" w:rsidRDefault="00697833" w:rsidP="0069783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:rsidR="00697833" w:rsidRPr="00F5007A" w:rsidRDefault="00697833" w:rsidP="0069783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:rsidR="00697833" w:rsidRPr="00F5007A" w:rsidRDefault="00697833" w:rsidP="0069783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la opción “Agregar”</w:t>
      </w:r>
    </w:p>
    <w:p w:rsidR="00697833" w:rsidRPr="00F5007A" w:rsidRDefault="00697833" w:rsidP="0069783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paciente serán cargados al formulario</w:t>
      </w:r>
    </w:p>
    <w:p w:rsidR="00697833" w:rsidRPr="00F5007A" w:rsidRDefault="00697833" w:rsidP="0069783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“</w:t>
      </w:r>
      <w:r w:rsidRPr="00F5007A">
        <w:rPr>
          <w:rFonts w:ascii="Berlin Sans FB" w:hAnsi="Berlin Sans FB" w:cs="Arial"/>
          <w:sz w:val="24"/>
          <w:szCs w:val="24"/>
          <w:lang w:val="es-MX"/>
        </w:rPr>
        <w:t>Agregar Servicio odontológico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697833" w:rsidRPr="00F5007A" w:rsidRDefault="00697833" w:rsidP="0069783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</w:t>
      </w:r>
      <w:r w:rsidRPr="00F5007A">
        <w:rPr>
          <w:rFonts w:ascii="Berlin Sans FB" w:hAnsi="Berlin Sans FB" w:cs="Arial"/>
          <w:sz w:val="24"/>
          <w:szCs w:val="24"/>
          <w:lang w:val="es-MX"/>
        </w:rPr>
        <w:t>Agregar Servicio odontológico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697833" w:rsidRPr="00F5007A" w:rsidRDefault="00697833" w:rsidP="0069783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mostrará la lista de servicios odontológicos.</w:t>
      </w:r>
    </w:p>
    <w:p w:rsidR="00697833" w:rsidRPr="00F5007A" w:rsidRDefault="00697833" w:rsidP="0069783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un servicio y presione en “Agregar”</w:t>
      </w:r>
    </w:p>
    <w:p w:rsidR="00697833" w:rsidRPr="00F5007A" w:rsidRDefault="00697833" w:rsidP="0069783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servicio serán agregados al formulario</w:t>
      </w:r>
    </w:p>
    <w:p w:rsidR="00697833" w:rsidRPr="00F5007A" w:rsidRDefault="00697833" w:rsidP="0069783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La interfaz mostrará el monto total.</w:t>
      </w:r>
    </w:p>
    <w:p w:rsidR="00697833" w:rsidRPr="00697833" w:rsidRDefault="00697833" w:rsidP="0069783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Presione en grabar.</w:t>
      </w:r>
    </w:p>
    <w:p w:rsidR="00697833" w:rsidRPr="00F63473" w:rsidRDefault="00697833" w:rsidP="0069783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El sistema mostrará el mensaje </w:t>
      </w:r>
      <w:r w:rsidRPr="00864E7E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“</w:t>
      </w:r>
      <w:r w:rsidRPr="00864E7E">
        <w:rPr>
          <w:rFonts w:ascii="Berlin Sans FB" w:hAnsi="Berlin Sans FB" w:cs="Arial"/>
          <w:bCs/>
          <w:sz w:val="24"/>
          <w:szCs w:val="24"/>
          <w:lang w:val="es-MX"/>
        </w:rPr>
        <w:t>Código de Orden de Pago no generado, intente de nuevo</w:t>
      </w:r>
      <w:r w:rsidRPr="00864E7E">
        <w:rPr>
          <w:rFonts w:ascii="Berlin Sans FB" w:hAnsi="Berlin Sans FB" w:cs="Arial"/>
          <w:sz w:val="24"/>
          <w:szCs w:val="24"/>
          <w:lang w:val="es-MX"/>
        </w:rPr>
        <w:t>”</w:t>
      </w:r>
    </w:p>
    <w:p w:rsidR="00697833" w:rsidRPr="00F5007A" w:rsidRDefault="00697833" w:rsidP="0069783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lastRenderedPageBreak/>
        <w:t>Criterio(s) de Éxito / Fallo</w:t>
      </w:r>
    </w:p>
    <w:p w:rsidR="00697833" w:rsidRPr="00697833" w:rsidRDefault="00697833" w:rsidP="00697833">
      <w:pPr>
        <w:pStyle w:val="Prrafodelista"/>
        <w:numPr>
          <w:ilvl w:val="0"/>
          <w:numId w:val="12"/>
        </w:numPr>
        <w:jc w:val="both"/>
        <w:rPr>
          <w:rFonts w:ascii="Berlin Sans FB" w:hAnsi="Berlin Sans FB"/>
          <w:b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código de la ODP no será generado</w:t>
      </w:r>
    </w:p>
    <w:p w:rsidR="00697833" w:rsidRPr="00864E7E" w:rsidRDefault="00697833" w:rsidP="00697833">
      <w:pPr>
        <w:pStyle w:val="Prrafodelista"/>
        <w:numPr>
          <w:ilvl w:val="0"/>
          <w:numId w:val="12"/>
        </w:numPr>
        <w:jc w:val="both"/>
        <w:rPr>
          <w:rFonts w:ascii="Berlin Sans FB" w:hAnsi="Berlin Sans FB"/>
          <w:b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Se mostrará el mensaje </w:t>
      </w:r>
      <w:r w:rsidRPr="0069783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“</w:t>
      </w:r>
      <w:r w:rsidRPr="00697833">
        <w:rPr>
          <w:rFonts w:ascii="Berlin Sans FB" w:hAnsi="Berlin Sans FB" w:cs="Arial"/>
          <w:bCs/>
          <w:sz w:val="24"/>
          <w:szCs w:val="24"/>
          <w:lang w:val="es-MX"/>
        </w:rPr>
        <w:t>Código de Orden de Pago no generado, intente de nuevo</w:t>
      </w:r>
      <w:r w:rsidRPr="00697833">
        <w:rPr>
          <w:rFonts w:ascii="Berlin Sans FB" w:hAnsi="Berlin Sans FB" w:cs="Arial"/>
          <w:sz w:val="24"/>
          <w:szCs w:val="24"/>
          <w:lang w:val="es-MX"/>
        </w:rPr>
        <w:t>”</w:t>
      </w:r>
    </w:p>
    <w:p w:rsidR="00864E7E" w:rsidRPr="00864E7E" w:rsidRDefault="00864E7E" w:rsidP="00864E7E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864E7E">
        <w:rPr>
          <w:rFonts w:ascii="Berlin Sans FB" w:hAnsi="Berlin Sans FB"/>
          <w:color w:val="000000" w:themeColor="text1"/>
          <w:sz w:val="24"/>
          <w:szCs w:val="24"/>
          <w:lang w:val="es-PE"/>
        </w:rPr>
        <w:t xml:space="preserve">CP6 </w:t>
      </w:r>
      <w:r w:rsidRPr="00864E7E">
        <w:rPr>
          <w:rFonts w:ascii="Berlin Sans FB" w:hAnsi="Berlin Sans FB" w:cs="Arial"/>
          <w:sz w:val="24"/>
          <w:szCs w:val="24"/>
          <w:lang w:val="es-MX"/>
        </w:rPr>
        <w:t>Orden de pago no grabada</w:t>
      </w:r>
    </w:p>
    <w:p w:rsidR="00864E7E" w:rsidRPr="00F5007A" w:rsidRDefault="00864E7E" w:rsidP="00864E7E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  <w:t>Descripción</w:t>
      </w:r>
    </w:p>
    <w:p w:rsidR="00864E7E" w:rsidRPr="00F5007A" w:rsidRDefault="00864E7E" w:rsidP="00864E7E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En el siguiente caso de prueba se analizará el segundo escenario “</w:t>
      </w:r>
      <w:r w:rsidR="00E14BEE" w:rsidRPr="00E14BEE">
        <w:rPr>
          <w:rFonts w:ascii="Berlin Sans FB" w:hAnsi="Berlin Sans FB" w:cs="Arial"/>
          <w:sz w:val="24"/>
          <w:szCs w:val="24"/>
          <w:lang w:val="es-MX"/>
        </w:rPr>
        <w:t>Orden de pago no grabada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cual se usará el campo DNI el cuál recibirá un valor numérico de 8 dígitos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y el botón Agregar Servicios.  La ODP no será grabada debido a un error de base de datos</w:t>
      </w:r>
    </w:p>
    <w:p w:rsidR="00864E7E" w:rsidRPr="00F5007A" w:rsidRDefault="00864E7E" w:rsidP="00864E7E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</w:p>
    <w:p w:rsidR="00864E7E" w:rsidRPr="00F5007A" w:rsidRDefault="00864E7E" w:rsidP="00864E7E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:rsidR="00864E7E" w:rsidRPr="00F5007A" w:rsidRDefault="00864E7E" w:rsidP="00864E7E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:rsidR="00864E7E" w:rsidRDefault="00864E7E" w:rsidP="00864E7E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odontólogos han sido cargados</w:t>
      </w:r>
    </w:p>
    <w:p w:rsidR="00D0301F" w:rsidRPr="00F5007A" w:rsidRDefault="00D0301F" w:rsidP="00864E7E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Desactivar la BD</w:t>
      </w:r>
    </w:p>
    <w:p w:rsidR="00864E7E" w:rsidRPr="00F5007A" w:rsidRDefault="00864E7E" w:rsidP="00864E7E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</w:p>
    <w:p w:rsidR="00864E7E" w:rsidRPr="00F5007A" w:rsidRDefault="00864E7E" w:rsidP="00864E7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 w:rsidR="00E14BEE" w:rsidRPr="00E14BEE">
        <w:rPr>
          <w:rFonts w:ascii="Berlin Sans FB" w:hAnsi="Berlin Sans FB" w:cs="Arial"/>
          <w:sz w:val="24"/>
          <w:szCs w:val="24"/>
          <w:lang w:val="es-ES" w:eastAsia="es-ES"/>
        </w:rPr>
        <w:t>78046103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campo DNI</w:t>
      </w:r>
    </w:p>
    <w:p w:rsidR="00864E7E" w:rsidRPr="00F5007A" w:rsidRDefault="00864E7E" w:rsidP="00864E7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:rsidR="00864E7E" w:rsidRPr="00F5007A" w:rsidRDefault="00864E7E" w:rsidP="00864E7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:rsidR="00864E7E" w:rsidRPr="00F5007A" w:rsidRDefault="00864E7E" w:rsidP="00864E7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la opción “Agregar”</w:t>
      </w:r>
    </w:p>
    <w:p w:rsidR="00864E7E" w:rsidRPr="00F5007A" w:rsidRDefault="00864E7E" w:rsidP="00864E7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paciente serán cargados al formulario</w:t>
      </w:r>
    </w:p>
    <w:p w:rsidR="00864E7E" w:rsidRPr="00F5007A" w:rsidRDefault="00864E7E" w:rsidP="00864E7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“</w:t>
      </w:r>
      <w:r w:rsidRPr="00F5007A">
        <w:rPr>
          <w:rFonts w:ascii="Berlin Sans FB" w:hAnsi="Berlin Sans FB" w:cs="Arial"/>
          <w:sz w:val="24"/>
          <w:szCs w:val="24"/>
          <w:lang w:val="es-MX"/>
        </w:rPr>
        <w:t>Agregar Servicio odontológico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864E7E" w:rsidRPr="00F5007A" w:rsidRDefault="00864E7E" w:rsidP="00864E7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</w:t>
      </w:r>
      <w:r w:rsidRPr="00F5007A">
        <w:rPr>
          <w:rFonts w:ascii="Berlin Sans FB" w:hAnsi="Berlin Sans FB" w:cs="Arial"/>
          <w:sz w:val="24"/>
          <w:szCs w:val="24"/>
          <w:lang w:val="es-MX"/>
        </w:rPr>
        <w:t>Agregar Servicio odontológico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</w:t>
      </w:r>
    </w:p>
    <w:p w:rsidR="00864E7E" w:rsidRPr="00F5007A" w:rsidRDefault="00864E7E" w:rsidP="00864E7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mostrará la lista de servicios odontológicos.</w:t>
      </w:r>
    </w:p>
    <w:p w:rsidR="00864E7E" w:rsidRPr="00F5007A" w:rsidRDefault="00864E7E" w:rsidP="00864E7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un servicio y presione en “Agregar”</w:t>
      </w:r>
    </w:p>
    <w:p w:rsidR="00864E7E" w:rsidRPr="00F5007A" w:rsidRDefault="00864E7E" w:rsidP="00864E7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servicio serán agregados al formulario</w:t>
      </w:r>
    </w:p>
    <w:p w:rsidR="00864E7E" w:rsidRPr="00F5007A" w:rsidRDefault="00864E7E" w:rsidP="00864E7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La interfaz mostrará el monto total.</w:t>
      </w:r>
    </w:p>
    <w:p w:rsidR="00864E7E" w:rsidRPr="00697833" w:rsidRDefault="00864E7E" w:rsidP="00864E7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Presione en grabar.</w:t>
      </w:r>
    </w:p>
    <w:p w:rsidR="00864E7E" w:rsidRPr="00F63473" w:rsidRDefault="00864E7E" w:rsidP="00864E7E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sistema mostrará el mensaje</w:t>
      </w:r>
      <w:r w:rsidRPr="00864E7E">
        <w:rPr>
          <w:rFonts w:ascii="Berlin Sans FB" w:hAnsi="Berlin Sans FB" w:cs="Arial"/>
          <w:lang w:val="es-MX"/>
        </w:rPr>
        <w:t xml:space="preserve"> </w:t>
      </w:r>
      <w:r w:rsidRPr="00864E7E">
        <w:rPr>
          <w:rFonts w:ascii="Berlin Sans FB" w:hAnsi="Berlin Sans FB" w:cs="Arial"/>
          <w:sz w:val="24"/>
          <w:szCs w:val="24"/>
          <w:lang w:val="es-MX"/>
        </w:rPr>
        <w:t>“Orden de pago no grabada”</w:t>
      </w:r>
    </w:p>
    <w:p w:rsidR="00864E7E" w:rsidRPr="00F5007A" w:rsidRDefault="00864E7E" w:rsidP="00864E7E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Criterio(s) de Éxito / Fallo</w:t>
      </w:r>
    </w:p>
    <w:p w:rsidR="00864E7E" w:rsidRPr="00697833" w:rsidRDefault="00864E7E" w:rsidP="00864E7E">
      <w:pPr>
        <w:pStyle w:val="Prrafodelista"/>
        <w:numPr>
          <w:ilvl w:val="0"/>
          <w:numId w:val="12"/>
        </w:numPr>
        <w:jc w:val="both"/>
        <w:rPr>
          <w:rFonts w:ascii="Berlin Sans FB" w:hAnsi="Berlin Sans FB"/>
          <w:b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La ODP no será grabada en el sistema.</w:t>
      </w:r>
    </w:p>
    <w:p w:rsidR="00864E7E" w:rsidRPr="00697833" w:rsidRDefault="00864E7E" w:rsidP="00864E7E">
      <w:pPr>
        <w:pStyle w:val="Prrafodelista"/>
        <w:numPr>
          <w:ilvl w:val="0"/>
          <w:numId w:val="12"/>
        </w:numPr>
        <w:jc w:val="both"/>
        <w:rPr>
          <w:rFonts w:ascii="Berlin Sans FB" w:hAnsi="Berlin Sans FB"/>
          <w:b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mostrará el mensaje</w:t>
      </w:r>
      <w:r w:rsidRPr="00864E7E">
        <w:rPr>
          <w:rFonts w:ascii="Berlin Sans FB" w:hAnsi="Berlin Sans FB" w:cs="Arial"/>
          <w:sz w:val="24"/>
          <w:szCs w:val="24"/>
          <w:lang w:val="es-MX"/>
        </w:rPr>
        <w:t>“Orden de pago no grabada”</w:t>
      </w:r>
    </w:p>
    <w:p w:rsidR="00864E7E" w:rsidRPr="00697833" w:rsidRDefault="00864E7E" w:rsidP="00864E7E">
      <w:pPr>
        <w:pStyle w:val="Prrafodelista"/>
        <w:ind w:left="2149"/>
        <w:jc w:val="both"/>
        <w:rPr>
          <w:rFonts w:ascii="Berlin Sans FB" w:hAnsi="Berlin Sans FB"/>
          <w:b/>
          <w:lang w:val="es-PE"/>
        </w:rPr>
      </w:pPr>
    </w:p>
    <w:p w:rsidR="00697833" w:rsidRPr="00697833" w:rsidRDefault="00697833" w:rsidP="00697833">
      <w:pPr>
        <w:ind w:left="720"/>
        <w:jc w:val="both"/>
        <w:rPr>
          <w:rFonts w:ascii="Berlin Sans FB" w:hAnsi="Berlin Sans FB"/>
          <w:b/>
          <w:lang w:val="es-PE"/>
        </w:rPr>
      </w:pPr>
    </w:p>
    <w:p w:rsidR="00F64FA8" w:rsidRPr="00F64FA8" w:rsidRDefault="00F64FA8" w:rsidP="00F64FA8">
      <w:pPr>
        <w:jc w:val="both"/>
        <w:rPr>
          <w:rFonts w:ascii="Berlin Sans FB" w:hAnsi="Berlin Sans FB"/>
          <w:b/>
          <w:lang w:val="es-PE"/>
        </w:rPr>
      </w:pPr>
    </w:p>
    <w:p w:rsidR="004B5AA1" w:rsidRPr="00F5007A" w:rsidRDefault="00513AE9" w:rsidP="004B5AA1">
      <w:pPr>
        <w:rPr>
          <w:rFonts w:ascii="Berlin Sans FB" w:hAnsi="Berlin Sans FB"/>
          <w:lang w:val="es-MX"/>
        </w:rPr>
      </w:pPr>
      <w:r w:rsidRPr="00F5007A">
        <w:rPr>
          <w:rFonts w:ascii="Berlin Sans FB" w:hAnsi="Berlin Sans FB"/>
          <w:i/>
          <w:lang w:val="es-PE"/>
        </w:rPr>
        <w:br w:type="page"/>
      </w:r>
    </w:p>
    <w:p w:rsidR="00F5007A" w:rsidRDefault="00F5007A" w:rsidP="004B5AA1">
      <w:pPr>
        <w:pStyle w:val="Ttulo"/>
        <w:rPr>
          <w:rFonts w:ascii="Berlin Sans FB" w:hAnsi="Berlin Sans FB"/>
          <w:lang w:val="es-PE"/>
        </w:rPr>
      </w:pPr>
    </w:p>
    <w:p w:rsidR="004B5AA1" w:rsidRDefault="004B5AA1" w:rsidP="004B5AA1">
      <w:pPr>
        <w:pStyle w:val="Ttulo"/>
        <w:rPr>
          <w:rFonts w:ascii="Berlin Sans FB" w:hAnsi="Berlin Sans FB"/>
          <w:lang w:val="es-PE"/>
        </w:rPr>
      </w:pPr>
      <w:r w:rsidRPr="00F5007A">
        <w:rPr>
          <w:rFonts w:ascii="Berlin Sans FB" w:hAnsi="Berlin Sans FB"/>
          <w:lang w:val="es-PE"/>
        </w:rPr>
        <w:t>Historia de las Revisiones</w:t>
      </w:r>
    </w:p>
    <w:p w:rsidR="00A8360C" w:rsidRPr="00A8360C" w:rsidRDefault="00A8360C" w:rsidP="00A8360C">
      <w:pPr>
        <w:rPr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B5AA1" w:rsidRPr="00555C54" w:rsidTr="00F5007A">
        <w:tc>
          <w:tcPr>
            <w:tcW w:w="2304" w:type="dxa"/>
          </w:tcPr>
          <w:p w:rsidR="004B5AA1" w:rsidRPr="00555C54" w:rsidRDefault="004B5AA1" w:rsidP="00CC5EEC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555C54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Fecha</w:t>
            </w:r>
          </w:p>
        </w:tc>
        <w:tc>
          <w:tcPr>
            <w:tcW w:w="1152" w:type="dxa"/>
          </w:tcPr>
          <w:p w:rsidR="004B5AA1" w:rsidRPr="00555C54" w:rsidRDefault="004B5AA1" w:rsidP="00CC5EEC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555C54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Versión</w:t>
            </w:r>
          </w:p>
        </w:tc>
        <w:tc>
          <w:tcPr>
            <w:tcW w:w="3744" w:type="dxa"/>
          </w:tcPr>
          <w:p w:rsidR="004B5AA1" w:rsidRPr="00555C54" w:rsidRDefault="004B5AA1" w:rsidP="00CC5EEC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555C54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4B5AA1" w:rsidRPr="00555C54" w:rsidRDefault="004B5AA1" w:rsidP="00CC5EEC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555C54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Autor</w:t>
            </w:r>
          </w:p>
        </w:tc>
      </w:tr>
      <w:tr w:rsidR="004B5AA1" w:rsidRPr="00555C54" w:rsidTr="00F5007A">
        <w:tc>
          <w:tcPr>
            <w:tcW w:w="2304" w:type="dxa"/>
          </w:tcPr>
          <w:p w:rsidR="004B5AA1" w:rsidRPr="00555C54" w:rsidRDefault="00AD7D53" w:rsidP="00EE45F1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 w:rsidRPr="00555C54">
              <w:rPr>
                <w:rFonts w:ascii="Berlin Sans FB" w:hAnsi="Berlin Sans FB"/>
                <w:sz w:val="24"/>
                <w:szCs w:val="24"/>
                <w:lang w:val="es-PE"/>
              </w:rPr>
              <w:t>1</w:t>
            </w:r>
            <w:r w:rsidR="00EE45F1" w:rsidRPr="00555C54">
              <w:rPr>
                <w:rFonts w:ascii="Berlin Sans FB" w:hAnsi="Berlin Sans FB"/>
                <w:sz w:val="24"/>
                <w:szCs w:val="24"/>
                <w:lang w:val="es-PE"/>
              </w:rPr>
              <w:t>8</w:t>
            </w:r>
            <w:r w:rsidR="00A736FB" w:rsidRPr="00555C54">
              <w:rPr>
                <w:rFonts w:ascii="Berlin Sans FB" w:hAnsi="Berlin Sans FB"/>
                <w:sz w:val="24"/>
                <w:szCs w:val="24"/>
                <w:lang w:val="es-PE"/>
              </w:rPr>
              <w:t>/10</w:t>
            </w:r>
            <w:r w:rsidRPr="00555C54">
              <w:rPr>
                <w:rFonts w:ascii="Berlin Sans FB" w:hAnsi="Berlin Sans FB"/>
                <w:sz w:val="24"/>
                <w:szCs w:val="24"/>
                <w:lang w:val="es-PE"/>
              </w:rPr>
              <w:t>/2014</w:t>
            </w:r>
          </w:p>
        </w:tc>
        <w:tc>
          <w:tcPr>
            <w:tcW w:w="1152" w:type="dxa"/>
          </w:tcPr>
          <w:p w:rsidR="004B5AA1" w:rsidRPr="00555C54" w:rsidRDefault="00AD7D53" w:rsidP="00CC5EEC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 w:rsidRPr="00555C54">
              <w:rPr>
                <w:rFonts w:ascii="Berlin Sans FB" w:hAnsi="Berlin Sans FB"/>
                <w:sz w:val="24"/>
                <w:szCs w:val="24"/>
                <w:lang w:val="es-PE"/>
              </w:rPr>
              <w:t>1.0</w:t>
            </w:r>
          </w:p>
        </w:tc>
        <w:tc>
          <w:tcPr>
            <w:tcW w:w="3744" w:type="dxa"/>
          </w:tcPr>
          <w:p w:rsidR="004B5AA1" w:rsidRPr="00555C54" w:rsidRDefault="00AD7D53" w:rsidP="00A736FB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 w:rsidRPr="00555C54">
              <w:rPr>
                <w:rFonts w:ascii="Berlin Sans FB" w:hAnsi="Berlin Sans FB"/>
                <w:sz w:val="24"/>
                <w:szCs w:val="24"/>
                <w:lang w:val="es-PE"/>
              </w:rPr>
              <w:t xml:space="preserve">Primera versión de los casos de prueba para el caso de uso “Generar </w:t>
            </w:r>
            <w:r w:rsidR="00A736FB" w:rsidRPr="00555C54">
              <w:rPr>
                <w:rFonts w:ascii="Berlin Sans FB" w:hAnsi="Berlin Sans FB"/>
                <w:sz w:val="24"/>
                <w:szCs w:val="24"/>
                <w:lang w:val="es-PE"/>
              </w:rPr>
              <w:t>Orden de Pago</w:t>
            </w:r>
            <w:r w:rsidRPr="00555C54">
              <w:rPr>
                <w:rFonts w:ascii="Berlin Sans FB" w:hAnsi="Berlin Sans FB"/>
                <w:sz w:val="24"/>
                <w:szCs w:val="24"/>
                <w:lang w:val="es-PE"/>
              </w:rPr>
              <w:t>”</w:t>
            </w:r>
          </w:p>
        </w:tc>
        <w:tc>
          <w:tcPr>
            <w:tcW w:w="2304" w:type="dxa"/>
          </w:tcPr>
          <w:p w:rsidR="00E61869" w:rsidRDefault="00E61869" w:rsidP="00E61869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sz w:val="24"/>
                <w:szCs w:val="24"/>
                <w:lang w:val="es-PE"/>
              </w:rPr>
              <w:t>CBolije</w:t>
            </w:r>
          </w:p>
          <w:p w:rsidR="00F5007A" w:rsidRPr="00555C54" w:rsidRDefault="00F5007A" w:rsidP="00CC5EEC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 w:rsidRPr="00555C54">
              <w:rPr>
                <w:rFonts w:ascii="Berlin Sans FB" w:hAnsi="Berlin Sans FB"/>
                <w:sz w:val="24"/>
                <w:szCs w:val="24"/>
                <w:lang w:val="es-PE"/>
              </w:rPr>
              <w:t>Dochoa</w:t>
            </w:r>
          </w:p>
        </w:tc>
      </w:tr>
      <w:tr w:rsidR="00E61869" w:rsidRPr="00E61869" w:rsidTr="00F5007A">
        <w:tc>
          <w:tcPr>
            <w:tcW w:w="2304" w:type="dxa"/>
          </w:tcPr>
          <w:p w:rsidR="00E61869" w:rsidRPr="00555C54" w:rsidRDefault="00E61869" w:rsidP="00EE45F1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sz w:val="24"/>
                <w:szCs w:val="24"/>
                <w:lang w:val="es-PE"/>
              </w:rPr>
              <w:t>23/10/2014</w:t>
            </w:r>
          </w:p>
        </w:tc>
        <w:tc>
          <w:tcPr>
            <w:tcW w:w="1152" w:type="dxa"/>
          </w:tcPr>
          <w:p w:rsidR="00E61869" w:rsidRPr="00555C54" w:rsidRDefault="00E61869" w:rsidP="00CC5EEC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sz w:val="24"/>
                <w:szCs w:val="24"/>
                <w:lang w:val="es-PE"/>
              </w:rPr>
              <w:t>1.1</w:t>
            </w:r>
          </w:p>
        </w:tc>
        <w:tc>
          <w:tcPr>
            <w:tcW w:w="3744" w:type="dxa"/>
          </w:tcPr>
          <w:p w:rsidR="00E61869" w:rsidRPr="00555C54" w:rsidRDefault="00E61869" w:rsidP="00A736FB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sz w:val="24"/>
                <w:szCs w:val="24"/>
                <w:lang w:val="es-PE"/>
              </w:rPr>
              <w:t>Revisión y modificación de ítems</w:t>
            </w:r>
          </w:p>
        </w:tc>
        <w:tc>
          <w:tcPr>
            <w:tcW w:w="2304" w:type="dxa"/>
          </w:tcPr>
          <w:p w:rsidR="00E61869" w:rsidRDefault="00E61869" w:rsidP="00CC5EEC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sz w:val="24"/>
                <w:szCs w:val="24"/>
                <w:lang w:val="es-PE"/>
              </w:rPr>
              <w:t>CBolije</w:t>
            </w:r>
          </w:p>
          <w:p w:rsidR="00E61869" w:rsidRPr="00555C54" w:rsidRDefault="00E61869" w:rsidP="00CC5EEC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sz w:val="24"/>
                <w:szCs w:val="24"/>
                <w:lang w:val="es-PE"/>
              </w:rPr>
              <w:t>Dochoa</w:t>
            </w:r>
          </w:p>
        </w:tc>
      </w:tr>
    </w:tbl>
    <w:p w:rsidR="00AA1428" w:rsidRPr="00F5007A" w:rsidRDefault="00AA1428" w:rsidP="00001245">
      <w:pPr>
        <w:rPr>
          <w:rFonts w:ascii="Berlin Sans FB" w:hAnsi="Berlin Sans FB"/>
          <w:lang w:val="es-PE"/>
        </w:rPr>
      </w:pPr>
    </w:p>
    <w:sectPr w:rsidR="00AA1428" w:rsidRPr="00F5007A" w:rsidSect="00001245"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3DA" w:rsidRDefault="00E413DA">
      <w:r>
        <w:separator/>
      </w:r>
    </w:p>
  </w:endnote>
  <w:endnote w:type="continuationSeparator" w:id="0">
    <w:p w:rsidR="00E413DA" w:rsidRDefault="00E4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999"/>
    </w:tblGrid>
    <w:tr w:rsidR="00F64FA8">
      <w:tc>
        <w:tcPr>
          <w:tcW w:w="3369" w:type="dxa"/>
          <w:tcBorders>
            <w:top w:val="nil"/>
            <w:left w:val="nil"/>
            <w:bottom w:val="nil"/>
            <w:right w:val="nil"/>
          </w:tcBorders>
        </w:tcPr>
        <w:p w:rsidR="00F64FA8" w:rsidRPr="006F73FF" w:rsidRDefault="00F64FA8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64FA8" w:rsidRPr="006F73FF" w:rsidRDefault="00F64FA8" w:rsidP="006F73FF">
          <w:pPr>
            <w:jc w:val="center"/>
            <w:rPr>
              <w:rFonts w:ascii="Arial" w:hAnsi="Arial" w:cs="Arial"/>
            </w:rPr>
          </w:pPr>
        </w:p>
      </w:tc>
      <w:tc>
        <w:tcPr>
          <w:tcW w:w="2999" w:type="dxa"/>
          <w:tcBorders>
            <w:top w:val="nil"/>
            <w:left w:val="nil"/>
            <w:bottom w:val="nil"/>
            <w:right w:val="nil"/>
          </w:tcBorders>
        </w:tcPr>
        <w:p w:rsidR="00F64FA8" w:rsidRPr="00001245" w:rsidRDefault="00F64FA8">
          <w:pPr>
            <w:jc w:val="right"/>
            <w:rPr>
              <w:rFonts w:ascii="Berlin Sans FB" w:hAnsi="Berlin Sans FB" w:cs="Arial"/>
            </w:rPr>
          </w:pPr>
          <w:proofErr w:type="spellStart"/>
          <w:r w:rsidRPr="00001245">
            <w:rPr>
              <w:rFonts w:ascii="Berlin Sans FB" w:hAnsi="Berlin Sans FB" w:cs="Arial"/>
            </w:rPr>
            <w:t>Página</w:t>
          </w:r>
          <w:proofErr w:type="spellEnd"/>
          <w:r w:rsidRPr="00001245">
            <w:rPr>
              <w:rFonts w:ascii="Berlin Sans FB" w:hAnsi="Berlin Sans FB" w:cs="Arial"/>
            </w:rPr>
            <w:t xml:space="preserve"> </w:t>
          </w:r>
          <w:r w:rsidRPr="00001245">
            <w:rPr>
              <w:rStyle w:val="Nmerodepgina"/>
              <w:rFonts w:ascii="Berlin Sans FB" w:hAnsi="Berlin Sans FB" w:cs="Arial"/>
            </w:rPr>
            <w:fldChar w:fldCharType="begin"/>
          </w:r>
          <w:r w:rsidRPr="00001245">
            <w:rPr>
              <w:rStyle w:val="Nmerodepgina"/>
              <w:rFonts w:ascii="Berlin Sans FB" w:hAnsi="Berlin Sans FB" w:cs="Arial"/>
            </w:rPr>
            <w:instrText xml:space="preserve"> PAGE </w:instrText>
          </w:r>
          <w:r w:rsidRPr="00001245">
            <w:rPr>
              <w:rStyle w:val="Nmerodepgina"/>
              <w:rFonts w:ascii="Berlin Sans FB" w:hAnsi="Berlin Sans FB" w:cs="Arial"/>
            </w:rPr>
            <w:fldChar w:fldCharType="separate"/>
          </w:r>
          <w:r w:rsidR="00F37379">
            <w:rPr>
              <w:rStyle w:val="Nmerodepgina"/>
              <w:rFonts w:ascii="Berlin Sans FB" w:hAnsi="Berlin Sans FB" w:cs="Arial"/>
              <w:noProof/>
            </w:rPr>
            <w:t>12</w:t>
          </w:r>
          <w:r w:rsidRPr="00001245">
            <w:rPr>
              <w:rStyle w:val="Nmerodepgina"/>
              <w:rFonts w:ascii="Berlin Sans FB" w:hAnsi="Berlin Sans FB" w:cs="Arial"/>
            </w:rPr>
            <w:fldChar w:fldCharType="end"/>
          </w:r>
          <w:r w:rsidRPr="00001245">
            <w:rPr>
              <w:rStyle w:val="Nmerodepgina"/>
              <w:rFonts w:ascii="Berlin Sans FB" w:hAnsi="Berlin Sans FB" w:cs="Arial"/>
            </w:rPr>
            <w:t xml:space="preserve"> de </w:t>
          </w:r>
          <w:r w:rsidRPr="00001245">
            <w:rPr>
              <w:rStyle w:val="Nmerodepgina"/>
              <w:rFonts w:ascii="Berlin Sans FB" w:hAnsi="Berlin Sans FB" w:cs="Arial"/>
            </w:rPr>
            <w:fldChar w:fldCharType="begin"/>
          </w:r>
          <w:r w:rsidRPr="00001245">
            <w:rPr>
              <w:rStyle w:val="Nmerodepgina"/>
              <w:rFonts w:ascii="Berlin Sans FB" w:hAnsi="Berlin Sans FB" w:cs="Arial"/>
            </w:rPr>
            <w:instrText xml:space="preserve"> NUMPAGES  \* MERGEFORMAT </w:instrText>
          </w:r>
          <w:r w:rsidRPr="00001245">
            <w:rPr>
              <w:rStyle w:val="Nmerodepgina"/>
              <w:rFonts w:ascii="Berlin Sans FB" w:hAnsi="Berlin Sans FB" w:cs="Arial"/>
            </w:rPr>
            <w:fldChar w:fldCharType="separate"/>
          </w:r>
          <w:r w:rsidR="00F37379">
            <w:rPr>
              <w:rStyle w:val="Nmerodepgina"/>
              <w:rFonts w:ascii="Berlin Sans FB" w:hAnsi="Berlin Sans FB" w:cs="Arial"/>
              <w:noProof/>
            </w:rPr>
            <w:t>12</w:t>
          </w:r>
          <w:r w:rsidRPr="00001245">
            <w:rPr>
              <w:rStyle w:val="Nmerodepgina"/>
              <w:rFonts w:ascii="Berlin Sans FB" w:hAnsi="Berlin Sans FB" w:cs="Arial"/>
            </w:rPr>
            <w:fldChar w:fldCharType="end"/>
          </w:r>
        </w:p>
      </w:tc>
    </w:tr>
  </w:tbl>
  <w:p w:rsidR="00F64FA8" w:rsidRDefault="00F64F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3DA" w:rsidRDefault="00E413DA">
      <w:r>
        <w:separator/>
      </w:r>
    </w:p>
  </w:footnote>
  <w:footnote w:type="continuationSeparator" w:id="0">
    <w:p w:rsidR="00E413DA" w:rsidRDefault="00E413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912"/>
      <w:gridCol w:w="2268"/>
    </w:tblGrid>
    <w:tr w:rsidR="00F64FA8" w:rsidRPr="00F5007A" w:rsidTr="00F5007A">
      <w:tc>
        <w:tcPr>
          <w:tcW w:w="6912" w:type="dxa"/>
        </w:tcPr>
        <w:p w:rsidR="00F64FA8" w:rsidRPr="00F5007A" w:rsidRDefault="00F64FA8" w:rsidP="00AD7D53">
          <w:pPr>
            <w:rPr>
              <w:rFonts w:ascii="Berlin Sans FB" w:hAnsi="Berlin Sans FB"/>
              <w:lang w:val="es-MX"/>
            </w:rPr>
          </w:pPr>
          <w:r w:rsidRPr="00F5007A">
            <w:rPr>
              <w:rFonts w:ascii="Berlin Sans FB" w:hAnsi="Berlin Sans FB"/>
              <w:lang w:val="es-MX"/>
            </w:rPr>
            <w:t>Clínica Karisma</w:t>
          </w:r>
        </w:p>
      </w:tc>
      <w:tc>
        <w:tcPr>
          <w:tcW w:w="2268" w:type="dxa"/>
        </w:tcPr>
        <w:p w:rsidR="00F64FA8" w:rsidRPr="00F5007A" w:rsidRDefault="00F64FA8" w:rsidP="00F5007A">
          <w:pPr>
            <w:tabs>
              <w:tab w:val="left" w:pos="1135"/>
            </w:tabs>
            <w:spacing w:before="40"/>
            <w:ind w:right="68"/>
            <w:jc w:val="right"/>
            <w:rPr>
              <w:rFonts w:ascii="Berlin Sans FB" w:hAnsi="Berlin Sans FB"/>
              <w:lang w:val="es-MX"/>
            </w:rPr>
          </w:pPr>
          <w:r>
            <w:rPr>
              <w:rFonts w:ascii="Berlin Sans FB" w:hAnsi="Berlin Sans FB"/>
              <w:lang w:val="es-MX"/>
            </w:rPr>
            <w:t xml:space="preserve">  Versión:           1.1</w:t>
          </w:r>
        </w:p>
      </w:tc>
    </w:tr>
    <w:tr w:rsidR="00F64FA8" w:rsidRPr="00F5007A" w:rsidTr="00F5007A">
      <w:tc>
        <w:tcPr>
          <w:tcW w:w="6912" w:type="dxa"/>
        </w:tcPr>
        <w:p w:rsidR="00F64FA8" w:rsidRPr="00F5007A" w:rsidRDefault="00F64FA8" w:rsidP="00075226">
          <w:pPr>
            <w:rPr>
              <w:rFonts w:ascii="Berlin Sans FB" w:hAnsi="Berlin Sans FB"/>
              <w:lang w:val="es-MX"/>
            </w:rPr>
          </w:pPr>
          <w:r w:rsidRPr="00F5007A">
            <w:rPr>
              <w:rFonts w:ascii="Berlin Sans FB" w:hAnsi="Berlin Sans FB"/>
              <w:lang w:val="es-MX"/>
            </w:rPr>
            <w:t xml:space="preserve">ECP02 </w:t>
          </w:r>
          <w:r w:rsidRPr="00F5007A">
            <w:rPr>
              <w:rFonts w:ascii="Berlin Sans FB" w:hAnsi="Berlin Sans FB"/>
              <w:lang w:val="es-MX"/>
            </w:rPr>
            <w:fldChar w:fldCharType="begin"/>
          </w:r>
          <w:r w:rsidRPr="00F5007A">
            <w:rPr>
              <w:rFonts w:ascii="Berlin Sans FB" w:hAnsi="Berlin Sans FB"/>
              <w:lang w:val="es-MX"/>
            </w:rPr>
            <w:instrText xml:space="preserve"> TITLE   \* MERGEFORMAT </w:instrText>
          </w:r>
          <w:r w:rsidRPr="00F5007A">
            <w:rPr>
              <w:rFonts w:ascii="Berlin Sans FB" w:hAnsi="Berlin Sans FB"/>
              <w:lang w:val="es-MX"/>
            </w:rPr>
            <w:fldChar w:fldCharType="separate"/>
          </w:r>
          <w:r w:rsidRPr="00F5007A">
            <w:rPr>
              <w:rFonts w:ascii="Berlin Sans FB" w:hAnsi="Berlin Sans FB"/>
              <w:lang w:val="es-MX"/>
            </w:rPr>
            <w:t>Especificación del Diseño del caso de Prueba</w:t>
          </w:r>
          <w:r w:rsidRPr="00F5007A">
            <w:rPr>
              <w:rFonts w:ascii="Berlin Sans FB" w:hAnsi="Berlin Sans FB"/>
              <w:lang w:val="es-MX"/>
            </w:rPr>
            <w:fldChar w:fldCharType="end"/>
          </w:r>
          <w:r w:rsidRPr="00F5007A">
            <w:rPr>
              <w:rFonts w:ascii="Berlin Sans FB" w:hAnsi="Berlin Sans FB"/>
              <w:lang w:val="es-MX"/>
            </w:rPr>
            <w:t xml:space="preserve"> Generar Orden de Pago</w:t>
          </w:r>
        </w:p>
      </w:tc>
      <w:tc>
        <w:tcPr>
          <w:tcW w:w="2268" w:type="dxa"/>
        </w:tcPr>
        <w:p w:rsidR="00F64FA8" w:rsidRPr="00F5007A" w:rsidRDefault="00F64FA8" w:rsidP="00F5007A">
          <w:pPr>
            <w:jc w:val="right"/>
            <w:rPr>
              <w:rFonts w:ascii="Berlin Sans FB" w:hAnsi="Berlin Sans FB"/>
              <w:lang w:val="es-MX"/>
            </w:rPr>
          </w:pPr>
          <w:r>
            <w:rPr>
              <w:rFonts w:ascii="Berlin Sans FB" w:hAnsi="Berlin Sans FB"/>
              <w:lang w:val="es-MX"/>
            </w:rPr>
            <w:t xml:space="preserve">  Fecha:  23</w:t>
          </w:r>
          <w:r w:rsidRPr="00F5007A">
            <w:rPr>
              <w:rFonts w:ascii="Berlin Sans FB" w:hAnsi="Berlin Sans FB"/>
              <w:lang w:val="es-MX"/>
            </w:rPr>
            <w:t>/10/2014</w:t>
          </w:r>
        </w:p>
      </w:tc>
    </w:tr>
  </w:tbl>
  <w:p w:rsidR="00F64FA8" w:rsidRDefault="00F64FA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91CB4CC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  <w:i w:val="0"/>
        <w:color w:val="auto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A131BF1"/>
    <w:multiLevelType w:val="hybridMultilevel"/>
    <w:tmpl w:val="66288BF6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1A9614CC"/>
    <w:multiLevelType w:val="hybridMultilevel"/>
    <w:tmpl w:val="922AEC48"/>
    <w:lvl w:ilvl="0" w:tplc="0BD66A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CE81B99"/>
    <w:multiLevelType w:val="hybridMultilevel"/>
    <w:tmpl w:val="F488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6539A"/>
    <w:multiLevelType w:val="hybridMultilevel"/>
    <w:tmpl w:val="0986CD44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494E7122"/>
    <w:multiLevelType w:val="hybridMultilevel"/>
    <w:tmpl w:val="4DECB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982F00"/>
    <w:multiLevelType w:val="hybridMultilevel"/>
    <w:tmpl w:val="960A67C6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>
    <w:nsid w:val="5F8C4E44"/>
    <w:multiLevelType w:val="hybridMultilevel"/>
    <w:tmpl w:val="A25E8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B8A6CBF"/>
    <w:multiLevelType w:val="hybridMultilevel"/>
    <w:tmpl w:val="56C8C7C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6E922E1F"/>
    <w:multiLevelType w:val="multilevel"/>
    <w:tmpl w:val="504CD1FA"/>
    <w:lvl w:ilvl="0">
      <w:start w:val="1"/>
      <w:numFmt w:val="bullet"/>
      <w:lvlText w:val=""/>
      <w:lvlJc w:val="left"/>
      <w:rPr>
        <w:rFonts w:ascii="Symbol" w:hAnsi="Symbol" w:hint="default"/>
        <w:b/>
        <w:i w:val="0"/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>
    <w:nsid w:val="78FD54AF"/>
    <w:multiLevelType w:val="hybridMultilevel"/>
    <w:tmpl w:val="F52419CA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3"/>
  </w:num>
  <w:num w:numId="9">
    <w:abstractNumId w:val="7"/>
  </w:num>
  <w:num w:numId="10">
    <w:abstractNumId w:val="1"/>
  </w:num>
  <w:num w:numId="11">
    <w:abstractNumId w:val="4"/>
  </w:num>
  <w:num w:numId="1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FCF"/>
    <w:rsid w:val="00001245"/>
    <w:rsid w:val="000156BD"/>
    <w:rsid w:val="0004002D"/>
    <w:rsid w:val="00056182"/>
    <w:rsid w:val="000602E7"/>
    <w:rsid w:val="00075226"/>
    <w:rsid w:val="0008410E"/>
    <w:rsid w:val="00086C49"/>
    <w:rsid w:val="000955FB"/>
    <w:rsid w:val="00097ACE"/>
    <w:rsid w:val="000A3834"/>
    <w:rsid w:val="000D4CE6"/>
    <w:rsid w:val="000D56CE"/>
    <w:rsid w:val="000D5F96"/>
    <w:rsid w:val="000E2ABF"/>
    <w:rsid w:val="000E63FE"/>
    <w:rsid w:val="001007F2"/>
    <w:rsid w:val="001536AF"/>
    <w:rsid w:val="00171086"/>
    <w:rsid w:val="00180F29"/>
    <w:rsid w:val="00182E37"/>
    <w:rsid w:val="001D03BB"/>
    <w:rsid w:val="001E6823"/>
    <w:rsid w:val="00203D4B"/>
    <w:rsid w:val="002066DB"/>
    <w:rsid w:val="00207B4D"/>
    <w:rsid w:val="00222E97"/>
    <w:rsid w:val="00231EED"/>
    <w:rsid w:val="00243B9F"/>
    <w:rsid w:val="00245A5C"/>
    <w:rsid w:val="00254C21"/>
    <w:rsid w:val="00261E2A"/>
    <w:rsid w:val="002741AC"/>
    <w:rsid w:val="00281206"/>
    <w:rsid w:val="00291AF3"/>
    <w:rsid w:val="002921F9"/>
    <w:rsid w:val="00292A7B"/>
    <w:rsid w:val="00292B58"/>
    <w:rsid w:val="002938B7"/>
    <w:rsid w:val="00293B5E"/>
    <w:rsid w:val="002A7748"/>
    <w:rsid w:val="002C3014"/>
    <w:rsid w:val="002D0EF8"/>
    <w:rsid w:val="002E162B"/>
    <w:rsid w:val="002E418D"/>
    <w:rsid w:val="00310337"/>
    <w:rsid w:val="003236BC"/>
    <w:rsid w:val="0032635D"/>
    <w:rsid w:val="00334131"/>
    <w:rsid w:val="00335C46"/>
    <w:rsid w:val="00336919"/>
    <w:rsid w:val="003926C8"/>
    <w:rsid w:val="003D7AF6"/>
    <w:rsid w:val="003F55A9"/>
    <w:rsid w:val="0041715E"/>
    <w:rsid w:val="004226B2"/>
    <w:rsid w:val="00426D50"/>
    <w:rsid w:val="00430D2F"/>
    <w:rsid w:val="00432B71"/>
    <w:rsid w:val="00436577"/>
    <w:rsid w:val="00450563"/>
    <w:rsid w:val="00455017"/>
    <w:rsid w:val="00465AB6"/>
    <w:rsid w:val="0046754C"/>
    <w:rsid w:val="004830D2"/>
    <w:rsid w:val="004A6A11"/>
    <w:rsid w:val="004B0453"/>
    <w:rsid w:val="004B5AA1"/>
    <w:rsid w:val="004B649D"/>
    <w:rsid w:val="004C3916"/>
    <w:rsid w:val="004C658B"/>
    <w:rsid w:val="004D0973"/>
    <w:rsid w:val="004D1351"/>
    <w:rsid w:val="004E004E"/>
    <w:rsid w:val="004E2FB5"/>
    <w:rsid w:val="004F2DB0"/>
    <w:rsid w:val="004F49AD"/>
    <w:rsid w:val="005104AB"/>
    <w:rsid w:val="00513AE9"/>
    <w:rsid w:val="00530213"/>
    <w:rsid w:val="0054460F"/>
    <w:rsid w:val="00552D2C"/>
    <w:rsid w:val="00555C54"/>
    <w:rsid w:val="00595708"/>
    <w:rsid w:val="005E203B"/>
    <w:rsid w:val="005E2F5E"/>
    <w:rsid w:val="005F1F42"/>
    <w:rsid w:val="005F505F"/>
    <w:rsid w:val="005F770A"/>
    <w:rsid w:val="00617DD9"/>
    <w:rsid w:val="00624E40"/>
    <w:rsid w:val="0063156B"/>
    <w:rsid w:val="00632D3A"/>
    <w:rsid w:val="006439E2"/>
    <w:rsid w:val="00647200"/>
    <w:rsid w:val="006501CC"/>
    <w:rsid w:val="00651DB6"/>
    <w:rsid w:val="00656B73"/>
    <w:rsid w:val="0066684D"/>
    <w:rsid w:val="006672AA"/>
    <w:rsid w:val="00680CA0"/>
    <w:rsid w:val="00683EA6"/>
    <w:rsid w:val="006905AB"/>
    <w:rsid w:val="00697833"/>
    <w:rsid w:val="006B603A"/>
    <w:rsid w:val="006B649D"/>
    <w:rsid w:val="006C1745"/>
    <w:rsid w:val="006E2DF3"/>
    <w:rsid w:val="006F73FF"/>
    <w:rsid w:val="00710390"/>
    <w:rsid w:val="00713915"/>
    <w:rsid w:val="007220D7"/>
    <w:rsid w:val="00736184"/>
    <w:rsid w:val="007421CE"/>
    <w:rsid w:val="0075643B"/>
    <w:rsid w:val="0076368E"/>
    <w:rsid w:val="007747A2"/>
    <w:rsid w:val="00785206"/>
    <w:rsid w:val="007A1277"/>
    <w:rsid w:val="007B47E6"/>
    <w:rsid w:val="007B497E"/>
    <w:rsid w:val="007B7655"/>
    <w:rsid w:val="007D608D"/>
    <w:rsid w:val="007F08FF"/>
    <w:rsid w:val="007F2775"/>
    <w:rsid w:val="007F70F6"/>
    <w:rsid w:val="008040A7"/>
    <w:rsid w:val="00821B7C"/>
    <w:rsid w:val="00836B15"/>
    <w:rsid w:val="0084160D"/>
    <w:rsid w:val="008425E5"/>
    <w:rsid w:val="008465E8"/>
    <w:rsid w:val="008622EC"/>
    <w:rsid w:val="00863A2B"/>
    <w:rsid w:val="00864E7E"/>
    <w:rsid w:val="00874840"/>
    <w:rsid w:val="00886A12"/>
    <w:rsid w:val="008906D5"/>
    <w:rsid w:val="0089131D"/>
    <w:rsid w:val="008A1635"/>
    <w:rsid w:val="008B32BE"/>
    <w:rsid w:val="008C3F1A"/>
    <w:rsid w:val="008D13FF"/>
    <w:rsid w:val="008E4147"/>
    <w:rsid w:val="008E492D"/>
    <w:rsid w:val="008F3C1B"/>
    <w:rsid w:val="008F4D73"/>
    <w:rsid w:val="00925F9C"/>
    <w:rsid w:val="009305C6"/>
    <w:rsid w:val="009628E6"/>
    <w:rsid w:val="00964699"/>
    <w:rsid w:val="00976C31"/>
    <w:rsid w:val="009C07DE"/>
    <w:rsid w:val="009C735C"/>
    <w:rsid w:val="009D384E"/>
    <w:rsid w:val="009E540D"/>
    <w:rsid w:val="009E79F2"/>
    <w:rsid w:val="00A03A47"/>
    <w:rsid w:val="00A25236"/>
    <w:rsid w:val="00A40821"/>
    <w:rsid w:val="00A66F37"/>
    <w:rsid w:val="00A733D8"/>
    <w:rsid w:val="00A736FB"/>
    <w:rsid w:val="00A7446C"/>
    <w:rsid w:val="00A816C8"/>
    <w:rsid w:val="00A8360C"/>
    <w:rsid w:val="00A84E88"/>
    <w:rsid w:val="00A8783A"/>
    <w:rsid w:val="00A9180C"/>
    <w:rsid w:val="00AA1428"/>
    <w:rsid w:val="00AA480A"/>
    <w:rsid w:val="00AC060E"/>
    <w:rsid w:val="00AD1F35"/>
    <w:rsid w:val="00AD7CC1"/>
    <w:rsid w:val="00AD7D53"/>
    <w:rsid w:val="00AF4ABE"/>
    <w:rsid w:val="00B126F6"/>
    <w:rsid w:val="00B21238"/>
    <w:rsid w:val="00B25A98"/>
    <w:rsid w:val="00B33286"/>
    <w:rsid w:val="00B34B9A"/>
    <w:rsid w:val="00B36E97"/>
    <w:rsid w:val="00B42D08"/>
    <w:rsid w:val="00B46C35"/>
    <w:rsid w:val="00B53159"/>
    <w:rsid w:val="00B56FB4"/>
    <w:rsid w:val="00B827D1"/>
    <w:rsid w:val="00B908E5"/>
    <w:rsid w:val="00BB2AE1"/>
    <w:rsid w:val="00BE0430"/>
    <w:rsid w:val="00C071AC"/>
    <w:rsid w:val="00C23E33"/>
    <w:rsid w:val="00C43055"/>
    <w:rsid w:val="00C46908"/>
    <w:rsid w:val="00C51E06"/>
    <w:rsid w:val="00C64872"/>
    <w:rsid w:val="00C83846"/>
    <w:rsid w:val="00C9134D"/>
    <w:rsid w:val="00C96B4E"/>
    <w:rsid w:val="00CA1B42"/>
    <w:rsid w:val="00CC5EEC"/>
    <w:rsid w:val="00CC6F30"/>
    <w:rsid w:val="00CD086C"/>
    <w:rsid w:val="00CD3CA0"/>
    <w:rsid w:val="00CE268D"/>
    <w:rsid w:val="00CE2F34"/>
    <w:rsid w:val="00CF384F"/>
    <w:rsid w:val="00D0301F"/>
    <w:rsid w:val="00D457D4"/>
    <w:rsid w:val="00D60AE6"/>
    <w:rsid w:val="00D774CA"/>
    <w:rsid w:val="00D7751D"/>
    <w:rsid w:val="00D86271"/>
    <w:rsid w:val="00DB0396"/>
    <w:rsid w:val="00DB4365"/>
    <w:rsid w:val="00DC483F"/>
    <w:rsid w:val="00DD613A"/>
    <w:rsid w:val="00DF0665"/>
    <w:rsid w:val="00E014EA"/>
    <w:rsid w:val="00E1350C"/>
    <w:rsid w:val="00E14BEE"/>
    <w:rsid w:val="00E335F0"/>
    <w:rsid w:val="00E413DA"/>
    <w:rsid w:val="00E61869"/>
    <w:rsid w:val="00E6752E"/>
    <w:rsid w:val="00E74F30"/>
    <w:rsid w:val="00E95670"/>
    <w:rsid w:val="00EE3D55"/>
    <w:rsid w:val="00EE45F1"/>
    <w:rsid w:val="00EF1CBA"/>
    <w:rsid w:val="00EF5CEC"/>
    <w:rsid w:val="00F03FCF"/>
    <w:rsid w:val="00F11308"/>
    <w:rsid w:val="00F30C5E"/>
    <w:rsid w:val="00F345F0"/>
    <w:rsid w:val="00F37379"/>
    <w:rsid w:val="00F40C03"/>
    <w:rsid w:val="00F41E40"/>
    <w:rsid w:val="00F5007A"/>
    <w:rsid w:val="00F63473"/>
    <w:rsid w:val="00F64FA8"/>
    <w:rsid w:val="00F66B6F"/>
    <w:rsid w:val="00F67C3E"/>
    <w:rsid w:val="00FC3331"/>
    <w:rsid w:val="00FD0DB0"/>
    <w:rsid w:val="00FD5429"/>
    <w:rsid w:val="00FF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5F0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5F0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g_Software%20II_2014_I\Clases%20de%20Teor&#237;a\Documentos%20Calidad%20-%20BN\Especificacion%20de%20Caso%20de%20Prueba(Doc%20Base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Especificacion de Caso de Prueba(Doc Base)</Template>
  <TotalTime>82</TotalTime>
  <Pages>12</Pages>
  <Words>1780</Words>
  <Characters>9792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Diseño del Caso de Prueba</vt:lpstr>
    </vt:vector>
  </TitlesOfParts>
  <Company>Banco de la Nación</Company>
  <LinksUpToDate>false</LinksUpToDate>
  <CharactersWithSpaces>11549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Diseño del Caso de Prueba</dc:title>
  <dc:subject>&lt;Nombre del Proyecto&gt;</dc:subject>
  <dc:creator>Luis Esteban Palacios Quichiz</dc:creator>
  <cp:lastModifiedBy>Windows User</cp:lastModifiedBy>
  <cp:revision>30</cp:revision>
  <cp:lastPrinted>2008-05-27T18:25:00Z</cp:lastPrinted>
  <dcterms:created xsi:type="dcterms:W3CDTF">2014-10-21T23:40:00Z</dcterms:created>
  <dcterms:modified xsi:type="dcterms:W3CDTF">2014-11-04T15:50:00Z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