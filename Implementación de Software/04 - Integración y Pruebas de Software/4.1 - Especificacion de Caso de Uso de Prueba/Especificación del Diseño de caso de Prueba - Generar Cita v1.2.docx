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E6" w:rsidRPr="00687275" w:rsidRDefault="00D60AE6" w:rsidP="00D60AE6">
      <w:pPr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7E612C" w:rsidP="00821B7C">
      <w:pPr>
        <w:pStyle w:val="Ttulo"/>
        <w:jc w:val="right"/>
        <w:rPr>
          <w:rFonts w:ascii="Berlin Sans FB" w:hAnsi="Berlin Sans FB"/>
          <w:lang w:val="es-PE"/>
        </w:rPr>
      </w:pPr>
      <w:r>
        <w:rPr>
          <w:rFonts w:ascii="Berlin Sans FB" w:hAnsi="Berlin Sans FB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6 Grupo" o:spid="_x0000_s1026" style="position:absolute;margin-left:16.8pt;margin-top:16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B0342E" w:rsidRPr="00B0342E" w:rsidRDefault="00B0342E" w:rsidP="00B0342E">
      <w:pPr>
        <w:rPr>
          <w:lang w:val="es-PE"/>
        </w:rPr>
      </w:pPr>
    </w:p>
    <w:p w:rsidR="00466EE8" w:rsidRDefault="00466EE8" w:rsidP="00466EE8">
      <w:pPr>
        <w:rPr>
          <w:rFonts w:ascii="Berlin Sans FB" w:hAnsi="Berlin Sans FB"/>
          <w:lang w:val="es-PE"/>
        </w:rPr>
      </w:pPr>
    </w:p>
    <w:p w:rsidR="00B0342E" w:rsidRPr="00687275" w:rsidRDefault="00B0342E" w:rsidP="00466EE8">
      <w:pPr>
        <w:rPr>
          <w:rFonts w:ascii="Berlin Sans FB" w:hAnsi="Berlin Sans FB"/>
          <w:lang w:val="es-PE"/>
        </w:rPr>
      </w:pPr>
    </w:p>
    <w:p w:rsidR="00466EE8" w:rsidRDefault="00466EE8" w:rsidP="00466EE8">
      <w:pPr>
        <w:rPr>
          <w:rFonts w:ascii="Berlin Sans FB" w:hAnsi="Berlin Sans FB"/>
          <w:lang w:val="es-PE"/>
        </w:rPr>
      </w:pPr>
    </w:p>
    <w:p w:rsidR="002C0A79" w:rsidRPr="00687275" w:rsidRDefault="002C0A79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18609E" w:rsidRDefault="00466EE8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8609E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Diseño de Caso de Prueba:</w:t>
      </w:r>
    </w:p>
    <w:p w:rsidR="00466EE8" w:rsidRPr="0018609E" w:rsidRDefault="00466EE8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8609E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Generar Cita</w:t>
      </w:r>
    </w:p>
    <w:p w:rsidR="00466EE8" w:rsidRPr="0018609E" w:rsidRDefault="00385891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8609E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1.2</w: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Default="00466EE8">
      <w:pPr>
        <w:pStyle w:val="Ttulo"/>
        <w:rPr>
          <w:rFonts w:ascii="Berlin Sans FB" w:hAnsi="Berlin Sans FB"/>
          <w:lang w:val="es-PE"/>
        </w:rPr>
      </w:pPr>
    </w:p>
    <w:p w:rsidR="00B0342E" w:rsidRPr="00B0342E" w:rsidRDefault="00B0342E" w:rsidP="00B0342E">
      <w:pPr>
        <w:rPr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6F73FF" w:rsidRDefault="006F73FF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Tabla de Contenidos</w:t>
      </w:r>
    </w:p>
    <w:p w:rsidR="00687275" w:rsidRPr="00687275" w:rsidRDefault="00687275" w:rsidP="00687275">
      <w:pPr>
        <w:rPr>
          <w:lang w:val="es-PE"/>
        </w:rPr>
      </w:pPr>
    </w:p>
    <w:p w:rsidR="00632D3A" w:rsidRPr="00687275" w:rsidRDefault="005E4EC6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lang w:val="es-PE"/>
        </w:rPr>
        <w:fldChar w:fldCharType="begin"/>
      </w:r>
      <w:r w:rsidR="006F73FF" w:rsidRPr="00687275">
        <w:rPr>
          <w:rFonts w:ascii="Berlin Sans FB" w:hAnsi="Berlin Sans FB" w:cs="Arial"/>
          <w:lang w:val="es-PE"/>
        </w:rPr>
        <w:instrText xml:space="preserve"> TOC \o "1-3" </w:instrText>
      </w:r>
      <w:r w:rsidRPr="00687275">
        <w:rPr>
          <w:rFonts w:ascii="Berlin Sans FB" w:hAnsi="Berlin Sans FB" w:cs="Arial"/>
          <w:lang w:val="es-PE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>1.</w:t>
      </w:r>
      <w:r w:rsidR="00632D3A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AD7D53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Generar Cita</w:t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_Toc389476701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5E4EC6"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_Toc389476702 \h </w:instrText>
      </w:r>
      <w:r w:rsidR="005E4EC6" w:rsidRPr="00687275">
        <w:rPr>
          <w:rFonts w:ascii="Berlin Sans FB" w:hAnsi="Berlin Sans FB"/>
          <w:noProof/>
          <w:sz w:val="24"/>
          <w:szCs w:val="24"/>
        </w:rPr>
      </w:r>
      <w:r w:rsidR="005E4EC6"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5E4EC6"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5E4EC6"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_Toc389476703 \h </w:instrText>
      </w:r>
      <w:r w:rsidR="005E4EC6" w:rsidRPr="00687275">
        <w:rPr>
          <w:rFonts w:ascii="Berlin Sans FB" w:hAnsi="Berlin Sans FB"/>
          <w:noProof/>
          <w:sz w:val="24"/>
          <w:szCs w:val="24"/>
        </w:rPr>
      </w:r>
      <w:r w:rsidR="005E4EC6"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5E4EC6"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41691F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MX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8D51C9">
        <w:rPr>
          <w:rFonts w:ascii="Berlin Sans FB" w:hAnsi="Berlin Sans FB"/>
          <w:noProof/>
          <w:sz w:val="24"/>
          <w:szCs w:val="24"/>
          <w:lang w:val="es-MX"/>
        </w:rPr>
        <w:t>4</w:t>
      </w:r>
    </w:p>
    <w:p w:rsidR="00632D3A" w:rsidRPr="00687275" w:rsidRDefault="00632D3A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Información de Casos de Prueba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CP1</w:t>
      </w:r>
      <w:r w:rsidR="009C735C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Flujo Base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CP2</w:t>
      </w:r>
      <w:r w:rsidR="00FC3992">
        <w:rPr>
          <w:rFonts w:ascii="Berlin Sans FB" w:hAnsi="Berlin Sans FB" w:cs="Arial"/>
          <w:sz w:val="24"/>
          <w:szCs w:val="24"/>
          <w:lang w:val="es-ES" w:eastAsia="es-ES"/>
        </w:rPr>
        <w:t>Paciente no Encontrado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687275" w:rsidRDefault="00632D3A">
      <w:pPr>
        <w:pStyle w:val="TDC3"/>
        <w:rPr>
          <w:rFonts w:ascii="Berlin Sans FB" w:hAnsi="Berlin Sans FB"/>
          <w:sz w:val="24"/>
          <w:szCs w:val="24"/>
          <w:lang w:val="es-MX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Pr="00687275" w:rsidRDefault="007B47E6" w:rsidP="007B47E6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8D51C9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CP3</w:t>
      </w:r>
      <w:r w:rsidR="00FC3992">
        <w:rPr>
          <w:rFonts w:ascii="Berlin Sans FB" w:hAnsi="Berlin Sans FB" w:cs="Arial"/>
          <w:sz w:val="24"/>
          <w:szCs w:val="24"/>
          <w:lang w:val="es-ES" w:eastAsia="es-ES"/>
        </w:rPr>
        <w:t>Odontólogo sin disponibilidad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FC3992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7B47E6" w:rsidRPr="00687275" w:rsidRDefault="008A3CEA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="007B47E6"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7B47E6"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Pr="00687275" w:rsidRDefault="008A3CEA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="007B47E6"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7B47E6"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Pr="00687275" w:rsidRDefault="008A3CEA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="007B47E6"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7B47E6" w:rsidRPr="00687275">
        <w:rPr>
          <w:rFonts w:ascii="Berlin Sans FB" w:hAnsi="Berlin Sans FB"/>
          <w:sz w:val="24"/>
          <w:szCs w:val="24"/>
          <w:lang w:val="es-MX"/>
        </w:rPr>
        <w:tab/>
      </w:r>
      <w:r w:rsidR="00FC3992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Default="008A3CEA" w:rsidP="007B47E6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="007B47E6"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7B47E6" w:rsidRPr="00687275">
        <w:rPr>
          <w:rFonts w:ascii="Berlin Sans FB" w:hAnsi="Berlin Sans FB"/>
          <w:lang w:val="es-MX"/>
        </w:rPr>
        <w:tab/>
      </w:r>
      <w:r w:rsidR="00FC3992" w:rsidRPr="00FC3992">
        <w:rPr>
          <w:rFonts w:ascii="Berlin Sans FB" w:hAnsi="Berlin Sans FB"/>
          <w:sz w:val="24"/>
          <w:szCs w:val="24"/>
          <w:lang w:val="es-MX"/>
        </w:rPr>
        <w:t>9</w:t>
      </w:r>
    </w:p>
    <w:p w:rsidR="008A3CEA" w:rsidRPr="00687275" w:rsidRDefault="008A3CEA" w:rsidP="008A3CE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2.4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8D51C9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CP4</w:t>
      </w:r>
      <w:r w:rsidR="008D51C9">
        <w:rPr>
          <w:rFonts w:ascii="Berlin Sans FB" w:hAnsi="Berlin Sans FB" w:cs="Arial"/>
          <w:sz w:val="24"/>
          <w:szCs w:val="24"/>
          <w:lang w:val="es-ES" w:eastAsia="es-ES"/>
        </w:rPr>
        <w:t>Código de cita no generada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8A3CEA" w:rsidRPr="00687275" w:rsidRDefault="008A3CEA" w:rsidP="008A3CE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9</w:t>
      </w:r>
    </w:p>
    <w:p w:rsidR="008A3CEA" w:rsidRPr="00687275" w:rsidRDefault="008A3CEA" w:rsidP="008A3CE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10</w:t>
      </w:r>
    </w:p>
    <w:p w:rsidR="008A3CEA" w:rsidRPr="00687275" w:rsidRDefault="008A3CEA" w:rsidP="008A3CE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10</w:t>
      </w:r>
    </w:p>
    <w:p w:rsidR="008A3CEA" w:rsidRDefault="008A3CEA" w:rsidP="008A3CEA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10</w:t>
      </w:r>
    </w:p>
    <w:p w:rsidR="008D51C9" w:rsidRPr="00687275" w:rsidRDefault="00BE5CFC" w:rsidP="008D51C9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2.5</w:t>
      </w:r>
      <w:r w:rsidR="008D51C9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8D51C9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CP5</w:t>
      </w:r>
      <w:r w:rsidR="008D51C9">
        <w:rPr>
          <w:rFonts w:ascii="Berlin Sans FB" w:hAnsi="Berlin Sans FB" w:cs="Arial"/>
          <w:sz w:val="24"/>
          <w:szCs w:val="24"/>
          <w:lang w:val="es-ES" w:eastAsia="es-ES"/>
        </w:rPr>
        <w:t>Cita no grabada</w:t>
      </w:r>
      <w:r w:rsidR="008D51C9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8D51C9">
        <w:rPr>
          <w:rFonts w:ascii="Berlin Sans FB" w:hAnsi="Berlin Sans FB"/>
          <w:noProof/>
          <w:sz w:val="24"/>
          <w:szCs w:val="24"/>
          <w:lang w:val="es-MX"/>
        </w:rPr>
        <w:t>10</w:t>
      </w:r>
    </w:p>
    <w:p w:rsidR="008D51C9" w:rsidRPr="00687275" w:rsidRDefault="008D51C9" w:rsidP="008D51C9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10</w:t>
      </w:r>
    </w:p>
    <w:p w:rsidR="008D51C9" w:rsidRPr="00687275" w:rsidRDefault="008D51C9" w:rsidP="008D51C9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10</w:t>
      </w:r>
    </w:p>
    <w:p w:rsidR="008D51C9" w:rsidRPr="00687275" w:rsidRDefault="008D51C9" w:rsidP="008D51C9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10</w:t>
      </w:r>
    </w:p>
    <w:p w:rsidR="008D51C9" w:rsidRDefault="008D51C9" w:rsidP="008D51C9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11</w:t>
      </w:r>
    </w:p>
    <w:p w:rsidR="00BE5CFC" w:rsidRPr="00687275" w:rsidRDefault="00BE5CFC" w:rsidP="00BE5CFC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2.6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CP6 Motivo de cita no ingresado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B70CB5">
        <w:rPr>
          <w:rFonts w:ascii="Berlin Sans FB" w:hAnsi="Berlin Sans FB"/>
          <w:noProof/>
          <w:sz w:val="24"/>
          <w:szCs w:val="24"/>
          <w:lang w:val="es-MX"/>
        </w:rPr>
        <w:t>11</w:t>
      </w:r>
    </w:p>
    <w:p w:rsidR="00BE5CFC" w:rsidRPr="00687275" w:rsidRDefault="00BE5CFC" w:rsidP="00BE5CFC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Pr="00687275">
        <w:rPr>
          <w:rFonts w:ascii="Berlin Sans FB" w:hAnsi="Berlin Sans FB" w:cs="Arial"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B70CB5">
        <w:rPr>
          <w:rFonts w:ascii="Berlin Sans FB" w:hAnsi="Berlin Sans FB"/>
          <w:sz w:val="24"/>
          <w:szCs w:val="24"/>
          <w:lang w:val="es-MX"/>
        </w:rPr>
        <w:t>11</w:t>
      </w:r>
    </w:p>
    <w:p w:rsidR="00BE5CFC" w:rsidRPr="00687275" w:rsidRDefault="00BE5CFC" w:rsidP="00BE5CFC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Pr="00687275">
        <w:rPr>
          <w:rFonts w:ascii="Berlin Sans FB" w:hAnsi="Berlin Sans FB" w:cs="Arial"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B70CB5">
        <w:rPr>
          <w:rFonts w:ascii="Berlin Sans FB" w:hAnsi="Berlin Sans FB"/>
          <w:sz w:val="24"/>
          <w:szCs w:val="24"/>
          <w:lang w:val="es-MX"/>
        </w:rPr>
        <w:t>11</w:t>
      </w:r>
    </w:p>
    <w:p w:rsidR="00BE5CFC" w:rsidRPr="00687275" w:rsidRDefault="00B70CB5" w:rsidP="00BE5CFC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E5CFC" w:rsidRPr="00687275">
        <w:rPr>
          <w:rFonts w:ascii="Berlin Sans FB" w:hAnsi="Berlin Sans FB" w:cs="Arial"/>
          <w:sz w:val="24"/>
          <w:szCs w:val="24"/>
          <w:lang w:val="es-PE"/>
        </w:rPr>
        <w:t>.3</w:t>
      </w:r>
      <w:r w:rsidR="00BE5CFC"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E5CFC"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E5CFC" w:rsidRPr="00687275">
        <w:rPr>
          <w:rFonts w:ascii="Berlin Sans FB" w:hAnsi="Berlin Sans FB"/>
          <w:sz w:val="24"/>
          <w:szCs w:val="24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11</w:t>
      </w:r>
    </w:p>
    <w:p w:rsidR="00BE5CFC" w:rsidRPr="00687275" w:rsidRDefault="00B70CB5" w:rsidP="00BE5CFC">
      <w:pPr>
        <w:pStyle w:val="TDC3"/>
        <w:rPr>
          <w:rFonts w:ascii="Berlin Sans FB" w:hAnsi="Berlin Sans FB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E5CFC" w:rsidRPr="00687275">
        <w:rPr>
          <w:rFonts w:ascii="Berlin Sans FB" w:hAnsi="Berlin Sans FB" w:cs="Arial"/>
          <w:sz w:val="24"/>
          <w:szCs w:val="24"/>
          <w:lang w:val="es-PE"/>
        </w:rPr>
        <w:t>.4</w:t>
      </w:r>
      <w:r w:rsidR="00BE5CFC"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E5CFC"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E5CFC" w:rsidRPr="00687275">
        <w:rPr>
          <w:rFonts w:ascii="Berlin Sans FB" w:hAnsi="Berlin Sans FB"/>
          <w:lang w:val="es-MX"/>
        </w:rPr>
        <w:tab/>
      </w:r>
      <w:r>
        <w:rPr>
          <w:rFonts w:ascii="Berlin Sans FB" w:hAnsi="Berlin Sans FB"/>
          <w:sz w:val="24"/>
          <w:szCs w:val="24"/>
          <w:lang w:val="es-MX"/>
        </w:rPr>
        <w:t>12</w:t>
      </w:r>
    </w:p>
    <w:p w:rsidR="00BE5CFC" w:rsidRPr="00BE5CFC" w:rsidRDefault="00BE5CFC" w:rsidP="00BE5CFC">
      <w:pPr>
        <w:rPr>
          <w:lang w:val="es-MX"/>
        </w:rPr>
      </w:pPr>
    </w:p>
    <w:p w:rsidR="008D51C9" w:rsidRPr="008D51C9" w:rsidRDefault="008D51C9" w:rsidP="008D51C9">
      <w:pPr>
        <w:rPr>
          <w:lang w:val="es-MX"/>
        </w:rPr>
      </w:pPr>
    </w:p>
    <w:p w:rsidR="008A3CEA" w:rsidRPr="008A3CEA" w:rsidRDefault="008A3CEA" w:rsidP="008A3CEA">
      <w:pPr>
        <w:rPr>
          <w:lang w:val="es-MX"/>
        </w:rPr>
      </w:pPr>
    </w:p>
    <w:p w:rsidR="007B47E6" w:rsidRPr="00687275" w:rsidRDefault="007B47E6" w:rsidP="007B47E6">
      <w:pPr>
        <w:rPr>
          <w:rFonts w:ascii="Berlin Sans FB" w:hAnsi="Berlin Sans FB"/>
          <w:lang w:val="es-MX"/>
        </w:rPr>
      </w:pPr>
    </w:p>
    <w:p w:rsidR="007B47E6" w:rsidRPr="00687275" w:rsidRDefault="007B47E6" w:rsidP="007B47E6">
      <w:pPr>
        <w:rPr>
          <w:rFonts w:ascii="Berlin Sans FB" w:eastAsiaTheme="minorEastAsia" w:hAnsi="Berlin Sans FB"/>
          <w:lang w:val="es-MX"/>
        </w:rPr>
      </w:pPr>
    </w:p>
    <w:p w:rsidR="002C0A79" w:rsidRDefault="005E4EC6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  <w:r w:rsidRPr="00687275">
        <w:rPr>
          <w:rFonts w:ascii="Berlin Sans FB" w:hAnsi="Berlin Sans FB" w:cs="Arial"/>
          <w:b w:val="0"/>
          <w:lang w:val="es-PE"/>
        </w:rPr>
        <w:fldChar w:fldCharType="end"/>
      </w:r>
    </w:p>
    <w:p w:rsidR="002C0A79" w:rsidRDefault="002C0A79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6F73FF" w:rsidRPr="00687275" w:rsidRDefault="00D315C1" w:rsidP="00AC333E">
      <w:pPr>
        <w:pStyle w:val="Ttulo"/>
        <w:tabs>
          <w:tab w:val="right" w:pos="8789"/>
        </w:tabs>
        <w:rPr>
          <w:rFonts w:ascii="Berlin Sans FB" w:hAnsi="Berlin Sans FB"/>
          <w:lang w:val="es-PE"/>
        </w:rPr>
      </w:pPr>
      <w:fldSimple w:instr=" TITLE  \* MERGEFORMAT ">
        <w:r w:rsidR="00F03FCF" w:rsidRPr="00687275">
          <w:rPr>
            <w:rFonts w:ascii="Berlin Sans FB" w:hAnsi="Berlin Sans FB"/>
            <w:lang w:val="es-PE"/>
          </w:rPr>
          <w:t>Especificación de Diseño del Caso de Prueba</w:t>
        </w:r>
      </w:fldSimple>
    </w:p>
    <w:p w:rsidR="00624E40" w:rsidRPr="00687275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ab/>
      </w:r>
    </w:p>
    <w:p w:rsidR="008D13FF" w:rsidRPr="00687275" w:rsidRDefault="00617DD9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bookmarkStart w:id="0" w:name="_Toc389476701"/>
      <w:r w:rsidRPr="00687275">
        <w:rPr>
          <w:rFonts w:ascii="Berlin Sans FB" w:hAnsi="Berlin Sans FB"/>
          <w:lang w:val="es-PE"/>
        </w:rPr>
        <w:t>Casos de Pru</w:t>
      </w:r>
      <w:bookmarkStart w:id="1" w:name="_GoBack"/>
      <w:bookmarkEnd w:id="1"/>
      <w:r w:rsidRPr="00687275">
        <w:rPr>
          <w:rFonts w:ascii="Berlin Sans FB" w:hAnsi="Berlin Sans FB"/>
          <w:lang w:val="es-PE"/>
        </w:rPr>
        <w:t xml:space="preserve">eba para el CU </w:t>
      </w:r>
      <w:bookmarkEnd w:id="0"/>
      <w:r w:rsidR="00AD7D53" w:rsidRPr="00687275">
        <w:rPr>
          <w:rFonts w:ascii="Berlin Sans FB" w:hAnsi="Berlin Sans FB"/>
          <w:color w:val="000000" w:themeColor="text1"/>
          <w:lang w:val="es-PE"/>
        </w:rPr>
        <w:t>Generar Cita</w:t>
      </w:r>
    </w:p>
    <w:p w:rsidR="002E162B" w:rsidRPr="00687275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2" w:name="_Toc389476702"/>
      <w:r w:rsidRPr="00687275">
        <w:rPr>
          <w:rFonts w:ascii="Berlin Sans FB" w:hAnsi="Berlin Sans FB"/>
          <w:sz w:val="24"/>
          <w:lang w:val="es-PE"/>
        </w:rPr>
        <w:t>Descripción</w:t>
      </w:r>
      <w:bookmarkEnd w:id="2"/>
    </w:p>
    <w:p w:rsidR="0004002D" w:rsidRPr="00434FC2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434FC2">
        <w:rPr>
          <w:rFonts w:ascii="Berlin Sans FB" w:hAnsi="Berlin Sans FB" w:cs="Arial"/>
          <w:sz w:val="24"/>
          <w:szCs w:val="24"/>
          <w:lang w:val="es-PE"/>
        </w:rPr>
        <w:t>realizadas sobre el Caso de Uso Generar Cita</w:t>
      </w:r>
    </w:p>
    <w:p w:rsidR="00680CA0" w:rsidRPr="00687275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3" w:name="_Toc389476703"/>
      <w:r w:rsidRPr="00687275">
        <w:rPr>
          <w:rFonts w:ascii="Berlin Sans FB" w:hAnsi="Berlin Sans FB"/>
          <w:sz w:val="24"/>
          <w:lang w:val="es-PE"/>
        </w:rPr>
        <w:t>Diagrama de flujos</w:t>
      </w:r>
      <w:bookmarkEnd w:id="3"/>
    </w:p>
    <w:p w:rsidR="0004002D" w:rsidRPr="00434FC2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434FC2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s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Prueba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:rsidR="00713915" w:rsidRPr="00687275" w:rsidRDefault="009F610C" w:rsidP="00617DD9">
      <w:pPr>
        <w:ind w:left="720"/>
        <w:jc w:val="both"/>
        <w:rPr>
          <w:rFonts w:ascii="Berlin Sans FB" w:hAnsi="Berlin Sans FB" w:cs="Arial"/>
          <w:lang w:val="es-PE"/>
        </w:rPr>
      </w:pPr>
      <w:r w:rsidRPr="009F610C">
        <w:rPr>
          <w:rFonts w:ascii="Berlin Sans FB" w:hAnsi="Berlin Sans FB" w:cs="Arial"/>
          <w:noProof/>
          <w:lang w:val="es-ES" w:eastAsia="es-ES"/>
        </w:rPr>
        <w:drawing>
          <wp:inline distT="0" distB="0" distL="0" distR="0">
            <wp:extent cx="5579745" cy="6324600"/>
            <wp:effectExtent l="0" t="0" r="1905" b="0"/>
            <wp:docPr id="3" name="Imagen 3" descr="C:\Users\home\Documents\Universidad\SW2\Proyecto\CASOS DE PRUEBA 2014-1\GrafoGenerarCita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cuments\Universidad\SW2\Proyecto\CASOS DE PRUEBA 2014-1\GrafoGenerarCita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28" cy="63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5E" w:rsidRPr="00687275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41715E" w:rsidRPr="00687275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1E6823" w:rsidRPr="00687275" w:rsidRDefault="001E6823" w:rsidP="001E6823">
      <w:pPr>
        <w:pStyle w:val="Prrafodelista"/>
        <w:jc w:val="both"/>
        <w:rPr>
          <w:rFonts w:ascii="Berlin Sans FB" w:hAnsi="Berlin Sans FB" w:cs="Arial"/>
          <w:b/>
          <w:szCs w:val="22"/>
          <w:lang w:val="es-MX"/>
        </w:rPr>
      </w:pP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Aristas y Nodos:</w:t>
      </w:r>
    </w:p>
    <w:p w:rsidR="001E6823" w:rsidRPr="00434FC2" w:rsidRDefault="006E0D26" w:rsidP="00434FC2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V (G) = A – N + 2 = 19 – 15 +2 = 6</w:t>
      </w:r>
      <w:r w:rsidR="001E6823" w:rsidRPr="00434FC2">
        <w:rPr>
          <w:rFonts w:ascii="Berlin Sans FB" w:hAnsi="Berlin Sans FB" w:cs="Arial"/>
          <w:sz w:val="24"/>
          <w:szCs w:val="24"/>
          <w:lang w:val="es-PE"/>
        </w:rPr>
        <w:t xml:space="preserve"> (No se cuentan la arista de Inicio y fin)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regiones:</w:t>
      </w:r>
    </w:p>
    <w:p w:rsidR="001E6823" w:rsidRPr="00434FC2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6E0D26">
        <w:rPr>
          <w:rFonts w:ascii="Berlin Sans FB" w:hAnsi="Berlin Sans FB" w:cs="Arial"/>
          <w:sz w:val="24"/>
          <w:szCs w:val="24"/>
          <w:lang w:val="es-MX"/>
        </w:rPr>
        <w:t>5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6E0D26">
        <w:rPr>
          <w:rFonts w:ascii="Berlin Sans FB" w:hAnsi="Berlin Sans FB" w:cs="Arial"/>
          <w:sz w:val="24"/>
          <w:szCs w:val="24"/>
          <w:lang w:val="es-MX"/>
        </w:rPr>
        <w:t>6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Nodos Predicados:</w:t>
      </w:r>
    </w:p>
    <w:p w:rsidR="001E6823" w:rsidRPr="00434FC2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6E0D26">
        <w:rPr>
          <w:rFonts w:ascii="Berlin Sans FB" w:hAnsi="Berlin Sans FB" w:cs="Arial"/>
          <w:sz w:val="24"/>
          <w:szCs w:val="24"/>
          <w:lang w:val="es-MX"/>
        </w:rPr>
        <w:t>5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6E0D26">
        <w:rPr>
          <w:rFonts w:ascii="Berlin Sans FB" w:hAnsi="Berlin Sans FB" w:cs="Arial"/>
          <w:sz w:val="24"/>
          <w:szCs w:val="24"/>
          <w:lang w:val="es-MX"/>
        </w:rPr>
        <w:t>6</w:t>
      </w:r>
    </w:p>
    <w:p w:rsidR="001E6823" w:rsidRPr="00687275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:rsidR="0004002D" w:rsidRPr="00687275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434FC2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434FC2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434FC2" w:rsidRDefault="006E0D26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6</w:t>
            </w:r>
          </w:p>
        </w:tc>
      </w:tr>
    </w:tbl>
    <w:p w:rsidR="008F4D73" w:rsidRPr="00687275" w:rsidRDefault="008F4D73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1E6823" w:rsidRPr="00687275" w:rsidRDefault="001E6823" w:rsidP="0043657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680CA0" w:rsidRPr="00687275" w:rsidRDefault="00680CA0" w:rsidP="00680CA0">
      <w:pPr>
        <w:pStyle w:val="Ttulo2"/>
        <w:rPr>
          <w:rFonts w:ascii="Berlin Sans FB" w:hAnsi="Berlin Sans FB"/>
          <w:sz w:val="24"/>
          <w:lang w:val="es-PE"/>
        </w:rPr>
      </w:pPr>
      <w:bookmarkStart w:id="4" w:name="_Toc389476704"/>
      <w:r w:rsidRPr="00687275">
        <w:rPr>
          <w:rFonts w:ascii="Berlin Sans FB" w:hAnsi="Berlin Sans FB"/>
          <w:sz w:val="24"/>
          <w:lang w:val="es-PE"/>
        </w:rPr>
        <w:t>Tabla de Casos de Prueba (Escenarios)</w:t>
      </w:r>
      <w:bookmarkEnd w:id="4"/>
    </w:p>
    <w:p w:rsidR="00886A12" w:rsidRPr="00687275" w:rsidRDefault="00886A12" w:rsidP="00886A1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2835"/>
      </w:tblGrid>
      <w:tr w:rsidR="004226B2" w:rsidRPr="00434FC2">
        <w:trPr>
          <w:trHeight w:val="249"/>
        </w:trPr>
        <w:tc>
          <w:tcPr>
            <w:tcW w:w="1373" w:type="dxa"/>
            <w:shd w:val="clear" w:color="auto" w:fill="E6E6E6"/>
          </w:tcPr>
          <w:p w:rsidR="004226B2" w:rsidRPr="00434FC2" w:rsidRDefault="00C51E0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</w:t>
            </w:r>
            <w:r w:rsidR="004226B2"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prueba</w:t>
            </w: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No.</w:t>
            </w:r>
          </w:p>
        </w:tc>
        <w:tc>
          <w:tcPr>
            <w:tcW w:w="4252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4226B2" w:rsidRPr="00434FC2" w:rsidTr="007A1277">
        <w:trPr>
          <w:trHeight w:val="321"/>
        </w:trPr>
        <w:tc>
          <w:tcPr>
            <w:tcW w:w="1373" w:type="dxa"/>
          </w:tcPr>
          <w:p w:rsidR="003D7AF6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4252" w:type="dxa"/>
          </w:tcPr>
          <w:p w:rsidR="004226B2" w:rsidRPr="00434FC2" w:rsidRDefault="001E6823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Flujo Base</w:t>
            </w:r>
          </w:p>
          <w:p w:rsidR="003D7AF6" w:rsidRPr="00434FC2" w:rsidRDefault="003D7AF6" w:rsidP="00C46908">
            <w:pPr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</w:p>
        </w:tc>
        <w:tc>
          <w:tcPr>
            <w:tcW w:w="2835" w:type="dxa"/>
          </w:tcPr>
          <w:p w:rsidR="003D7AF6" w:rsidRPr="00434FC2" w:rsidRDefault="00D06225" w:rsidP="00A84E88">
            <w:pPr>
              <w:jc w:val="both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Incio-</w:t>
            </w:r>
            <w:r w:rsidR="001E6823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1-2-3-4-5-6-7-8-9-10-11-12</w:t>
            </w:r>
            <w:r w:rsidR="002D0EF8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-13-14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 w:rsidR="00EB0CBB">
              <w:rPr>
                <w:rFonts w:ascii="Berlin Sans FB" w:hAnsi="Berlin Sans FB" w:cs="Arial"/>
                <w:sz w:val="24"/>
                <w:szCs w:val="24"/>
                <w:lang w:val="es-PE"/>
              </w:rPr>
              <w:t>15-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4226B2" w:rsidRPr="00434FC2">
        <w:trPr>
          <w:trHeight w:val="249"/>
        </w:trPr>
        <w:tc>
          <w:tcPr>
            <w:tcW w:w="1373" w:type="dxa"/>
          </w:tcPr>
          <w:p w:rsidR="004226B2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4252" w:type="dxa"/>
          </w:tcPr>
          <w:p w:rsidR="004226B2" w:rsidRPr="00434FC2" w:rsidRDefault="0093240F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no Encontrado</w:t>
            </w:r>
          </w:p>
        </w:tc>
        <w:tc>
          <w:tcPr>
            <w:tcW w:w="2835" w:type="dxa"/>
          </w:tcPr>
          <w:p w:rsidR="004226B2" w:rsidRPr="00434FC2" w:rsidRDefault="00D06225" w:rsidP="00B70CB5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</w:t>
            </w:r>
            <w:r w:rsidR="00B70CB5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3-4</w:t>
            </w:r>
            <w:r w:rsidR="00B70CB5" w:rsidRPr="00B70CB5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-5</w:t>
            </w:r>
            <w:r w:rsidR="00B70CB5">
              <w:rPr>
                <w:rFonts w:ascii="Berlin Sans FB" w:hAnsi="Berlin Sans FB" w:cs="Arial"/>
                <w:sz w:val="24"/>
                <w:szCs w:val="24"/>
                <w:lang w:val="es-PE"/>
              </w:rPr>
              <w:t>-6-</w:t>
            </w:r>
            <w:r w:rsidR="00DB0396" w:rsidRPr="00B70CB5">
              <w:rPr>
                <w:rFonts w:ascii="Berlin Sans FB" w:hAnsi="Berlin Sans FB" w:cs="Arial"/>
                <w:sz w:val="24"/>
                <w:szCs w:val="24"/>
                <w:lang w:val="es-PE"/>
              </w:rPr>
              <w:t>7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-8-9-10-11-12</w:t>
            </w:r>
            <w:r w:rsidR="002D0EF8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-13-14</w:t>
            </w:r>
            <w:r w:rsidR="00EB0CBB">
              <w:rPr>
                <w:rFonts w:ascii="Berlin Sans FB" w:hAnsi="Berlin Sans FB" w:cs="Arial"/>
                <w:sz w:val="24"/>
                <w:szCs w:val="24"/>
                <w:lang w:val="es-PE"/>
              </w:rPr>
              <w:t>-15-Fin</w:t>
            </w:r>
          </w:p>
        </w:tc>
      </w:tr>
      <w:tr w:rsidR="002D0EF8" w:rsidRPr="00434FC2">
        <w:trPr>
          <w:trHeight w:val="249"/>
        </w:trPr>
        <w:tc>
          <w:tcPr>
            <w:tcW w:w="1373" w:type="dxa"/>
          </w:tcPr>
          <w:p w:rsidR="002D0EF8" w:rsidRPr="00434FC2" w:rsidRDefault="002D0EF8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4252" w:type="dxa"/>
          </w:tcPr>
          <w:p w:rsidR="002D0EF8" w:rsidRPr="00434FC2" w:rsidRDefault="0093240F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Odontólogo sin disponibilidad</w:t>
            </w:r>
          </w:p>
        </w:tc>
        <w:tc>
          <w:tcPr>
            <w:tcW w:w="2835" w:type="dxa"/>
          </w:tcPr>
          <w:p w:rsidR="002D0EF8" w:rsidRPr="00434FC2" w:rsidRDefault="00EB0CBB" w:rsidP="00016363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2D0EF8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</w:t>
            </w:r>
            <w:r w:rsidR="002D0EF8" w:rsidRPr="00016363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8</w:t>
            </w:r>
            <w:r w:rsidR="002D0EF8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 w:rsidRPr="00EB0CBB"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Fin</w:t>
            </w:r>
          </w:p>
        </w:tc>
      </w:tr>
      <w:tr w:rsidR="00EB0CBB" w:rsidRPr="00434FC2">
        <w:trPr>
          <w:trHeight w:val="249"/>
        </w:trPr>
        <w:tc>
          <w:tcPr>
            <w:tcW w:w="1373" w:type="dxa"/>
          </w:tcPr>
          <w:p w:rsidR="00EB0CBB" w:rsidRPr="00434FC2" w:rsidRDefault="00EB0CBB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4252" w:type="dxa"/>
          </w:tcPr>
          <w:p w:rsidR="00EB0CBB" w:rsidRPr="00434FC2" w:rsidRDefault="0093240F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Código de cita no generada</w:t>
            </w:r>
          </w:p>
        </w:tc>
        <w:tc>
          <w:tcPr>
            <w:tcW w:w="2835" w:type="dxa"/>
          </w:tcPr>
          <w:p w:rsidR="00EB0CBB" w:rsidRDefault="00EB0CBB" w:rsidP="00EB0CBB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Inicio-1-2-3-4-5-6-7-8-9-10-11-</w:t>
            </w:r>
            <w:r w:rsidRPr="00EB0CBB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12-11-12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-13-14-15-Fin</w:t>
            </w:r>
          </w:p>
        </w:tc>
      </w:tr>
      <w:tr w:rsidR="00EB0CBB" w:rsidRPr="00434FC2">
        <w:trPr>
          <w:trHeight w:val="249"/>
        </w:trPr>
        <w:tc>
          <w:tcPr>
            <w:tcW w:w="1373" w:type="dxa"/>
          </w:tcPr>
          <w:p w:rsidR="00EB0CBB" w:rsidRDefault="00EB0CBB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CP5</w:t>
            </w:r>
          </w:p>
        </w:tc>
        <w:tc>
          <w:tcPr>
            <w:tcW w:w="4252" w:type="dxa"/>
          </w:tcPr>
          <w:p w:rsidR="00EB0CBB" w:rsidRDefault="0093240F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 no grabada</w:t>
            </w:r>
          </w:p>
        </w:tc>
        <w:tc>
          <w:tcPr>
            <w:tcW w:w="2835" w:type="dxa"/>
          </w:tcPr>
          <w:p w:rsidR="00EB0CBB" w:rsidRDefault="00EB0CBB" w:rsidP="00EB0CBB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Inicio-1-2-3-4-5-6-7-8-9-10-11-12-</w:t>
            </w:r>
            <w:r w:rsidRPr="00EB0CBB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13-11-12-13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-14-15-Fin</w:t>
            </w:r>
          </w:p>
        </w:tc>
      </w:tr>
      <w:tr w:rsidR="006E0D26" w:rsidRPr="006E0D26">
        <w:trPr>
          <w:trHeight w:val="249"/>
        </w:trPr>
        <w:tc>
          <w:tcPr>
            <w:tcW w:w="1373" w:type="dxa"/>
          </w:tcPr>
          <w:p w:rsidR="006E0D26" w:rsidRDefault="006E0D26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CP6</w:t>
            </w:r>
          </w:p>
        </w:tc>
        <w:tc>
          <w:tcPr>
            <w:tcW w:w="4252" w:type="dxa"/>
          </w:tcPr>
          <w:p w:rsidR="006E0D26" w:rsidRDefault="006E0D26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Motivo de Cita no ingresado</w:t>
            </w:r>
          </w:p>
        </w:tc>
        <w:tc>
          <w:tcPr>
            <w:tcW w:w="2835" w:type="dxa"/>
          </w:tcPr>
          <w:p w:rsidR="006E0D26" w:rsidRDefault="006E0D26" w:rsidP="006E0D26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Inicio-1-2-3-4-5-6-7-8-9-10-</w:t>
            </w:r>
            <w:r w:rsidRPr="006E0D26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11-10-11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-12-13-14-15-Fin</w:t>
            </w:r>
          </w:p>
        </w:tc>
      </w:tr>
    </w:tbl>
    <w:p w:rsidR="002921F9" w:rsidRPr="00687275" w:rsidRDefault="002921F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434FC2" w:rsidRPr="00687275" w:rsidRDefault="00434FC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0602E7" w:rsidRPr="00434FC2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1.3.1. Identificación de Condiciones de Entrada</w:t>
      </w:r>
    </w:p>
    <w:p w:rsidR="00886A12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1006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850"/>
        <w:gridCol w:w="1559"/>
        <w:gridCol w:w="993"/>
        <w:gridCol w:w="1276"/>
        <w:gridCol w:w="2551"/>
      </w:tblGrid>
      <w:tr w:rsidR="0041691F" w:rsidRPr="00434FC2" w:rsidTr="0009443C">
        <w:trPr>
          <w:trHeight w:val="244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ID CP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Escenario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09443C" w:rsidRPr="00434FC2" w:rsidTr="0009443C">
        <w:trPr>
          <w:trHeight w:val="610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Buscar Odontólogo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Motivo de Cita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Código de Cita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Mensaje</w:t>
            </w:r>
          </w:p>
        </w:tc>
      </w:tr>
      <w:tr w:rsidR="0009443C" w:rsidRPr="00D06225" w:rsidTr="0009443C">
        <w:trPr>
          <w:trHeight w:val="41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  <w:t>Flujo Base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proofErr w:type="spellStart"/>
            <w:r w:rsidRPr="00C06D1C">
              <w:rPr>
                <w:rFonts w:ascii="Berlin Sans FB" w:hAnsi="Berlin Sans FB" w:cs="Arial"/>
                <w:sz w:val="24"/>
                <w:szCs w:val="24"/>
              </w:rPr>
              <w:t>Citageneradasatisfactoriamente</w:t>
            </w:r>
            <w:proofErr w:type="spellEnd"/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  <w:p w:rsidR="0009443C" w:rsidRPr="00434FC2" w:rsidRDefault="0009443C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</w:tr>
      <w:tr w:rsidR="0009443C" w:rsidRPr="00434FC2" w:rsidTr="0009443C">
        <w:trPr>
          <w:trHeight w:val="41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no Encontrado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”Paciente no encontrado”</w:t>
            </w:r>
          </w:p>
        </w:tc>
      </w:tr>
      <w:tr w:rsidR="0009443C" w:rsidRPr="00D06225" w:rsidTr="0009443C">
        <w:trPr>
          <w:trHeight w:val="41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09443C" w:rsidRPr="00434FC2" w:rsidRDefault="0009443C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Odontólogo sin disponibilidad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“No hay odontólogos disponibles”</w:t>
            </w:r>
          </w:p>
        </w:tc>
      </w:tr>
      <w:tr w:rsidR="0009443C" w:rsidRPr="00086A3B" w:rsidTr="0009443C">
        <w:trPr>
          <w:trHeight w:val="41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Código de cita no generada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Pr="00434FC2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Código de cita no generado,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09443C" w:rsidRPr="00086A3B" w:rsidTr="0009443C">
        <w:trPr>
          <w:trHeight w:val="41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Cita no grabada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Cita no grabada,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09443C" w:rsidRPr="00086A3B" w:rsidTr="006E0D26">
        <w:trPr>
          <w:trHeight w:val="41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Motivo de Cita no ingresado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43C" w:rsidRDefault="0009443C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“No se ingresó un motivo de cita”</w:t>
            </w:r>
          </w:p>
        </w:tc>
      </w:tr>
    </w:tbl>
    <w:p w:rsidR="000602E7" w:rsidRPr="00687275" w:rsidRDefault="000602E7" w:rsidP="000602E7">
      <w:pPr>
        <w:widowControl/>
        <w:spacing w:before="120" w:after="240" w:line="240" w:lineRule="auto"/>
        <w:jc w:val="center"/>
        <w:rPr>
          <w:rFonts w:ascii="Berlin Sans FB" w:hAnsi="Berlin Sans FB" w:cs="Arial"/>
          <w:b/>
          <w:bCs/>
          <w:lang w:val="es-ES_tradnl" w:eastAsia="es-ES"/>
        </w:rPr>
      </w:pPr>
      <w:r w:rsidRPr="00687275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:rsidR="007747A2" w:rsidRPr="00687275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lang w:val="es-PE"/>
        </w:rPr>
        <w:br w:type="page"/>
      </w:r>
    </w:p>
    <w:p w:rsidR="007747A2" w:rsidRPr="00687275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687275" w:rsidSect="00687275">
          <w:headerReference w:type="default" r:id="rId11"/>
          <w:footerReference w:type="default" r:id="rId12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:rsidR="000602E7" w:rsidRPr="00434FC2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1.3.2. Definir clases de equivalencia</w:t>
      </w:r>
    </w:p>
    <w:p w:rsidR="007747A2" w:rsidRPr="00687275" w:rsidRDefault="007747A2" w:rsidP="008425E5">
      <w:pPr>
        <w:jc w:val="both"/>
        <w:rPr>
          <w:rFonts w:ascii="Berlin Sans FB" w:hAnsi="Berlin Sans FB" w:cs="Arial"/>
          <w:lang w:val="es-PE"/>
        </w:rPr>
      </w:pPr>
    </w:p>
    <w:tbl>
      <w:tblPr>
        <w:tblpPr w:leftFromText="141" w:rightFromText="141" w:vertAnchor="page" w:horzAnchor="margin" w:tblpY="2146"/>
        <w:tblW w:w="140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34"/>
        <w:gridCol w:w="1705"/>
        <w:gridCol w:w="3534"/>
        <w:gridCol w:w="1083"/>
        <w:gridCol w:w="3762"/>
        <w:gridCol w:w="1237"/>
      </w:tblGrid>
      <w:tr w:rsidR="008425E5" w:rsidRPr="00687275" w:rsidTr="008425E5">
        <w:trPr>
          <w:trHeight w:val="227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Sec.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Condición de Entrada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Tipo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8425E5" w:rsidRPr="00687275" w:rsidTr="008425E5">
        <w:trPr>
          <w:trHeight w:val="227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</w:tr>
      <w:tr w:rsidR="008B32BE" w:rsidRPr="00687275" w:rsidTr="008B32BE">
        <w:trPr>
          <w:trHeight w:val="190"/>
        </w:trPr>
        <w:tc>
          <w:tcPr>
            <w:tcW w:w="7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DNI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numérico de </w:t>
            </w:r>
            <w:r w:rsidR="00C274ED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8</w:t>
            </w: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0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:rsidR="008B32BE" w:rsidRPr="00434FC2" w:rsidRDefault="008B32BE" w:rsidP="008425E5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B32BE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B32BE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432B71" w:rsidRPr="00687275" w:rsidTr="008425E5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9D7006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de 5</w:t>
            </w:r>
            <w:r w:rsidR="00432B71"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ENV&lt;02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32B71" w:rsidRPr="00687275" w:rsidTr="008B32BE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9D7006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de 5</w:t>
            </w:r>
            <w:r w:rsidR="00432B71"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32B71" w:rsidRPr="00687275" w:rsidTr="00086A3B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existente en la base de datos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ENV&lt;04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086A3B" w:rsidRPr="00086A3B" w:rsidTr="00086A3B">
        <w:trPr>
          <w:trHeight w:val="210"/>
        </w:trPr>
        <w:tc>
          <w:tcPr>
            <w:tcW w:w="7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3B" w:rsidRPr="00434FC2" w:rsidRDefault="00086A3B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3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86A3B" w:rsidRPr="00434FC2" w:rsidRDefault="00086A3B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Buscar Odontólogo</w:t>
            </w: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86A3B" w:rsidRPr="00434FC2" w:rsidRDefault="00086A3B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Botón</w:t>
            </w:r>
          </w:p>
        </w:tc>
        <w:tc>
          <w:tcPr>
            <w:tcW w:w="35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A3B" w:rsidRPr="00434FC2" w:rsidRDefault="00086A3B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L </w:t>
            </w:r>
            <w:proofErr w:type="spellStart"/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ista</w:t>
            </w:r>
            <w:proofErr w:type="spellEnd"/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de odontólogos </w:t>
            </w: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cargada</w:t>
            </w:r>
          </w:p>
        </w:tc>
        <w:tc>
          <w:tcPr>
            <w:tcW w:w="10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A3B" w:rsidRPr="00434FC2" w:rsidRDefault="00086A3B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CEV&lt;02&gt;</w:t>
            </w:r>
          </w:p>
          <w:p w:rsidR="00086A3B" w:rsidRPr="00434FC2" w:rsidRDefault="00086A3B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A3B" w:rsidRPr="00434FC2" w:rsidRDefault="00086A3B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Lista de odontólogos </w:t>
            </w: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vacía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6A3B" w:rsidRPr="00434FC2" w:rsidRDefault="00086A3B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CENV&lt;05&gt;</w:t>
            </w:r>
          </w:p>
        </w:tc>
      </w:tr>
      <w:tr w:rsidR="008425E5" w:rsidRPr="00086A3B" w:rsidTr="00086A3B">
        <w:trPr>
          <w:trHeight w:val="1106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086A3B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086A3B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Motivo de Cita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09443C" w:rsidRDefault="00086A3B" w:rsidP="00D0622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u w:val="single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Campo</w:t>
            </w:r>
            <w:r w:rsidR="0009443C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de texto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086A3B" w:rsidP="00086A3B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Cadena de caracteres de longitud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D4E" w:rsidRPr="00434FC2" w:rsidRDefault="00DD5D4E" w:rsidP="00DD5D4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8425E5" w:rsidRPr="00434FC2" w:rsidRDefault="008425E5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DD5D4E" w:rsidP="00D0622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5E5" w:rsidRPr="00434FC2" w:rsidRDefault="00DD5D4E" w:rsidP="00DD5D4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6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</w:tbl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lang w:val="es-PE"/>
        </w:rPr>
        <w:br w:type="page"/>
      </w:r>
    </w:p>
    <w:p w:rsidR="000602E7" w:rsidRPr="00434FC2" w:rsidRDefault="007747A2" w:rsidP="007747A2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1.3.3. Realizar los casos de prueba.</w:t>
      </w: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tbl>
      <w:tblPr>
        <w:tblW w:w="13466" w:type="dxa"/>
        <w:tblInd w:w="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418"/>
        <w:gridCol w:w="3118"/>
        <w:gridCol w:w="1843"/>
        <w:gridCol w:w="1417"/>
        <w:gridCol w:w="2268"/>
      </w:tblGrid>
      <w:tr w:rsidR="007747A2" w:rsidRPr="00687275" w:rsidTr="00650F1B">
        <w:trPr>
          <w:trHeight w:val="2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Clases de equivalencia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650F1B" w:rsidRPr="00687275" w:rsidTr="00650F1B">
        <w:trPr>
          <w:trHeight w:val="53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Buscar Odontólogo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Motivo de Cita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Código de Cita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50F1B" w:rsidRPr="00687275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Mensaje</w:t>
            </w:r>
          </w:p>
        </w:tc>
      </w:tr>
      <w:tr w:rsidR="00650F1B" w:rsidRPr="00D06225" w:rsidTr="00650F1B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650F1B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CEV&lt;0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3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“Dolor de molares”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50F1B" w:rsidRPr="00434FC2" w:rsidRDefault="00650F1B" w:rsidP="009D700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12345678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proofErr w:type="spellStart"/>
            <w:r w:rsidRPr="00C06D1C">
              <w:rPr>
                <w:rFonts w:ascii="Berlin Sans FB" w:hAnsi="Berlin Sans FB" w:cs="Arial"/>
                <w:sz w:val="24"/>
                <w:szCs w:val="24"/>
              </w:rPr>
              <w:t>Citageneradasatisfactoriamente</w:t>
            </w:r>
            <w:proofErr w:type="spellEnd"/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650F1B" w:rsidRPr="00687275" w:rsidTr="00650F1B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9D700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CENV&lt;01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098384441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50F1B" w:rsidRPr="00434FC2" w:rsidRDefault="00650F1B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"Paciente no encontrado"</w:t>
            </w:r>
          </w:p>
        </w:tc>
      </w:tr>
      <w:tr w:rsidR="00650F1B" w:rsidRPr="00D06225" w:rsidTr="00650F1B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CN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EV&lt;05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08765331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disponibles vacía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”No hay odontólogos disponibles”</w:t>
            </w:r>
          </w:p>
        </w:tc>
      </w:tr>
      <w:tr w:rsidR="00650F1B" w:rsidRPr="00086A3B" w:rsidTr="00650F1B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CEV&lt;0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3&gt;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“Sangrado en encías”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9D7006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 w:rsidRPr="009D7006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“Código de cita no generado, intente de nuevo”</w:t>
            </w:r>
          </w:p>
        </w:tc>
      </w:tr>
      <w:tr w:rsidR="00650F1B" w:rsidRPr="00086A3B" w:rsidTr="00650F1B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CEV&lt;0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3&gt;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“Dolor de Caninos”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50F1B" w:rsidRPr="00434FC2" w:rsidRDefault="00650F1B" w:rsidP="009D700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23456789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9D7006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 w:rsidRPr="009D7006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“Cita no grabada, intente de nuevo”</w:t>
            </w:r>
          </w:p>
        </w:tc>
      </w:tr>
      <w:tr w:rsidR="00650F1B" w:rsidRPr="00086A3B" w:rsidTr="00650F1B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Default="00650F1B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650F1B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 w:rsidR="003D4826"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="003D4826"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CN</w:t>
            </w:r>
            <w:r w:rsidR="003D4826">
              <w:rPr>
                <w:rFonts w:ascii="Berlin Sans FB" w:hAnsi="Berlin Sans FB" w:cs="Arial"/>
                <w:sz w:val="24"/>
                <w:szCs w:val="24"/>
                <w:lang w:eastAsia="es-ES"/>
              </w:rPr>
              <w:t>EV&lt;06</w:t>
            </w:r>
            <w:r w:rsidR="003D4826"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Default="003D482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12345678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3D482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434FC2" w:rsidRDefault="003D482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50F1B" w:rsidRDefault="00650F1B" w:rsidP="009D700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F1B" w:rsidRPr="009D7006" w:rsidRDefault="003D482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</w:pPr>
            <w:r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“No se ingresó un motivo de cita”</w:t>
            </w:r>
          </w:p>
        </w:tc>
      </w:tr>
    </w:tbl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886A12" w:rsidRPr="00687275" w:rsidRDefault="00886A1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Default="007747A2" w:rsidP="004F2DB0">
      <w:pPr>
        <w:pStyle w:val="Ttulo1"/>
        <w:rPr>
          <w:rFonts w:ascii="Berlin Sans FB" w:hAnsi="Berlin Sans FB"/>
          <w:lang w:val="es-PE"/>
        </w:rPr>
      </w:pPr>
    </w:p>
    <w:p w:rsidR="002C0A79" w:rsidRPr="002C0A79" w:rsidRDefault="002C0A79" w:rsidP="002C0A79">
      <w:pPr>
        <w:rPr>
          <w:lang w:val="es-PE"/>
        </w:rPr>
        <w:sectPr w:rsidR="002C0A79" w:rsidRPr="002C0A79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687275" w:rsidRDefault="007B7655" w:rsidP="004F2DB0">
      <w:pPr>
        <w:pStyle w:val="Ttulo1"/>
        <w:rPr>
          <w:rFonts w:ascii="Berlin Sans FB" w:hAnsi="Berlin Sans FB"/>
          <w:lang w:val="es-PE"/>
        </w:rPr>
      </w:pPr>
      <w:bookmarkStart w:id="5" w:name="_Toc389476705"/>
      <w:r w:rsidRPr="00687275">
        <w:rPr>
          <w:rFonts w:ascii="Berlin Sans FB" w:hAnsi="Berlin Sans FB"/>
          <w:lang w:val="es-PE"/>
        </w:rPr>
        <w:lastRenderedPageBreak/>
        <w:t xml:space="preserve">Información </w:t>
      </w:r>
      <w:proofErr w:type="spellStart"/>
      <w:r w:rsidRPr="00687275">
        <w:rPr>
          <w:rFonts w:ascii="Berlin Sans FB" w:hAnsi="Berlin Sans FB"/>
          <w:lang w:val="es-PE"/>
        </w:rPr>
        <w:t>deCaso</w:t>
      </w:r>
      <w:r w:rsidR="00C51E06" w:rsidRPr="00687275">
        <w:rPr>
          <w:rFonts w:ascii="Berlin Sans FB" w:hAnsi="Berlin Sans FB"/>
          <w:lang w:val="es-PE"/>
        </w:rPr>
        <w:t>s</w:t>
      </w:r>
      <w:proofErr w:type="spellEnd"/>
      <w:r w:rsidRPr="00687275">
        <w:rPr>
          <w:rFonts w:ascii="Berlin Sans FB" w:hAnsi="Berlin Sans FB"/>
          <w:lang w:val="es-PE"/>
        </w:rPr>
        <w:t xml:space="preserve"> de Prueba</w:t>
      </w:r>
      <w:bookmarkEnd w:id="5"/>
    </w:p>
    <w:p w:rsidR="004F2DB0" w:rsidRPr="00C274ED" w:rsidRDefault="004F2DB0" w:rsidP="004F2DB0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="007B47E6" w:rsidRPr="00C274ED">
        <w:rPr>
          <w:rFonts w:ascii="Berlin Sans FB" w:hAnsi="Berlin Sans FB"/>
          <w:color w:val="000000" w:themeColor="text1"/>
          <w:sz w:val="24"/>
          <w:szCs w:val="24"/>
          <w:lang w:val="es-PE"/>
        </w:rPr>
        <w:t>CP1 Flujo Base</w:t>
      </w:r>
    </w:p>
    <w:p w:rsidR="009D384E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6" w:name="_Toc389476707"/>
      <w:r w:rsidR="003236BC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  <w:bookmarkEnd w:id="6"/>
    </w:p>
    <w:p w:rsidR="007B47E6" w:rsidRPr="00434FC2" w:rsidRDefault="007B47E6" w:rsidP="00A03A47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primer escenario “Flujo Base” en el cual se usará el campo DNI el cuál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recibirá un valor numérico de 8</w:t>
      </w:r>
      <w:r w:rsidR="00C6550E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dígitos,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botón “Buscar </w:t>
      </w:r>
      <w:proofErr w:type="spellStart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Odontólogo”el</w:t>
      </w:r>
      <w:proofErr w:type="spellEnd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cual al dar 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presionarlo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mostrará un listado de los odontólogos disponibles</w:t>
      </w:r>
      <w:r w:rsidR="0093240F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  <w:proofErr w:type="spellStart"/>
      <w:r w:rsidR="0093240F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y</w:t>
      </w:r>
      <w:r w:rsidR="00C6550E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como</w:t>
      </w:r>
      <w:proofErr w:type="spellEnd"/>
      <w:r w:rsidR="00C6550E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último el área de texto “Motivo de Cita”</w:t>
      </w:r>
      <w:r w:rsidR="0093240F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al final de la operación generará un código de la cita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9628E6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7" w:name="_Toc30445438"/>
      <w:bookmarkStart w:id="8" w:name="_Toc389476708"/>
      <w:r w:rsidR="009628E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7"/>
      <w:bookmarkEnd w:id="8"/>
    </w:p>
    <w:p w:rsidR="007B47E6" w:rsidRPr="00434FC2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7B47E6" w:rsidRPr="00434FC2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7B47E6" w:rsidRPr="00434FC2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9D384E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9" w:name="_Toc389476709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9"/>
    </w:p>
    <w:p w:rsidR="007B47E6" w:rsidRPr="00434FC2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434FC2">
        <w:rPr>
          <w:rFonts w:ascii="Berlin Sans FB" w:hAnsi="Berlin Sans FB" w:cs="Arial"/>
          <w:sz w:val="24"/>
          <w:szCs w:val="24"/>
          <w:lang w:val="es-ES" w:eastAsia="es-ES"/>
        </w:rPr>
        <w:t>48046103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7B47E6" w:rsidRPr="00434FC2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7B47E6" w:rsidRPr="00434FC2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B46C35" w:rsidRPr="00434FC2" w:rsidRDefault="007B47E6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Seleccione </w:t>
      </w:r>
      <w:r w:rsidR="00B46C35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opción “Agregar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Paciente</w:t>
      </w:r>
      <w:r w:rsidR="00B46C35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la lista de Odontólogos disponibles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“Asignar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Odontólogo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odontólogo serán cargados al formulario</w:t>
      </w:r>
    </w:p>
    <w:p w:rsidR="00B46C35" w:rsidRPr="00434FC2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de la cita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hora de la cita.</w:t>
      </w:r>
    </w:p>
    <w:p w:rsidR="00B46C35" w:rsidRPr="00434FC2" w:rsidRDefault="001523E2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</w:t>
      </w:r>
      <w:r>
        <w:rPr>
          <w:rFonts w:ascii="Berlin Sans FB" w:hAnsi="Berlin Sans FB" w:cs="Arial"/>
          <w:sz w:val="24"/>
          <w:szCs w:val="24"/>
          <w:lang w:val="es-ES" w:eastAsia="es-ES"/>
        </w:rPr>
        <w:t>“Dolor de molares” en el campo Motivo de cita.</w:t>
      </w:r>
    </w:p>
    <w:p w:rsidR="00B46C35" w:rsidRPr="004B5503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="00881A4D">
        <w:rPr>
          <w:rFonts w:ascii="Berlin Sans FB" w:hAnsi="Berlin Sans FB" w:cs="Arial"/>
          <w:bCs/>
          <w:sz w:val="24"/>
          <w:szCs w:val="24"/>
          <w:lang w:val="es-MX"/>
        </w:rPr>
        <w:t>Grabar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4B5503" w:rsidRPr="004B5503" w:rsidRDefault="004B550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generará el código de la cita.</w:t>
      </w:r>
    </w:p>
    <w:p w:rsidR="004B5503" w:rsidRPr="00434FC2" w:rsidRDefault="004B550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actualizará el estado del odontólogo que atiende la cita a “Ocupado”</w:t>
      </w:r>
    </w:p>
    <w:p w:rsidR="00B46C35" w:rsidRPr="004B5503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="009D7006" w:rsidRPr="009D7006">
        <w:rPr>
          <w:rFonts w:ascii="Berlin Sans FB" w:hAnsi="Berlin Sans FB" w:cs="Arial"/>
          <w:sz w:val="24"/>
          <w:szCs w:val="24"/>
          <w:lang w:val="es-MX"/>
        </w:rPr>
        <w:t>“Cita generada satisfactoriamente”.</w:t>
      </w:r>
    </w:p>
    <w:p w:rsidR="004B5503" w:rsidRPr="00434FC2" w:rsidRDefault="004B550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sz w:val="24"/>
          <w:szCs w:val="24"/>
          <w:lang w:val="es-MX"/>
        </w:rPr>
        <w:t>Seleccione Salir y finalice la prueba.</w:t>
      </w:r>
    </w:p>
    <w:p w:rsidR="004F2DB0" w:rsidRPr="00434FC2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/>
          <w:b/>
          <w:sz w:val="24"/>
          <w:szCs w:val="24"/>
          <w:lang w:val="es-PE"/>
        </w:rPr>
        <w:tab/>
      </w:r>
      <w:bookmarkStart w:id="10" w:name="_Toc389476710"/>
      <w:r w:rsidR="0078520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</w:t>
      </w:r>
      <w:r w:rsidR="00AA480A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(</w:t>
      </w:r>
      <w:r w:rsidR="0078520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s</w:t>
      </w:r>
      <w:r w:rsidR="00AA480A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)</w:t>
      </w:r>
      <w:r w:rsidR="00785206"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de Éxito / Fallo</w:t>
      </w:r>
      <w:bookmarkEnd w:id="10"/>
    </w:p>
    <w:p w:rsidR="008D51C9" w:rsidRDefault="00B46C35" w:rsidP="008D51C9">
      <w:pPr>
        <w:pStyle w:val="Prrafodelista"/>
        <w:numPr>
          <w:ilvl w:val="0"/>
          <w:numId w:val="13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registra la cita y el código de la cita en el sistema</w:t>
      </w:r>
    </w:p>
    <w:p w:rsidR="00B46C35" w:rsidRPr="008D51C9" w:rsidRDefault="008D51C9" w:rsidP="008D51C9">
      <w:pPr>
        <w:pStyle w:val="Prrafodelista"/>
        <w:numPr>
          <w:ilvl w:val="0"/>
          <w:numId w:val="13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</w:t>
      </w:r>
      <w:r w:rsidR="00B46C35"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muestra el mensaje “</w:t>
      </w:r>
      <w:r w:rsidR="004B5503" w:rsidRPr="008D51C9">
        <w:rPr>
          <w:rFonts w:ascii="Berlin Sans FB" w:hAnsi="Berlin Sans FB" w:cs="Arial"/>
          <w:sz w:val="24"/>
          <w:szCs w:val="24"/>
          <w:lang w:val="es-MX"/>
        </w:rPr>
        <w:t>Cita generada satisfactoriamente</w:t>
      </w:r>
      <w:r w:rsidR="00B46C35"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4830D2" w:rsidRPr="00FC3992" w:rsidRDefault="00171086" w:rsidP="004830D2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="00B46C35"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CP2 </w:t>
      </w:r>
      <w:r w:rsidR="00C274ED">
        <w:rPr>
          <w:rFonts w:ascii="Berlin Sans FB" w:hAnsi="Berlin Sans FB" w:cs="Arial"/>
          <w:sz w:val="24"/>
          <w:szCs w:val="24"/>
          <w:lang w:val="es-ES" w:eastAsia="es-ES"/>
        </w:rPr>
        <w:t>Paciente no Encontrado</w:t>
      </w:r>
    </w:p>
    <w:p w:rsidR="00CE2F34" w:rsidRPr="00434FC2" w:rsidRDefault="00CE2F34" w:rsidP="00CE2F34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1" w:name="_Toc389476713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CE2F34" w:rsidRPr="00434FC2" w:rsidRDefault="00CE2F34" w:rsidP="00CE2F34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C274ED">
        <w:rPr>
          <w:rFonts w:ascii="Berlin Sans FB" w:hAnsi="Berlin Sans FB" w:cs="Arial"/>
          <w:sz w:val="24"/>
          <w:szCs w:val="24"/>
          <w:lang w:val="es-ES" w:eastAsia="es-ES"/>
        </w:rPr>
        <w:t>Paciente no Encontrado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</w:t>
      </w:r>
      <w:r w:rsidR="004B550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recibirá un valor numérico d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 8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dígitos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erróneo el cual generará un error que será mostrado por un mensaje.</w:t>
      </w:r>
    </w:p>
    <w:p w:rsidR="002938B7" w:rsidRPr="00434FC2" w:rsidRDefault="002938B7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Condiciones de Ejecución</w:t>
      </w:r>
      <w:bookmarkEnd w:id="11"/>
    </w:p>
    <w:p w:rsidR="00CE2F34" w:rsidRPr="00434FC2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CE2F34" w:rsidRPr="00434FC2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CE2F34" w:rsidRPr="00434FC2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CE2F34" w:rsidRPr="00434FC2" w:rsidRDefault="002938B7" w:rsidP="00CE2F34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2" w:name="_Toc389476714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12"/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8B32BE" w:rsidRPr="00434FC2">
        <w:rPr>
          <w:rFonts w:ascii="Berlin Sans FB" w:hAnsi="Berlin Sans FB" w:cs="Arial"/>
          <w:sz w:val="24"/>
          <w:szCs w:val="24"/>
          <w:lang w:val="es-ES" w:eastAsia="es-ES"/>
        </w:rPr>
        <w:t>098384441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bookmarkStart w:id="13" w:name="_Toc389476715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CE2F34" w:rsidRPr="00434FC2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el mensaje “Paciente no encontrado” </w:t>
      </w:r>
    </w:p>
    <w:p w:rsidR="002938B7" w:rsidRPr="00434FC2" w:rsidRDefault="002938B7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3"/>
    </w:p>
    <w:p w:rsidR="008B32BE" w:rsidRPr="00434FC2" w:rsidRDefault="008B32BE" w:rsidP="008B32BE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Si el DNI del paciente no es encontrado se mostrará el mensaje “Paciente no encontrado” y se dará la opción de poder agregar al Paciente y retomar con el flujo base.</w:t>
      </w:r>
    </w:p>
    <w:p w:rsidR="008B32BE" w:rsidRPr="00FC3992" w:rsidRDefault="008B32BE" w:rsidP="008B32BE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CP3 </w:t>
      </w:r>
      <w:r w:rsidR="00C274ED">
        <w:rPr>
          <w:rFonts w:ascii="Berlin Sans FB" w:hAnsi="Berlin Sans FB" w:cs="Arial"/>
          <w:sz w:val="24"/>
          <w:szCs w:val="24"/>
          <w:lang w:val="es-ES" w:eastAsia="es-ES"/>
        </w:rPr>
        <w:t>Odontólogo sin disponibilidad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8B32BE" w:rsidRPr="00434FC2" w:rsidRDefault="008B32BE" w:rsidP="008B32BE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C274ED">
        <w:rPr>
          <w:rFonts w:ascii="Berlin Sans FB" w:hAnsi="Berlin Sans FB" w:cs="Arial"/>
          <w:sz w:val="24"/>
          <w:szCs w:val="24"/>
          <w:lang w:val="es-ES" w:eastAsia="es-ES"/>
        </w:rPr>
        <w:t>Odontólogo sin disponibilidad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DNI el cuál recibirá un valor numérico de 8 dígitos, </w:t>
      </w:r>
      <w:r w:rsidR="00C274E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 igual que el botón “Buscar odontólogo” el cual presionarlo mostrará una lista vacía causando un error que será mostrado por un mensaje</w:t>
      </w:r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8B32BE" w:rsidRPr="00434FC2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8B32BE" w:rsidRPr="00434FC2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8B32BE" w:rsidRPr="00434FC2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434FC2">
        <w:rPr>
          <w:rFonts w:ascii="Berlin Sans FB" w:hAnsi="Berlin Sans FB" w:cs="Arial"/>
          <w:sz w:val="24"/>
          <w:szCs w:val="24"/>
          <w:lang w:val="es-ES" w:eastAsia="es-ES"/>
        </w:rPr>
        <w:t>08765331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“No hay odontólogos disponibles”</w:t>
      </w:r>
    </w:p>
    <w:p w:rsidR="008B32BE" w:rsidRPr="00434FC2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cierra la interfaz </w:t>
      </w:r>
    </w:p>
    <w:p w:rsidR="008B32BE" w:rsidRPr="00434FC2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8B32BE" w:rsidRDefault="008D51C9" w:rsidP="008D51C9">
      <w:pPr>
        <w:pStyle w:val="Prrafodelista"/>
        <w:numPr>
          <w:ilvl w:val="0"/>
          <w:numId w:val="12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No se podrá agregar un odontólogo al formulario.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mensaje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“No hay odontólogos disponibles”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, cerrando la interfaz</w:t>
      </w:r>
    </w:p>
    <w:p w:rsidR="008D51C9" w:rsidRPr="008D51C9" w:rsidRDefault="008D51C9" w:rsidP="008D51C9">
      <w:pPr>
        <w:pStyle w:val="Prrafodelista"/>
        <w:ind w:left="214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93240F" w:rsidRPr="00FC3992" w:rsidRDefault="0093240F" w:rsidP="0093240F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>CP</w:t>
      </w: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>4</w:t>
      </w:r>
      <w:r>
        <w:rPr>
          <w:rFonts w:ascii="Berlin Sans FB" w:hAnsi="Berlin Sans FB" w:cs="Arial"/>
          <w:sz w:val="24"/>
          <w:szCs w:val="24"/>
          <w:lang w:val="es-ES" w:eastAsia="es-ES"/>
        </w:rPr>
        <w:t>Código de cita no generada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93240F" w:rsidRPr="00434FC2" w:rsidRDefault="0093240F" w:rsidP="0093240F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C6550E">
        <w:rPr>
          <w:rFonts w:ascii="Berlin Sans FB" w:hAnsi="Berlin Sans FB" w:cs="Arial"/>
          <w:sz w:val="24"/>
          <w:szCs w:val="24"/>
          <w:lang w:val="es-ES" w:eastAsia="es-ES"/>
        </w:rPr>
        <w:t>Código de cita no generada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DNI el cuál recibirá un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 xml:space="preserve">valor numérico de 8 dígitos,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al igual que el botón “Buscar odontólogo”, </w:t>
      </w:r>
      <w:proofErr w:type="spellStart"/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ycomo</w:t>
      </w:r>
      <w:proofErr w:type="spellEnd"/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último el área de texto “Motivo de </w:t>
      </w:r>
      <w:proofErr w:type="spellStart"/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Cita”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luego</w:t>
      </w:r>
      <w:proofErr w:type="spellEnd"/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del ingreso de estos datos el código de cita no será generado </w:t>
      </w:r>
      <w:r w:rsidR="00881A4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debido a una falla en la base de datos. Este error será mostrado a través de un mensaje.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93240F" w:rsidRPr="00434FC2" w:rsidRDefault="0093240F" w:rsidP="0093240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93240F" w:rsidRPr="00434FC2" w:rsidRDefault="0093240F" w:rsidP="0093240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93240F" w:rsidRDefault="0093240F" w:rsidP="0093240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1523E2" w:rsidRPr="00434FC2" w:rsidRDefault="001523E2" w:rsidP="0093240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Estar desconectados de la base de datos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434FC2">
        <w:rPr>
          <w:rFonts w:ascii="Berlin Sans FB" w:hAnsi="Berlin Sans FB" w:cs="Arial"/>
          <w:sz w:val="24"/>
          <w:szCs w:val="24"/>
          <w:lang w:val="es-ES" w:eastAsia="es-ES"/>
        </w:rPr>
        <w:t>4804610</w:t>
      </w:r>
      <w:r>
        <w:rPr>
          <w:rFonts w:ascii="Berlin Sans FB" w:hAnsi="Berlin Sans FB" w:cs="Arial"/>
          <w:sz w:val="24"/>
          <w:szCs w:val="24"/>
          <w:lang w:val="es-ES" w:eastAsia="es-ES"/>
        </w:rPr>
        <w:t>5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Paciente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la lista de Odontólogos disponibles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“Asignar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Odontólogo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odontólogo serán cargados al formulario</w:t>
      </w:r>
    </w:p>
    <w:p w:rsidR="0093240F" w:rsidRPr="00434FC2" w:rsidRDefault="0093240F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de la cita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hora de la cita.</w:t>
      </w:r>
    </w:p>
    <w:p w:rsidR="00B43207" w:rsidRPr="00434FC2" w:rsidRDefault="00B43207" w:rsidP="00B43207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</w:t>
      </w:r>
      <w:r>
        <w:rPr>
          <w:rFonts w:ascii="Berlin Sans FB" w:hAnsi="Berlin Sans FB" w:cs="Arial"/>
          <w:sz w:val="24"/>
          <w:szCs w:val="24"/>
          <w:lang w:val="es-ES" w:eastAsia="es-ES"/>
        </w:rPr>
        <w:t xml:space="preserve">“Sangrado en </w:t>
      </w:r>
      <w:proofErr w:type="spellStart"/>
      <w:r>
        <w:rPr>
          <w:rFonts w:ascii="Berlin Sans FB" w:hAnsi="Berlin Sans FB" w:cs="Arial"/>
          <w:sz w:val="24"/>
          <w:szCs w:val="24"/>
          <w:lang w:val="es-ES" w:eastAsia="es-ES"/>
        </w:rPr>
        <w:t>encías”en</w:t>
      </w:r>
      <w:proofErr w:type="spellEnd"/>
      <w:r>
        <w:rPr>
          <w:rFonts w:ascii="Berlin Sans FB" w:hAnsi="Berlin Sans FB" w:cs="Arial"/>
          <w:sz w:val="24"/>
          <w:szCs w:val="24"/>
          <w:lang w:val="es-ES" w:eastAsia="es-ES"/>
        </w:rPr>
        <w:t xml:space="preserve"> el campo Motivo de cita.</w:t>
      </w:r>
    </w:p>
    <w:p w:rsidR="008D51C9" w:rsidRPr="008D51C9" w:rsidRDefault="0093240F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="00881A4D">
        <w:rPr>
          <w:rFonts w:ascii="Berlin Sans FB" w:hAnsi="Berlin Sans FB" w:cs="Arial"/>
          <w:bCs/>
          <w:sz w:val="24"/>
          <w:szCs w:val="24"/>
          <w:lang w:val="es-MX"/>
        </w:rPr>
        <w:t>Grabar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  <w:r w:rsidR="00881A4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881A4D" w:rsidRPr="004B5503" w:rsidRDefault="00881A4D" w:rsidP="0093240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MSG </w:t>
      </w:r>
      <w:r w:rsidRPr="009D7006">
        <w:rPr>
          <w:rFonts w:ascii="Berlin Sans FB" w:hAnsi="Berlin Sans FB" w:cs="Arial"/>
          <w:bCs/>
          <w:sz w:val="24"/>
          <w:szCs w:val="24"/>
          <w:lang w:val="es-MX"/>
        </w:rPr>
        <w:t>“Código de cita no generado, intente de nuevo”</w:t>
      </w:r>
    </w:p>
    <w:p w:rsidR="0093240F" w:rsidRPr="00434FC2" w:rsidRDefault="0093240F" w:rsidP="0093240F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93240F" w:rsidRDefault="008D51C9" w:rsidP="008D51C9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bCs/>
          <w:sz w:val="24"/>
          <w:szCs w:val="24"/>
          <w:lang w:val="es-MX"/>
        </w:rPr>
      </w:pPr>
      <w:r>
        <w:rPr>
          <w:rFonts w:ascii="Berlin Sans FB" w:hAnsi="Berlin Sans FB" w:cs="Arial"/>
          <w:bCs/>
          <w:sz w:val="24"/>
          <w:szCs w:val="24"/>
          <w:lang w:val="es-MX"/>
        </w:rPr>
        <w:t>El código de cita no será generado</w:t>
      </w:r>
    </w:p>
    <w:p w:rsidR="008D51C9" w:rsidRPr="008D51C9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bCs/>
          <w:sz w:val="24"/>
          <w:szCs w:val="24"/>
          <w:lang w:val="es-MX"/>
        </w:rPr>
        <w:t xml:space="preserve">Se mostrará el mensaje </w:t>
      </w:r>
      <w:r w:rsidRPr="009D7006">
        <w:rPr>
          <w:rFonts w:ascii="Berlin Sans FB" w:hAnsi="Berlin Sans FB" w:cs="Arial"/>
          <w:bCs/>
          <w:sz w:val="24"/>
          <w:szCs w:val="24"/>
          <w:lang w:val="es-MX"/>
        </w:rPr>
        <w:t>“Código de cita no generado, intente de nuevo”</w:t>
      </w:r>
      <w:r>
        <w:rPr>
          <w:rFonts w:ascii="Berlin Sans FB" w:hAnsi="Berlin Sans FB" w:cs="Arial"/>
          <w:bCs/>
          <w:sz w:val="24"/>
          <w:szCs w:val="24"/>
          <w:lang w:val="es-MX"/>
        </w:rPr>
        <w:t>, permitiendo el volver al paso anterior.</w:t>
      </w:r>
    </w:p>
    <w:p w:rsidR="008D51C9" w:rsidRPr="008D51C9" w:rsidRDefault="008D51C9" w:rsidP="008D51C9">
      <w:pPr>
        <w:pStyle w:val="Prrafodelista"/>
        <w:ind w:left="2149"/>
        <w:jc w:val="both"/>
        <w:rPr>
          <w:rFonts w:ascii="Berlin Sans FB" w:hAnsi="Berlin Sans FB" w:cs="Arial"/>
          <w:bCs/>
          <w:sz w:val="24"/>
          <w:szCs w:val="24"/>
          <w:lang w:val="es-MX"/>
        </w:rPr>
      </w:pPr>
    </w:p>
    <w:p w:rsidR="008D51C9" w:rsidRDefault="008D51C9" w:rsidP="0093240F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8D51C9" w:rsidRPr="00FC3992" w:rsidRDefault="008D51C9" w:rsidP="008D51C9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>CP</w:t>
      </w: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>5</w:t>
      </w:r>
      <w:r w:rsidRPr="008D51C9">
        <w:rPr>
          <w:rFonts w:ascii="Berlin Sans FB" w:hAnsi="Berlin Sans FB" w:cs="Arial"/>
          <w:sz w:val="24"/>
          <w:szCs w:val="24"/>
          <w:lang w:val="es-ES" w:eastAsia="es-ES"/>
        </w:rPr>
        <w:t>Cita no grabada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8D51C9" w:rsidRPr="00434FC2" w:rsidRDefault="008D51C9" w:rsidP="008D51C9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1F48CC">
        <w:rPr>
          <w:rFonts w:ascii="Berlin Sans FB" w:hAnsi="Berlin Sans FB" w:cs="Arial"/>
          <w:sz w:val="24"/>
          <w:szCs w:val="24"/>
          <w:lang w:val="es-ES" w:eastAsia="es-ES"/>
        </w:rPr>
        <w:t>Cita no grabada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DNI el cuál recibirá un valor numérico de 8 dígitos,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al igual que el botón “Buscar </w:t>
      </w:r>
      <w:proofErr w:type="spellStart"/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odontólogo”</w:t>
      </w:r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ycomo</w:t>
      </w:r>
      <w:proofErr w:type="spellEnd"/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último el área de texto “Motivo de Cita”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, luego del ingreso de estos datos la cita no podrá ser grabada debido a un problema de base de datos. Este error se mostrará en un mensaje.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8D51C9" w:rsidRPr="00434FC2" w:rsidRDefault="008D51C9" w:rsidP="008D51C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8D51C9" w:rsidRPr="00434FC2" w:rsidRDefault="008D51C9" w:rsidP="008D51C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8D51C9" w:rsidRDefault="008D51C9" w:rsidP="008D51C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1523E2" w:rsidRPr="001523E2" w:rsidRDefault="001523E2" w:rsidP="001523E2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Estar desconectados de la base de datos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Procedimiento de Prueba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434FC2">
        <w:rPr>
          <w:rFonts w:ascii="Berlin Sans FB" w:hAnsi="Berlin Sans FB" w:cs="Arial"/>
          <w:sz w:val="24"/>
          <w:szCs w:val="24"/>
          <w:lang w:val="es-ES" w:eastAsia="es-ES"/>
        </w:rPr>
        <w:t>4804610</w:t>
      </w:r>
      <w:r>
        <w:rPr>
          <w:rFonts w:ascii="Berlin Sans FB" w:hAnsi="Berlin Sans FB" w:cs="Arial"/>
          <w:sz w:val="24"/>
          <w:szCs w:val="24"/>
          <w:lang w:val="es-ES" w:eastAsia="es-ES"/>
        </w:rPr>
        <w:t>5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Paciente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la lista de Odontólogos disponibles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“Asignar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Odontólogo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odontólogo serán cargados al formulario</w:t>
      </w:r>
    </w:p>
    <w:p w:rsidR="008D51C9" w:rsidRPr="00434FC2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de la cita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hora de la cita.</w:t>
      </w:r>
    </w:p>
    <w:p w:rsidR="00B43207" w:rsidRPr="00B43207" w:rsidRDefault="00B43207" w:rsidP="00B43207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B43207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</w:t>
      </w:r>
      <w:r w:rsidRPr="00B43207">
        <w:rPr>
          <w:rFonts w:ascii="Berlin Sans FB" w:hAnsi="Berlin Sans FB" w:cs="Arial"/>
          <w:color w:val="000000" w:themeColor="text1"/>
          <w:sz w:val="24"/>
          <w:szCs w:val="24"/>
          <w:lang w:val="es-ES"/>
        </w:rPr>
        <w:t>“</w:t>
      </w:r>
      <w:r>
        <w:rPr>
          <w:rFonts w:ascii="Berlin Sans FB" w:hAnsi="Berlin Sans FB" w:cs="Arial"/>
          <w:color w:val="000000" w:themeColor="text1"/>
          <w:sz w:val="24"/>
          <w:szCs w:val="24"/>
          <w:lang w:val="es-ES"/>
        </w:rPr>
        <w:t>Dolor de caninos</w:t>
      </w:r>
      <w:r w:rsidRPr="00B43207">
        <w:rPr>
          <w:rFonts w:ascii="Berlin Sans FB" w:hAnsi="Berlin Sans FB" w:cs="Arial"/>
          <w:color w:val="000000" w:themeColor="text1"/>
          <w:sz w:val="24"/>
          <w:szCs w:val="24"/>
          <w:lang w:val="es-ES"/>
        </w:rPr>
        <w:t>” en el campo Motivo de cita.</w:t>
      </w:r>
    </w:p>
    <w:p w:rsidR="008D51C9" w:rsidRPr="00881A4D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>
        <w:rPr>
          <w:rFonts w:ascii="Berlin Sans FB" w:hAnsi="Berlin Sans FB" w:cs="Arial"/>
          <w:bCs/>
          <w:sz w:val="24"/>
          <w:szCs w:val="24"/>
          <w:lang w:val="es-MX"/>
        </w:rPr>
        <w:t>Grabar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8D51C9" w:rsidRPr="008D51C9" w:rsidRDefault="008D51C9" w:rsidP="008D51C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MSG </w:t>
      </w:r>
      <w:r w:rsidRPr="008D51C9">
        <w:rPr>
          <w:rFonts w:ascii="Berlin Sans FB" w:hAnsi="Berlin Sans FB" w:cs="Arial"/>
          <w:bCs/>
          <w:sz w:val="24"/>
          <w:szCs w:val="24"/>
          <w:lang w:val="es-MX"/>
        </w:rPr>
        <w:t>“Cita no grabada, intente de nuevo”</w:t>
      </w:r>
    </w:p>
    <w:p w:rsidR="008D51C9" w:rsidRPr="00434FC2" w:rsidRDefault="008D51C9" w:rsidP="008D51C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8D51C9" w:rsidRPr="008D51C9" w:rsidRDefault="008D51C9" w:rsidP="008D51C9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cita no se grabará en el sistema.</w:t>
      </w:r>
    </w:p>
    <w:p w:rsidR="008D51C9" w:rsidRPr="008D51C9" w:rsidRDefault="008D51C9" w:rsidP="008D51C9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mensaje </w:t>
      </w:r>
      <w:r w:rsidRPr="008D51C9">
        <w:rPr>
          <w:rFonts w:ascii="Berlin Sans FB" w:hAnsi="Berlin Sans FB" w:cs="Arial"/>
          <w:bCs/>
          <w:sz w:val="24"/>
          <w:szCs w:val="24"/>
          <w:lang w:val="es-MX"/>
        </w:rPr>
        <w:t xml:space="preserve">“Cita no grabada, intente de </w:t>
      </w:r>
      <w:proofErr w:type="spellStart"/>
      <w:r w:rsidRPr="008D51C9">
        <w:rPr>
          <w:rFonts w:ascii="Berlin Sans FB" w:hAnsi="Berlin Sans FB" w:cs="Arial"/>
          <w:bCs/>
          <w:sz w:val="24"/>
          <w:szCs w:val="24"/>
          <w:lang w:val="es-MX"/>
        </w:rPr>
        <w:t>nuevo”</w:t>
      </w:r>
      <w:proofErr w:type="gramStart"/>
      <w:r>
        <w:rPr>
          <w:rFonts w:ascii="Berlin Sans FB" w:hAnsi="Berlin Sans FB" w:cs="Arial"/>
          <w:bCs/>
          <w:sz w:val="24"/>
          <w:szCs w:val="24"/>
          <w:lang w:val="es-MX"/>
        </w:rPr>
        <w:t>,permitiendo</w:t>
      </w:r>
      <w:proofErr w:type="spellEnd"/>
      <w:proofErr w:type="gramEnd"/>
      <w:r>
        <w:rPr>
          <w:rFonts w:ascii="Berlin Sans FB" w:hAnsi="Berlin Sans FB" w:cs="Arial"/>
          <w:bCs/>
          <w:sz w:val="24"/>
          <w:szCs w:val="24"/>
          <w:lang w:val="es-MX"/>
        </w:rPr>
        <w:t xml:space="preserve"> el volver al paso anterior.</w:t>
      </w:r>
    </w:p>
    <w:p w:rsidR="001F48CC" w:rsidRPr="00FC3992" w:rsidRDefault="001F48CC" w:rsidP="001F48CC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C3992">
        <w:rPr>
          <w:rFonts w:ascii="Berlin Sans FB" w:hAnsi="Berlin Sans FB"/>
          <w:color w:val="000000" w:themeColor="text1"/>
          <w:sz w:val="24"/>
          <w:szCs w:val="24"/>
          <w:lang w:val="es-PE"/>
        </w:rPr>
        <w:t>CP</w:t>
      </w:r>
      <w:r w:rsidR="00C6550E">
        <w:rPr>
          <w:rFonts w:ascii="Berlin Sans FB" w:hAnsi="Berlin Sans FB"/>
          <w:color w:val="000000" w:themeColor="text1"/>
          <w:sz w:val="24"/>
          <w:szCs w:val="24"/>
          <w:lang w:val="es-PE"/>
        </w:rPr>
        <w:t>6</w:t>
      </w:r>
      <w:r w:rsidR="00C6550E">
        <w:rPr>
          <w:rFonts w:ascii="Berlin Sans FB" w:hAnsi="Berlin Sans FB" w:cs="Arial"/>
          <w:sz w:val="24"/>
          <w:szCs w:val="24"/>
          <w:lang w:val="es-ES" w:eastAsia="es-ES"/>
        </w:rPr>
        <w:t>Motivo de Cita no ingresado</w:t>
      </w:r>
    </w:p>
    <w:p w:rsidR="001F48CC" w:rsidRPr="00434FC2" w:rsidRDefault="001F48CC" w:rsidP="001F48CC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1F48CC" w:rsidRPr="00434FC2" w:rsidRDefault="001F48CC" w:rsidP="001F48CC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C6550E">
        <w:rPr>
          <w:rFonts w:ascii="Berlin Sans FB" w:hAnsi="Berlin Sans FB" w:cs="Arial"/>
          <w:sz w:val="24"/>
          <w:szCs w:val="24"/>
          <w:lang w:val="es-ES" w:eastAsia="es-ES"/>
        </w:rPr>
        <w:t>Motivo de Cita no ingresado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usará el campo DNI el cuál recibirá un valor numérico de 8 dígitos,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 igual q</w:t>
      </w:r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ue el botón “Buscar odontólogo” </w:t>
      </w:r>
      <w:proofErr w:type="spellStart"/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ycomo</w:t>
      </w:r>
      <w:proofErr w:type="spellEnd"/>
      <w:r w:rsidR="001523E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último el área de texto “Motivo de Cita” el cual al no ingresar ningún carácter en el causara un error que será mostrado a través de un mensaje.</w:t>
      </w:r>
    </w:p>
    <w:p w:rsidR="001F48CC" w:rsidRPr="00434FC2" w:rsidRDefault="001F48CC" w:rsidP="001F48CC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1F48CC" w:rsidRPr="00434FC2" w:rsidRDefault="001F48CC" w:rsidP="001F48CC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1F48CC" w:rsidRPr="00434FC2" w:rsidRDefault="001F48CC" w:rsidP="001F48CC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1F48CC" w:rsidRPr="00434FC2" w:rsidRDefault="001F48CC" w:rsidP="001F48CC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1F48CC" w:rsidRPr="00434FC2" w:rsidRDefault="001F48CC" w:rsidP="001F48CC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1523E2">
        <w:rPr>
          <w:rFonts w:ascii="Berlin Sans FB" w:hAnsi="Berlin Sans FB" w:cs="Arial"/>
          <w:sz w:val="24"/>
          <w:szCs w:val="24"/>
          <w:lang w:val="es-ES" w:eastAsia="es-ES"/>
        </w:rPr>
        <w:t>12345678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Paciente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la lista de Odontólogos disponibles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“Asignar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Odontólogo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odontólogo serán cargados al formulario</w:t>
      </w:r>
    </w:p>
    <w:p w:rsidR="001F48CC" w:rsidRPr="00434FC2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de la cita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hora de la cita.</w:t>
      </w:r>
    </w:p>
    <w:p w:rsidR="001F48CC" w:rsidRPr="00A7431F" w:rsidRDefault="00A7431F" w:rsidP="00A7431F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Introduzca </w:t>
      </w:r>
      <w:r>
        <w:rPr>
          <w:rFonts w:ascii="Berlin Sans FB" w:hAnsi="Berlin Sans FB" w:cs="Arial"/>
          <w:sz w:val="24"/>
          <w:szCs w:val="24"/>
          <w:lang w:val="es-ES" w:eastAsia="es-ES"/>
        </w:rPr>
        <w:t>“</w:t>
      </w:r>
      <w:proofErr w:type="gramStart"/>
      <w:r>
        <w:rPr>
          <w:rFonts w:ascii="Berlin Sans FB" w:hAnsi="Berlin Sans FB" w:cs="Arial"/>
          <w:sz w:val="24"/>
          <w:szCs w:val="24"/>
          <w:lang w:val="es-ES" w:eastAsia="es-ES"/>
        </w:rPr>
        <w:t>”(</w:t>
      </w:r>
      <w:proofErr w:type="gramEnd"/>
      <w:r>
        <w:rPr>
          <w:rFonts w:ascii="Berlin Sans FB" w:hAnsi="Berlin Sans FB" w:cs="Arial"/>
          <w:sz w:val="24"/>
          <w:szCs w:val="24"/>
          <w:lang w:val="es-ES" w:eastAsia="es-ES"/>
        </w:rPr>
        <w:t>Valor en blanco) en el campo Motivo de cita.</w:t>
      </w:r>
    </w:p>
    <w:p w:rsidR="001F48CC" w:rsidRPr="00881A4D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>
        <w:rPr>
          <w:rFonts w:ascii="Berlin Sans FB" w:hAnsi="Berlin Sans FB" w:cs="Arial"/>
          <w:bCs/>
          <w:sz w:val="24"/>
          <w:szCs w:val="24"/>
          <w:lang w:val="es-MX"/>
        </w:rPr>
        <w:t>Grabar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1F48CC" w:rsidRPr="008D51C9" w:rsidRDefault="001F48CC" w:rsidP="001F48CC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 xml:space="preserve">Se mostrará el MSG </w:t>
      </w:r>
      <w:r w:rsidRPr="008D51C9">
        <w:rPr>
          <w:rFonts w:ascii="Berlin Sans FB" w:hAnsi="Berlin Sans FB" w:cs="Arial"/>
          <w:bCs/>
          <w:sz w:val="24"/>
          <w:szCs w:val="24"/>
          <w:lang w:val="es-MX"/>
        </w:rPr>
        <w:t>“</w:t>
      </w:r>
      <w:r w:rsidR="00F65D8E">
        <w:rPr>
          <w:rFonts w:ascii="Berlin Sans FB" w:hAnsi="Berlin Sans FB" w:cs="Arial"/>
          <w:bCs/>
          <w:sz w:val="24"/>
          <w:szCs w:val="24"/>
          <w:lang w:val="es-MX"/>
        </w:rPr>
        <w:t>No se ingresó un Motivo de cita</w:t>
      </w:r>
      <w:r w:rsidRPr="008D51C9">
        <w:rPr>
          <w:rFonts w:ascii="Berlin Sans FB" w:hAnsi="Berlin Sans FB" w:cs="Arial"/>
          <w:bCs/>
          <w:sz w:val="24"/>
          <w:szCs w:val="24"/>
          <w:lang w:val="es-MX"/>
        </w:rPr>
        <w:t>”</w:t>
      </w:r>
    </w:p>
    <w:p w:rsidR="001F48CC" w:rsidRPr="00434FC2" w:rsidRDefault="001F48CC" w:rsidP="001F48CC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1F48CC" w:rsidRPr="008D51C9" w:rsidRDefault="001F48CC" w:rsidP="001F48CC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cita no se grabará en el sistema</w:t>
      </w:r>
      <w:r w:rsidR="00D005E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hasta que se ingrese un motivo de cita</w:t>
      </w: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1F48CC" w:rsidRPr="008D51C9" w:rsidRDefault="001F48CC" w:rsidP="001F48CC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8D51C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mensaje </w:t>
      </w:r>
      <w:r w:rsidR="00D005EA" w:rsidRPr="008D51C9">
        <w:rPr>
          <w:rFonts w:ascii="Berlin Sans FB" w:hAnsi="Berlin Sans FB" w:cs="Arial"/>
          <w:bCs/>
          <w:sz w:val="24"/>
          <w:szCs w:val="24"/>
          <w:lang w:val="es-MX"/>
        </w:rPr>
        <w:t>“</w:t>
      </w:r>
      <w:r w:rsidR="00D005EA">
        <w:rPr>
          <w:rFonts w:ascii="Berlin Sans FB" w:hAnsi="Berlin Sans FB" w:cs="Arial"/>
          <w:bCs/>
          <w:sz w:val="24"/>
          <w:szCs w:val="24"/>
          <w:lang w:val="es-MX"/>
        </w:rPr>
        <w:t>No se ingresó un Motivo de cita</w:t>
      </w:r>
      <w:r w:rsidR="00D005EA" w:rsidRPr="008D51C9">
        <w:rPr>
          <w:rFonts w:ascii="Berlin Sans FB" w:hAnsi="Berlin Sans FB" w:cs="Arial"/>
          <w:bCs/>
          <w:sz w:val="24"/>
          <w:szCs w:val="24"/>
          <w:lang w:val="es-MX"/>
        </w:rPr>
        <w:t>”</w:t>
      </w:r>
      <w:r>
        <w:rPr>
          <w:rFonts w:ascii="Berlin Sans FB" w:hAnsi="Berlin Sans FB" w:cs="Arial"/>
          <w:bCs/>
          <w:sz w:val="24"/>
          <w:szCs w:val="24"/>
          <w:lang w:val="es-MX"/>
        </w:rPr>
        <w:t>.</w:t>
      </w:r>
    </w:p>
    <w:p w:rsidR="008D51C9" w:rsidRPr="00434FC2" w:rsidRDefault="008D51C9" w:rsidP="0093240F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93240F" w:rsidRPr="00434FC2" w:rsidRDefault="0093240F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8B32BE" w:rsidRDefault="008B32BE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Default="002C0A79" w:rsidP="008B32BE">
      <w:pPr>
        <w:rPr>
          <w:rFonts w:ascii="Berlin Sans FB" w:hAnsi="Berlin Sans FB"/>
          <w:lang w:val="es-PE"/>
        </w:rPr>
      </w:pPr>
    </w:p>
    <w:p w:rsidR="002C0A79" w:rsidRPr="00687275" w:rsidRDefault="002C0A79" w:rsidP="008B32BE">
      <w:pPr>
        <w:rPr>
          <w:rFonts w:ascii="Berlin Sans FB" w:hAnsi="Berlin Sans FB"/>
          <w:lang w:val="es-PE"/>
        </w:rPr>
      </w:pPr>
    </w:p>
    <w:p w:rsidR="00D600A2" w:rsidRDefault="00D600A2" w:rsidP="001F48CC">
      <w:pPr>
        <w:pStyle w:val="Ttulo"/>
        <w:jc w:val="left"/>
        <w:rPr>
          <w:rFonts w:ascii="Berlin Sans FB" w:hAnsi="Berlin Sans FB"/>
          <w:lang w:val="es-PE"/>
        </w:rPr>
      </w:pPr>
    </w:p>
    <w:p w:rsidR="00D600A2" w:rsidRDefault="00D600A2" w:rsidP="004B5AA1">
      <w:pPr>
        <w:pStyle w:val="Ttulo"/>
        <w:rPr>
          <w:rFonts w:ascii="Berlin Sans FB" w:hAnsi="Berlin Sans FB"/>
          <w:lang w:val="es-PE"/>
        </w:rPr>
      </w:pPr>
    </w:p>
    <w:p w:rsidR="004B5AA1" w:rsidRDefault="004B5AA1" w:rsidP="004B5AA1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Historia de las Revisiones</w:t>
      </w:r>
    </w:p>
    <w:p w:rsidR="00205D78" w:rsidRPr="00205D78" w:rsidRDefault="00205D78" w:rsidP="00205D78">
      <w:pPr>
        <w:rPr>
          <w:lang w:val="es-PE"/>
        </w:rPr>
      </w:pPr>
    </w:p>
    <w:p w:rsidR="00687275" w:rsidRPr="00687275" w:rsidRDefault="00687275" w:rsidP="00687275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5AA1" w:rsidRPr="00205D78" w:rsidTr="00466EE8">
        <w:tc>
          <w:tcPr>
            <w:tcW w:w="230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4B5AA1" w:rsidRPr="00205D78" w:rsidTr="00466EE8">
        <w:tc>
          <w:tcPr>
            <w:tcW w:w="2304" w:type="dxa"/>
          </w:tcPr>
          <w:p w:rsidR="004B5AA1" w:rsidRPr="00205D78" w:rsidRDefault="00AD7D53" w:rsidP="00FB2A7A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1</w:t>
            </w:r>
            <w:r w:rsidR="00FB2A7A" w:rsidRPr="00205D78">
              <w:rPr>
                <w:rFonts w:ascii="Berlin Sans FB" w:hAnsi="Berlin Sans FB"/>
                <w:sz w:val="24"/>
                <w:szCs w:val="24"/>
                <w:lang w:val="es-PE"/>
              </w:rPr>
              <w:t>4</w:t>
            </w: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/</w:t>
            </w:r>
            <w:r w:rsidR="00FB2A7A" w:rsidRPr="00205D78">
              <w:rPr>
                <w:rFonts w:ascii="Berlin Sans FB" w:hAnsi="Berlin Sans FB"/>
                <w:sz w:val="24"/>
                <w:szCs w:val="24"/>
                <w:lang w:val="es-PE"/>
              </w:rPr>
              <w:t>1</w:t>
            </w: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0/2014</w:t>
            </w:r>
          </w:p>
        </w:tc>
        <w:tc>
          <w:tcPr>
            <w:tcW w:w="1152" w:type="dxa"/>
          </w:tcPr>
          <w:p w:rsidR="004B5AA1" w:rsidRPr="00205D78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:rsidR="004B5AA1" w:rsidRPr="00205D78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Primera versión de los casos de prueba para el caso de uso “Generar Cita”</w:t>
            </w:r>
          </w:p>
        </w:tc>
        <w:tc>
          <w:tcPr>
            <w:tcW w:w="2304" w:type="dxa"/>
          </w:tcPr>
          <w:p w:rsidR="004B5AA1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CJonshich</w:t>
            </w:r>
            <w:proofErr w:type="spellEnd"/>
          </w:p>
          <w:p w:rsidR="00434FC2" w:rsidRPr="00205D78" w:rsidRDefault="00205D78" w:rsidP="00205D78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  <w:proofErr w:type="spellEnd"/>
          </w:p>
        </w:tc>
      </w:tr>
      <w:tr w:rsidR="00FC3992" w:rsidRPr="00C274ED" w:rsidTr="00466EE8">
        <w:tc>
          <w:tcPr>
            <w:tcW w:w="2304" w:type="dxa"/>
          </w:tcPr>
          <w:p w:rsidR="00FC3992" w:rsidRPr="00205D78" w:rsidRDefault="00C274ED" w:rsidP="00FC3992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23</w:t>
            </w:r>
            <w:r w:rsidR="00FC3992">
              <w:rPr>
                <w:rFonts w:ascii="Berlin Sans FB" w:hAnsi="Berlin Sans FB"/>
                <w:sz w:val="24"/>
                <w:szCs w:val="24"/>
                <w:lang w:val="es-PE"/>
              </w:rPr>
              <w:t>/10/2014</w:t>
            </w:r>
          </w:p>
        </w:tc>
        <w:tc>
          <w:tcPr>
            <w:tcW w:w="1152" w:type="dxa"/>
          </w:tcPr>
          <w:p w:rsidR="00FC3992" w:rsidRPr="00205D78" w:rsidRDefault="00FC3992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1.1</w:t>
            </w:r>
          </w:p>
        </w:tc>
        <w:tc>
          <w:tcPr>
            <w:tcW w:w="3744" w:type="dxa"/>
          </w:tcPr>
          <w:p w:rsidR="00FC3992" w:rsidRPr="00205D78" w:rsidRDefault="00FC3992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Revisi</w:t>
            </w:r>
            <w:r w:rsidR="00C274ED">
              <w:rPr>
                <w:rFonts w:ascii="Berlin Sans FB" w:hAnsi="Berlin Sans FB"/>
                <w:sz w:val="24"/>
                <w:szCs w:val="24"/>
                <w:lang w:val="es-PE"/>
              </w:rPr>
              <w:t xml:space="preserve">ón y modificación de </w:t>
            </w:r>
            <w:proofErr w:type="spellStart"/>
            <w:r w:rsidR="00C274ED">
              <w:rPr>
                <w:rFonts w:ascii="Berlin Sans FB" w:hAnsi="Berlin Sans FB"/>
                <w:sz w:val="24"/>
                <w:szCs w:val="24"/>
                <w:lang w:val="es-PE"/>
              </w:rPr>
              <w:t>items</w:t>
            </w:r>
            <w:proofErr w:type="spellEnd"/>
          </w:p>
        </w:tc>
        <w:tc>
          <w:tcPr>
            <w:tcW w:w="2304" w:type="dxa"/>
          </w:tcPr>
          <w:p w:rsidR="00FC3992" w:rsidRDefault="00C274ED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CJonshich</w:t>
            </w:r>
            <w:proofErr w:type="spellEnd"/>
          </w:p>
          <w:p w:rsidR="00C274ED" w:rsidRPr="00205D78" w:rsidRDefault="00C274ED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  <w:proofErr w:type="spellEnd"/>
          </w:p>
        </w:tc>
      </w:tr>
      <w:tr w:rsidR="006545B5" w:rsidRPr="006545B5" w:rsidTr="00466EE8">
        <w:tc>
          <w:tcPr>
            <w:tcW w:w="2304" w:type="dxa"/>
          </w:tcPr>
          <w:p w:rsidR="006545B5" w:rsidRDefault="006545B5" w:rsidP="00FC3992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30/10/2014</w:t>
            </w:r>
          </w:p>
        </w:tc>
        <w:tc>
          <w:tcPr>
            <w:tcW w:w="1152" w:type="dxa"/>
          </w:tcPr>
          <w:p w:rsidR="006545B5" w:rsidRDefault="006545B5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1.2</w:t>
            </w:r>
          </w:p>
        </w:tc>
        <w:tc>
          <w:tcPr>
            <w:tcW w:w="3744" w:type="dxa"/>
          </w:tcPr>
          <w:p w:rsidR="006545B5" w:rsidRDefault="00650F1B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Agregado un caso de prueba más.</w:t>
            </w:r>
          </w:p>
        </w:tc>
        <w:tc>
          <w:tcPr>
            <w:tcW w:w="2304" w:type="dxa"/>
          </w:tcPr>
          <w:p w:rsidR="006545B5" w:rsidRDefault="006545B5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CJonshich</w:t>
            </w:r>
            <w:proofErr w:type="spellEnd"/>
          </w:p>
          <w:p w:rsidR="006545B5" w:rsidRDefault="006545B5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  <w:proofErr w:type="spellEnd"/>
          </w:p>
        </w:tc>
      </w:tr>
    </w:tbl>
    <w:p w:rsidR="00AA1428" w:rsidRPr="00687275" w:rsidRDefault="00AA1428" w:rsidP="00434FC2">
      <w:pPr>
        <w:rPr>
          <w:rFonts w:ascii="Berlin Sans FB" w:hAnsi="Berlin Sans FB"/>
          <w:lang w:val="es-PE"/>
        </w:rPr>
      </w:pPr>
    </w:p>
    <w:sectPr w:rsidR="00AA1428" w:rsidRPr="00687275" w:rsidSect="00434FC2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06C" w:rsidRDefault="00CA306C">
      <w:r>
        <w:separator/>
      </w:r>
    </w:p>
  </w:endnote>
  <w:endnote w:type="continuationSeparator" w:id="0">
    <w:p w:rsidR="00CA306C" w:rsidRDefault="00CA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C6550E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C6550E" w:rsidRPr="006F73FF" w:rsidRDefault="00C6550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550E" w:rsidRPr="006F73FF" w:rsidRDefault="00C6550E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C6550E" w:rsidRPr="00434FC2" w:rsidRDefault="00C6550E">
          <w:pPr>
            <w:jc w:val="right"/>
            <w:rPr>
              <w:rFonts w:ascii="Berlin Sans FB" w:hAnsi="Berlin Sans FB" w:cs="Arial"/>
              <w:sz w:val="24"/>
              <w:szCs w:val="24"/>
            </w:rPr>
          </w:pPr>
          <w:r w:rsidRPr="00434FC2">
            <w:rPr>
              <w:rFonts w:ascii="Berlin Sans FB" w:hAnsi="Berlin Sans FB" w:cs="Arial"/>
              <w:sz w:val="24"/>
              <w:szCs w:val="24"/>
            </w:rPr>
            <w:t>Página</w:t>
          </w:r>
          <w:r w:rsidR="005E4EC6"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PAGE </w:instrText>
          </w:r>
          <w:r w:rsidR="005E4EC6"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B0342E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13</w:t>
          </w:r>
          <w:r w:rsidR="005E4EC6"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t xml:space="preserve"> de </w:t>
          </w:r>
          <w:fldSimple w:instr=" NUMPAGES  \* MERGEFORMAT ">
            <w:r w:rsidR="00B0342E" w:rsidRPr="00B0342E">
              <w:rPr>
                <w:rStyle w:val="Nmerodepgina"/>
                <w:rFonts w:ascii="Berlin Sans FB" w:hAnsi="Berlin Sans FB" w:cs="Arial"/>
                <w:noProof/>
                <w:sz w:val="24"/>
                <w:szCs w:val="24"/>
              </w:rPr>
              <w:t>13</w:t>
            </w:r>
          </w:fldSimple>
        </w:p>
      </w:tc>
    </w:tr>
  </w:tbl>
  <w:p w:rsidR="00C6550E" w:rsidRDefault="00C655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06C" w:rsidRDefault="00CA306C">
      <w:r>
        <w:separator/>
      </w:r>
    </w:p>
  </w:footnote>
  <w:footnote w:type="continuationSeparator" w:id="0">
    <w:p w:rsidR="00CA306C" w:rsidRDefault="00CA3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C6550E" w:rsidRPr="00687275" w:rsidTr="00EF1CBA">
      <w:tc>
        <w:tcPr>
          <w:tcW w:w="6379" w:type="dxa"/>
        </w:tcPr>
        <w:p w:rsidR="00C6550E" w:rsidRPr="00687275" w:rsidRDefault="00C6550E" w:rsidP="00AD7D53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>Clínica Karisma</w:t>
          </w:r>
        </w:p>
      </w:tc>
      <w:tc>
        <w:tcPr>
          <w:tcW w:w="2801" w:type="dxa"/>
        </w:tcPr>
        <w:p w:rsidR="00C6550E" w:rsidRPr="00687275" w:rsidRDefault="00C6550E" w:rsidP="00687275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1.2</w:t>
          </w:r>
        </w:p>
      </w:tc>
    </w:tr>
    <w:tr w:rsidR="00C6550E" w:rsidRPr="00687275" w:rsidTr="00EF1CBA">
      <w:tc>
        <w:tcPr>
          <w:tcW w:w="6379" w:type="dxa"/>
        </w:tcPr>
        <w:p w:rsidR="00C6550E" w:rsidRPr="00687275" w:rsidRDefault="00C6550E" w:rsidP="004B0453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 xml:space="preserve">ECP01 </w:t>
          </w:r>
          <w:fldSimple w:instr=" TITLE   \* MERGEFORMAT ">
            <w:r w:rsidRPr="00687275">
              <w:rPr>
                <w:rFonts w:ascii="Berlin Sans FB" w:hAnsi="Berlin Sans FB"/>
                <w:lang w:val="es-MX"/>
              </w:rPr>
              <w:t>Especificación del Diseño del caso de Prueba</w:t>
            </w:r>
          </w:fldSimple>
          <w:r w:rsidRPr="00687275">
            <w:rPr>
              <w:rFonts w:ascii="Berlin Sans FB" w:hAnsi="Berlin Sans FB"/>
              <w:lang w:val="es-MX"/>
            </w:rPr>
            <w:t xml:space="preserve"> Generar Cita</w:t>
          </w:r>
        </w:p>
      </w:tc>
      <w:tc>
        <w:tcPr>
          <w:tcW w:w="2801" w:type="dxa"/>
        </w:tcPr>
        <w:p w:rsidR="00C6550E" w:rsidRPr="00687275" w:rsidRDefault="00C6550E" w:rsidP="00687275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30</w:t>
          </w:r>
          <w:r w:rsidRPr="00687275">
            <w:rPr>
              <w:rFonts w:ascii="Berlin Sans FB" w:hAnsi="Berlin Sans FB"/>
              <w:lang w:val="es-MX"/>
            </w:rPr>
            <w:t>/10/2014</w:t>
          </w:r>
        </w:p>
      </w:tc>
    </w:tr>
  </w:tbl>
  <w:p w:rsidR="00C6550E" w:rsidRDefault="00C655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615A00"/>
    <w:multiLevelType w:val="hybridMultilevel"/>
    <w:tmpl w:val="02EA0B4A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058D"/>
    <w:multiLevelType w:val="hybridMultilevel"/>
    <w:tmpl w:val="35EAB49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35A49"/>
    <w:multiLevelType w:val="hybridMultilevel"/>
    <w:tmpl w:val="B4664EA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9656812"/>
    <w:multiLevelType w:val="hybridMultilevel"/>
    <w:tmpl w:val="7C4272E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156BD"/>
    <w:rsid w:val="00016363"/>
    <w:rsid w:val="0004002D"/>
    <w:rsid w:val="000602E7"/>
    <w:rsid w:val="000618AE"/>
    <w:rsid w:val="0008410E"/>
    <w:rsid w:val="00086A3B"/>
    <w:rsid w:val="00086C49"/>
    <w:rsid w:val="0009443C"/>
    <w:rsid w:val="000955FB"/>
    <w:rsid w:val="00097ACE"/>
    <w:rsid w:val="000A3834"/>
    <w:rsid w:val="000D4CE6"/>
    <w:rsid w:val="000D5F96"/>
    <w:rsid w:val="000E2ABF"/>
    <w:rsid w:val="000E63FE"/>
    <w:rsid w:val="001523E2"/>
    <w:rsid w:val="00171086"/>
    <w:rsid w:val="00182E37"/>
    <w:rsid w:val="0018609E"/>
    <w:rsid w:val="001D03BB"/>
    <w:rsid w:val="001E6823"/>
    <w:rsid w:val="001F48CC"/>
    <w:rsid w:val="00203D4B"/>
    <w:rsid w:val="00205D78"/>
    <w:rsid w:val="00222E97"/>
    <w:rsid w:val="00243B9F"/>
    <w:rsid w:val="00245A5C"/>
    <w:rsid w:val="00254C21"/>
    <w:rsid w:val="002741AC"/>
    <w:rsid w:val="00281206"/>
    <w:rsid w:val="002921F9"/>
    <w:rsid w:val="00292A7B"/>
    <w:rsid w:val="002938B7"/>
    <w:rsid w:val="00293B5E"/>
    <w:rsid w:val="002A7748"/>
    <w:rsid w:val="002C0A79"/>
    <w:rsid w:val="002C3014"/>
    <w:rsid w:val="002D0EF8"/>
    <w:rsid w:val="002E162B"/>
    <w:rsid w:val="002E418D"/>
    <w:rsid w:val="00310337"/>
    <w:rsid w:val="003236BC"/>
    <w:rsid w:val="0032635D"/>
    <w:rsid w:val="00334131"/>
    <w:rsid w:val="003411CF"/>
    <w:rsid w:val="00385891"/>
    <w:rsid w:val="003926C8"/>
    <w:rsid w:val="003D4826"/>
    <w:rsid w:val="003D7AF6"/>
    <w:rsid w:val="003F55A9"/>
    <w:rsid w:val="004137B5"/>
    <w:rsid w:val="0041691F"/>
    <w:rsid w:val="0041715E"/>
    <w:rsid w:val="004226B2"/>
    <w:rsid w:val="00426D50"/>
    <w:rsid w:val="00432B71"/>
    <w:rsid w:val="00434FC2"/>
    <w:rsid w:val="00436577"/>
    <w:rsid w:val="00446339"/>
    <w:rsid w:val="00450563"/>
    <w:rsid w:val="00465AB6"/>
    <w:rsid w:val="00466EE8"/>
    <w:rsid w:val="0046754C"/>
    <w:rsid w:val="004830D2"/>
    <w:rsid w:val="004A6A11"/>
    <w:rsid w:val="004B0453"/>
    <w:rsid w:val="004B5503"/>
    <w:rsid w:val="004B5AA1"/>
    <w:rsid w:val="004B649D"/>
    <w:rsid w:val="004C3916"/>
    <w:rsid w:val="004C658B"/>
    <w:rsid w:val="004D0973"/>
    <w:rsid w:val="004D1351"/>
    <w:rsid w:val="004E004E"/>
    <w:rsid w:val="004E2FB5"/>
    <w:rsid w:val="004F2DB0"/>
    <w:rsid w:val="00513AE9"/>
    <w:rsid w:val="00530213"/>
    <w:rsid w:val="005371B8"/>
    <w:rsid w:val="0054460F"/>
    <w:rsid w:val="00595708"/>
    <w:rsid w:val="005E203B"/>
    <w:rsid w:val="005E2F5E"/>
    <w:rsid w:val="005E4EC6"/>
    <w:rsid w:val="005E54C9"/>
    <w:rsid w:val="005F1F42"/>
    <w:rsid w:val="005F505F"/>
    <w:rsid w:val="005F770A"/>
    <w:rsid w:val="00617DD9"/>
    <w:rsid w:val="00624E40"/>
    <w:rsid w:val="0063156B"/>
    <w:rsid w:val="00632D3A"/>
    <w:rsid w:val="006439E2"/>
    <w:rsid w:val="00647200"/>
    <w:rsid w:val="00650F1B"/>
    <w:rsid w:val="00651DB6"/>
    <w:rsid w:val="006545B5"/>
    <w:rsid w:val="00656B73"/>
    <w:rsid w:val="0066684D"/>
    <w:rsid w:val="006672AA"/>
    <w:rsid w:val="00680CA0"/>
    <w:rsid w:val="00683EA6"/>
    <w:rsid w:val="00687275"/>
    <w:rsid w:val="006905AB"/>
    <w:rsid w:val="006B603A"/>
    <w:rsid w:val="006B649D"/>
    <w:rsid w:val="006E0D26"/>
    <w:rsid w:val="006E2DF3"/>
    <w:rsid w:val="006F73FF"/>
    <w:rsid w:val="00710390"/>
    <w:rsid w:val="00713915"/>
    <w:rsid w:val="007220D7"/>
    <w:rsid w:val="00736184"/>
    <w:rsid w:val="007421CE"/>
    <w:rsid w:val="0075643B"/>
    <w:rsid w:val="0076368E"/>
    <w:rsid w:val="0076707F"/>
    <w:rsid w:val="007747A2"/>
    <w:rsid w:val="00785206"/>
    <w:rsid w:val="007A1277"/>
    <w:rsid w:val="007B47E6"/>
    <w:rsid w:val="007B497E"/>
    <w:rsid w:val="007B7655"/>
    <w:rsid w:val="007D608D"/>
    <w:rsid w:val="007E612C"/>
    <w:rsid w:val="007F08FF"/>
    <w:rsid w:val="007F0AA8"/>
    <w:rsid w:val="007F2775"/>
    <w:rsid w:val="007F70F6"/>
    <w:rsid w:val="008040A7"/>
    <w:rsid w:val="00821B7C"/>
    <w:rsid w:val="0084160D"/>
    <w:rsid w:val="008425E5"/>
    <w:rsid w:val="008465E8"/>
    <w:rsid w:val="008622EC"/>
    <w:rsid w:val="00874840"/>
    <w:rsid w:val="00881A4D"/>
    <w:rsid w:val="008857A4"/>
    <w:rsid w:val="00886A12"/>
    <w:rsid w:val="008906D5"/>
    <w:rsid w:val="008A3CEA"/>
    <w:rsid w:val="008B32BE"/>
    <w:rsid w:val="008D13FF"/>
    <w:rsid w:val="008D3E4F"/>
    <w:rsid w:val="008D51C9"/>
    <w:rsid w:val="008E4147"/>
    <w:rsid w:val="008E492D"/>
    <w:rsid w:val="008F3C1B"/>
    <w:rsid w:val="008F4D73"/>
    <w:rsid w:val="00925F9C"/>
    <w:rsid w:val="009305C6"/>
    <w:rsid w:val="0093240F"/>
    <w:rsid w:val="009628E6"/>
    <w:rsid w:val="00964699"/>
    <w:rsid w:val="00976C31"/>
    <w:rsid w:val="009C11C4"/>
    <w:rsid w:val="009C735C"/>
    <w:rsid w:val="009D384E"/>
    <w:rsid w:val="009D7006"/>
    <w:rsid w:val="009E540D"/>
    <w:rsid w:val="009E79F2"/>
    <w:rsid w:val="009F610C"/>
    <w:rsid w:val="00A03A47"/>
    <w:rsid w:val="00A25236"/>
    <w:rsid w:val="00A40821"/>
    <w:rsid w:val="00A66F37"/>
    <w:rsid w:val="00A733D8"/>
    <w:rsid w:val="00A7431F"/>
    <w:rsid w:val="00A7446C"/>
    <w:rsid w:val="00A77E4E"/>
    <w:rsid w:val="00A816C8"/>
    <w:rsid w:val="00A84E88"/>
    <w:rsid w:val="00A8783A"/>
    <w:rsid w:val="00A9180C"/>
    <w:rsid w:val="00AA1428"/>
    <w:rsid w:val="00AA480A"/>
    <w:rsid w:val="00AC333E"/>
    <w:rsid w:val="00AD7CC1"/>
    <w:rsid w:val="00AD7D53"/>
    <w:rsid w:val="00B0342E"/>
    <w:rsid w:val="00B126F6"/>
    <w:rsid w:val="00B21238"/>
    <w:rsid w:val="00B25A98"/>
    <w:rsid w:val="00B33286"/>
    <w:rsid w:val="00B34B9A"/>
    <w:rsid w:val="00B36E97"/>
    <w:rsid w:val="00B43207"/>
    <w:rsid w:val="00B46C35"/>
    <w:rsid w:val="00B53159"/>
    <w:rsid w:val="00B56FB4"/>
    <w:rsid w:val="00B70CB5"/>
    <w:rsid w:val="00B827D1"/>
    <w:rsid w:val="00BA1B01"/>
    <w:rsid w:val="00BE5CFC"/>
    <w:rsid w:val="00C06D1C"/>
    <w:rsid w:val="00C071AC"/>
    <w:rsid w:val="00C23E33"/>
    <w:rsid w:val="00C274ED"/>
    <w:rsid w:val="00C43055"/>
    <w:rsid w:val="00C46908"/>
    <w:rsid w:val="00C51E06"/>
    <w:rsid w:val="00C6550E"/>
    <w:rsid w:val="00C96B4E"/>
    <w:rsid w:val="00CA1B42"/>
    <w:rsid w:val="00CA306C"/>
    <w:rsid w:val="00CA57A1"/>
    <w:rsid w:val="00CC5EEC"/>
    <w:rsid w:val="00CC6F30"/>
    <w:rsid w:val="00CD3CA0"/>
    <w:rsid w:val="00CE268D"/>
    <w:rsid w:val="00CE2F34"/>
    <w:rsid w:val="00D005EA"/>
    <w:rsid w:val="00D06225"/>
    <w:rsid w:val="00D315C1"/>
    <w:rsid w:val="00D457D4"/>
    <w:rsid w:val="00D600A2"/>
    <w:rsid w:val="00D60AE6"/>
    <w:rsid w:val="00D774CA"/>
    <w:rsid w:val="00D7751D"/>
    <w:rsid w:val="00D86271"/>
    <w:rsid w:val="00DB0396"/>
    <w:rsid w:val="00DB4365"/>
    <w:rsid w:val="00DC483F"/>
    <w:rsid w:val="00DD5D4E"/>
    <w:rsid w:val="00DD613A"/>
    <w:rsid w:val="00DF0665"/>
    <w:rsid w:val="00E335F0"/>
    <w:rsid w:val="00E74F30"/>
    <w:rsid w:val="00E95670"/>
    <w:rsid w:val="00EB0CBB"/>
    <w:rsid w:val="00EE3D55"/>
    <w:rsid w:val="00EF1CBA"/>
    <w:rsid w:val="00F03FCF"/>
    <w:rsid w:val="00F11308"/>
    <w:rsid w:val="00F30C5E"/>
    <w:rsid w:val="00F41E40"/>
    <w:rsid w:val="00F65D8E"/>
    <w:rsid w:val="00F66B6F"/>
    <w:rsid w:val="00F67C3E"/>
    <w:rsid w:val="00F927C1"/>
    <w:rsid w:val="00FB2A7A"/>
    <w:rsid w:val="00FC3331"/>
    <w:rsid w:val="00FC3992"/>
    <w:rsid w:val="00FD5429"/>
    <w:rsid w:val="00FF5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C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5E4EC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E4EC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E4EC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E4EC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E4EC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E4EC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E4EC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E4EC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E4EC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4EC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E4E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E4E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5E4EC6"/>
    <w:pPr>
      <w:ind w:left="900" w:hanging="900"/>
    </w:pPr>
  </w:style>
  <w:style w:type="paragraph" w:styleId="TDC1">
    <w:name w:val="toc 1"/>
    <w:basedOn w:val="Normal"/>
    <w:next w:val="Normal"/>
    <w:uiPriority w:val="39"/>
    <w:rsid w:val="005E4EC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E4EC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E4EC6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5E4EC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E4EC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E4EC6"/>
  </w:style>
  <w:style w:type="paragraph" w:customStyle="1" w:styleId="Bullet1">
    <w:name w:val="Bullet1"/>
    <w:basedOn w:val="Normal"/>
    <w:rsid w:val="005E4EC6"/>
    <w:pPr>
      <w:ind w:left="720" w:hanging="432"/>
    </w:pPr>
  </w:style>
  <w:style w:type="paragraph" w:customStyle="1" w:styleId="Bullet2">
    <w:name w:val="Bullet2"/>
    <w:basedOn w:val="Normal"/>
    <w:rsid w:val="005E4E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E4EC6"/>
    <w:pPr>
      <w:keepLines/>
      <w:spacing w:after="120"/>
    </w:pPr>
  </w:style>
  <w:style w:type="paragraph" w:styleId="Textoindependiente">
    <w:name w:val="Body Text"/>
    <w:basedOn w:val="Normal"/>
    <w:rsid w:val="005E4EC6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5E4EC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5E4EC6"/>
    <w:rPr>
      <w:sz w:val="20"/>
      <w:vertAlign w:val="superscript"/>
    </w:rPr>
  </w:style>
  <w:style w:type="paragraph" w:styleId="Textonotapie">
    <w:name w:val="footnote text"/>
    <w:basedOn w:val="Normal"/>
    <w:semiHidden/>
    <w:rsid w:val="005E4E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E4E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E4E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E4E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E4EC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5E4EC6"/>
    <w:pPr>
      <w:ind w:left="600"/>
    </w:pPr>
  </w:style>
  <w:style w:type="paragraph" w:styleId="TDC5">
    <w:name w:val="toc 5"/>
    <w:basedOn w:val="Normal"/>
    <w:next w:val="Normal"/>
    <w:autoRedefine/>
    <w:semiHidden/>
    <w:rsid w:val="005E4EC6"/>
    <w:pPr>
      <w:ind w:left="800"/>
    </w:pPr>
  </w:style>
  <w:style w:type="paragraph" w:styleId="TDC6">
    <w:name w:val="toc 6"/>
    <w:basedOn w:val="Normal"/>
    <w:next w:val="Normal"/>
    <w:autoRedefine/>
    <w:semiHidden/>
    <w:rsid w:val="005E4EC6"/>
    <w:pPr>
      <w:ind w:left="1000"/>
    </w:pPr>
  </w:style>
  <w:style w:type="paragraph" w:styleId="TDC7">
    <w:name w:val="toc 7"/>
    <w:basedOn w:val="Normal"/>
    <w:next w:val="Normal"/>
    <w:autoRedefine/>
    <w:semiHidden/>
    <w:rsid w:val="005E4EC6"/>
    <w:pPr>
      <w:ind w:left="1200"/>
    </w:pPr>
  </w:style>
  <w:style w:type="paragraph" w:styleId="TDC8">
    <w:name w:val="toc 8"/>
    <w:basedOn w:val="Normal"/>
    <w:next w:val="Normal"/>
    <w:autoRedefine/>
    <w:semiHidden/>
    <w:rsid w:val="005E4EC6"/>
    <w:pPr>
      <w:ind w:left="1400"/>
    </w:pPr>
  </w:style>
  <w:style w:type="paragraph" w:styleId="TDC9">
    <w:name w:val="toc 9"/>
    <w:basedOn w:val="Normal"/>
    <w:next w:val="Normal"/>
    <w:autoRedefine/>
    <w:semiHidden/>
    <w:rsid w:val="005E4EC6"/>
    <w:pPr>
      <w:ind w:left="1600"/>
    </w:pPr>
  </w:style>
  <w:style w:type="paragraph" w:styleId="Textoindependiente2">
    <w:name w:val="Body Text 2"/>
    <w:basedOn w:val="Normal"/>
    <w:rsid w:val="005E4EC6"/>
    <w:rPr>
      <w:i/>
      <w:color w:val="0000FF"/>
    </w:rPr>
  </w:style>
  <w:style w:type="paragraph" w:styleId="Sangradetextonormal">
    <w:name w:val="Body Text Indent"/>
    <w:basedOn w:val="Normal"/>
    <w:rsid w:val="005E4EC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E4E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E4EC6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E4EC6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5E4EC6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C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5E4EC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E4EC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E4EC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E4EC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E4EC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E4EC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E4EC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E4EC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E4EC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4EC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E4E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E4E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5E4EC6"/>
    <w:pPr>
      <w:ind w:left="900" w:hanging="900"/>
    </w:pPr>
  </w:style>
  <w:style w:type="paragraph" w:styleId="TDC1">
    <w:name w:val="toc 1"/>
    <w:basedOn w:val="Normal"/>
    <w:next w:val="Normal"/>
    <w:uiPriority w:val="39"/>
    <w:rsid w:val="005E4EC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E4EC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E4EC6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5E4EC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E4EC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E4EC6"/>
  </w:style>
  <w:style w:type="paragraph" w:customStyle="1" w:styleId="Bullet1">
    <w:name w:val="Bullet1"/>
    <w:basedOn w:val="Normal"/>
    <w:rsid w:val="005E4EC6"/>
    <w:pPr>
      <w:ind w:left="720" w:hanging="432"/>
    </w:pPr>
  </w:style>
  <w:style w:type="paragraph" w:customStyle="1" w:styleId="Bullet2">
    <w:name w:val="Bullet2"/>
    <w:basedOn w:val="Normal"/>
    <w:rsid w:val="005E4E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E4EC6"/>
    <w:pPr>
      <w:keepLines/>
      <w:spacing w:after="120"/>
    </w:pPr>
  </w:style>
  <w:style w:type="paragraph" w:styleId="Textoindependiente">
    <w:name w:val="Body Text"/>
    <w:basedOn w:val="Normal"/>
    <w:rsid w:val="005E4EC6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5E4EC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5E4EC6"/>
    <w:rPr>
      <w:sz w:val="20"/>
      <w:vertAlign w:val="superscript"/>
    </w:rPr>
  </w:style>
  <w:style w:type="paragraph" w:styleId="Textonotapie">
    <w:name w:val="footnote text"/>
    <w:basedOn w:val="Normal"/>
    <w:semiHidden/>
    <w:rsid w:val="005E4E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E4E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E4E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E4E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E4EC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5E4EC6"/>
    <w:pPr>
      <w:ind w:left="600"/>
    </w:pPr>
  </w:style>
  <w:style w:type="paragraph" w:styleId="TDC5">
    <w:name w:val="toc 5"/>
    <w:basedOn w:val="Normal"/>
    <w:next w:val="Normal"/>
    <w:autoRedefine/>
    <w:semiHidden/>
    <w:rsid w:val="005E4EC6"/>
    <w:pPr>
      <w:ind w:left="800"/>
    </w:pPr>
  </w:style>
  <w:style w:type="paragraph" w:styleId="TDC6">
    <w:name w:val="toc 6"/>
    <w:basedOn w:val="Normal"/>
    <w:next w:val="Normal"/>
    <w:autoRedefine/>
    <w:semiHidden/>
    <w:rsid w:val="005E4EC6"/>
    <w:pPr>
      <w:ind w:left="1000"/>
    </w:pPr>
  </w:style>
  <w:style w:type="paragraph" w:styleId="TDC7">
    <w:name w:val="toc 7"/>
    <w:basedOn w:val="Normal"/>
    <w:next w:val="Normal"/>
    <w:autoRedefine/>
    <w:semiHidden/>
    <w:rsid w:val="005E4EC6"/>
    <w:pPr>
      <w:ind w:left="1200"/>
    </w:pPr>
  </w:style>
  <w:style w:type="paragraph" w:styleId="TDC8">
    <w:name w:val="toc 8"/>
    <w:basedOn w:val="Normal"/>
    <w:next w:val="Normal"/>
    <w:autoRedefine/>
    <w:semiHidden/>
    <w:rsid w:val="005E4EC6"/>
    <w:pPr>
      <w:ind w:left="1400"/>
    </w:pPr>
  </w:style>
  <w:style w:type="paragraph" w:styleId="TDC9">
    <w:name w:val="toc 9"/>
    <w:basedOn w:val="Normal"/>
    <w:next w:val="Normal"/>
    <w:autoRedefine/>
    <w:semiHidden/>
    <w:rsid w:val="005E4EC6"/>
    <w:pPr>
      <w:ind w:left="1600"/>
    </w:pPr>
  </w:style>
  <w:style w:type="paragraph" w:styleId="Textoindependiente2">
    <w:name w:val="Body Text 2"/>
    <w:basedOn w:val="Normal"/>
    <w:rsid w:val="005E4EC6"/>
    <w:rPr>
      <w:i/>
      <w:color w:val="0000FF"/>
    </w:rPr>
  </w:style>
  <w:style w:type="paragraph" w:styleId="Sangradetextonormal">
    <w:name w:val="Body Text Indent"/>
    <w:basedOn w:val="Normal"/>
    <w:rsid w:val="005E4EC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E4E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E4EC6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E4EC6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5E4EC6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3</TotalTime>
  <Pages>13</Pages>
  <Words>1921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Windows User</cp:lastModifiedBy>
  <cp:revision>6</cp:revision>
  <cp:lastPrinted>2008-05-27T18:25:00Z</cp:lastPrinted>
  <dcterms:created xsi:type="dcterms:W3CDTF">2014-11-04T15:14:00Z</dcterms:created>
  <dcterms:modified xsi:type="dcterms:W3CDTF">2014-11-04T15:50:00Z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