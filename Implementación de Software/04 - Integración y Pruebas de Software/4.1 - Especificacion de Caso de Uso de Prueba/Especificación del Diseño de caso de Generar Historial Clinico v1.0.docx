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3F93A4" w14:textId="77777777" w:rsidR="00F40C1C" w:rsidRDefault="00F40C1C" w:rsidP="00F40C1C">
      <w:pPr>
        <w:rPr>
          <w:rFonts w:ascii="Berlin Sans FB" w:hAnsi="Berlin Sans FB"/>
          <w:lang w:val="es-PE"/>
        </w:rPr>
      </w:pPr>
    </w:p>
    <w:p w14:paraId="64CD1212" w14:textId="77777777" w:rsidR="00F40C1C" w:rsidRDefault="00F40C1C" w:rsidP="00F40C1C">
      <w:pPr>
        <w:rPr>
          <w:rFonts w:ascii="Berlin Sans FB" w:hAnsi="Berlin Sans FB"/>
          <w:lang w:val="es-PE"/>
        </w:rPr>
      </w:pPr>
    </w:p>
    <w:p w14:paraId="2A3B16FB" w14:textId="77777777" w:rsidR="00F40C1C" w:rsidRDefault="00F40C1C" w:rsidP="00F40C1C">
      <w:pPr>
        <w:rPr>
          <w:rFonts w:ascii="Berlin Sans FB" w:hAnsi="Berlin Sans FB"/>
          <w:lang w:val="es-PE"/>
        </w:rPr>
      </w:pPr>
    </w:p>
    <w:p w14:paraId="37ED57E0" w14:textId="77777777" w:rsidR="00F40C1C" w:rsidRDefault="00F40C1C" w:rsidP="00F40C1C">
      <w:pPr>
        <w:rPr>
          <w:rFonts w:ascii="Berlin Sans FB" w:hAnsi="Berlin Sans FB"/>
          <w:lang w:val="es-PE"/>
        </w:rPr>
      </w:pPr>
    </w:p>
    <w:p w14:paraId="27510B29" w14:textId="77777777" w:rsidR="00F40C1C" w:rsidRPr="00687275" w:rsidRDefault="00F40C1C" w:rsidP="00F40C1C">
      <w:pPr>
        <w:rPr>
          <w:rFonts w:ascii="Berlin Sans FB" w:hAnsi="Berlin Sans FB"/>
          <w:lang w:val="es-PE"/>
        </w:rPr>
      </w:pPr>
    </w:p>
    <w:p w14:paraId="430FB16D" w14:textId="77777777" w:rsidR="00F40C1C" w:rsidRPr="00687275" w:rsidRDefault="00F40C1C" w:rsidP="00F40C1C">
      <w:pPr>
        <w:pStyle w:val="Ttulo"/>
        <w:jc w:val="right"/>
        <w:rPr>
          <w:rFonts w:ascii="Berlin Sans FB" w:hAnsi="Berlin Sans FB"/>
          <w:lang w:val="es-PE"/>
        </w:rPr>
      </w:pPr>
    </w:p>
    <w:p w14:paraId="4C167AF0" w14:textId="77777777" w:rsidR="00F40C1C" w:rsidRPr="00687275" w:rsidRDefault="00F40C1C" w:rsidP="00F40C1C">
      <w:pPr>
        <w:pStyle w:val="Ttulo"/>
        <w:jc w:val="right"/>
        <w:rPr>
          <w:rFonts w:ascii="Berlin Sans FB" w:hAnsi="Berlin Sans FB"/>
          <w:lang w:val="es-PE"/>
        </w:rPr>
      </w:pPr>
      <w:r w:rsidRPr="00687275">
        <w:rPr>
          <w:rFonts w:ascii="Berlin Sans FB" w:hAnsi="Berlin Sans FB"/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B81EEB" wp14:editId="2486DCB0">
                <wp:simplePos x="0" y="0"/>
                <wp:positionH relativeFrom="column">
                  <wp:posOffset>213360</wp:posOffset>
                </wp:positionH>
                <wp:positionV relativeFrom="paragraph">
                  <wp:posOffset>203200</wp:posOffset>
                </wp:positionV>
                <wp:extent cx="5475605" cy="1722120"/>
                <wp:effectExtent l="0" t="0" r="0" b="0"/>
                <wp:wrapNone/>
                <wp:docPr id="16" name="16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5605" cy="1722120"/>
                          <a:chOff x="0" y="0"/>
                          <a:chExt cx="5475767" cy="1722474"/>
                        </a:xfrm>
                      </wpg:grpSpPr>
                      <pic:pic xmlns:pic="http://schemas.openxmlformats.org/drawingml/2006/picture">
                        <pic:nvPicPr>
                          <pic:cNvPr id="13" name="Imagen 13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2430" b="48148"/>
                          <a:stretch/>
                        </pic:blipFill>
                        <pic:spPr bwMode="auto">
                          <a:xfrm>
                            <a:off x="0" y="170121"/>
                            <a:ext cx="3785190" cy="893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Imagen 14" descr="http://i.imgur.com/vsuifVk.pn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8709" r="1113"/>
                          <a:stretch/>
                        </pic:blipFill>
                        <pic:spPr bwMode="auto">
                          <a:xfrm>
                            <a:off x="3785190" y="0"/>
                            <a:ext cx="1690577" cy="1722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16 Grupo" o:spid="_x0000_s1026" style="position:absolute;margin-left:16.8pt;margin-top:16pt;width:431.15pt;height:135.6pt;z-index:251659264;mso-width-relative:margin;mso-height-relative:margin" coordsize="54757,172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13" o:spid="_x0000_s1027" type="#_x0000_t75" alt="http://i.imgur.com/vsuifVk.png" style="position:absolute;top:1701;width:37851;height:89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bmZTnCAAAA2wAAAA8AAABkcnMvZG93bnJldi54bWxET01rwkAQvRf8D8sI3upGQ0Wjq4hU7MVD&#10;bdDrmB2TYHY27G5j/PfdQqG3ebzPWW1604iOnK8tK5iMExDEhdU1lwryr/3rHIQPyBoby6TgSR42&#10;68HLCjNtH/xJ3SmUIoawz1BBFUKbSemLigz6sW2JI3ezzmCI0JVSO3zEcNPIaZLMpMGaY0OFLe0q&#10;Ku6nb6Pgck273flSHvPj1h3eF4vkbZbmSo2G/XYJIlAf/sV/7g8d56fw+0s8QK5/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m5mU5wgAAANsAAAAPAAAAAAAAAAAAAAAAAJ8C&#10;AABkcnMvZG93bnJldi54bWxQSwUGAAAAAAQABAD3AAAAjgMAAAAA&#10;">
                  <v:imagedata r:id="rId9" o:title="vsuifVk" cropbottom="31554f" cropright="21253f"/>
                  <v:path arrowok="t"/>
                </v:shape>
                <v:shape id="Imagen 14" o:spid="_x0000_s1028" type="#_x0000_t75" alt="http://i.imgur.com/vsuifVk.png" style="position:absolute;left:37851;width:16906;height:1722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cVlp6/AAAA2wAAAA8AAABkcnMvZG93bnJldi54bWxET0uLwjAQvgv+hzDC3jRRFtFqFJ+weNPV&#10;g7ehGdtiM6lN1O6/N4Kwt/n4njOdN7YUD6p94VhDv6dAEKfOFJxpOP5uuyMQPiAbLB2Thj/yMJ+1&#10;W1NMjHvynh6HkIkYwj5BDXkIVSKlT3Oy6HuuIo7cxdUWQ4R1Jk2NzxhuSzlQaigtFhwbcqxolVN6&#10;PdytBrrv7GmpWPnT2u5H5+2tHG92Wn91msUERKAm/Is/7h8T53/D+5d4gJy9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HFZaevwAAANsAAAAPAAAAAAAAAAAAAAAAAJ8CAABk&#10;cnMvZG93bnJldi54bWxQSwUGAAAAAAQABAD3AAAAiwMAAAAA&#10;">
                  <v:imagedata r:id="rId9" o:title="vsuifVk" cropleft="45029f" cropright="729f"/>
                  <v:path arrowok="t"/>
                </v:shape>
              </v:group>
            </w:pict>
          </mc:Fallback>
        </mc:AlternateContent>
      </w:r>
    </w:p>
    <w:p w14:paraId="157728F3" w14:textId="77777777" w:rsidR="00F40C1C" w:rsidRPr="00687275" w:rsidRDefault="00F40C1C" w:rsidP="00F40C1C">
      <w:pPr>
        <w:pStyle w:val="Ttulo"/>
        <w:jc w:val="right"/>
        <w:rPr>
          <w:rFonts w:ascii="Berlin Sans FB" w:hAnsi="Berlin Sans FB"/>
          <w:lang w:val="es-PE"/>
        </w:rPr>
      </w:pPr>
    </w:p>
    <w:p w14:paraId="176AAB00" w14:textId="77777777" w:rsidR="00F40C1C" w:rsidRPr="00687275" w:rsidRDefault="00F40C1C" w:rsidP="00F40C1C">
      <w:pPr>
        <w:pStyle w:val="Ttulo"/>
        <w:rPr>
          <w:rFonts w:ascii="Berlin Sans FB" w:hAnsi="Berlin Sans FB"/>
          <w:lang w:val="es-PE"/>
        </w:rPr>
      </w:pPr>
    </w:p>
    <w:p w14:paraId="722EE5BB" w14:textId="77777777" w:rsidR="00F40C1C" w:rsidRPr="00687275" w:rsidRDefault="00F40C1C" w:rsidP="00F40C1C">
      <w:pPr>
        <w:pStyle w:val="Ttulo"/>
        <w:jc w:val="right"/>
        <w:rPr>
          <w:rFonts w:ascii="Berlin Sans FB" w:hAnsi="Berlin Sans FB"/>
          <w:lang w:val="es-PE"/>
        </w:rPr>
      </w:pPr>
    </w:p>
    <w:p w14:paraId="0C3022C2" w14:textId="77777777" w:rsidR="00F40C1C" w:rsidRPr="00687275" w:rsidRDefault="00F40C1C" w:rsidP="00F40C1C">
      <w:pPr>
        <w:pStyle w:val="Ttulo"/>
        <w:jc w:val="right"/>
        <w:rPr>
          <w:rFonts w:ascii="Berlin Sans FB" w:hAnsi="Berlin Sans FB"/>
          <w:lang w:val="es-PE"/>
        </w:rPr>
      </w:pPr>
    </w:p>
    <w:p w14:paraId="2DB22EA4" w14:textId="77777777" w:rsidR="00F40C1C" w:rsidRPr="00687275" w:rsidRDefault="00F40C1C" w:rsidP="00F40C1C">
      <w:pPr>
        <w:pStyle w:val="Ttulo"/>
        <w:jc w:val="right"/>
        <w:rPr>
          <w:rFonts w:ascii="Berlin Sans FB" w:hAnsi="Berlin Sans FB"/>
          <w:lang w:val="es-PE"/>
        </w:rPr>
      </w:pPr>
    </w:p>
    <w:p w14:paraId="27B40BF7" w14:textId="77777777" w:rsidR="00F40C1C" w:rsidRPr="00687275" w:rsidRDefault="00F40C1C" w:rsidP="00F40C1C">
      <w:pPr>
        <w:pStyle w:val="Ttulo"/>
        <w:jc w:val="right"/>
        <w:rPr>
          <w:rFonts w:ascii="Berlin Sans FB" w:hAnsi="Berlin Sans FB"/>
          <w:lang w:val="es-PE"/>
        </w:rPr>
      </w:pPr>
    </w:p>
    <w:p w14:paraId="413BDA06" w14:textId="77777777" w:rsidR="00F40C1C" w:rsidRPr="00687275" w:rsidRDefault="00F40C1C" w:rsidP="00F40C1C">
      <w:pPr>
        <w:pStyle w:val="Ttulo"/>
        <w:jc w:val="right"/>
        <w:rPr>
          <w:rFonts w:ascii="Berlin Sans FB" w:hAnsi="Berlin Sans FB"/>
          <w:lang w:val="es-PE"/>
        </w:rPr>
      </w:pPr>
    </w:p>
    <w:p w14:paraId="3027E31C" w14:textId="77777777" w:rsidR="00F40C1C" w:rsidRPr="00687275" w:rsidRDefault="00F40C1C" w:rsidP="00F40C1C">
      <w:pPr>
        <w:pStyle w:val="Ttulo"/>
        <w:jc w:val="right"/>
        <w:rPr>
          <w:rFonts w:ascii="Berlin Sans FB" w:hAnsi="Berlin Sans FB"/>
          <w:lang w:val="es-PE"/>
        </w:rPr>
      </w:pPr>
    </w:p>
    <w:p w14:paraId="0540753A" w14:textId="77777777" w:rsidR="00F40C1C" w:rsidRPr="00687275" w:rsidRDefault="00F40C1C" w:rsidP="00F40C1C">
      <w:pPr>
        <w:pStyle w:val="Ttulo"/>
        <w:jc w:val="right"/>
        <w:rPr>
          <w:rFonts w:ascii="Berlin Sans FB" w:hAnsi="Berlin Sans FB"/>
          <w:lang w:val="es-PE"/>
        </w:rPr>
      </w:pPr>
    </w:p>
    <w:p w14:paraId="14DDF390" w14:textId="77777777" w:rsidR="00F40C1C" w:rsidRPr="00687275" w:rsidRDefault="00F40C1C" w:rsidP="00F40C1C">
      <w:pPr>
        <w:pStyle w:val="Ttulo"/>
        <w:jc w:val="right"/>
        <w:rPr>
          <w:rFonts w:ascii="Berlin Sans FB" w:hAnsi="Berlin Sans FB"/>
          <w:lang w:val="es-PE"/>
        </w:rPr>
      </w:pPr>
    </w:p>
    <w:p w14:paraId="21D58559" w14:textId="77777777" w:rsidR="00F40C1C" w:rsidRPr="00687275" w:rsidRDefault="00F40C1C" w:rsidP="00F40C1C">
      <w:pPr>
        <w:rPr>
          <w:rFonts w:ascii="Berlin Sans FB" w:hAnsi="Berlin Sans FB"/>
          <w:lang w:val="es-PE"/>
        </w:rPr>
      </w:pPr>
    </w:p>
    <w:p w14:paraId="17697D5A" w14:textId="77777777" w:rsidR="00F40C1C" w:rsidRDefault="00F40C1C" w:rsidP="00F40C1C">
      <w:pPr>
        <w:rPr>
          <w:rFonts w:ascii="Berlin Sans FB" w:hAnsi="Berlin Sans FB"/>
          <w:lang w:val="es-PE"/>
        </w:rPr>
      </w:pPr>
    </w:p>
    <w:p w14:paraId="44FAAD40" w14:textId="77777777" w:rsidR="00F40C1C" w:rsidRDefault="00F40C1C" w:rsidP="00F40C1C">
      <w:pPr>
        <w:rPr>
          <w:rFonts w:ascii="Berlin Sans FB" w:hAnsi="Berlin Sans FB"/>
          <w:lang w:val="es-PE"/>
        </w:rPr>
      </w:pPr>
    </w:p>
    <w:p w14:paraId="5FD55BFF" w14:textId="77777777" w:rsidR="00F40C1C" w:rsidRDefault="00F40C1C" w:rsidP="00F40C1C">
      <w:pPr>
        <w:rPr>
          <w:rFonts w:ascii="Berlin Sans FB" w:hAnsi="Berlin Sans FB"/>
          <w:lang w:val="es-PE"/>
        </w:rPr>
      </w:pPr>
    </w:p>
    <w:p w14:paraId="6B25F51D" w14:textId="77777777" w:rsidR="00F40C1C" w:rsidRPr="00687275" w:rsidRDefault="00F40C1C" w:rsidP="00F40C1C">
      <w:pPr>
        <w:rPr>
          <w:rFonts w:ascii="Berlin Sans FB" w:hAnsi="Berlin Sans FB"/>
          <w:lang w:val="es-PE"/>
        </w:rPr>
      </w:pPr>
    </w:p>
    <w:p w14:paraId="1737271F" w14:textId="77777777" w:rsidR="00F40C1C" w:rsidRPr="00687275" w:rsidRDefault="00F40C1C" w:rsidP="00F40C1C">
      <w:pPr>
        <w:rPr>
          <w:rFonts w:ascii="Berlin Sans FB" w:hAnsi="Berlin Sans FB"/>
          <w:lang w:val="es-PE"/>
        </w:rPr>
      </w:pPr>
    </w:p>
    <w:p w14:paraId="39E48FCD" w14:textId="77777777" w:rsidR="00F40C1C" w:rsidRPr="00687275" w:rsidRDefault="00F40C1C" w:rsidP="00F40C1C">
      <w:pPr>
        <w:rPr>
          <w:rFonts w:ascii="Berlin Sans FB" w:hAnsi="Berlin Sans FB"/>
          <w:lang w:val="es-PE"/>
        </w:rPr>
      </w:pPr>
    </w:p>
    <w:p w14:paraId="106D8684" w14:textId="77777777" w:rsidR="00F40C1C" w:rsidRPr="00687275" w:rsidRDefault="00F40C1C" w:rsidP="00F40C1C">
      <w:pPr>
        <w:ind w:left="708" w:hanging="708"/>
        <w:jc w:val="right"/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687275"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Especificación del Diseño de Caso de Prueba:</w:t>
      </w:r>
    </w:p>
    <w:p w14:paraId="54CE1DAA" w14:textId="17B7CF43" w:rsidR="00F40C1C" w:rsidRPr="00687275" w:rsidRDefault="00F40C1C" w:rsidP="00F40C1C">
      <w:pPr>
        <w:ind w:left="708" w:hanging="708"/>
        <w:jc w:val="right"/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Generar Historial Clínico</w:t>
      </w:r>
    </w:p>
    <w:p w14:paraId="0254E6F1" w14:textId="77777777" w:rsidR="00F40C1C" w:rsidRPr="00687275" w:rsidRDefault="00F40C1C" w:rsidP="00F40C1C">
      <w:pPr>
        <w:ind w:left="708" w:hanging="708"/>
        <w:jc w:val="right"/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Berlin Sans FB" w:hAnsi="Berlin Sans FB"/>
          <w:b/>
          <w:sz w:val="40"/>
          <w:szCs w:val="40"/>
          <w:lang w:val="es-PE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Versión 1.0</w:t>
      </w:r>
    </w:p>
    <w:p w14:paraId="0E2C5969" w14:textId="77777777" w:rsidR="00F40C1C" w:rsidRPr="00687275" w:rsidRDefault="00F40C1C" w:rsidP="00F40C1C">
      <w:pPr>
        <w:pStyle w:val="Ttulo"/>
        <w:jc w:val="right"/>
        <w:rPr>
          <w:rFonts w:ascii="Berlin Sans FB" w:hAnsi="Berlin Sans FB"/>
          <w:lang w:val="es-PE"/>
        </w:rPr>
      </w:pPr>
    </w:p>
    <w:p w14:paraId="566ECAEA" w14:textId="77777777" w:rsidR="00F40C1C" w:rsidRPr="00687275" w:rsidRDefault="00F40C1C" w:rsidP="00F40C1C">
      <w:pPr>
        <w:pStyle w:val="Ttulo"/>
        <w:jc w:val="right"/>
        <w:rPr>
          <w:rFonts w:ascii="Berlin Sans FB" w:hAnsi="Berlin Sans FB"/>
          <w:lang w:val="es-PE"/>
        </w:rPr>
      </w:pPr>
    </w:p>
    <w:p w14:paraId="736B6592" w14:textId="77777777" w:rsidR="00F40C1C" w:rsidRPr="00687275" w:rsidRDefault="00F40C1C" w:rsidP="00F40C1C">
      <w:pPr>
        <w:pStyle w:val="Ttulo"/>
        <w:jc w:val="right"/>
        <w:rPr>
          <w:rFonts w:ascii="Berlin Sans FB" w:hAnsi="Berlin Sans FB"/>
          <w:lang w:val="es-PE"/>
        </w:rPr>
      </w:pPr>
    </w:p>
    <w:p w14:paraId="7A2487D3" w14:textId="77777777" w:rsidR="00F40C1C" w:rsidRPr="00687275" w:rsidRDefault="00F40C1C" w:rsidP="00F40C1C">
      <w:pPr>
        <w:pStyle w:val="Ttulo"/>
        <w:jc w:val="right"/>
        <w:rPr>
          <w:rFonts w:ascii="Berlin Sans FB" w:hAnsi="Berlin Sans FB"/>
          <w:lang w:val="es-PE"/>
        </w:rPr>
      </w:pPr>
    </w:p>
    <w:p w14:paraId="667B982B" w14:textId="77777777" w:rsidR="00F40C1C" w:rsidRPr="00687275" w:rsidRDefault="00F40C1C" w:rsidP="00F40C1C">
      <w:pPr>
        <w:rPr>
          <w:rFonts w:ascii="Berlin Sans FB" w:hAnsi="Berlin Sans FB"/>
          <w:lang w:val="es-PE"/>
        </w:rPr>
      </w:pPr>
    </w:p>
    <w:p w14:paraId="2E89A6D4" w14:textId="77777777" w:rsidR="00F40C1C" w:rsidRPr="00687275" w:rsidRDefault="00F40C1C" w:rsidP="00F40C1C">
      <w:pPr>
        <w:rPr>
          <w:rFonts w:ascii="Berlin Sans FB" w:hAnsi="Berlin Sans FB"/>
          <w:lang w:val="es-PE"/>
        </w:rPr>
      </w:pPr>
    </w:p>
    <w:p w14:paraId="71D1DA7F" w14:textId="77777777" w:rsidR="00F40C1C" w:rsidRPr="00687275" w:rsidRDefault="00F40C1C" w:rsidP="00F40C1C">
      <w:pPr>
        <w:pStyle w:val="Ttulo"/>
        <w:rPr>
          <w:rFonts w:ascii="Berlin Sans FB" w:hAnsi="Berlin Sans FB"/>
          <w:lang w:val="es-PE"/>
        </w:rPr>
      </w:pPr>
    </w:p>
    <w:p w14:paraId="3CFF58F7" w14:textId="77777777" w:rsidR="00F5007A" w:rsidRPr="00F5007A" w:rsidRDefault="00F5007A" w:rsidP="00F5007A">
      <w:pPr>
        <w:rPr>
          <w:lang w:val="es-PE"/>
        </w:rPr>
      </w:pPr>
    </w:p>
    <w:p w14:paraId="4B316FC4" w14:textId="77777777" w:rsidR="00F5007A" w:rsidRDefault="00F5007A">
      <w:pPr>
        <w:pStyle w:val="Ttulo"/>
        <w:rPr>
          <w:rFonts w:ascii="Berlin Sans FB" w:hAnsi="Berlin Sans FB"/>
          <w:lang w:val="es-PE"/>
        </w:rPr>
      </w:pPr>
    </w:p>
    <w:p w14:paraId="20BA0363" w14:textId="77777777" w:rsidR="00F5007A" w:rsidRDefault="00F5007A">
      <w:pPr>
        <w:pStyle w:val="Ttulo"/>
        <w:rPr>
          <w:rFonts w:ascii="Berlin Sans FB" w:hAnsi="Berlin Sans FB"/>
          <w:lang w:val="es-PE"/>
        </w:rPr>
      </w:pPr>
    </w:p>
    <w:p w14:paraId="12D4E8D4" w14:textId="77777777" w:rsidR="00F40C1C" w:rsidRDefault="00F40C1C">
      <w:pPr>
        <w:pStyle w:val="Ttulo"/>
        <w:rPr>
          <w:rFonts w:ascii="Berlin Sans FB" w:hAnsi="Berlin Sans FB"/>
          <w:lang w:val="es-PE"/>
        </w:rPr>
      </w:pPr>
    </w:p>
    <w:p w14:paraId="0CF4C3A4" w14:textId="77777777" w:rsidR="00F40C1C" w:rsidRDefault="00F40C1C">
      <w:pPr>
        <w:pStyle w:val="Ttulo"/>
        <w:rPr>
          <w:rFonts w:ascii="Berlin Sans FB" w:hAnsi="Berlin Sans FB"/>
          <w:lang w:val="es-PE"/>
        </w:rPr>
      </w:pPr>
    </w:p>
    <w:p w14:paraId="25022E04" w14:textId="77777777" w:rsidR="00F40C1C" w:rsidRDefault="00F40C1C">
      <w:pPr>
        <w:pStyle w:val="Ttulo"/>
        <w:rPr>
          <w:rFonts w:ascii="Berlin Sans FB" w:hAnsi="Berlin Sans FB"/>
          <w:lang w:val="es-PE"/>
        </w:rPr>
      </w:pPr>
    </w:p>
    <w:p w14:paraId="5C037982" w14:textId="749F0021" w:rsidR="006F73FF" w:rsidRDefault="00F40C1C">
      <w:pPr>
        <w:pStyle w:val="Ttulo"/>
        <w:rPr>
          <w:rFonts w:ascii="Berlin Sans FB" w:hAnsi="Berlin Sans FB"/>
          <w:lang w:val="es-PE"/>
        </w:rPr>
      </w:pPr>
      <w:r w:rsidRPr="00F5007A">
        <w:rPr>
          <w:rFonts w:ascii="Berlin Sans FB" w:hAnsi="Berlin Sans FB"/>
          <w:lang w:val="es-PE"/>
        </w:rPr>
        <w:t>TABLA DE CONTENIDOS</w:t>
      </w:r>
    </w:p>
    <w:p w14:paraId="1E9C7C42" w14:textId="77777777" w:rsidR="00F5007A" w:rsidRPr="00F5007A" w:rsidRDefault="00F5007A" w:rsidP="00F5007A">
      <w:pPr>
        <w:rPr>
          <w:lang w:val="es-PE"/>
        </w:rPr>
      </w:pPr>
    </w:p>
    <w:p w14:paraId="78B14829" w14:textId="77777777" w:rsidR="00632D3A" w:rsidRPr="00F5007A" w:rsidRDefault="006F73FF" w:rsidP="00F40C1C">
      <w:pPr>
        <w:pStyle w:val="TDC1"/>
        <w:tabs>
          <w:tab w:val="left" w:pos="432"/>
        </w:tabs>
        <w:jc w:val="center"/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fldChar w:fldCharType="begin"/>
      </w:r>
      <w:r w:rsidRPr="00F5007A">
        <w:rPr>
          <w:rFonts w:ascii="Berlin Sans FB" w:hAnsi="Berlin Sans FB" w:cs="Arial"/>
          <w:sz w:val="24"/>
          <w:szCs w:val="24"/>
          <w:lang w:val="es-PE"/>
        </w:rPr>
        <w:instrText xml:space="preserve"> TOC \o "1-3" </w:instrText>
      </w:r>
      <w:r w:rsidRPr="00F5007A">
        <w:rPr>
          <w:rFonts w:ascii="Berlin Sans FB" w:hAnsi="Berlin Sans FB" w:cs="Arial"/>
          <w:sz w:val="24"/>
          <w:szCs w:val="24"/>
          <w:lang w:val="es-PE"/>
        </w:rPr>
        <w:fldChar w:fldCharType="separate"/>
      </w:r>
      <w:r w:rsidR="00632D3A" w:rsidRPr="00F5007A">
        <w:rPr>
          <w:rFonts w:ascii="Berlin Sans FB" w:hAnsi="Berlin Sans FB"/>
          <w:noProof/>
          <w:sz w:val="24"/>
          <w:szCs w:val="24"/>
          <w:lang w:val="es-PE"/>
        </w:rPr>
        <w:t>1.</w:t>
      </w:r>
      <w:r w:rsidR="00632D3A" w:rsidRPr="00F5007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632D3A" w:rsidRPr="00F5007A">
        <w:rPr>
          <w:rFonts w:ascii="Berlin Sans FB" w:hAnsi="Berlin Sans FB"/>
          <w:noProof/>
          <w:sz w:val="24"/>
          <w:szCs w:val="24"/>
          <w:lang w:val="es-PE"/>
        </w:rPr>
        <w:t xml:space="preserve">Casos de Prueba para el CU </w:t>
      </w:r>
      <w:r w:rsidR="00AD7D53" w:rsidRPr="00F5007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Generar </w:t>
      </w:r>
      <w:r w:rsidR="00261E2A" w:rsidRPr="00F5007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Orden de Pago</w:t>
      </w:r>
      <w:r w:rsidR="00632D3A" w:rsidRPr="00F5007A">
        <w:rPr>
          <w:rFonts w:ascii="Berlin Sans FB" w:hAnsi="Berlin Sans FB"/>
          <w:noProof/>
          <w:sz w:val="24"/>
          <w:szCs w:val="24"/>
          <w:lang w:val="es-MX"/>
        </w:rPr>
        <w:tab/>
      </w:r>
      <w:r w:rsidR="00632D3A" w:rsidRPr="00F5007A">
        <w:rPr>
          <w:rFonts w:ascii="Berlin Sans FB" w:hAnsi="Berlin Sans FB"/>
          <w:noProof/>
          <w:sz w:val="24"/>
          <w:szCs w:val="24"/>
        </w:rPr>
        <w:fldChar w:fldCharType="begin"/>
      </w:r>
      <w:r w:rsidR="00632D3A" w:rsidRPr="00F5007A">
        <w:rPr>
          <w:rFonts w:ascii="Berlin Sans FB" w:hAnsi="Berlin Sans FB"/>
          <w:noProof/>
          <w:sz w:val="24"/>
          <w:szCs w:val="24"/>
          <w:lang w:val="es-MX"/>
        </w:rPr>
        <w:instrText xml:space="preserve"> PAGEREF _Toc389476701 \h </w:instrText>
      </w:r>
      <w:r w:rsidR="00632D3A" w:rsidRPr="00F5007A">
        <w:rPr>
          <w:rFonts w:ascii="Berlin Sans FB" w:hAnsi="Berlin Sans FB"/>
          <w:noProof/>
          <w:sz w:val="24"/>
          <w:szCs w:val="24"/>
        </w:rPr>
      </w:r>
      <w:r w:rsidR="00632D3A" w:rsidRPr="00F5007A">
        <w:rPr>
          <w:rFonts w:ascii="Berlin Sans FB" w:hAnsi="Berlin Sans FB"/>
          <w:noProof/>
          <w:sz w:val="24"/>
          <w:szCs w:val="24"/>
        </w:rPr>
        <w:fldChar w:fldCharType="separate"/>
      </w:r>
      <w:r w:rsidR="00632D3A" w:rsidRPr="00F5007A">
        <w:rPr>
          <w:rFonts w:ascii="Berlin Sans FB" w:hAnsi="Berlin Sans FB"/>
          <w:noProof/>
          <w:sz w:val="24"/>
          <w:szCs w:val="24"/>
          <w:lang w:val="es-MX"/>
        </w:rPr>
        <w:t>3</w:t>
      </w:r>
      <w:r w:rsidR="00632D3A" w:rsidRPr="00F5007A">
        <w:rPr>
          <w:rFonts w:ascii="Berlin Sans FB" w:hAnsi="Berlin Sans FB"/>
          <w:noProof/>
          <w:sz w:val="24"/>
          <w:szCs w:val="24"/>
        </w:rPr>
        <w:fldChar w:fldCharType="end"/>
      </w:r>
    </w:p>
    <w:p w14:paraId="19DAE5AA" w14:textId="77777777" w:rsidR="00632D3A" w:rsidRPr="00F5007A" w:rsidRDefault="00632D3A" w:rsidP="00F40C1C">
      <w:pPr>
        <w:pStyle w:val="TDC2"/>
        <w:tabs>
          <w:tab w:val="left" w:pos="990"/>
        </w:tabs>
        <w:jc w:val="center"/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F5007A">
        <w:rPr>
          <w:rFonts w:ascii="Berlin Sans FB" w:hAnsi="Berlin Sans FB"/>
          <w:noProof/>
          <w:sz w:val="24"/>
          <w:szCs w:val="24"/>
          <w:lang w:val="es-PE"/>
        </w:rPr>
        <w:t>1.1</w:t>
      </w:r>
      <w:r w:rsidRPr="00F5007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/>
          <w:noProof/>
          <w:sz w:val="24"/>
          <w:szCs w:val="24"/>
          <w:lang w:val="es-PE"/>
        </w:rPr>
        <w:t>Descripción</w:t>
      </w:r>
      <w:r w:rsidRPr="00F5007A">
        <w:rPr>
          <w:rFonts w:ascii="Berlin Sans FB" w:hAnsi="Berlin Sans FB"/>
          <w:noProof/>
          <w:sz w:val="24"/>
          <w:szCs w:val="24"/>
          <w:lang w:val="es-MX"/>
        </w:rPr>
        <w:tab/>
      </w:r>
      <w:r w:rsidR="002066DB">
        <w:rPr>
          <w:rFonts w:ascii="Berlin Sans FB" w:hAnsi="Berlin Sans FB"/>
          <w:noProof/>
          <w:sz w:val="24"/>
          <w:szCs w:val="24"/>
          <w:lang w:val="es-MX"/>
        </w:rPr>
        <w:t>3</w:t>
      </w:r>
    </w:p>
    <w:p w14:paraId="72F7D17C" w14:textId="77777777" w:rsidR="00632D3A" w:rsidRPr="00F5007A" w:rsidRDefault="00632D3A" w:rsidP="00F40C1C">
      <w:pPr>
        <w:pStyle w:val="TDC2"/>
        <w:tabs>
          <w:tab w:val="left" w:pos="990"/>
        </w:tabs>
        <w:jc w:val="center"/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F5007A">
        <w:rPr>
          <w:rFonts w:ascii="Berlin Sans FB" w:hAnsi="Berlin Sans FB"/>
          <w:noProof/>
          <w:sz w:val="24"/>
          <w:szCs w:val="24"/>
          <w:lang w:val="es-PE"/>
        </w:rPr>
        <w:t>1.2</w:t>
      </w:r>
      <w:r w:rsidRPr="00F5007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/>
          <w:noProof/>
          <w:sz w:val="24"/>
          <w:szCs w:val="24"/>
          <w:lang w:val="es-PE"/>
        </w:rPr>
        <w:t>Diagrama de flujos</w:t>
      </w:r>
      <w:r w:rsidRPr="00F5007A">
        <w:rPr>
          <w:rFonts w:ascii="Berlin Sans FB" w:hAnsi="Berlin Sans FB"/>
          <w:noProof/>
          <w:sz w:val="24"/>
          <w:szCs w:val="24"/>
          <w:lang w:val="es-MX"/>
        </w:rPr>
        <w:tab/>
      </w:r>
      <w:r w:rsidR="002066DB">
        <w:rPr>
          <w:rFonts w:ascii="Berlin Sans FB" w:hAnsi="Berlin Sans FB"/>
          <w:noProof/>
          <w:sz w:val="24"/>
          <w:szCs w:val="24"/>
          <w:lang w:val="es-MX"/>
        </w:rPr>
        <w:t>3</w:t>
      </w:r>
    </w:p>
    <w:p w14:paraId="746BF509" w14:textId="77777777" w:rsidR="00632D3A" w:rsidRPr="002066DB" w:rsidRDefault="00632D3A" w:rsidP="00F40C1C">
      <w:pPr>
        <w:pStyle w:val="TDC2"/>
        <w:tabs>
          <w:tab w:val="left" w:pos="990"/>
        </w:tabs>
        <w:jc w:val="center"/>
        <w:rPr>
          <w:rFonts w:ascii="Berlin Sans FB" w:eastAsiaTheme="minorEastAsia" w:hAnsi="Berlin Sans FB" w:cstheme="minorBidi"/>
          <w:noProof/>
          <w:sz w:val="24"/>
          <w:szCs w:val="24"/>
          <w:lang w:val="es-MX" w:eastAsia="es-PE"/>
        </w:rPr>
      </w:pPr>
      <w:r w:rsidRPr="00F5007A">
        <w:rPr>
          <w:rFonts w:ascii="Berlin Sans FB" w:hAnsi="Berlin Sans FB"/>
          <w:noProof/>
          <w:sz w:val="24"/>
          <w:szCs w:val="24"/>
          <w:lang w:val="es-PE"/>
        </w:rPr>
        <w:t>1.3</w:t>
      </w:r>
      <w:r w:rsidRPr="00F5007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/>
          <w:noProof/>
          <w:sz w:val="24"/>
          <w:szCs w:val="24"/>
          <w:lang w:val="es-PE"/>
        </w:rPr>
        <w:t>Tabla de Casos de Prueba (Escenarios)</w:t>
      </w:r>
      <w:r w:rsidRPr="00F5007A">
        <w:rPr>
          <w:rFonts w:ascii="Berlin Sans FB" w:hAnsi="Berlin Sans FB"/>
          <w:noProof/>
          <w:sz w:val="24"/>
          <w:szCs w:val="24"/>
          <w:lang w:val="es-MX"/>
        </w:rPr>
        <w:tab/>
      </w:r>
      <w:r w:rsidR="002066DB">
        <w:rPr>
          <w:rFonts w:ascii="Berlin Sans FB" w:hAnsi="Berlin Sans FB"/>
          <w:noProof/>
          <w:sz w:val="24"/>
          <w:szCs w:val="24"/>
          <w:lang w:val="es-MX"/>
        </w:rPr>
        <w:t>4</w:t>
      </w:r>
    </w:p>
    <w:p w14:paraId="0BA8F7D4" w14:textId="77777777" w:rsidR="00632D3A" w:rsidRPr="00F5007A" w:rsidRDefault="00632D3A" w:rsidP="00F40C1C">
      <w:pPr>
        <w:pStyle w:val="TDC1"/>
        <w:tabs>
          <w:tab w:val="left" w:pos="432"/>
        </w:tabs>
        <w:jc w:val="center"/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F5007A">
        <w:rPr>
          <w:rFonts w:ascii="Berlin Sans FB" w:hAnsi="Berlin Sans FB"/>
          <w:noProof/>
          <w:sz w:val="24"/>
          <w:szCs w:val="24"/>
          <w:lang w:val="es-PE"/>
        </w:rPr>
        <w:t>2.</w:t>
      </w:r>
      <w:r w:rsidRPr="00F5007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/>
          <w:noProof/>
          <w:sz w:val="24"/>
          <w:szCs w:val="24"/>
          <w:lang w:val="es-PE"/>
        </w:rPr>
        <w:t>Información de Casos de Prueba</w:t>
      </w:r>
      <w:r w:rsidRPr="00F5007A">
        <w:rPr>
          <w:rFonts w:ascii="Berlin Sans FB" w:hAnsi="Berlin Sans FB"/>
          <w:noProof/>
          <w:sz w:val="24"/>
          <w:szCs w:val="24"/>
          <w:lang w:val="es-MX"/>
        </w:rPr>
        <w:tab/>
      </w:r>
      <w:r w:rsidR="002066DB" w:rsidRPr="002066DB">
        <w:rPr>
          <w:rFonts w:ascii="Berlin Sans FB" w:hAnsi="Berlin Sans FB"/>
          <w:noProof/>
          <w:sz w:val="24"/>
          <w:szCs w:val="24"/>
          <w:lang w:val="es-MX"/>
        </w:rPr>
        <w:t>8</w:t>
      </w:r>
    </w:p>
    <w:p w14:paraId="5735A158" w14:textId="77777777" w:rsidR="00632D3A" w:rsidRPr="00F5007A" w:rsidRDefault="00632D3A" w:rsidP="00F40C1C">
      <w:pPr>
        <w:pStyle w:val="TDC2"/>
        <w:tabs>
          <w:tab w:val="left" w:pos="990"/>
        </w:tabs>
        <w:jc w:val="center"/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F5007A">
        <w:rPr>
          <w:rFonts w:ascii="Berlin Sans FB" w:hAnsi="Berlin Sans FB"/>
          <w:noProof/>
          <w:sz w:val="24"/>
          <w:szCs w:val="24"/>
          <w:lang w:val="es-PE"/>
        </w:rPr>
        <w:t>2.1</w:t>
      </w:r>
      <w:r w:rsidRPr="00F5007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7F2775" w:rsidRPr="00F5007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CP1</w:t>
      </w:r>
      <w:r w:rsidR="009C735C" w:rsidRPr="00F5007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 Flujo Base</w:t>
      </w:r>
      <w:r w:rsidRPr="00F5007A">
        <w:rPr>
          <w:rFonts w:ascii="Berlin Sans FB" w:hAnsi="Berlin Sans FB"/>
          <w:noProof/>
          <w:sz w:val="24"/>
          <w:szCs w:val="24"/>
          <w:lang w:val="es-MX"/>
        </w:rPr>
        <w:tab/>
      </w:r>
      <w:r w:rsidR="002066DB" w:rsidRPr="002066DB">
        <w:rPr>
          <w:rFonts w:ascii="Berlin Sans FB" w:hAnsi="Berlin Sans FB"/>
          <w:noProof/>
          <w:sz w:val="24"/>
          <w:szCs w:val="24"/>
          <w:lang w:val="es-MX"/>
        </w:rPr>
        <w:t>8</w:t>
      </w:r>
    </w:p>
    <w:p w14:paraId="2263BDD6" w14:textId="77777777" w:rsidR="00632D3A" w:rsidRPr="00F5007A" w:rsidRDefault="00632D3A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t>2.1.1</w:t>
      </w:r>
      <w:r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 w:cs="Arial"/>
          <w:sz w:val="24"/>
          <w:szCs w:val="24"/>
          <w:lang w:val="es-PE"/>
        </w:rPr>
        <w:t>Descripción</w:t>
      </w:r>
      <w:r w:rsidRPr="00F5007A">
        <w:rPr>
          <w:rFonts w:ascii="Berlin Sans FB" w:hAnsi="Berlin Sans FB"/>
          <w:sz w:val="24"/>
          <w:szCs w:val="24"/>
          <w:lang w:val="es-MX"/>
        </w:rPr>
        <w:tab/>
      </w:r>
      <w:r w:rsidR="002066DB" w:rsidRPr="002066DB">
        <w:rPr>
          <w:rFonts w:ascii="Berlin Sans FB" w:hAnsi="Berlin Sans FB"/>
          <w:sz w:val="24"/>
          <w:szCs w:val="24"/>
          <w:lang w:val="es-MX"/>
        </w:rPr>
        <w:t>8</w:t>
      </w:r>
    </w:p>
    <w:p w14:paraId="5EBC1169" w14:textId="77777777" w:rsidR="00632D3A" w:rsidRPr="00F5007A" w:rsidRDefault="00632D3A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t>2.1.2</w:t>
      </w:r>
      <w:r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Pr="00F5007A">
        <w:rPr>
          <w:rFonts w:ascii="Berlin Sans FB" w:hAnsi="Berlin Sans FB"/>
          <w:sz w:val="24"/>
          <w:szCs w:val="24"/>
          <w:lang w:val="es-MX"/>
        </w:rPr>
        <w:tab/>
      </w:r>
      <w:r w:rsidR="002066DB" w:rsidRPr="002066DB">
        <w:rPr>
          <w:rFonts w:ascii="Berlin Sans FB" w:hAnsi="Berlin Sans FB"/>
          <w:sz w:val="24"/>
          <w:szCs w:val="24"/>
          <w:lang w:val="es-MX"/>
        </w:rPr>
        <w:t>8</w:t>
      </w:r>
    </w:p>
    <w:p w14:paraId="1E5A9546" w14:textId="77777777" w:rsidR="00632D3A" w:rsidRPr="00F5007A" w:rsidRDefault="00632D3A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t>2.1.3</w:t>
      </w:r>
      <w:r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Pr="00F5007A">
        <w:rPr>
          <w:rFonts w:ascii="Berlin Sans FB" w:hAnsi="Berlin Sans FB"/>
          <w:sz w:val="24"/>
          <w:szCs w:val="24"/>
          <w:lang w:val="es-MX"/>
        </w:rPr>
        <w:tab/>
      </w:r>
      <w:r w:rsidR="002066DB" w:rsidRPr="002066DB">
        <w:rPr>
          <w:rFonts w:ascii="Berlin Sans FB" w:hAnsi="Berlin Sans FB"/>
          <w:sz w:val="24"/>
          <w:szCs w:val="24"/>
          <w:lang w:val="es-MX"/>
        </w:rPr>
        <w:t>8</w:t>
      </w:r>
    </w:p>
    <w:p w14:paraId="1FFC9B0B" w14:textId="77777777" w:rsidR="00632D3A" w:rsidRPr="00F5007A" w:rsidRDefault="00632D3A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t>2.1.4</w:t>
      </w:r>
      <w:r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Pr="00F5007A">
        <w:rPr>
          <w:rFonts w:ascii="Berlin Sans FB" w:hAnsi="Berlin Sans FB"/>
          <w:sz w:val="24"/>
          <w:szCs w:val="24"/>
          <w:lang w:val="es-MX"/>
        </w:rPr>
        <w:tab/>
      </w:r>
      <w:r w:rsidR="002066DB">
        <w:rPr>
          <w:rFonts w:ascii="Berlin Sans FB" w:hAnsi="Berlin Sans FB"/>
          <w:sz w:val="24"/>
          <w:szCs w:val="24"/>
          <w:lang w:val="es-MX"/>
        </w:rPr>
        <w:t>8</w:t>
      </w:r>
    </w:p>
    <w:p w14:paraId="4EC3988C" w14:textId="77777777" w:rsidR="00632D3A" w:rsidRPr="00F5007A" w:rsidRDefault="00632D3A" w:rsidP="00F40C1C">
      <w:pPr>
        <w:pStyle w:val="TDC2"/>
        <w:tabs>
          <w:tab w:val="left" w:pos="990"/>
        </w:tabs>
        <w:jc w:val="center"/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F5007A">
        <w:rPr>
          <w:rFonts w:ascii="Berlin Sans FB" w:hAnsi="Berlin Sans FB"/>
          <w:noProof/>
          <w:sz w:val="24"/>
          <w:szCs w:val="24"/>
          <w:lang w:val="es-PE"/>
        </w:rPr>
        <w:t>2.2</w:t>
      </w:r>
      <w:r w:rsidRPr="00F5007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7F2775" w:rsidRPr="00F5007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CP2</w:t>
      </w:r>
      <w:r w:rsidR="009C735C" w:rsidRPr="00F5007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 </w:t>
      </w:r>
      <w:r w:rsidR="00B42D08" w:rsidRPr="000D56CE">
        <w:rPr>
          <w:rFonts w:ascii="Berlin Sans FB" w:hAnsi="Berlin Sans FB" w:cs="Arial"/>
          <w:sz w:val="24"/>
          <w:szCs w:val="24"/>
          <w:lang w:val="es-MX"/>
        </w:rPr>
        <w:t>Paciente no encontrado</w:t>
      </w:r>
      <w:r w:rsidRPr="00F5007A">
        <w:rPr>
          <w:rFonts w:ascii="Berlin Sans FB" w:hAnsi="Berlin Sans FB"/>
          <w:noProof/>
          <w:sz w:val="24"/>
          <w:szCs w:val="24"/>
          <w:lang w:val="es-MX"/>
        </w:rPr>
        <w:tab/>
      </w:r>
      <w:r w:rsidR="002066DB">
        <w:rPr>
          <w:rFonts w:ascii="Berlin Sans FB" w:hAnsi="Berlin Sans FB"/>
          <w:noProof/>
          <w:sz w:val="24"/>
          <w:szCs w:val="24"/>
          <w:lang w:val="es-MX"/>
        </w:rPr>
        <w:t>8</w:t>
      </w:r>
    </w:p>
    <w:p w14:paraId="5A10C8DE" w14:textId="77777777" w:rsidR="00632D3A" w:rsidRPr="00F5007A" w:rsidRDefault="00632D3A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t>2.2.1</w:t>
      </w:r>
      <w:r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 w:cs="Arial"/>
          <w:sz w:val="24"/>
          <w:szCs w:val="24"/>
          <w:lang w:val="es-PE"/>
        </w:rPr>
        <w:t>Descripción</w:t>
      </w:r>
      <w:r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8</w:t>
      </w:r>
    </w:p>
    <w:p w14:paraId="786AC979" w14:textId="77777777" w:rsidR="00632D3A" w:rsidRPr="00F5007A" w:rsidRDefault="00632D3A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t>2.2.2</w:t>
      </w:r>
      <w:r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8</w:t>
      </w:r>
    </w:p>
    <w:p w14:paraId="7F43F1C8" w14:textId="77777777" w:rsidR="00632D3A" w:rsidRPr="00F5007A" w:rsidRDefault="00632D3A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t>2.2.3</w:t>
      </w:r>
      <w:r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9</w:t>
      </w:r>
    </w:p>
    <w:p w14:paraId="1D53BEB3" w14:textId="77777777" w:rsidR="00632D3A" w:rsidRPr="00F5007A" w:rsidRDefault="00632D3A" w:rsidP="00F40C1C">
      <w:pPr>
        <w:pStyle w:val="TDC3"/>
        <w:jc w:val="center"/>
        <w:rPr>
          <w:rFonts w:ascii="Berlin Sans FB" w:hAnsi="Berlin Sans FB"/>
          <w:sz w:val="24"/>
          <w:szCs w:val="24"/>
          <w:lang w:val="es-MX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t>2.2.4</w:t>
      </w:r>
      <w:r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Pr="00F5007A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9</w:t>
      </w:r>
    </w:p>
    <w:p w14:paraId="1672B86E" w14:textId="77777777" w:rsidR="007B47E6" w:rsidRPr="00F5007A" w:rsidRDefault="007B47E6" w:rsidP="00F40C1C">
      <w:pPr>
        <w:pStyle w:val="TDC2"/>
        <w:tabs>
          <w:tab w:val="left" w:pos="990"/>
        </w:tabs>
        <w:jc w:val="center"/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 w:rsidRPr="00F5007A">
        <w:rPr>
          <w:rFonts w:ascii="Berlin Sans FB" w:hAnsi="Berlin Sans FB"/>
          <w:noProof/>
          <w:sz w:val="24"/>
          <w:szCs w:val="24"/>
          <w:lang w:val="es-PE"/>
        </w:rPr>
        <w:t>2.3</w:t>
      </w:r>
      <w:r w:rsidRPr="00F5007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 w:rsidR="00B42D08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CP3</w:t>
      </w:r>
      <w:r w:rsidR="00231EED" w:rsidRPr="00F5007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 </w:t>
      </w:r>
      <w:r w:rsidR="00B42D08" w:rsidRPr="00B42D08">
        <w:rPr>
          <w:rFonts w:ascii="Berlin Sans FB" w:hAnsi="Berlin Sans FB" w:cs="Arial"/>
          <w:sz w:val="24"/>
          <w:szCs w:val="24"/>
          <w:lang w:val="es-MX"/>
        </w:rPr>
        <w:t>No hay Servicios Odontológicos para agregar</w:t>
      </w:r>
      <w:r w:rsidRPr="00F5007A">
        <w:rPr>
          <w:rFonts w:ascii="Berlin Sans FB" w:hAnsi="Berlin Sans FB"/>
          <w:noProof/>
          <w:sz w:val="24"/>
          <w:szCs w:val="24"/>
          <w:lang w:val="es-MX"/>
        </w:rPr>
        <w:tab/>
      </w:r>
      <w:r w:rsidR="000D56CE">
        <w:rPr>
          <w:rFonts w:ascii="Berlin Sans FB" w:hAnsi="Berlin Sans FB"/>
          <w:noProof/>
          <w:sz w:val="24"/>
          <w:szCs w:val="24"/>
          <w:lang w:val="es-MX"/>
        </w:rPr>
        <w:t>9</w:t>
      </w:r>
    </w:p>
    <w:p w14:paraId="5CB8C228" w14:textId="77777777" w:rsidR="007B47E6" w:rsidRPr="00F5007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2.3</w:t>
      </w:r>
      <w:r w:rsidR="007B47E6" w:rsidRPr="00F5007A">
        <w:rPr>
          <w:rFonts w:ascii="Berlin Sans FB" w:hAnsi="Berlin Sans FB" w:cs="Arial"/>
          <w:sz w:val="24"/>
          <w:szCs w:val="24"/>
          <w:lang w:val="es-PE"/>
        </w:rPr>
        <w:t>.1</w:t>
      </w:r>
      <w:r w:rsidR="007B47E6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7B47E6" w:rsidRPr="00F5007A">
        <w:rPr>
          <w:rFonts w:ascii="Berlin Sans FB" w:hAnsi="Berlin Sans FB" w:cs="Arial"/>
          <w:sz w:val="24"/>
          <w:szCs w:val="24"/>
          <w:lang w:val="es-PE"/>
        </w:rPr>
        <w:t>Descripción</w:t>
      </w:r>
      <w:r w:rsidR="007B47E6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9</w:t>
      </w:r>
    </w:p>
    <w:p w14:paraId="375324F8" w14:textId="77777777" w:rsidR="007B47E6" w:rsidRPr="00F5007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2.3</w:t>
      </w:r>
      <w:r w:rsidR="007B47E6" w:rsidRPr="00F5007A">
        <w:rPr>
          <w:rFonts w:ascii="Berlin Sans FB" w:hAnsi="Berlin Sans FB" w:cs="Arial"/>
          <w:sz w:val="24"/>
          <w:szCs w:val="24"/>
          <w:lang w:val="es-PE"/>
        </w:rPr>
        <w:t>.2</w:t>
      </w:r>
      <w:r w:rsidR="007B47E6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7B47E6" w:rsidRPr="00F5007A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="007B47E6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9</w:t>
      </w:r>
    </w:p>
    <w:p w14:paraId="53233221" w14:textId="77777777" w:rsidR="007B47E6" w:rsidRPr="00F5007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2.3</w:t>
      </w:r>
      <w:r w:rsidR="007B47E6" w:rsidRPr="00F5007A">
        <w:rPr>
          <w:rFonts w:ascii="Berlin Sans FB" w:hAnsi="Berlin Sans FB" w:cs="Arial"/>
          <w:sz w:val="24"/>
          <w:szCs w:val="24"/>
          <w:lang w:val="es-PE"/>
        </w:rPr>
        <w:t>.3</w:t>
      </w:r>
      <w:r w:rsidR="007B47E6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7B47E6" w:rsidRPr="00F5007A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="007B47E6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9</w:t>
      </w:r>
    </w:p>
    <w:p w14:paraId="63F7098E" w14:textId="77777777" w:rsidR="007B47E6" w:rsidRDefault="002066DB" w:rsidP="00F40C1C">
      <w:pPr>
        <w:pStyle w:val="TDC3"/>
        <w:jc w:val="center"/>
        <w:rPr>
          <w:rFonts w:ascii="Berlin Sans FB" w:hAnsi="Berlin Sans FB"/>
          <w:sz w:val="24"/>
          <w:szCs w:val="24"/>
          <w:lang w:val="es-MX"/>
        </w:rPr>
      </w:pPr>
      <w:r>
        <w:rPr>
          <w:rFonts w:ascii="Berlin Sans FB" w:hAnsi="Berlin Sans FB" w:cs="Arial"/>
          <w:sz w:val="24"/>
          <w:szCs w:val="24"/>
          <w:lang w:val="es-PE"/>
        </w:rPr>
        <w:t>2.3</w:t>
      </w:r>
      <w:r w:rsidR="007B47E6" w:rsidRPr="00F5007A">
        <w:rPr>
          <w:rFonts w:ascii="Berlin Sans FB" w:hAnsi="Berlin Sans FB" w:cs="Arial"/>
          <w:sz w:val="24"/>
          <w:szCs w:val="24"/>
          <w:lang w:val="es-PE"/>
        </w:rPr>
        <w:t>.4</w:t>
      </w:r>
      <w:r w:rsidR="007B47E6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7B47E6" w:rsidRPr="00F5007A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="007B47E6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9</w:t>
      </w:r>
    </w:p>
    <w:p w14:paraId="6FDE5539" w14:textId="77777777" w:rsidR="00B42D08" w:rsidRPr="00F5007A" w:rsidRDefault="00B42D08" w:rsidP="00F40C1C">
      <w:pPr>
        <w:pStyle w:val="TDC2"/>
        <w:tabs>
          <w:tab w:val="left" w:pos="990"/>
        </w:tabs>
        <w:jc w:val="center"/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>
        <w:rPr>
          <w:rFonts w:ascii="Berlin Sans FB" w:hAnsi="Berlin Sans FB"/>
          <w:noProof/>
          <w:sz w:val="24"/>
          <w:szCs w:val="24"/>
          <w:lang w:val="es-PE"/>
        </w:rPr>
        <w:t>2.4</w:t>
      </w:r>
      <w:r w:rsidRPr="00F5007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CP4</w:t>
      </w:r>
      <w:r w:rsidRPr="00B42D08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 </w:t>
      </w:r>
      <w:r w:rsidRPr="00B42D08">
        <w:rPr>
          <w:rFonts w:ascii="Berlin Sans FB" w:hAnsi="Berlin Sans FB" w:cs="Arial"/>
          <w:sz w:val="24"/>
          <w:szCs w:val="24"/>
          <w:lang w:val="es-PE"/>
        </w:rPr>
        <w:t>Repetir ingreso</w:t>
      </w:r>
      <w:r w:rsidRPr="00F5007A">
        <w:rPr>
          <w:rFonts w:ascii="Berlin Sans FB" w:hAnsi="Berlin Sans FB"/>
          <w:noProof/>
          <w:sz w:val="24"/>
          <w:szCs w:val="24"/>
          <w:lang w:val="es-MX"/>
        </w:rPr>
        <w:tab/>
      </w:r>
      <w:r w:rsidR="000D56CE">
        <w:rPr>
          <w:rFonts w:ascii="Berlin Sans FB" w:hAnsi="Berlin Sans FB"/>
          <w:noProof/>
          <w:sz w:val="24"/>
          <w:szCs w:val="24"/>
          <w:lang w:val="es-MX"/>
        </w:rPr>
        <w:t>9</w:t>
      </w:r>
    </w:p>
    <w:p w14:paraId="1E1C607F" w14:textId="77777777" w:rsidR="00B42D08" w:rsidRPr="00F5007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2.4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.1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Descripción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9</w:t>
      </w:r>
    </w:p>
    <w:p w14:paraId="3271652B" w14:textId="77777777" w:rsidR="00B42D08" w:rsidRPr="00F5007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2.4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.2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9</w:t>
      </w:r>
    </w:p>
    <w:p w14:paraId="1143B05D" w14:textId="77777777" w:rsidR="00B42D08" w:rsidRPr="00F5007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2.4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.3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10</w:t>
      </w:r>
    </w:p>
    <w:p w14:paraId="2411EEF3" w14:textId="77777777" w:rsidR="00B42D08" w:rsidRDefault="002066DB" w:rsidP="00F40C1C">
      <w:pPr>
        <w:pStyle w:val="TDC3"/>
        <w:jc w:val="center"/>
        <w:rPr>
          <w:rFonts w:ascii="Berlin Sans FB" w:hAnsi="Berlin Sans FB"/>
          <w:sz w:val="24"/>
          <w:szCs w:val="24"/>
          <w:lang w:val="es-MX"/>
        </w:rPr>
      </w:pPr>
      <w:r>
        <w:rPr>
          <w:rFonts w:ascii="Berlin Sans FB" w:hAnsi="Berlin Sans FB" w:cs="Arial"/>
          <w:sz w:val="24"/>
          <w:szCs w:val="24"/>
          <w:lang w:val="es-PE"/>
        </w:rPr>
        <w:t>2.4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.4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10</w:t>
      </w:r>
    </w:p>
    <w:p w14:paraId="38216BC9" w14:textId="77777777" w:rsidR="00B42D08" w:rsidRPr="00B42D08" w:rsidRDefault="00B42D08" w:rsidP="00F40C1C">
      <w:pPr>
        <w:jc w:val="center"/>
        <w:rPr>
          <w:lang w:val="es-MX"/>
        </w:rPr>
      </w:pPr>
    </w:p>
    <w:p w14:paraId="17460950" w14:textId="77777777" w:rsidR="00B42D08" w:rsidRPr="00F5007A" w:rsidRDefault="00B42D08" w:rsidP="00F40C1C">
      <w:pPr>
        <w:pStyle w:val="TDC2"/>
        <w:tabs>
          <w:tab w:val="left" w:pos="990"/>
        </w:tabs>
        <w:jc w:val="center"/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>
        <w:rPr>
          <w:rFonts w:ascii="Berlin Sans FB" w:hAnsi="Berlin Sans FB"/>
          <w:noProof/>
          <w:sz w:val="24"/>
          <w:szCs w:val="24"/>
          <w:lang w:val="es-PE"/>
        </w:rPr>
        <w:t>2.5</w:t>
      </w:r>
      <w:r w:rsidRPr="00F5007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CP5</w:t>
      </w:r>
      <w:r w:rsidRPr="00F5007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 </w:t>
      </w:r>
      <w:r w:rsidRPr="00B42D08">
        <w:rPr>
          <w:rFonts w:ascii="Berlin Sans FB" w:hAnsi="Berlin Sans FB" w:cs="Arial"/>
          <w:sz w:val="24"/>
          <w:szCs w:val="24"/>
          <w:lang w:val="es-MX"/>
        </w:rPr>
        <w:t>Código de Orden de Pago no generado</w:t>
      </w:r>
      <w:r w:rsidRPr="00F5007A">
        <w:rPr>
          <w:rFonts w:ascii="Berlin Sans FB" w:hAnsi="Berlin Sans FB"/>
          <w:noProof/>
          <w:sz w:val="24"/>
          <w:szCs w:val="24"/>
          <w:lang w:val="es-MX"/>
        </w:rPr>
        <w:tab/>
      </w:r>
      <w:r w:rsidR="000D56CE">
        <w:rPr>
          <w:rFonts w:ascii="Berlin Sans FB" w:hAnsi="Berlin Sans FB"/>
          <w:noProof/>
          <w:sz w:val="24"/>
          <w:szCs w:val="24"/>
          <w:lang w:val="es-MX"/>
        </w:rPr>
        <w:t>10</w:t>
      </w:r>
    </w:p>
    <w:p w14:paraId="33038BC4" w14:textId="77777777" w:rsidR="00B42D08" w:rsidRPr="00F5007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2.5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.1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Descripción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10</w:t>
      </w:r>
    </w:p>
    <w:p w14:paraId="62545F2C" w14:textId="77777777" w:rsidR="00B42D08" w:rsidRPr="00F5007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2.5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.2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10</w:t>
      </w:r>
    </w:p>
    <w:p w14:paraId="64CD53E9" w14:textId="77777777" w:rsidR="00B42D08" w:rsidRPr="00F5007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2.5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.3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10</w:t>
      </w:r>
    </w:p>
    <w:p w14:paraId="72589043" w14:textId="77777777" w:rsidR="00B42D08" w:rsidRDefault="002066DB" w:rsidP="00F40C1C">
      <w:pPr>
        <w:pStyle w:val="TDC3"/>
        <w:jc w:val="center"/>
        <w:rPr>
          <w:rFonts w:ascii="Berlin Sans FB" w:hAnsi="Berlin Sans FB"/>
          <w:sz w:val="24"/>
          <w:szCs w:val="24"/>
          <w:lang w:val="es-MX"/>
        </w:rPr>
      </w:pPr>
      <w:r>
        <w:rPr>
          <w:rFonts w:ascii="Berlin Sans FB" w:hAnsi="Berlin Sans FB" w:cs="Arial"/>
          <w:sz w:val="24"/>
          <w:szCs w:val="24"/>
          <w:lang w:val="es-PE"/>
        </w:rPr>
        <w:t>2.5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.4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11</w:t>
      </w:r>
    </w:p>
    <w:p w14:paraId="661AACB9" w14:textId="77777777" w:rsidR="00B42D08" w:rsidRPr="00B42D08" w:rsidRDefault="00B42D08" w:rsidP="00F40C1C">
      <w:pPr>
        <w:jc w:val="center"/>
        <w:rPr>
          <w:lang w:val="es-MX"/>
        </w:rPr>
      </w:pPr>
    </w:p>
    <w:p w14:paraId="2119A629" w14:textId="77777777" w:rsidR="00B42D08" w:rsidRPr="00F5007A" w:rsidRDefault="00B42D08" w:rsidP="00F40C1C">
      <w:pPr>
        <w:pStyle w:val="TDC2"/>
        <w:tabs>
          <w:tab w:val="left" w:pos="990"/>
        </w:tabs>
        <w:jc w:val="center"/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</w:pPr>
      <w:r>
        <w:rPr>
          <w:rFonts w:ascii="Berlin Sans FB" w:hAnsi="Berlin Sans FB"/>
          <w:noProof/>
          <w:sz w:val="24"/>
          <w:szCs w:val="24"/>
          <w:lang w:val="es-PE"/>
        </w:rPr>
        <w:t>2.6</w:t>
      </w:r>
      <w:r w:rsidRPr="00F5007A">
        <w:rPr>
          <w:rFonts w:ascii="Berlin Sans FB" w:eastAsiaTheme="minorEastAsia" w:hAnsi="Berlin Sans FB" w:cstheme="minorBidi"/>
          <w:noProof/>
          <w:sz w:val="24"/>
          <w:szCs w:val="24"/>
          <w:lang w:val="es-PE" w:eastAsia="es-PE"/>
        </w:rPr>
        <w:tab/>
      </w:r>
      <w:r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>CP6</w:t>
      </w:r>
      <w:r w:rsidRPr="00F5007A">
        <w:rPr>
          <w:rFonts w:ascii="Berlin Sans FB" w:hAnsi="Berlin Sans FB"/>
          <w:noProof/>
          <w:color w:val="000000" w:themeColor="text1"/>
          <w:sz w:val="24"/>
          <w:szCs w:val="24"/>
          <w:lang w:val="es-PE"/>
        </w:rPr>
        <w:t xml:space="preserve"> </w:t>
      </w:r>
      <w:r w:rsidRPr="00B42D08">
        <w:rPr>
          <w:rFonts w:ascii="Berlin Sans FB" w:hAnsi="Berlin Sans FB" w:cs="Arial"/>
          <w:sz w:val="24"/>
          <w:szCs w:val="24"/>
          <w:lang w:val="es-MX"/>
        </w:rPr>
        <w:t>Orden de pago no grabada</w:t>
      </w:r>
      <w:r w:rsidRPr="00F5007A">
        <w:rPr>
          <w:rFonts w:ascii="Berlin Sans FB" w:hAnsi="Berlin Sans FB"/>
          <w:noProof/>
          <w:sz w:val="24"/>
          <w:szCs w:val="24"/>
          <w:lang w:val="es-MX"/>
        </w:rPr>
        <w:tab/>
      </w:r>
      <w:r w:rsidR="000D56CE">
        <w:rPr>
          <w:rFonts w:ascii="Berlin Sans FB" w:hAnsi="Berlin Sans FB"/>
          <w:noProof/>
          <w:sz w:val="24"/>
          <w:szCs w:val="24"/>
          <w:lang w:val="es-MX"/>
        </w:rPr>
        <w:t>11</w:t>
      </w:r>
    </w:p>
    <w:p w14:paraId="1380A5AF" w14:textId="77777777" w:rsidR="00B42D08" w:rsidRPr="00F5007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2.6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.1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Descripción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11</w:t>
      </w:r>
    </w:p>
    <w:p w14:paraId="1466EEC9" w14:textId="77777777" w:rsidR="00B42D08" w:rsidRPr="00F5007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2.6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.2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Condiciones de Ejecución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11</w:t>
      </w:r>
    </w:p>
    <w:p w14:paraId="60CC62B5" w14:textId="77777777" w:rsidR="00B42D08" w:rsidRPr="00F5007A" w:rsidRDefault="002066DB" w:rsidP="00F40C1C">
      <w:pPr>
        <w:pStyle w:val="TDC3"/>
        <w:jc w:val="center"/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</w:pPr>
      <w:r>
        <w:rPr>
          <w:rFonts w:ascii="Berlin Sans FB" w:hAnsi="Berlin Sans FB" w:cs="Arial"/>
          <w:sz w:val="24"/>
          <w:szCs w:val="24"/>
          <w:lang w:val="es-PE"/>
        </w:rPr>
        <w:t>2.6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.3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Procedimiento de Prueba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11</w:t>
      </w:r>
    </w:p>
    <w:p w14:paraId="7513EBCB" w14:textId="77777777" w:rsidR="00B42D08" w:rsidRPr="002066DB" w:rsidRDefault="002066DB" w:rsidP="00F40C1C">
      <w:pPr>
        <w:pStyle w:val="TDC3"/>
        <w:jc w:val="center"/>
        <w:rPr>
          <w:rFonts w:ascii="Berlin Sans FB" w:hAnsi="Berlin Sans FB"/>
          <w:sz w:val="24"/>
          <w:szCs w:val="24"/>
          <w:lang w:val="es-MX"/>
        </w:rPr>
      </w:pPr>
      <w:r>
        <w:rPr>
          <w:rFonts w:ascii="Berlin Sans FB" w:hAnsi="Berlin Sans FB" w:cs="Arial"/>
          <w:sz w:val="24"/>
          <w:szCs w:val="24"/>
          <w:lang w:val="es-PE"/>
        </w:rPr>
        <w:t>2.6</w:t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.4</w:t>
      </w:r>
      <w:r w:rsidR="00B42D08" w:rsidRPr="00F5007A">
        <w:rPr>
          <w:rFonts w:ascii="Berlin Sans FB" w:eastAsiaTheme="minorEastAsia" w:hAnsi="Berlin Sans FB" w:cstheme="minorBidi"/>
          <w:bCs w:val="0"/>
          <w:sz w:val="24"/>
          <w:szCs w:val="24"/>
          <w:lang w:val="es-PE" w:eastAsia="es-PE"/>
        </w:rPr>
        <w:tab/>
      </w:r>
      <w:r w:rsidR="00B42D08" w:rsidRPr="00F5007A">
        <w:rPr>
          <w:rFonts w:ascii="Berlin Sans FB" w:hAnsi="Berlin Sans FB" w:cs="Arial"/>
          <w:sz w:val="24"/>
          <w:szCs w:val="24"/>
          <w:lang w:val="es-PE"/>
        </w:rPr>
        <w:t>Criterio(s) de Éxito / Fallo</w:t>
      </w:r>
      <w:r w:rsidR="00B42D08" w:rsidRPr="00F5007A">
        <w:rPr>
          <w:rFonts w:ascii="Berlin Sans FB" w:hAnsi="Berlin Sans FB"/>
          <w:sz w:val="24"/>
          <w:szCs w:val="24"/>
          <w:lang w:val="es-MX"/>
        </w:rPr>
        <w:tab/>
      </w:r>
      <w:r w:rsidR="000D56CE">
        <w:rPr>
          <w:rFonts w:ascii="Berlin Sans FB" w:hAnsi="Berlin Sans FB"/>
          <w:sz w:val="24"/>
          <w:szCs w:val="24"/>
          <w:lang w:val="es-MX"/>
        </w:rPr>
        <w:t>11</w:t>
      </w:r>
    </w:p>
    <w:p w14:paraId="6EC0C8D0" w14:textId="77777777" w:rsidR="00B42D08" w:rsidRPr="00B42D08" w:rsidRDefault="00B42D08" w:rsidP="00F40C1C">
      <w:pPr>
        <w:jc w:val="center"/>
        <w:rPr>
          <w:lang w:val="es-MX"/>
        </w:rPr>
      </w:pPr>
    </w:p>
    <w:p w14:paraId="37AAA926" w14:textId="77777777" w:rsidR="00B42D08" w:rsidRPr="00B42D08" w:rsidRDefault="00B42D08" w:rsidP="00F40C1C">
      <w:pPr>
        <w:jc w:val="center"/>
        <w:rPr>
          <w:lang w:val="es-MX"/>
        </w:rPr>
      </w:pPr>
    </w:p>
    <w:p w14:paraId="5990DC54" w14:textId="77777777" w:rsidR="007B47E6" w:rsidRDefault="007B47E6" w:rsidP="00F40C1C">
      <w:pPr>
        <w:jc w:val="center"/>
        <w:rPr>
          <w:rFonts w:ascii="Berlin Sans FB" w:hAnsi="Berlin Sans FB"/>
          <w:sz w:val="24"/>
          <w:szCs w:val="24"/>
          <w:lang w:val="es-MX"/>
        </w:rPr>
      </w:pPr>
    </w:p>
    <w:p w14:paraId="5FAC1536" w14:textId="77777777" w:rsidR="00F40C1C" w:rsidRDefault="00F40C1C" w:rsidP="00F40C1C">
      <w:pPr>
        <w:jc w:val="center"/>
        <w:rPr>
          <w:rFonts w:ascii="Berlin Sans FB" w:hAnsi="Berlin Sans FB"/>
          <w:sz w:val="24"/>
          <w:szCs w:val="24"/>
          <w:lang w:val="es-MX"/>
        </w:rPr>
      </w:pPr>
    </w:p>
    <w:p w14:paraId="380A8B2A" w14:textId="77777777" w:rsidR="00F40C1C" w:rsidRDefault="00F40C1C" w:rsidP="00F40C1C">
      <w:pPr>
        <w:jc w:val="center"/>
        <w:rPr>
          <w:rFonts w:ascii="Berlin Sans FB" w:hAnsi="Berlin Sans FB"/>
          <w:sz w:val="24"/>
          <w:szCs w:val="24"/>
          <w:lang w:val="es-MX"/>
        </w:rPr>
      </w:pPr>
    </w:p>
    <w:p w14:paraId="078995B7" w14:textId="77777777" w:rsidR="00F40C1C" w:rsidRPr="00F5007A" w:rsidRDefault="00F40C1C" w:rsidP="00F40C1C">
      <w:pPr>
        <w:jc w:val="center"/>
        <w:rPr>
          <w:rFonts w:ascii="Berlin Sans FB" w:hAnsi="Berlin Sans FB"/>
          <w:sz w:val="24"/>
          <w:szCs w:val="24"/>
          <w:lang w:val="es-MX"/>
        </w:rPr>
      </w:pPr>
    </w:p>
    <w:p w14:paraId="1C283DAE" w14:textId="77777777" w:rsidR="007B47E6" w:rsidRPr="00F5007A" w:rsidRDefault="007B47E6" w:rsidP="00F40C1C">
      <w:pPr>
        <w:jc w:val="center"/>
        <w:rPr>
          <w:rFonts w:ascii="Berlin Sans FB" w:eastAsiaTheme="minorEastAsia" w:hAnsi="Berlin Sans FB"/>
          <w:sz w:val="24"/>
          <w:szCs w:val="24"/>
          <w:lang w:val="es-MX"/>
        </w:rPr>
      </w:pPr>
    </w:p>
    <w:p w14:paraId="420FA875" w14:textId="77777777" w:rsidR="006F73FF" w:rsidRPr="00F5007A" w:rsidRDefault="006F73FF" w:rsidP="00F40C1C">
      <w:pPr>
        <w:pStyle w:val="Ttulo"/>
        <w:tabs>
          <w:tab w:val="right" w:pos="8789"/>
        </w:tabs>
        <w:rPr>
          <w:rFonts w:ascii="Berlin Sans FB" w:hAnsi="Berlin Sans FB"/>
          <w:lang w:val="es-PE"/>
        </w:rPr>
      </w:pPr>
      <w:r w:rsidRPr="00F5007A">
        <w:rPr>
          <w:rFonts w:ascii="Berlin Sans FB" w:hAnsi="Berlin Sans FB" w:cs="Arial"/>
          <w:b w:val="0"/>
          <w:sz w:val="24"/>
          <w:szCs w:val="24"/>
          <w:lang w:val="es-PE"/>
        </w:rPr>
        <w:lastRenderedPageBreak/>
        <w:fldChar w:fldCharType="end"/>
      </w:r>
      <w:r w:rsidRPr="00F5007A">
        <w:rPr>
          <w:rFonts w:ascii="Berlin Sans FB" w:hAnsi="Berlin Sans FB"/>
          <w:lang w:val="es-PE"/>
        </w:rPr>
        <w:fldChar w:fldCharType="begin"/>
      </w:r>
      <w:r w:rsidRPr="00F5007A">
        <w:rPr>
          <w:rFonts w:ascii="Berlin Sans FB" w:hAnsi="Berlin Sans FB"/>
          <w:lang w:val="es-PE"/>
        </w:rPr>
        <w:instrText xml:space="preserve"> TITLE  \* MERGEFORMAT </w:instrText>
      </w:r>
      <w:r w:rsidRPr="00F5007A">
        <w:rPr>
          <w:rFonts w:ascii="Berlin Sans FB" w:hAnsi="Berlin Sans FB"/>
          <w:lang w:val="es-PE"/>
        </w:rPr>
        <w:fldChar w:fldCharType="separate"/>
      </w:r>
      <w:r w:rsidR="00F03FCF" w:rsidRPr="00F5007A">
        <w:rPr>
          <w:rFonts w:ascii="Berlin Sans FB" w:hAnsi="Berlin Sans FB"/>
          <w:lang w:val="es-PE"/>
        </w:rPr>
        <w:t>Especificación de Diseño del Caso de Prueba</w:t>
      </w:r>
      <w:r w:rsidRPr="00F5007A">
        <w:rPr>
          <w:rFonts w:ascii="Berlin Sans FB" w:hAnsi="Berlin Sans FB"/>
          <w:lang w:val="es-PE"/>
        </w:rPr>
        <w:fldChar w:fldCharType="end"/>
      </w:r>
    </w:p>
    <w:p w14:paraId="6941DB8C" w14:textId="77777777" w:rsidR="00624E40" w:rsidRPr="00F5007A" w:rsidRDefault="004F2DB0" w:rsidP="007220D7">
      <w:pPr>
        <w:ind w:left="720"/>
        <w:jc w:val="both"/>
        <w:rPr>
          <w:rFonts w:ascii="Berlin Sans FB" w:hAnsi="Berlin Sans FB"/>
          <w:lang w:val="es-PE"/>
        </w:rPr>
      </w:pPr>
      <w:r w:rsidRPr="00F5007A">
        <w:rPr>
          <w:rFonts w:ascii="Berlin Sans FB" w:hAnsi="Berlin Sans FB"/>
          <w:lang w:val="es-PE"/>
        </w:rPr>
        <w:tab/>
      </w:r>
    </w:p>
    <w:p w14:paraId="7F4BE832" w14:textId="77777777" w:rsidR="008D13FF" w:rsidRPr="00F5007A" w:rsidRDefault="008D13FF">
      <w:pPr>
        <w:pStyle w:val="Ttulo1"/>
        <w:rPr>
          <w:rFonts w:ascii="Berlin Sans FB" w:hAnsi="Berlin Sans FB"/>
          <w:b w:val="0"/>
          <w:i/>
          <w:color w:val="0000FF"/>
          <w:lang w:val="es-PE"/>
        </w:rPr>
      </w:pPr>
      <w:r w:rsidRPr="00F5007A">
        <w:rPr>
          <w:rFonts w:ascii="Berlin Sans FB" w:hAnsi="Berlin Sans FB"/>
          <w:lang w:val="es-PE"/>
        </w:rPr>
        <w:t xml:space="preserve">  </w:t>
      </w:r>
      <w:bookmarkStart w:id="0" w:name="_Toc389476701"/>
      <w:r w:rsidR="00617DD9" w:rsidRPr="00F5007A">
        <w:rPr>
          <w:rFonts w:ascii="Berlin Sans FB" w:hAnsi="Berlin Sans FB"/>
          <w:lang w:val="es-PE"/>
        </w:rPr>
        <w:t xml:space="preserve">Casos de Prueba para el CU </w:t>
      </w:r>
      <w:bookmarkEnd w:id="0"/>
      <w:r w:rsidR="00AD7D53" w:rsidRPr="00F5007A">
        <w:rPr>
          <w:rFonts w:ascii="Berlin Sans FB" w:hAnsi="Berlin Sans FB"/>
          <w:color w:val="000000" w:themeColor="text1"/>
          <w:lang w:val="es-PE"/>
        </w:rPr>
        <w:t>Generar Cita</w:t>
      </w:r>
    </w:p>
    <w:p w14:paraId="7FADB4B5" w14:textId="77777777" w:rsidR="002E162B" w:rsidRPr="00F5007A" w:rsidRDefault="0004002D" w:rsidP="008D13FF">
      <w:pPr>
        <w:pStyle w:val="Ttulo2"/>
        <w:rPr>
          <w:rFonts w:ascii="Berlin Sans FB" w:hAnsi="Berlin Sans FB"/>
          <w:lang w:val="es-PE"/>
        </w:rPr>
      </w:pPr>
      <w:bookmarkStart w:id="1" w:name="_Toc389476702"/>
      <w:r w:rsidRPr="00F5007A">
        <w:rPr>
          <w:rFonts w:ascii="Berlin Sans FB" w:hAnsi="Berlin Sans FB"/>
          <w:sz w:val="24"/>
          <w:lang w:val="es-PE"/>
        </w:rPr>
        <w:t>Descripción</w:t>
      </w:r>
      <w:bookmarkEnd w:id="1"/>
    </w:p>
    <w:p w14:paraId="54717788" w14:textId="148164FE" w:rsidR="0004002D" w:rsidRPr="00F5007A" w:rsidRDefault="0004002D" w:rsidP="00AD7D53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t xml:space="preserve">Este artefacto cubre el conjunto de pruebas </w:t>
      </w:r>
      <w:r w:rsidR="00AD7D53" w:rsidRPr="00F5007A">
        <w:rPr>
          <w:rFonts w:ascii="Berlin Sans FB" w:hAnsi="Berlin Sans FB" w:cs="Arial"/>
          <w:sz w:val="24"/>
          <w:szCs w:val="24"/>
          <w:lang w:val="es-PE"/>
        </w:rPr>
        <w:t xml:space="preserve">realizadas sobre el Caso de Uso Generar </w:t>
      </w:r>
      <w:r w:rsidR="003D0459">
        <w:rPr>
          <w:rFonts w:ascii="Berlin Sans FB" w:hAnsi="Berlin Sans FB" w:cs="Arial"/>
          <w:sz w:val="24"/>
          <w:szCs w:val="24"/>
          <w:lang w:val="es-PE"/>
        </w:rPr>
        <w:t xml:space="preserve">historial </w:t>
      </w:r>
      <w:r w:rsidR="00A12097">
        <w:rPr>
          <w:rFonts w:ascii="Berlin Sans FB" w:hAnsi="Berlin Sans FB" w:cs="Arial"/>
          <w:sz w:val="24"/>
          <w:szCs w:val="24"/>
          <w:lang w:val="es-PE"/>
        </w:rPr>
        <w:t>Clínico</w:t>
      </w:r>
    </w:p>
    <w:p w14:paraId="4AEB3E8B" w14:textId="77777777" w:rsidR="00680CA0" w:rsidRPr="00F5007A" w:rsidRDefault="00680CA0" w:rsidP="00680CA0">
      <w:pPr>
        <w:pStyle w:val="Ttulo2"/>
        <w:rPr>
          <w:rFonts w:ascii="Berlin Sans FB" w:hAnsi="Berlin Sans FB"/>
          <w:lang w:val="es-PE"/>
        </w:rPr>
      </w:pPr>
      <w:bookmarkStart w:id="2" w:name="_Toc389476703"/>
      <w:r w:rsidRPr="00F5007A">
        <w:rPr>
          <w:rFonts w:ascii="Berlin Sans FB" w:hAnsi="Berlin Sans FB"/>
          <w:sz w:val="24"/>
          <w:lang w:val="es-PE"/>
        </w:rPr>
        <w:t>Diagrama de flujos</w:t>
      </w:r>
      <w:bookmarkEnd w:id="2"/>
    </w:p>
    <w:p w14:paraId="17EDC22A" w14:textId="77777777" w:rsidR="0004002D" w:rsidRPr="00F5007A" w:rsidRDefault="0004002D" w:rsidP="00617DD9">
      <w:pPr>
        <w:ind w:left="720"/>
        <w:jc w:val="both"/>
        <w:rPr>
          <w:rFonts w:ascii="Berlin Sans FB" w:hAnsi="Berlin Sans FB" w:cs="Arial"/>
          <w:sz w:val="24"/>
          <w:szCs w:val="24"/>
          <w:lang w:val="es-PE"/>
        </w:rPr>
      </w:pPr>
      <w:r w:rsidRPr="00F5007A">
        <w:rPr>
          <w:rFonts w:ascii="Berlin Sans FB" w:hAnsi="Berlin Sans FB" w:cs="Arial"/>
          <w:sz w:val="24"/>
          <w:szCs w:val="24"/>
          <w:lang w:val="es-PE"/>
        </w:rPr>
        <w:t xml:space="preserve">El diagrama de </w:t>
      </w:r>
      <w:r w:rsidR="004226B2" w:rsidRPr="00F5007A">
        <w:rPr>
          <w:rFonts w:ascii="Berlin Sans FB" w:hAnsi="Berlin Sans FB" w:cs="Arial"/>
          <w:sz w:val="24"/>
          <w:szCs w:val="24"/>
          <w:lang w:val="es-PE"/>
        </w:rPr>
        <w:t>flujo para la</w:t>
      </w:r>
      <w:r w:rsidRPr="00F5007A">
        <w:rPr>
          <w:rFonts w:ascii="Berlin Sans FB" w:hAnsi="Berlin Sans FB" w:cs="Arial"/>
          <w:sz w:val="24"/>
          <w:szCs w:val="24"/>
          <w:lang w:val="es-PE"/>
        </w:rPr>
        <w:t xml:space="preserve"> identificación de Caso</w:t>
      </w:r>
      <w:r w:rsidR="000E63FE" w:rsidRPr="00F5007A">
        <w:rPr>
          <w:rFonts w:ascii="Berlin Sans FB" w:hAnsi="Berlin Sans FB" w:cs="Arial"/>
          <w:sz w:val="24"/>
          <w:szCs w:val="24"/>
          <w:lang w:val="es-PE"/>
        </w:rPr>
        <w:t>s</w:t>
      </w:r>
      <w:r w:rsidRPr="00F5007A">
        <w:rPr>
          <w:rFonts w:ascii="Berlin Sans FB" w:hAnsi="Berlin Sans FB" w:cs="Arial"/>
          <w:sz w:val="24"/>
          <w:szCs w:val="24"/>
          <w:lang w:val="es-PE"/>
        </w:rPr>
        <w:t xml:space="preserve"> de </w:t>
      </w:r>
      <w:r w:rsidR="000E63FE" w:rsidRPr="00F5007A">
        <w:rPr>
          <w:rFonts w:ascii="Berlin Sans FB" w:hAnsi="Berlin Sans FB" w:cs="Arial"/>
          <w:sz w:val="24"/>
          <w:szCs w:val="24"/>
          <w:lang w:val="es-PE"/>
        </w:rPr>
        <w:t>Prueba</w:t>
      </w:r>
      <w:r w:rsidRPr="00F5007A">
        <w:rPr>
          <w:rFonts w:ascii="Berlin Sans FB" w:hAnsi="Berlin Sans FB" w:cs="Arial"/>
          <w:sz w:val="24"/>
          <w:szCs w:val="24"/>
          <w:lang w:val="es-PE"/>
        </w:rPr>
        <w:t xml:space="preserve"> es el siguiente:</w:t>
      </w:r>
    </w:p>
    <w:p w14:paraId="36598D99" w14:textId="77777777" w:rsidR="00713915" w:rsidRPr="00180F29" w:rsidRDefault="0004002D" w:rsidP="00617DD9">
      <w:pPr>
        <w:ind w:left="720"/>
        <w:jc w:val="both"/>
        <w:rPr>
          <w:rFonts w:ascii="Berlin Sans FB" w:hAnsi="Berlin Sans FB" w:cs="Arial"/>
          <w:lang w:val="es-PE"/>
        </w:rPr>
      </w:pPr>
      <w:r w:rsidRPr="00F5007A">
        <w:rPr>
          <w:rFonts w:ascii="Berlin Sans FB" w:hAnsi="Berlin Sans FB" w:cs="Arial"/>
          <w:lang w:val="es-PE"/>
        </w:rPr>
        <w:t xml:space="preserve"> </w:t>
      </w:r>
      <w:r w:rsidR="00F0628D">
        <w:rPr>
          <w:rFonts w:ascii="Berlin Sans FB" w:hAnsi="Berlin Sans FB" w:cs="Arial"/>
          <w:noProof/>
          <w:lang w:val="es-ES" w:eastAsia="es-ES"/>
        </w:rPr>
        <w:drawing>
          <wp:inline distT="0" distB="0" distL="0" distR="0" wp14:anchorId="23C61E54" wp14:editId="07777777">
            <wp:extent cx="5575300" cy="6521450"/>
            <wp:effectExtent l="0" t="0" r="6350" b="0"/>
            <wp:docPr id="2" name="Imagen 2" descr="d:\Users\arochaa\Desktop\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rochaa\Desktop\des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652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696CE" w14:textId="77777777" w:rsidR="0041715E" w:rsidRPr="00F5007A" w:rsidRDefault="0041715E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p w14:paraId="13DE4ACC" w14:textId="77777777" w:rsidR="0041715E" w:rsidRPr="00F5007A" w:rsidRDefault="0041715E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  <w:r w:rsidRPr="00F5007A">
        <w:rPr>
          <w:rFonts w:ascii="Berlin Sans FB" w:hAnsi="Berlin Sans FB" w:cs="Arial"/>
          <w:i/>
          <w:color w:val="0000FF"/>
          <w:lang w:val="es-PE"/>
        </w:rPr>
        <w:t xml:space="preserve">                                                      </w:t>
      </w:r>
    </w:p>
    <w:p w14:paraId="4D96D141" w14:textId="77777777" w:rsidR="001E6823" w:rsidRPr="00F5007A" w:rsidRDefault="001E6823" w:rsidP="001E6823">
      <w:pPr>
        <w:pStyle w:val="Prrafodelista"/>
        <w:jc w:val="both"/>
        <w:rPr>
          <w:rFonts w:ascii="Berlin Sans FB" w:hAnsi="Berlin Sans FB" w:cs="Arial"/>
          <w:b/>
          <w:sz w:val="24"/>
          <w:szCs w:val="24"/>
          <w:lang w:val="es-MX"/>
        </w:rPr>
      </w:pPr>
    </w:p>
    <w:p w14:paraId="780C6FF3" w14:textId="77777777" w:rsidR="001E6823" w:rsidRPr="00F5007A" w:rsidRDefault="001E6823" w:rsidP="001E6823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F5007A">
        <w:rPr>
          <w:rFonts w:ascii="Berlin Sans FB" w:hAnsi="Berlin Sans FB" w:cs="Arial"/>
          <w:b/>
          <w:sz w:val="24"/>
          <w:szCs w:val="24"/>
          <w:lang w:val="es-MX"/>
        </w:rPr>
        <w:t>Complejidad Ciclomática por Aristas y Nodos:</w:t>
      </w:r>
    </w:p>
    <w:p w14:paraId="2EBE2708" w14:textId="77777777" w:rsidR="001E6823" w:rsidRPr="00F5007A" w:rsidRDefault="00432B71" w:rsidP="001E6823">
      <w:pPr>
        <w:ind w:left="284" w:firstLine="76"/>
        <w:jc w:val="both"/>
        <w:rPr>
          <w:rFonts w:ascii="Berlin Sans FB" w:hAnsi="Berlin Sans FB" w:cs="Arial"/>
          <w:sz w:val="24"/>
          <w:szCs w:val="24"/>
          <w:lang w:val="es-MX"/>
        </w:rPr>
      </w:pPr>
      <w:r w:rsidRPr="00F5007A">
        <w:rPr>
          <w:rFonts w:ascii="Berlin Sans FB" w:hAnsi="Berlin Sans FB" w:cs="Arial"/>
          <w:sz w:val="24"/>
          <w:szCs w:val="24"/>
          <w:lang w:val="es-MX"/>
        </w:rPr>
        <w:t xml:space="preserve">V (G) = A – N + 2 = </w:t>
      </w:r>
      <w:r w:rsidR="005B69BF">
        <w:rPr>
          <w:rFonts w:ascii="Berlin Sans FB" w:hAnsi="Berlin Sans FB" w:cs="Arial"/>
          <w:sz w:val="24"/>
          <w:szCs w:val="24"/>
          <w:lang w:val="es-MX"/>
        </w:rPr>
        <w:t>15 – 12 +2 = 5</w:t>
      </w:r>
      <w:r w:rsidR="001E6823" w:rsidRPr="00F5007A">
        <w:rPr>
          <w:rFonts w:ascii="Berlin Sans FB" w:hAnsi="Berlin Sans FB" w:cs="Arial"/>
          <w:sz w:val="24"/>
          <w:szCs w:val="24"/>
          <w:lang w:val="es-MX"/>
        </w:rPr>
        <w:t xml:space="preserve"> (No se cuentan la arista de Inicio y fin)</w:t>
      </w:r>
    </w:p>
    <w:p w14:paraId="5A94E7AA" w14:textId="77777777" w:rsidR="001E6823" w:rsidRPr="00F5007A" w:rsidRDefault="001E6823" w:rsidP="001E6823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F5007A">
        <w:rPr>
          <w:rFonts w:ascii="Berlin Sans FB" w:hAnsi="Berlin Sans FB" w:cs="Arial"/>
          <w:b/>
          <w:sz w:val="24"/>
          <w:szCs w:val="24"/>
          <w:lang w:val="es-MX"/>
        </w:rPr>
        <w:t>Complejidad Ciclomática por regiones:</w:t>
      </w:r>
    </w:p>
    <w:p w14:paraId="6769807E" w14:textId="77777777" w:rsidR="001E6823" w:rsidRPr="00F5007A" w:rsidRDefault="001E6823" w:rsidP="001E6823">
      <w:pPr>
        <w:ind w:firstLine="360"/>
        <w:jc w:val="both"/>
        <w:rPr>
          <w:rFonts w:ascii="Berlin Sans FB" w:hAnsi="Berlin Sans FB" w:cs="Arial"/>
          <w:sz w:val="24"/>
          <w:szCs w:val="24"/>
          <w:lang w:val="es-MX"/>
        </w:rPr>
      </w:pPr>
      <w:r w:rsidRPr="00F5007A">
        <w:rPr>
          <w:rFonts w:ascii="Berlin Sans FB" w:hAnsi="Berlin Sans FB" w:cs="Arial"/>
          <w:sz w:val="24"/>
          <w:szCs w:val="24"/>
          <w:lang w:val="es-MX"/>
        </w:rPr>
        <w:t xml:space="preserve">V (G) = R + 1 = </w:t>
      </w:r>
      <w:r w:rsidR="005B69BF">
        <w:rPr>
          <w:rFonts w:ascii="Berlin Sans FB" w:hAnsi="Berlin Sans FB" w:cs="Arial"/>
          <w:sz w:val="24"/>
          <w:szCs w:val="24"/>
          <w:lang w:val="es-MX"/>
        </w:rPr>
        <w:t>4</w:t>
      </w:r>
      <w:r w:rsidR="00874840" w:rsidRPr="00F5007A">
        <w:rPr>
          <w:rFonts w:ascii="Berlin Sans FB" w:hAnsi="Berlin Sans FB" w:cs="Arial"/>
          <w:sz w:val="24"/>
          <w:szCs w:val="24"/>
          <w:lang w:val="es-MX"/>
        </w:rPr>
        <w:t xml:space="preserve"> </w:t>
      </w:r>
      <w:r w:rsidRPr="00F5007A">
        <w:rPr>
          <w:rFonts w:ascii="Berlin Sans FB" w:hAnsi="Berlin Sans FB" w:cs="Arial"/>
          <w:sz w:val="24"/>
          <w:szCs w:val="24"/>
          <w:lang w:val="es-MX"/>
        </w:rPr>
        <w:t xml:space="preserve">+ 1 = </w:t>
      </w:r>
      <w:r w:rsidR="005B69BF">
        <w:rPr>
          <w:rFonts w:ascii="Berlin Sans FB" w:hAnsi="Berlin Sans FB" w:cs="Arial"/>
          <w:sz w:val="24"/>
          <w:szCs w:val="24"/>
          <w:lang w:val="es-MX"/>
        </w:rPr>
        <w:t>5</w:t>
      </w:r>
    </w:p>
    <w:p w14:paraId="61B4211F" w14:textId="77777777" w:rsidR="001E6823" w:rsidRPr="00F5007A" w:rsidRDefault="001E6823" w:rsidP="001E6823">
      <w:pPr>
        <w:pStyle w:val="Prrafodelista"/>
        <w:numPr>
          <w:ilvl w:val="0"/>
          <w:numId w:val="5"/>
        </w:numPr>
        <w:jc w:val="both"/>
        <w:rPr>
          <w:rFonts w:ascii="Berlin Sans FB" w:hAnsi="Berlin Sans FB" w:cs="Arial"/>
          <w:b/>
          <w:sz w:val="24"/>
          <w:szCs w:val="24"/>
          <w:lang w:val="es-MX"/>
        </w:rPr>
      </w:pPr>
      <w:r w:rsidRPr="00F5007A">
        <w:rPr>
          <w:rFonts w:ascii="Berlin Sans FB" w:hAnsi="Berlin Sans FB" w:cs="Arial"/>
          <w:b/>
          <w:sz w:val="24"/>
          <w:szCs w:val="24"/>
          <w:lang w:val="es-MX"/>
        </w:rPr>
        <w:t>Complejidad Ciclomática por Nodos Predicados:</w:t>
      </w:r>
    </w:p>
    <w:p w14:paraId="505A0616" w14:textId="77777777" w:rsidR="001E6823" w:rsidRPr="00F5007A" w:rsidRDefault="001E6823" w:rsidP="001E6823">
      <w:pPr>
        <w:ind w:left="360"/>
        <w:jc w:val="both"/>
        <w:rPr>
          <w:rFonts w:ascii="Berlin Sans FB" w:hAnsi="Berlin Sans FB" w:cs="Arial"/>
          <w:sz w:val="24"/>
          <w:szCs w:val="24"/>
          <w:lang w:val="es-MX"/>
        </w:rPr>
      </w:pPr>
      <w:r w:rsidRPr="00F5007A">
        <w:rPr>
          <w:rFonts w:ascii="Berlin Sans FB" w:hAnsi="Berlin Sans FB" w:cs="Arial"/>
          <w:sz w:val="24"/>
          <w:szCs w:val="24"/>
          <w:lang w:val="es-MX"/>
        </w:rPr>
        <w:t xml:space="preserve">V (G) = NP + 1 = </w:t>
      </w:r>
      <w:r w:rsidR="005B69BF">
        <w:rPr>
          <w:rFonts w:ascii="Berlin Sans FB" w:hAnsi="Berlin Sans FB" w:cs="Arial"/>
          <w:sz w:val="24"/>
          <w:szCs w:val="24"/>
          <w:lang w:val="es-MX"/>
        </w:rPr>
        <w:t>4</w:t>
      </w:r>
      <w:r w:rsidR="00874840" w:rsidRPr="00F5007A">
        <w:rPr>
          <w:rFonts w:ascii="Berlin Sans FB" w:hAnsi="Berlin Sans FB" w:cs="Arial"/>
          <w:sz w:val="24"/>
          <w:szCs w:val="24"/>
          <w:lang w:val="es-MX"/>
        </w:rPr>
        <w:t xml:space="preserve"> </w:t>
      </w:r>
      <w:r w:rsidRPr="00F5007A">
        <w:rPr>
          <w:rFonts w:ascii="Berlin Sans FB" w:hAnsi="Berlin Sans FB" w:cs="Arial"/>
          <w:sz w:val="24"/>
          <w:szCs w:val="24"/>
          <w:lang w:val="es-MX"/>
        </w:rPr>
        <w:t xml:space="preserve">+ 1 = </w:t>
      </w:r>
      <w:r w:rsidR="005B69BF">
        <w:rPr>
          <w:rFonts w:ascii="Berlin Sans FB" w:hAnsi="Berlin Sans FB" w:cs="Arial"/>
          <w:sz w:val="24"/>
          <w:szCs w:val="24"/>
          <w:lang w:val="es-MX"/>
        </w:rPr>
        <w:t>5</w:t>
      </w:r>
    </w:p>
    <w:p w14:paraId="53878C0A" w14:textId="77777777" w:rsidR="001E6823" w:rsidRPr="00F5007A" w:rsidRDefault="001E6823" w:rsidP="001E6823">
      <w:pPr>
        <w:ind w:left="284"/>
        <w:jc w:val="both"/>
        <w:rPr>
          <w:rFonts w:ascii="Berlin Sans FB" w:hAnsi="Berlin Sans FB" w:cs="Arial"/>
          <w:szCs w:val="22"/>
          <w:lang w:val="es-MX"/>
        </w:rPr>
      </w:pPr>
    </w:p>
    <w:p w14:paraId="3FEF9808" w14:textId="77777777" w:rsidR="001E6823" w:rsidRPr="00F5007A" w:rsidRDefault="001E6823" w:rsidP="007220D7">
      <w:pPr>
        <w:ind w:left="720"/>
        <w:jc w:val="both"/>
        <w:rPr>
          <w:rFonts w:ascii="Berlin Sans FB" w:hAnsi="Berlin Sans FB" w:cs="Arial"/>
          <w:color w:val="000000" w:themeColor="text1"/>
          <w:lang w:val="es-PE"/>
        </w:rPr>
      </w:pPr>
    </w:p>
    <w:p w14:paraId="6F603211" w14:textId="77777777" w:rsidR="0004002D" w:rsidRPr="00F5007A" w:rsidRDefault="0004002D" w:rsidP="007220D7">
      <w:pPr>
        <w:ind w:left="720"/>
        <w:jc w:val="both"/>
        <w:rPr>
          <w:rFonts w:ascii="Berlin Sans FB" w:hAnsi="Berlin Sans FB" w:cs="Arial"/>
          <w:i/>
          <w:color w:val="0000FF"/>
          <w:lang w:val="es-PE"/>
        </w:rPr>
      </w:pPr>
    </w:p>
    <w:tbl>
      <w:tblPr>
        <w:tblStyle w:val="Tablaconcuadrcula"/>
        <w:tblW w:w="0" w:type="auto"/>
        <w:tblInd w:w="675" w:type="dxa"/>
        <w:tblLook w:val="01E0" w:firstRow="1" w:lastRow="1" w:firstColumn="1" w:lastColumn="1" w:noHBand="0" w:noVBand="0"/>
      </w:tblPr>
      <w:tblGrid>
        <w:gridCol w:w="3789"/>
        <w:gridCol w:w="747"/>
      </w:tblGrid>
      <w:tr w:rsidR="008F4D73" w:rsidRPr="00F5007A" w14:paraId="7C67B23C" w14:textId="77777777">
        <w:trPr>
          <w:trHeight w:val="447"/>
        </w:trPr>
        <w:tc>
          <w:tcPr>
            <w:tcW w:w="3789" w:type="dxa"/>
            <w:shd w:val="clear" w:color="auto" w:fill="E6E6E6"/>
            <w:vAlign w:val="center"/>
          </w:tcPr>
          <w:p w14:paraId="398D415C" w14:textId="77777777" w:rsidR="008F4D73" w:rsidRPr="00F5007A" w:rsidRDefault="008F4D73" w:rsidP="008F4D73">
            <w:pPr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F5007A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Cantidad de Casos de Prueba</w:t>
            </w:r>
          </w:p>
        </w:tc>
        <w:tc>
          <w:tcPr>
            <w:tcW w:w="747" w:type="dxa"/>
            <w:vAlign w:val="center"/>
          </w:tcPr>
          <w:p w14:paraId="2DA40AC7" w14:textId="77777777" w:rsidR="008F4D73" w:rsidRPr="00F5007A" w:rsidRDefault="005B69BF" w:rsidP="008F4D73">
            <w:pPr>
              <w:jc w:val="center"/>
              <w:rPr>
                <w:rFonts w:ascii="Berlin Sans FB" w:hAnsi="Berlin Sans FB" w:cs="Arial"/>
                <w:i/>
                <w:color w:val="0000FF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i/>
                <w:sz w:val="24"/>
                <w:szCs w:val="24"/>
                <w:lang w:val="es-PE"/>
              </w:rPr>
              <w:t>5</w:t>
            </w:r>
          </w:p>
        </w:tc>
      </w:tr>
    </w:tbl>
    <w:p w14:paraId="68A8EBD2" w14:textId="77777777" w:rsidR="00E225ED" w:rsidRDefault="00E225ED" w:rsidP="00E225ED">
      <w:pPr>
        <w:pStyle w:val="Ttulo2"/>
        <w:numPr>
          <w:ilvl w:val="0"/>
          <w:numId w:val="0"/>
        </w:numPr>
        <w:rPr>
          <w:rFonts w:ascii="Berlin Sans FB" w:hAnsi="Berlin Sans FB"/>
          <w:sz w:val="24"/>
          <w:lang w:val="es-PE"/>
        </w:rPr>
      </w:pPr>
      <w:bookmarkStart w:id="3" w:name="_Toc389476704"/>
      <w:r w:rsidRPr="00F5007A">
        <w:rPr>
          <w:rFonts w:ascii="Berlin Sans FB" w:hAnsi="Berlin Sans FB"/>
          <w:sz w:val="24"/>
          <w:lang w:val="es-PE"/>
        </w:rPr>
        <w:t>Tabla de Casos de Prueba (Escenarios)</w:t>
      </w:r>
      <w:bookmarkEnd w:id="3"/>
    </w:p>
    <w:p w14:paraId="38F722B5" w14:textId="77777777" w:rsidR="00E225ED" w:rsidRDefault="00E225ED" w:rsidP="00E225ED">
      <w:pPr>
        <w:rPr>
          <w:lang w:val="es-PE"/>
        </w:rPr>
      </w:pPr>
    </w:p>
    <w:tbl>
      <w:tblPr>
        <w:tblStyle w:val="Tablaconcuadrcula"/>
        <w:tblW w:w="8930" w:type="dxa"/>
        <w:tblInd w:w="392" w:type="dxa"/>
        <w:tblLook w:val="01E0" w:firstRow="1" w:lastRow="1" w:firstColumn="1" w:lastColumn="1" w:noHBand="0" w:noVBand="0"/>
      </w:tblPr>
      <w:tblGrid>
        <w:gridCol w:w="1559"/>
        <w:gridCol w:w="3969"/>
        <w:gridCol w:w="3402"/>
      </w:tblGrid>
      <w:tr w:rsidR="00E225ED" w:rsidRPr="00F5007A" w14:paraId="64EA23CA" w14:textId="77777777" w:rsidTr="00AF0E05">
        <w:trPr>
          <w:trHeight w:val="249"/>
        </w:trPr>
        <w:tc>
          <w:tcPr>
            <w:tcW w:w="1559" w:type="dxa"/>
            <w:shd w:val="clear" w:color="auto" w:fill="E6E6E6"/>
          </w:tcPr>
          <w:p w14:paraId="6ADD02FF" w14:textId="77777777" w:rsidR="00E225ED" w:rsidRPr="00F5007A" w:rsidRDefault="00E225ED" w:rsidP="00AF0E05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F5007A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Caso de prueba No.</w:t>
            </w:r>
          </w:p>
        </w:tc>
        <w:tc>
          <w:tcPr>
            <w:tcW w:w="3969" w:type="dxa"/>
            <w:shd w:val="clear" w:color="auto" w:fill="E6E6E6"/>
          </w:tcPr>
          <w:p w14:paraId="3C875BFD" w14:textId="77777777" w:rsidR="00E225ED" w:rsidRPr="00F5007A" w:rsidRDefault="00E225ED" w:rsidP="00AF0E05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F5007A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Nombre del caso de prueba</w:t>
            </w:r>
          </w:p>
        </w:tc>
        <w:tc>
          <w:tcPr>
            <w:tcW w:w="3402" w:type="dxa"/>
            <w:shd w:val="clear" w:color="auto" w:fill="E6E6E6"/>
          </w:tcPr>
          <w:p w14:paraId="215ECCA2" w14:textId="77777777" w:rsidR="00E225ED" w:rsidRPr="00F5007A" w:rsidRDefault="00E225ED" w:rsidP="00AF0E05">
            <w:pPr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</w:pPr>
            <w:r w:rsidRPr="00F5007A">
              <w:rPr>
                <w:rFonts w:ascii="Berlin Sans FB" w:hAnsi="Berlin Sans FB" w:cs="Arial"/>
                <w:b/>
                <w:sz w:val="24"/>
                <w:szCs w:val="24"/>
                <w:lang w:val="es-PE"/>
              </w:rPr>
              <w:t>Secuencia de eventos</w:t>
            </w:r>
          </w:p>
        </w:tc>
      </w:tr>
      <w:tr w:rsidR="00E225ED" w:rsidRPr="00F5007A" w14:paraId="6DF7F957" w14:textId="77777777" w:rsidTr="00583DEB">
        <w:trPr>
          <w:trHeight w:val="321"/>
        </w:trPr>
        <w:tc>
          <w:tcPr>
            <w:tcW w:w="1559" w:type="dxa"/>
          </w:tcPr>
          <w:p w14:paraId="7FA87BD1" w14:textId="77777777" w:rsidR="00E225ED" w:rsidRPr="00F5007A" w:rsidRDefault="00E225ED" w:rsidP="00AF0E05">
            <w:pPr>
              <w:jc w:val="center"/>
              <w:rPr>
                <w:rFonts w:ascii="Berlin Sans FB" w:hAnsi="Berlin Sans FB" w:cs="Arial"/>
                <w:b/>
                <w:color w:val="0000FF"/>
                <w:sz w:val="24"/>
                <w:szCs w:val="24"/>
                <w:lang w:val="es-PE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CP1</w:t>
            </w:r>
          </w:p>
        </w:tc>
        <w:tc>
          <w:tcPr>
            <w:tcW w:w="3969" w:type="dxa"/>
            <w:vAlign w:val="center"/>
          </w:tcPr>
          <w:p w14:paraId="799255CC" w14:textId="77777777" w:rsidR="00E225ED" w:rsidRPr="00583DEB" w:rsidRDefault="00E225ED" w:rsidP="00583DEB">
            <w:pPr>
              <w:jc w:val="center"/>
              <w:rPr>
                <w:rFonts w:ascii="Berlin Sans FB" w:hAnsi="Berlin Sans FB" w:cs="Arial"/>
                <w:sz w:val="28"/>
                <w:szCs w:val="24"/>
                <w:lang w:val="es-PE"/>
              </w:rPr>
            </w:pPr>
            <w:r w:rsidRPr="00583DEB">
              <w:rPr>
                <w:rFonts w:ascii="Berlin Sans FB" w:hAnsi="Berlin Sans FB" w:cs="Arial"/>
                <w:sz w:val="28"/>
                <w:szCs w:val="24"/>
                <w:lang w:val="es-PE"/>
              </w:rPr>
              <w:t>Flujo Base</w:t>
            </w:r>
          </w:p>
          <w:p w14:paraId="47CECBE0" w14:textId="77777777" w:rsidR="00E225ED" w:rsidRPr="00583DEB" w:rsidRDefault="00E225ED" w:rsidP="00583DEB">
            <w:pPr>
              <w:jc w:val="center"/>
              <w:rPr>
                <w:rFonts w:ascii="Berlin Sans FB" w:hAnsi="Berlin Sans FB" w:cs="Arial"/>
                <w:color w:val="0000FF"/>
                <w:sz w:val="28"/>
                <w:szCs w:val="24"/>
                <w:lang w:val="es-PE"/>
              </w:rPr>
            </w:pPr>
          </w:p>
        </w:tc>
        <w:tc>
          <w:tcPr>
            <w:tcW w:w="3402" w:type="dxa"/>
          </w:tcPr>
          <w:p w14:paraId="2DCEACC4" w14:textId="77777777" w:rsidR="00E225ED" w:rsidRPr="00F5007A" w:rsidRDefault="00E225ED" w:rsidP="00AF0E05">
            <w:pPr>
              <w:jc w:val="both"/>
              <w:rPr>
                <w:rFonts w:ascii="Berlin Sans FB" w:hAnsi="Berlin Sans FB" w:cs="Arial"/>
                <w:b/>
                <w:color w:val="0000FF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1-2-3-4-5-6-7-8-9-1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0-11-12-Fin</w:t>
            </w:r>
          </w:p>
        </w:tc>
      </w:tr>
      <w:tr w:rsidR="00E225ED" w:rsidRPr="00F5007A" w14:paraId="34DA84F2" w14:textId="77777777" w:rsidTr="00583DEB">
        <w:trPr>
          <w:trHeight w:val="249"/>
        </w:trPr>
        <w:tc>
          <w:tcPr>
            <w:tcW w:w="1559" w:type="dxa"/>
          </w:tcPr>
          <w:p w14:paraId="33257CF8" w14:textId="77777777" w:rsidR="00E225ED" w:rsidRPr="00F5007A" w:rsidRDefault="00E225ED" w:rsidP="00AF0E05">
            <w:pPr>
              <w:jc w:val="center"/>
              <w:rPr>
                <w:rFonts w:ascii="Berlin Sans FB" w:hAnsi="Berlin Sans FB" w:cs="Arial"/>
                <w:color w:val="0000FF"/>
                <w:sz w:val="24"/>
                <w:szCs w:val="24"/>
                <w:lang w:val="es-PE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CP2</w:t>
            </w:r>
          </w:p>
        </w:tc>
        <w:tc>
          <w:tcPr>
            <w:tcW w:w="3969" w:type="dxa"/>
            <w:vAlign w:val="center"/>
          </w:tcPr>
          <w:p w14:paraId="1195FBA7" w14:textId="77777777" w:rsidR="00E225ED" w:rsidRPr="00583DEB" w:rsidRDefault="00E225ED" w:rsidP="00583DEB">
            <w:pPr>
              <w:jc w:val="center"/>
              <w:rPr>
                <w:rFonts w:ascii="Berlin Sans FB" w:hAnsi="Berlin Sans FB" w:cs="Arial"/>
                <w:color w:val="0000FF"/>
                <w:sz w:val="28"/>
                <w:szCs w:val="24"/>
                <w:lang w:val="es-PE"/>
              </w:rPr>
            </w:pPr>
            <w:proofErr w:type="spellStart"/>
            <w:r w:rsidRPr="00583DEB">
              <w:rPr>
                <w:rFonts w:ascii="Berlin Sans FB" w:hAnsi="Berlin Sans FB" w:cs="Arial"/>
                <w:bCs/>
                <w:sz w:val="28"/>
              </w:rPr>
              <w:t>Paciente</w:t>
            </w:r>
            <w:proofErr w:type="spellEnd"/>
            <w:r w:rsidRPr="00583DEB">
              <w:rPr>
                <w:rFonts w:ascii="Berlin Sans FB" w:hAnsi="Berlin Sans FB" w:cs="Arial"/>
                <w:bCs/>
                <w:sz w:val="28"/>
              </w:rPr>
              <w:t xml:space="preserve"> No </w:t>
            </w:r>
            <w:proofErr w:type="spellStart"/>
            <w:r w:rsidRPr="00583DEB">
              <w:rPr>
                <w:rFonts w:ascii="Berlin Sans FB" w:hAnsi="Berlin Sans FB" w:cs="Arial"/>
                <w:bCs/>
                <w:sz w:val="28"/>
              </w:rPr>
              <w:t>encontrado</w:t>
            </w:r>
            <w:proofErr w:type="spellEnd"/>
          </w:p>
        </w:tc>
        <w:tc>
          <w:tcPr>
            <w:tcW w:w="3402" w:type="dxa"/>
          </w:tcPr>
          <w:p w14:paraId="4FA0776A" w14:textId="77777777" w:rsidR="00E225ED" w:rsidRPr="00F5007A" w:rsidRDefault="00E225ED" w:rsidP="00AF0E05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1-2-3-</w:t>
            </w:r>
            <w:r w:rsidRPr="006F37B9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4-3-4-5</w:t>
            </w:r>
            <w:r w:rsidRPr="0089131D">
              <w:rPr>
                <w:rFonts w:ascii="Berlin Sans FB" w:hAnsi="Berlin Sans FB" w:cs="Arial"/>
                <w:sz w:val="24"/>
                <w:szCs w:val="24"/>
                <w:lang w:val="es-PE"/>
              </w:rPr>
              <w:t>-6-</w:t>
            </w: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7-8-9-10-11-12-13-14-15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-Fin</w:t>
            </w:r>
          </w:p>
        </w:tc>
      </w:tr>
      <w:tr w:rsidR="00E225ED" w:rsidRPr="00F5007A" w14:paraId="6D362D3D" w14:textId="77777777" w:rsidTr="00583DEB">
        <w:trPr>
          <w:trHeight w:val="249"/>
        </w:trPr>
        <w:tc>
          <w:tcPr>
            <w:tcW w:w="1559" w:type="dxa"/>
          </w:tcPr>
          <w:p w14:paraId="7F584725" w14:textId="77777777" w:rsidR="00E225ED" w:rsidRPr="00F5007A" w:rsidRDefault="00E225ED" w:rsidP="00AF0E05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CP3</w:t>
            </w:r>
          </w:p>
        </w:tc>
        <w:tc>
          <w:tcPr>
            <w:tcW w:w="3969" w:type="dxa"/>
            <w:vAlign w:val="center"/>
          </w:tcPr>
          <w:p w14:paraId="7CA9FE2A" w14:textId="77777777" w:rsidR="00E225ED" w:rsidRPr="00583DEB" w:rsidRDefault="00E225ED" w:rsidP="00583DEB">
            <w:pPr>
              <w:jc w:val="center"/>
              <w:rPr>
                <w:rFonts w:ascii="Berlin Sans FB" w:hAnsi="Berlin Sans FB" w:cs="Arial"/>
                <w:sz w:val="28"/>
                <w:szCs w:val="24"/>
                <w:lang w:val="es-MX"/>
              </w:rPr>
            </w:pPr>
            <w:proofErr w:type="spellStart"/>
            <w:r w:rsidRPr="00583DEB">
              <w:rPr>
                <w:rFonts w:ascii="Berlin Sans FB" w:hAnsi="Berlin Sans FB" w:cs="Arial"/>
                <w:bCs/>
                <w:sz w:val="28"/>
              </w:rPr>
              <w:t>Observación</w:t>
            </w:r>
            <w:proofErr w:type="spellEnd"/>
            <w:r w:rsidRPr="00583DEB">
              <w:rPr>
                <w:rFonts w:ascii="Berlin Sans FB" w:hAnsi="Berlin Sans FB" w:cs="Arial"/>
                <w:bCs/>
                <w:sz w:val="28"/>
              </w:rPr>
              <w:t xml:space="preserve"> no </w:t>
            </w:r>
            <w:proofErr w:type="spellStart"/>
            <w:r w:rsidRPr="00583DEB">
              <w:rPr>
                <w:rFonts w:ascii="Berlin Sans FB" w:hAnsi="Berlin Sans FB" w:cs="Arial"/>
                <w:bCs/>
                <w:sz w:val="28"/>
              </w:rPr>
              <w:t>ingresada</w:t>
            </w:r>
            <w:proofErr w:type="spellEnd"/>
          </w:p>
        </w:tc>
        <w:tc>
          <w:tcPr>
            <w:tcW w:w="3402" w:type="dxa"/>
          </w:tcPr>
          <w:p w14:paraId="3E8E40D8" w14:textId="77777777" w:rsidR="00E225ED" w:rsidRPr="00F5007A" w:rsidRDefault="00E225ED" w:rsidP="00AF0E05">
            <w:pPr>
              <w:jc w:val="both"/>
              <w:rPr>
                <w:rFonts w:ascii="Berlin Sans FB" w:hAnsi="Berlin Sans FB" w:cs="Arial"/>
                <w:color w:val="000000" w:themeColor="text1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1-2-3-4-5-6-</w:t>
            </w:r>
            <w:r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7</w:t>
            </w:r>
            <w:r w:rsidRPr="00A00A79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-6-7</w:t>
            </w:r>
            <w:r w:rsidRPr="0089131D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-</w:t>
            </w:r>
            <w:r w:rsidRPr="00A00A79">
              <w:rPr>
                <w:rFonts w:ascii="Berlin Sans FB" w:hAnsi="Berlin Sans FB" w:cs="Arial"/>
                <w:sz w:val="24"/>
                <w:szCs w:val="24"/>
                <w:lang w:val="es-PE"/>
              </w:rPr>
              <w:t>8</w:t>
            </w:r>
            <w:r>
              <w:rPr>
                <w:rFonts w:ascii="Berlin Sans FB" w:hAnsi="Berlin Sans FB" w:cs="Arial"/>
                <w:color w:val="000000" w:themeColor="text1"/>
                <w:sz w:val="24"/>
                <w:szCs w:val="24"/>
                <w:lang w:val="es-PE"/>
              </w:rPr>
              <w:t>-9-10-11-12-Fin</w:t>
            </w:r>
          </w:p>
        </w:tc>
      </w:tr>
      <w:tr w:rsidR="00E225ED" w:rsidRPr="003D0459" w14:paraId="0486BD1B" w14:textId="77777777" w:rsidTr="00583DEB">
        <w:trPr>
          <w:trHeight w:val="249"/>
        </w:trPr>
        <w:tc>
          <w:tcPr>
            <w:tcW w:w="1559" w:type="dxa"/>
          </w:tcPr>
          <w:p w14:paraId="5E7A4577" w14:textId="77777777" w:rsidR="00E225ED" w:rsidRPr="00F5007A" w:rsidRDefault="00E225ED" w:rsidP="00AF0E05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CP4</w:t>
            </w:r>
          </w:p>
        </w:tc>
        <w:tc>
          <w:tcPr>
            <w:tcW w:w="3969" w:type="dxa"/>
            <w:vAlign w:val="center"/>
          </w:tcPr>
          <w:p w14:paraId="1883DB78" w14:textId="77777777" w:rsidR="00E225ED" w:rsidRPr="00583DEB" w:rsidRDefault="00E225ED" w:rsidP="00583DEB">
            <w:pPr>
              <w:autoSpaceDE w:val="0"/>
              <w:autoSpaceDN w:val="0"/>
              <w:adjustRightInd w:val="0"/>
              <w:spacing w:line="360" w:lineRule="auto"/>
              <w:ind w:firstLine="360"/>
              <w:jc w:val="center"/>
              <w:rPr>
                <w:rFonts w:ascii="Berlin Sans FB" w:hAnsi="Berlin Sans FB" w:cs="Arial"/>
                <w:bCs/>
                <w:sz w:val="28"/>
                <w:lang w:val="es-PE"/>
              </w:rPr>
            </w:pPr>
            <w:r w:rsidRPr="00583DEB">
              <w:rPr>
                <w:rFonts w:ascii="Berlin Sans FB" w:hAnsi="Berlin Sans FB" w:cs="Arial"/>
                <w:bCs/>
                <w:sz w:val="28"/>
                <w:lang w:val="es-PE"/>
              </w:rPr>
              <w:t>Código del historial clínico no generado</w:t>
            </w:r>
          </w:p>
        </w:tc>
        <w:tc>
          <w:tcPr>
            <w:tcW w:w="3402" w:type="dxa"/>
          </w:tcPr>
          <w:p w14:paraId="290D3635" w14:textId="77777777" w:rsidR="00E225ED" w:rsidRPr="005B69BF" w:rsidRDefault="00E225ED" w:rsidP="00AF0E05">
            <w:pPr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1-2-3-4-5-6-7</w:t>
            </w:r>
            <w:r w:rsidRPr="005B69BF">
              <w:rPr>
                <w:rFonts w:ascii="Berlin Sans FB" w:hAnsi="Berlin Sans FB" w:cs="Arial"/>
                <w:sz w:val="24"/>
                <w:szCs w:val="24"/>
                <w:lang w:val="es-PE"/>
              </w:rPr>
              <w:t>-8</w:t>
            </w:r>
            <w:r w:rsidRPr="005B69BF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-9-8-9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-10-11-12-Fin</w:t>
            </w:r>
          </w:p>
        </w:tc>
      </w:tr>
      <w:tr w:rsidR="00E225ED" w:rsidRPr="0089131D" w14:paraId="64C27EA6" w14:textId="77777777" w:rsidTr="00583DEB">
        <w:trPr>
          <w:trHeight w:val="249"/>
        </w:trPr>
        <w:tc>
          <w:tcPr>
            <w:tcW w:w="1559" w:type="dxa"/>
          </w:tcPr>
          <w:p w14:paraId="39D2071E" w14:textId="77777777" w:rsidR="00E225ED" w:rsidRPr="00F5007A" w:rsidRDefault="00E225ED" w:rsidP="00AF0E05">
            <w:pPr>
              <w:jc w:val="center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CP5</w:t>
            </w:r>
          </w:p>
        </w:tc>
        <w:tc>
          <w:tcPr>
            <w:tcW w:w="3969" w:type="dxa"/>
            <w:vAlign w:val="center"/>
          </w:tcPr>
          <w:p w14:paraId="7962E236" w14:textId="77777777" w:rsidR="00E225ED" w:rsidRPr="00583DEB" w:rsidRDefault="00E225ED" w:rsidP="00583DEB">
            <w:pPr>
              <w:jc w:val="center"/>
              <w:rPr>
                <w:rFonts w:ascii="Berlin Sans FB" w:hAnsi="Berlin Sans FB" w:cs="Arial"/>
                <w:sz w:val="28"/>
                <w:szCs w:val="24"/>
                <w:lang w:val="es-MX"/>
              </w:rPr>
            </w:pPr>
            <w:proofErr w:type="spellStart"/>
            <w:r w:rsidRPr="00583DEB">
              <w:rPr>
                <w:rFonts w:ascii="Berlin Sans FB" w:hAnsi="Berlin Sans FB" w:cs="Arial"/>
                <w:bCs/>
                <w:sz w:val="28"/>
              </w:rPr>
              <w:t>Historial</w:t>
            </w:r>
            <w:proofErr w:type="spellEnd"/>
            <w:r w:rsidRPr="00583DEB">
              <w:rPr>
                <w:rFonts w:ascii="Berlin Sans FB" w:hAnsi="Berlin Sans FB" w:cs="Arial"/>
                <w:bCs/>
                <w:sz w:val="28"/>
              </w:rPr>
              <w:t xml:space="preserve"> </w:t>
            </w:r>
            <w:proofErr w:type="spellStart"/>
            <w:r w:rsidRPr="00583DEB">
              <w:rPr>
                <w:rFonts w:ascii="Berlin Sans FB" w:hAnsi="Berlin Sans FB" w:cs="Arial"/>
                <w:bCs/>
                <w:sz w:val="28"/>
              </w:rPr>
              <w:t>clínico</w:t>
            </w:r>
            <w:proofErr w:type="spellEnd"/>
            <w:r w:rsidRPr="00583DEB">
              <w:rPr>
                <w:rFonts w:ascii="Berlin Sans FB" w:hAnsi="Berlin Sans FB" w:cs="Arial"/>
                <w:bCs/>
                <w:sz w:val="28"/>
              </w:rPr>
              <w:t xml:space="preserve"> no </w:t>
            </w:r>
            <w:proofErr w:type="spellStart"/>
            <w:r w:rsidRPr="00583DEB">
              <w:rPr>
                <w:rFonts w:ascii="Berlin Sans FB" w:hAnsi="Berlin Sans FB" w:cs="Arial"/>
                <w:bCs/>
                <w:sz w:val="28"/>
              </w:rPr>
              <w:t>generado</w:t>
            </w:r>
            <w:proofErr w:type="spellEnd"/>
          </w:p>
        </w:tc>
        <w:tc>
          <w:tcPr>
            <w:tcW w:w="3402" w:type="dxa"/>
          </w:tcPr>
          <w:p w14:paraId="135FCAAC" w14:textId="77777777" w:rsidR="00E225ED" w:rsidRDefault="00E225ED" w:rsidP="00AF0E05">
            <w:pPr>
              <w:jc w:val="both"/>
              <w:rPr>
                <w:rFonts w:ascii="Berlin Sans FB" w:hAnsi="Berlin Sans FB" w:cs="Arial"/>
                <w:sz w:val="24"/>
                <w:szCs w:val="24"/>
                <w:lang w:val="es-PE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Inicio-</w:t>
            </w:r>
            <w:r w:rsidRPr="00F5007A">
              <w:rPr>
                <w:rFonts w:ascii="Berlin Sans FB" w:hAnsi="Berlin Sans FB" w:cs="Arial"/>
                <w:sz w:val="24"/>
                <w:szCs w:val="24"/>
                <w:lang w:val="es-PE"/>
              </w:rPr>
              <w:t>1-2-3-4-5-6-7-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8-9-</w:t>
            </w:r>
            <w:r w:rsidRPr="005B69BF">
              <w:rPr>
                <w:rFonts w:ascii="Berlin Sans FB" w:hAnsi="Berlin Sans FB" w:cs="Arial"/>
                <w:color w:val="FF0000"/>
                <w:sz w:val="24"/>
                <w:szCs w:val="24"/>
                <w:lang w:val="es-PE"/>
              </w:rPr>
              <w:t>10-8-9-10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-</w:t>
            </w:r>
            <w:r w:rsidRPr="005B69BF">
              <w:rPr>
                <w:rFonts w:ascii="Berlin Sans FB" w:hAnsi="Berlin Sans FB" w:cs="Arial"/>
                <w:sz w:val="24"/>
                <w:szCs w:val="24"/>
                <w:lang w:val="es-PE"/>
              </w:rPr>
              <w:t>11-12</w:t>
            </w:r>
            <w:r>
              <w:rPr>
                <w:rFonts w:ascii="Berlin Sans FB" w:hAnsi="Berlin Sans FB" w:cs="Arial"/>
                <w:sz w:val="24"/>
                <w:szCs w:val="24"/>
                <w:lang w:val="es-PE"/>
              </w:rPr>
              <w:t>-Fin</w:t>
            </w:r>
          </w:p>
        </w:tc>
      </w:tr>
    </w:tbl>
    <w:p w14:paraId="1E66C2BA" w14:textId="77777777" w:rsidR="00E225ED" w:rsidRPr="00F479DF" w:rsidRDefault="00E225ED" w:rsidP="00E225ED">
      <w:pPr>
        <w:rPr>
          <w:lang w:val="es-PE"/>
        </w:rPr>
      </w:pPr>
    </w:p>
    <w:p w14:paraId="64231D1B" w14:textId="77777777" w:rsidR="00E225ED" w:rsidRPr="00F5007A" w:rsidRDefault="00E225ED" w:rsidP="00E225ED">
      <w:pPr>
        <w:widowControl/>
        <w:spacing w:after="120" w:line="240" w:lineRule="auto"/>
        <w:ind w:left="720"/>
        <w:jc w:val="both"/>
        <w:rPr>
          <w:rFonts w:ascii="Berlin Sans FB" w:hAnsi="Berlin Sans FB" w:cs="Arial"/>
          <w:sz w:val="22"/>
          <w:szCs w:val="24"/>
          <w:lang w:val="es-ES_tradnl" w:eastAsia="es-ES_tradnl"/>
        </w:rPr>
      </w:pPr>
    </w:p>
    <w:p w14:paraId="19A1444C" w14:textId="77777777" w:rsidR="00E225ED" w:rsidRDefault="00E225ED" w:rsidP="00E225ED">
      <w:pPr>
        <w:jc w:val="both"/>
        <w:rPr>
          <w:rFonts w:ascii="Berlin Sans FB" w:hAnsi="Berlin Sans FB" w:cs="Arial"/>
          <w:i/>
          <w:color w:val="0000FF"/>
          <w:lang w:val="es-PE"/>
        </w:rPr>
      </w:pPr>
    </w:p>
    <w:p w14:paraId="2CC80B9C" w14:textId="77777777" w:rsidR="006C4212" w:rsidRDefault="006C4212" w:rsidP="00E225ED">
      <w:pPr>
        <w:jc w:val="both"/>
        <w:rPr>
          <w:rFonts w:ascii="Berlin Sans FB" w:hAnsi="Berlin Sans FB" w:cs="Arial"/>
          <w:i/>
          <w:color w:val="0000FF"/>
          <w:lang w:val="es-PE"/>
        </w:rPr>
      </w:pPr>
    </w:p>
    <w:p w14:paraId="45A7F638" w14:textId="77777777" w:rsidR="006C4212" w:rsidRDefault="006C4212" w:rsidP="00E225ED">
      <w:pPr>
        <w:jc w:val="both"/>
        <w:rPr>
          <w:rFonts w:ascii="Berlin Sans FB" w:hAnsi="Berlin Sans FB" w:cs="Arial"/>
          <w:i/>
          <w:color w:val="0000FF"/>
          <w:lang w:val="es-PE"/>
        </w:rPr>
      </w:pPr>
    </w:p>
    <w:p w14:paraId="2FB49A30" w14:textId="77777777" w:rsidR="006C4212" w:rsidRDefault="006C4212" w:rsidP="00E225ED">
      <w:pPr>
        <w:jc w:val="both"/>
        <w:rPr>
          <w:rFonts w:ascii="Berlin Sans FB" w:hAnsi="Berlin Sans FB" w:cs="Arial"/>
          <w:i/>
          <w:color w:val="0000FF"/>
          <w:lang w:val="es-PE"/>
        </w:rPr>
      </w:pPr>
    </w:p>
    <w:p w14:paraId="51A7DD6B" w14:textId="77777777" w:rsidR="006C4212" w:rsidRDefault="006C4212" w:rsidP="00E225ED">
      <w:pPr>
        <w:jc w:val="both"/>
        <w:rPr>
          <w:rFonts w:ascii="Berlin Sans FB" w:hAnsi="Berlin Sans FB" w:cs="Arial"/>
          <w:i/>
          <w:color w:val="0000FF"/>
          <w:lang w:val="es-PE"/>
        </w:rPr>
      </w:pPr>
    </w:p>
    <w:p w14:paraId="1704C8E3" w14:textId="77777777" w:rsidR="006C4212" w:rsidRDefault="006C4212" w:rsidP="00E225ED">
      <w:pPr>
        <w:jc w:val="both"/>
        <w:rPr>
          <w:rFonts w:ascii="Berlin Sans FB" w:hAnsi="Berlin Sans FB" w:cs="Arial"/>
          <w:i/>
          <w:color w:val="0000FF"/>
          <w:lang w:val="es-PE"/>
        </w:rPr>
      </w:pPr>
    </w:p>
    <w:p w14:paraId="1B7A54D3" w14:textId="77777777" w:rsidR="006C4212" w:rsidRDefault="006C4212" w:rsidP="00E225ED">
      <w:pPr>
        <w:jc w:val="both"/>
        <w:rPr>
          <w:rFonts w:ascii="Berlin Sans FB" w:hAnsi="Berlin Sans FB" w:cs="Arial"/>
          <w:i/>
          <w:color w:val="0000FF"/>
          <w:lang w:val="es-PE"/>
        </w:rPr>
      </w:pPr>
    </w:p>
    <w:p w14:paraId="66011AC0" w14:textId="77777777" w:rsidR="006C4212" w:rsidRDefault="006C4212" w:rsidP="00E225ED">
      <w:pPr>
        <w:jc w:val="both"/>
        <w:rPr>
          <w:rFonts w:ascii="Berlin Sans FB" w:hAnsi="Berlin Sans FB" w:cs="Arial"/>
          <w:i/>
          <w:color w:val="0000FF"/>
          <w:lang w:val="es-PE"/>
        </w:rPr>
        <w:sectPr w:rsidR="006C4212" w:rsidSect="00F40C1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1418" w:right="1418" w:bottom="1418" w:left="1701" w:header="720" w:footer="720" w:gutter="0"/>
          <w:cols w:space="720"/>
          <w:titlePg/>
          <w:docGrid w:linePitch="272"/>
        </w:sectPr>
      </w:pPr>
    </w:p>
    <w:p w14:paraId="2D10BF2A" w14:textId="77777777" w:rsidR="000602E7" w:rsidRPr="00F5007A" w:rsidRDefault="000602E7" w:rsidP="00817720">
      <w:pPr>
        <w:jc w:val="both"/>
        <w:rPr>
          <w:rFonts w:ascii="Berlin Sans FB" w:hAnsi="Berlin Sans FB" w:cs="Arial"/>
          <w:lang w:val="es-PE"/>
        </w:rPr>
      </w:pPr>
    </w:p>
    <w:p w14:paraId="79D2319B" w14:textId="77777777" w:rsidR="000602E7" w:rsidRPr="00F5007A" w:rsidRDefault="000602E7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2"/>
          <w:szCs w:val="24"/>
          <w:lang w:val="es-ES_tradnl" w:eastAsia="es-ES_tradnl"/>
        </w:rPr>
      </w:pPr>
      <w:r w:rsidRPr="00F5007A">
        <w:rPr>
          <w:rFonts w:ascii="Berlin Sans FB" w:hAnsi="Berlin Sans FB" w:cs="Arial"/>
          <w:b/>
          <w:sz w:val="22"/>
          <w:szCs w:val="24"/>
          <w:lang w:val="es-ES_tradnl" w:eastAsia="es-ES_tradnl"/>
        </w:rPr>
        <w:t>1.3.1. Identificación de Condiciones de Entrada</w:t>
      </w:r>
    </w:p>
    <w:p w14:paraId="026751B2" w14:textId="77777777" w:rsidR="00886A12" w:rsidRPr="00F5007A" w:rsidRDefault="00886A12" w:rsidP="007747A2">
      <w:pPr>
        <w:widowControl/>
        <w:spacing w:after="120" w:line="240" w:lineRule="auto"/>
        <w:ind w:left="720"/>
        <w:jc w:val="both"/>
        <w:rPr>
          <w:rFonts w:ascii="Berlin Sans FB" w:hAnsi="Berlin Sans FB" w:cs="Arial"/>
          <w:sz w:val="22"/>
          <w:szCs w:val="24"/>
          <w:lang w:val="es-ES_tradnl" w:eastAsia="es-ES_tradnl"/>
        </w:rPr>
      </w:pPr>
    </w:p>
    <w:tbl>
      <w:tblPr>
        <w:tblW w:w="12190" w:type="dxa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0"/>
        <w:gridCol w:w="1478"/>
        <w:gridCol w:w="992"/>
        <w:gridCol w:w="1134"/>
        <w:gridCol w:w="993"/>
        <w:gridCol w:w="850"/>
        <w:gridCol w:w="992"/>
        <w:gridCol w:w="1418"/>
        <w:gridCol w:w="1134"/>
        <w:gridCol w:w="2409"/>
      </w:tblGrid>
      <w:tr w:rsidR="006C4212" w:rsidRPr="00F5007A" w14:paraId="724E9D76" w14:textId="77777777" w:rsidTr="14963A56">
        <w:trPr>
          <w:trHeight w:val="244"/>
        </w:trPr>
        <w:tc>
          <w:tcPr>
            <w:tcW w:w="79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1435CEFA" w14:textId="77777777" w:rsidR="006C4212" w:rsidRPr="00F5007A" w:rsidRDefault="006C4212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lang w:val="es-ES" w:eastAsia="es-ES"/>
              </w:rPr>
              <w:t>ID CP</w:t>
            </w:r>
          </w:p>
        </w:tc>
        <w:tc>
          <w:tcPr>
            <w:tcW w:w="14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54047B74" w14:textId="77777777" w:rsidR="006C4212" w:rsidRPr="00F5007A" w:rsidRDefault="006C4212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lang w:val="es-ES" w:eastAsia="es-ES"/>
              </w:rPr>
              <w:t>Escenario</w:t>
            </w:r>
          </w:p>
        </w:tc>
        <w:tc>
          <w:tcPr>
            <w:tcW w:w="63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303DA413" w14:textId="77777777" w:rsidR="006C4212" w:rsidRPr="00F5007A" w:rsidRDefault="006C4212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lang w:val="es-ES" w:eastAsia="es-ES"/>
              </w:rPr>
              <w:t>CONDICIONES DE ENTRADA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00EF7A44" w14:textId="77777777" w:rsidR="006C4212" w:rsidRPr="00F5007A" w:rsidRDefault="006C4212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lang w:val="es-ES" w:eastAsia="es-ES"/>
              </w:rPr>
              <w:t>Resultado esperado</w:t>
            </w:r>
          </w:p>
        </w:tc>
      </w:tr>
      <w:tr w:rsidR="001C4FF8" w:rsidRPr="00F5007A" w14:paraId="25BA62B8" w14:textId="77777777" w:rsidTr="14963A56">
        <w:trPr>
          <w:trHeight w:val="531"/>
        </w:trPr>
        <w:tc>
          <w:tcPr>
            <w:tcW w:w="79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40386" w14:textId="77777777" w:rsidR="001C4FF8" w:rsidRPr="00F5007A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</w:p>
        </w:tc>
        <w:tc>
          <w:tcPr>
            <w:tcW w:w="14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E2578" w14:textId="77777777" w:rsidR="001C4FF8" w:rsidRPr="00F5007A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00B98EAC" w14:textId="77777777" w:rsidR="001C4FF8" w:rsidRPr="00F5007A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lang w:val="es-ES" w:eastAsia="es-ES"/>
              </w:rPr>
              <w:t>DNI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66515ECC" w14:textId="77777777" w:rsidR="001C4FF8" w:rsidRPr="00F5007A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Grupo Sanguíneo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409750E2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Talla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72B633E6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Peso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3DD97164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Sexo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35068441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Observaciones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4F29C54F" w14:textId="77777777" w:rsidR="001C4FF8" w:rsidRPr="00F5007A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Código de Historial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5025105A" w14:textId="77777777" w:rsidR="001C4FF8" w:rsidRPr="00F5007A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Menaje</w:t>
            </w:r>
          </w:p>
        </w:tc>
      </w:tr>
      <w:tr w:rsidR="001C4FF8" w:rsidRPr="003D0459" w14:paraId="0FE9EC80" w14:textId="77777777" w:rsidTr="14963A56">
        <w:trPr>
          <w:trHeight w:val="419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0027A524" w14:textId="77777777" w:rsidR="001C4FF8" w:rsidRPr="00F5007A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CP1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14:paraId="310AFBE1" w14:textId="77777777" w:rsidR="001C4FF8" w:rsidRPr="0089131D" w:rsidRDefault="001C4FF8" w:rsidP="003D3045">
            <w:pPr>
              <w:jc w:val="center"/>
              <w:rPr>
                <w:rFonts w:ascii="Berlin Sans FB" w:hAnsi="Berlin Sans FB" w:cs="Arial"/>
                <w:lang w:val="es-PE"/>
              </w:rPr>
            </w:pPr>
            <w:r w:rsidRPr="0089131D">
              <w:rPr>
                <w:rFonts w:ascii="Berlin Sans FB" w:hAnsi="Berlin Sans FB" w:cs="Arial"/>
                <w:lang w:val="es-PE"/>
              </w:rPr>
              <w:t>Flujo Base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479C6" w14:textId="77777777" w:rsidR="001C4FF8" w:rsidRPr="00F5007A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FF01F6" w14:textId="77777777" w:rsidR="001C4FF8" w:rsidRPr="00F5007A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91369D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55EB6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11180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6C044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26B68B" w14:textId="77777777" w:rsidR="001C4FF8" w:rsidRPr="00F5007A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5EAC2" w14:textId="77777777" w:rsidR="001C4FF8" w:rsidRPr="0089131D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89131D">
              <w:rPr>
                <w:rFonts w:ascii="Berlin Sans FB" w:hAnsi="Berlin Sans FB" w:cs="Arial"/>
                <w:lang w:val="es-ES" w:eastAsia="es-ES"/>
              </w:rPr>
              <w:t>"</w:t>
            </w:r>
            <w:r>
              <w:rPr>
                <w:rFonts w:ascii="Berlin Sans FB" w:hAnsi="Berlin Sans FB" w:cs="Arial"/>
                <w:lang w:val="es-MX"/>
              </w:rPr>
              <w:t>Historial clínico generado</w:t>
            </w:r>
            <w:r w:rsidRPr="0089131D">
              <w:rPr>
                <w:rFonts w:ascii="Berlin Sans FB" w:hAnsi="Berlin Sans FB" w:cs="Arial"/>
                <w:lang w:val="es-MX"/>
              </w:rPr>
              <w:t xml:space="preserve"> correctamente</w:t>
            </w:r>
            <w:r w:rsidRPr="0089131D">
              <w:rPr>
                <w:rFonts w:ascii="Berlin Sans FB" w:hAnsi="Berlin Sans FB" w:cs="Arial"/>
                <w:lang w:val="es-ES" w:eastAsia="es-ES"/>
              </w:rPr>
              <w:t>”</w:t>
            </w:r>
          </w:p>
        </w:tc>
      </w:tr>
      <w:tr w:rsidR="001C4FF8" w:rsidRPr="00F5007A" w14:paraId="617D9F8C" w14:textId="77777777" w:rsidTr="14963A56">
        <w:trPr>
          <w:trHeight w:val="419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7A9132C3" w14:textId="77777777" w:rsidR="001C4FF8" w:rsidRPr="00F5007A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CP2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BBB59" w:themeFill="accent3"/>
            <w:vAlign w:val="center"/>
          </w:tcPr>
          <w:p w14:paraId="34262297" w14:textId="77777777" w:rsidR="001C4FF8" w:rsidRPr="0089131D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highlight w:val="yellow"/>
                <w:lang w:val="es-ES" w:eastAsia="es-ES"/>
              </w:rPr>
            </w:pPr>
            <w:proofErr w:type="spellStart"/>
            <w:r w:rsidRPr="00813D37">
              <w:rPr>
                <w:rFonts w:ascii="Berlin Sans FB" w:hAnsi="Berlin Sans FB" w:cs="Arial"/>
                <w:b/>
                <w:bCs/>
              </w:rPr>
              <w:t>Paciente</w:t>
            </w:r>
            <w:proofErr w:type="spellEnd"/>
            <w:r w:rsidRPr="00813D37">
              <w:rPr>
                <w:rFonts w:ascii="Berlin Sans FB" w:hAnsi="Berlin Sans FB" w:cs="Arial"/>
                <w:b/>
                <w:bCs/>
              </w:rPr>
              <w:t xml:space="preserve"> No </w:t>
            </w:r>
            <w:proofErr w:type="spellStart"/>
            <w:r w:rsidRPr="00813D37">
              <w:rPr>
                <w:rFonts w:ascii="Berlin Sans FB" w:hAnsi="Berlin Sans FB" w:cs="Arial"/>
                <w:b/>
                <w:bCs/>
              </w:rPr>
              <w:t>encontrado</w:t>
            </w:r>
            <w:proofErr w:type="spellEnd"/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5127D" w14:textId="77777777" w:rsidR="001C4FF8" w:rsidRPr="00F5007A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NV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787FB" w14:textId="77777777" w:rsidR="001C4FF8" w:rsidRPr="00F5007A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N/A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D7CC8F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N/A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26EF26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N/A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81FA4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N/A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4767D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N/A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7F6003" w14:textId="77777777" w:rsidR="001C4FF8" w:rsidRPr="00F5007A" w:rsidRDefault="001C4FF8" w:rsidP="003D3045">
            <w:pPr>
              <w:widowControl/>
              <w:spacing w:line="240" w:lineRule="auto"/>
              <w:ind w:right="174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N/A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F9221" w14:textId="77777777" w:rsidR="001C4FF8" w:rsidRPr="00F5007A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”Paciente no encontrado”</w:t>
            </w:r>
          </w:p>
        </w:tc>
      </w:tr>
      <w:tr w:rsidR="001C4FF8" w:rsidRPr="003D0459" w14:paraId="63D30462" w14:textId="77777777" w:rsidTr="14963A56">
        <w:trPr>
          <w:trHeight w:val="419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1417A466" w14:textId="77777777" w:rsidR="001C4FF8" w:rsidRPr="00F5007A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CP3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451EDEB0" w14:textId="77777777" w:rsidR="001C4FF8" w:rsidRPr="0089131D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proofErr w:type="spellStart"/>
            <w:r>
              <w:rPr>
                <w:rFonts w:ascii="Berlin Sans FB" w:hAnsi="Berlin Sans FB" w:cs="Arial"/>
                <w:b/>
                <w:bCs/>
              </w:rPr>
              <w:t>Observación</w:t>
            </w:r>
            <w:proofErr w:type="spellEnd"/>
            <w:r w:rsidRPr="00334132">
              <w:rPr>
                <w:rFonts w:ascii="Berlin Sans FB" w:hAnsi="Berlin Sans FB" w:cs="Arial"/>
                <w:b/>
                <w:bCs/>
              </w:rPr>
              <w:t xml:space="preserve"> no </w:t>
            </w:r>
            <w:proofErr w:type="spellStart"/>
            <w:r w:rsidRPr="00334132">
              <w:rPr>
                <w:rFonts w:ascii="Berlin Sans FB" w:hAnsi="Berlin Sans FB" w:cs="Arial"/>
                <w:b/>
                <w:bCs/>
              </w:rPr>
              <w:t>ingresada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41A533" w14:textId="77777777" w:rsidR="001C4FF8" w:rsidRPr="00F5007A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D340E" w14:textId="14963A56" w:rsidR="001C4FF8" w:rsidRPr="00F5007A" w:rsidRDefault="14963A56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lang w:val="es-ES" w:eastAsia="es-ES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D1BE4E" w14:textId="5B0F5059" w:rsidR="001C4FF8" w:rsidRDefault="14963A56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lang w:val="es-ES" w:eastAsia="es-ES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9F369" w14:textId="6FEC402F" w:rsidR="001C4FF8" w:rsidRDefault="14963A56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lang w:val="es-ES" w:eastAsia="es-E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1D7B5" w14:textId="1A447E23" w:rsidR="001C4FF8" w:rsidRDefault="14963A56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lang w:val="es-ES" w:eastAsia="es-ES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E84D4" w14:textId="457F2514" w:rsidR="001C4FF8" w:rsidRDefault="14963A56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lang w:val="es-ES" w:eastAsia="es-ES"/>
              </w:rPr>
              <w:t>N/A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AE15EE" w14:textId="77777777" w:rsidR="001C4FF8" w:rsidRPr="00F5007A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7E181C" w14:textId="77777777" w:rsidR="001C4FF8" w:rsidRPr="00F5007A" w:rsidRDefault="001C4FF8" w:rsidP="00987CB7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“</w:t>
            </w:r>
            <w:r>
              <w:rPr>
                <w:rFonts w:ascii="Berlin Sans FB" w:hAnsi="Berlin Sans FB" w:cs="Arial"/>
                <w:lang w:val="es-MX"/>
              </w:rPr>
              <w:t>Debe ingresar</w:t>
            </w:r>
            <w:r w:rsidR="00987CB7">
              <w:rPr>
                <w:rFonts w:ascii="Berlin Sans FB" w:hAnsi="Berlin Sans FB" w:cs="Arial"/>
                <w:lang w:val="es-MX"/>
              </w:rPr>
              <w:t xml:space="preserve"> las</w:t>
            </w:r>
            <w:r>
              <w:rPr>
                <w:rFonts w:ascii="Berlin Sans FB" w:hAnsi="Berlin Sans FB" w:cs="Arial"/>
                <w:lang w:val="es-MX"/>
              </w:rPr>
              <w:t xml:space="preserve"> observación</w:t>
            </w:r>
            <w:r w:rsidRPr="00F5007A">
              <w:rPr>
                <w:rFonts w:ascii="Berlin Sans FB" w:hAnsi="Berlin Sans FB" w:cs="Arial"/>
                <w:lang w:val="es-ES" w:eastAsia="es-ES"/>
              </w:rPr>
              <w:t>”</w:t>
            </w:r>
          </w:p>
        </w:tc>
      </w:tr>
      <w:tr w:rsidR="001C4FF8" w:rsidRPr="003D0459" w14:paraId="46DFB888" w14:textId="77777777" w:rsidTr="14963A56">
        <w:trPr>
          <w:trHeight w:val="419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0B906853" w14:textId="77777777" w:rsidR="001C4FF8" w:rsidRPr="00F5007A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CP4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65D9759C" w14:textId="77777777" w:rsidR="001C4FF8" w:rsidRPr="0089131D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F479DF">
              <w:rPr>
                <w:rFonts w:ascii="Berlin Sans FB" w:hAnsi="Berlin Sans FB" w:cs="Arial"/>
                <w:b/>
                <w:bCs/>
                <w:lang w:val="es-PE"/>
              </w:rPr>
              <w:t>Código del historial clínico no generado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5C348" w14:textId="77777777" w:rsidR="001C4FF8" w:rsidRPr="00F5007A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B7D5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4684FBB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D66D9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07043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1369F3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36E3CF" w14:textId="77777777" w:rsidR="001C4FF8" w:rsidRPr="00F5007A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N/A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8C3B8" w14:textId="77777777" w:rsidR="001C4FF8" w:rsidRPr="00F5007A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0089131D">
              <w:rPr>
                <w:rFonts w:ascii="Berlin Sans FB" w:hAnsi="Berlin Sans FB" w:cs="Arial"/>
                <w:lang w:val="es-MX"/>
              </w:rPr>
              <w:t>“</w:t>
            </w:r>
            <w:r>
              <w:rPr>
                <w:rFonts w:ascii="Berlin Sans FB" w:hAnsi="Berlin Sans FB" w:cs="Arial"/>
                <w:lang w:val="es-MX"/>
              </w:rPr>
              <w:t xml:space="preserve">Código de </w:t>
            </w:r>
            <w:r>
              <w:rPr>
                <w:rFonts w:ascii="Berlin Sans FB" w:hAnsi="Berlin Sans FB" w:cs="Arial"/>
                <w:bCs/>
                <w:lang w:val="es-MX"/>
              </w:rPr>
              <w:t>Historial clínico</w:t>
            </w:r>
            <w:r w:rsidRPr="0089131D">
              <w:rPr>
                <w:rFonts w:ascii="Berlin Sans FB" w:hAnsi="Berlin Sans FB" w:cs="Arial"/>
                <w:bCs/>
                <w:lang w:val="es-MX"/>
              </w:rPr>
              <w:t xml:space="preserve"> no generado, intente de nuevo</w:t>
            </w:r>
            <w:r w:rsidRPr="0089131D">
              <w:rPr>
                <w:rFonts w:ascii="Berlin Sans FB" w:hAnsi="Berlin Sans FB" w:cs="Arial"/>
                <w:lang w:val="es-MX"/>
              </w:rPr>
              <w:t>”</w:t>
            </w:r>
          </w:p>
        </w:tc>
      </w:tr>
      <w:tr w:rsidR="001C4FF8" w:rsidRPr="003D0459" w14:paraId="209477F6" w14:textId="77777777" w:rsidTr="14963A56">
        <w:trPr>
          <w:trHeight w:val="419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52C663F9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CP5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79646" w:themeFill="accent6"/>
            <w:vAlign w:val="center"/>
          </w:tcPr>
          <w:p w14:paraId="558CF2B4" w14:textId="77777777" w:rsidR="001C4FF8" w:rsidRPr="0089131D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PE"/>
              </w:rPr>
            </w:pPr>
            <w:proofErr w:type="spellStart"/>
            <w:r>
              <w:rPr>
                <w:rFonts w:ascii="Berlin Sans FB" w:hAnsi="Berlin Sans FB" w:cs="Arial"/>
                <w:b/>
                <w:bCs/>
              </w:rPr>
              <w:t>Historial</w:t>
            </w:r>
            <w:proofErr w:type="spellEnd"/>
            <w:r>
              <w:rPr>
                <w:rFonts w:ascii="Berlin Sans FB" w:hAnsi="Berlin Sans FB" w:cs="Arial"/>
                <w:b/>
                <w:bCs/>
              </w:rPr>
              <w:t xml:space="preserve"> </w:t>
            </w:r>
            <w:proofErr w:type="spellStart"/>
            <w:r>
              <w:rPr>
                <w:rFonts w:ascii="Berlin Sans FB" w:hAnsi="Berlin Sans FB" w:cs="Arial"/>
                <w:b/>
                <w:bCs/>
              </w:rPr>
              <w:t>clínico</w:t>
            </w:r>
            <w:proofErr w:type="spellEnd"/>
            <w:r w:rsidRPr="009076E1">
              <w:rPr>
                <w:rFonts w:ascii="Berlin Sans FB" w:hAnsi="Berlin Sans FB" w:cs="Arial"/>
                <w:b/>
                <w:bCs/>
              </w:rPr>
              <w:t xml:space="preserve"> no </w:t>
            </w:r>
            <w:proofErr w:type="spellStart"/>
            <w:r w:rsidRPr="009076E1">
              <w:rPr>
                <w:rFonts w:ascii="Berlin Sans FB" w:hAnsi="Berlin Sans FB" w:cs="Arial"/>
                <w:b/>
                <w:bCs/>
              </w:rPr>
              <w:t>g</w:t>
            </w:r>
            <w:r>
              <w:rPr>
                <w:rFonts w:ascii="Berlin Sans FB" w:hAnsi="Berlin Sans FB" w:cs="Arial"/>
                <w:b/>
                <w:bCs/>
              </w:rPr>
              <w:t>enerado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936C14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1C4C4F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E4FC8E6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E6757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2823E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E649D" w14:textId="77777777" w:rsidR="001C4FF8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>
              <w:rPr>
                <w:rFonts w:ascii="Berlin Sans FB" w:hAnsi="Berlin Sans FB" w:cs="Arial"/>
                <w:lang w:val="es-ES" w:eastAsia="es-ES"/>
              </w:rP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54ED2" w14:textId="072C0176" w:rsidR="001C4FF8" w:rsidRDefault="14963A56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ES"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lang w:val="es-ES" w:eastAsia="es-ES"/>
              </w:rPr>
              <w:t>N/A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5B057" w14:textId="77777777" w:rsidR="001C4FF8" w:rsidRPr="0089131D" w:rsidRDefault="001C4FF8" w:rsidP="003D304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lang w:val="es-MX" w:eastAsia="es-ES"/>
              </w:rPr>
            </w:pPr>
            <w:r w:rsidRPr="0089131D">
              <w:rPr>
                <w:rFonts w:ascii="Berlin Sans FB" w:hAnsi="Berlin Sans FB" w:cs="Arial"/>
                <w:lang w:val="es-MX"/>
              </w:rPr>
              <w:t>“</w:t>
            </w:r>
            <w:r>
              <w:rPr>
                <w:rFonts w:ascii="Berlin Sans FB" w:hAnsi="Berlin Sans FB" w:cs="Arial"/>
                <w:bCs/>
                <w:lang w:val="es-MX"/>
              </w:rPr>
              <w:t>Historial clínico</w:t>
            </w:r>
            <w:r w:rsidRPr="0089131D">
              <w:rPr>
                <w:rFonts w:ascii="Berlin Sans FB" w:hAnsi="Berlin Sans FB" w:cs="Arial"/>
                <w:bCs/>
                <w:lang w:val="es-MX"/>
              </w:rPr>
              <w:t xml:space="preserve"> no generado, intente de nuevo</w:t>
            </w:r>
            <w:r w:rsidRPr="0089131D">
              <w:rPr>
                <w:rFonts w:ascii="Berlin Sans FB" w:hAnsi="Berlin Sans FB" w:cs="Arial"/>
                <w:lang w:val="es-MX"/>
              </w:rPr>
              <w:t>”</w:t>
            </w:r>
          </w:p>
        </w:tc>
      </w:tr>
    </w:tbl>
    <w:p w14:paraId="171A5A5E" w14:textId="77777777" w:rsidR="000602E7" w:rsidRPr="00F5007A" w:rsidRDefault="000602E7" w:rsidP="000602E7">
      <w:pPr>
        <w:widowControl/>
        <w:spacing w:before="120" w:after="240" w:line="240" w:lineRule="auto"/>
        <w:jc w:val="center"/>
        <w:rPr>
          <w:rFonts w:ascii="Berlin Sans FB" w:hAnsi="Berlin Sans FB" w:cs="Arial"/>
          <w:b/>
          <w:bCs/>
          <w:lang w:val="es-ES_tradnl" w:eastAsia="es-ES"/>
        </w:rPr>
      </w:pPr>
      <w:r w:rsidRPr="00F5007A">
        <w:rPr>
          <w:rFonts w:ascii="Berlin Sans FB" w:hAnsi="Berlin Sans FB" w:cs="Arial"/>
          <w:b/>
          <w:bCs/>
          <w:lang w:val="es-ES_tradnl" w:eastAsia="es-ES"/>
        </w:rPr>
        <w:t>Tabla 1. Condiciones de entrada</w:t>
      </w:r>
    </w:p>
    <w:p w14:paraId="1C54A0C1" w14:textId="77777777" w:rsidR="007747A2" w:rsidRPr="00F5007A" w:rsidRDefault="007747A2">
      <w:pPr>
        <w:widowControl/>
        <w:spacing w:line="240" w:lineRule="auto"/>
        <w:rPr>
          <w:rFonts w:ascii="Berlin Sans FB" w:hAnsi="Berlin Sans FB" w:cs="Arial"/>
          <w:lang w:val="es-PE"/>
        </w:rPr>
      </w:pPr>
      <w:r w:rsidRPr="00F5007A">
        <w:rPr>
          <w:rFonts w:ascii="Berlin Sans FB" w:hAnsi="Berlin Sans FB" w:cs="Arial"/>
          <w:lang w:val="es-PE"/>
        </w:rPr>
        <w:br w:type="page"/>
      </w:r>
    </w:p>
    <w:p w14:paraId="1CF3577B" w14:textId="77777777" w:rsidR="003A0E62" w:rsidRDefault="003A0E62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2"/>
          <w:szCs w:val="24"/>
          <w:lang w:val="es-ES_tradnl" w:eastAsia="es-ES_tradnl"/>
        </w:rPr>
        <w:sectPr w:rsidR="003A0E62" w:rsidSect="00817720">
          <w:pgSz w:w="16840" w:h="11907" w:orient="landscape" w:code="9"/>
          <w:pgMar w:top="1701" w:right="1418" w:bottom="1418" w:left="993" w:header="720" w:footer="720" w:gutter="0"/>
          <w:cols w:space="720"/>
        </w:sectPr>
      </w:pPr>
    </w:p>
    <w:tbl>
      <w:tblPr>
        <w:tblpPr w:leftFromText="141" w:rightFromText="141" w:vertAnchor="page" w:horzAnchor="margin" w:tblpY="2451"/>
        <w:tblW w:w="1403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934"/>
        <w:gridCol w:w="1893"/>
        <w:gridCol w:w="3346"/>
        <w:gridCol w:w="1083"/>
        <w:gridCol w:w="3762"/>
        <w:gridCol w:w="1237"/>
      </w:tblGrid>
      <w:tr w:rsidR="001C4FF8" w:rsidRPr="00F5007A" w14:paraId="7E059B15" w14:textId="77777777" w:rsidTr="14963A56">
        <w:trPr>
          <w:trHeight w:val="227"/>
        </w:trPr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4ABD5CC2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lastRenderedPageBreak/>
              <w:t>Sec.</w:t>
            </w: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31E4028F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Condición de Entrada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1DB3A067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Tipo</w:t>
            </w:r>
          </w:p>
        </w:tc>
        <w:tc>
          <w:tcPr>
            <w:tcW w:w="44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06E71E17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Clases Válidas (CEV)</w:t>
            </w:r>
          </w:p>
        </w:tc>
        <w:tc>
          <w:tcPr>
            <w:tcW w:w="499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60F4E88E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Clases No Válidas (CENV)</w:t>
            </w:r>
          </w:p>
        </w:tc>
      </w:tr>
      <w:tr w:rsidR="001C4FF8" w:rsidRPr="00F5007A" w14:paraId="605831B7" w14:textId="77777777" w:rsidTr="14963A56">
        <w:trPr>
          <w:trHeight w:val="227"/>
        </w:trPr>
        <w:tc>
          <w:tcPr>
            <w:tcW w:w="7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77D4D3" w14:textId="77777777" w:rsidR="001C4FF8" w:rsidRPr="00F5007A" w:rsidRDefault="001C4FF8" w:rsidP="001C4FF8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F8770" w14:textId="77777777" w:rsidR="001C4FF8" w:rsidRPr="00F5007A" w:rsidRDefault="001C4FF8" w:rsidP="001C4FF8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8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17A3B" w14:textId="77777777" w:rsidR="001C4FF8" w:rsidRPr="00F5007A" w:rsidRDefault="001C4FF8" w:rsidP="001C4FF8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33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2895BA44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Entrada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215B9CE0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Código</w:t>
            </w:r>
          </w:p>
        </w:tc>
        <w:tc>
          <w:tcPr>
            <w:tcW w:w="37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5641C4B2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Entrada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noWrap/>
            <w:vAlign w:val="center"/>
          </w:tcPr>
          <w:p w14:paraId="4C2A14B9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000000"/>
                <w:sz w:val="22"/>
                <w:szCs w:val="22"/>
                <w:lang w:val="es-ES" w:eastAsia="es-ES"/>
              </w:rPr>
              <w:t>Código</w:t>
            </w:r>
          </w:p>
        </w:tc>
      </w:tr>
      <w:tr w:rsidR="001C4FF8" w:rsidRPr="00F5007A" w14:paraId="47BE9F6A" w14:textId="77777777" w:rsidTr="14963A56">
        <w:trPr>
          <w:trHeight w:val="190"/>
        </w:trPr>
        <w:tc>
          <w:tcPr>
            <w:tcW w:w="77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AB8CA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9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40639" w14:textId="77777777" w:rsidR="001C4FF8" w:rsidRPr="00F5007A" w:rsidRDefault="001C4FF8" w:rsidP="001C4FF8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DNI</w:t>
            </w:r>
          </w:p>
        </w:tc>
        <w:tc>
          <w:tcPr>
            <w:tcW w:w="1893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BF60F" w14:textId="77777777" w:rsidR="001C4FF8" w:rsidRPr="00F5007A" w:rsidRDefault="001C4FF8" w:rsidP="001C4FF8">
            <w:pPr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</w:t>
            </w: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 xml:space="preserve"> numérico</w:t>
            </w:r>
          </w:p>
        </w:tc>
        <w:tc>
          <w:tcPr>
            <w:tcW w:w="3346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398AE52" w14:textId="77777777" w:rsidR="001C4FF8" w:rsidRPr="00F5007A" w:rsidRDefault="001C4FF8" w:rsidP="001C4FF8">
            <w:pPr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de 8 dígitos</w:t>
            </w:r>
          </w:p>
        </w:tc>
        <w:tc>
          <w:tcPr>
            <w:tcW w:w="1083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B0A40AA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CEV&lt;01&gt;</w:t>
            </w:r>
          </w:p>
          <w:p w14:paraId="73832C6F" w14:textId="77777777" w:rsidR="001C4FF8" w:rsidRPr="00F5007A" w:rsidRDefault="001C4FF8" w:rsidP="001C4FF8">
            <w:pPr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2587AB6" w14:textId="77777777" w:rsidR="001C4FF8" w:rsidRPr="00F5007A" w:rsidRDefault="001C4FF8" w:rsidP="001C4FF8">
            <w:pPr>
              <w:spacing w:line="240" w:lineRule="auto"/>
              <w:jc w:val="both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en blanco</w:t>
            </w:r>
          </w:p>
        </w:tc>
        <w:tc>
          <w:tcPr>
            <w:tcW w:w="1237" w:type="dxa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6DB4B27E" w14:textId="77777777" w:rsidR="001C4FF8" w:rsidRPr="00F5007A" w:rsidRDefault="001C4FF8" w:rsidP="001C4FF8">
            <w:pPr>
              <w:spacing w:line="240" w:lineRule="auto"/>
              <w:jc w:val="center"/>
              <w:rPr>
                <w:rFonts w:ascii="Berlin Sans FB" w:hAnsi="Berlin Sans FB" w:cs="Arial"/>
                <w:b/>
                <w:color w:val="FF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CENV&lt;01&gt;</w:t>
            </w:r>
          </w:p>
        </w:tc>
      </w:tr>
      <w:tr w:rsidR="001C4FF8" w:rsidRPr="00F5007A" w14:paraId="5119C7F9" w14:textId="77777777" w:rsidTr="14963A56">
        <w:trPr>
          <w:trHeight w:val="210"/>
        </w:trPr>
        <w:tc>
          <w:tcPr>
            <w:tcW w:w="7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B571FF" w14:textId="77777777" w:rsidR="001C4FF8" w:rsidRPr="00F5007A" w:rsidRDefault="001C4FF8" w:rsidP="001C4FF8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BA2A82" w14:textId="77777777" w:rsidR="001C4FF8" w:rsidRPr="00F5007A" w:rsidRDefault="001C4FF8" w:rsidP="001C4FF8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3705D" w14:textId="77777777" w:rsidR="001C4FF8" w:rsidRPr="00F5007A" w:rsidRDefault="001C4FF8" w:rsidP="001C4FF8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34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061C0296" w14:textId="77777777" w:rsidR="001C4FF8" w:rsidRPr="00F5007A" w:rsidRDefault="001C4FF8" w:rsidP="001C4FF8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7DFB151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8C949" w14:textId="77777777" w:rsidR="001C4FF8" w:rsidRPr="00F5007A" w:rsidRDefault="001C4FF8" w:rsidP="001C4FF8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mayor de 8 dígitos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A0831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CENV&lt;02&gt;</w:t>
            </w:r>
          </w:p>
        </w:tc>
      </w:tr>
      <w:tr w:rsidR="001C4FF8" w:rsidRPr="00F5007A" w14:paraId="74760DF4" w14:textId="77777777" w:rsidTr="14963A56">
        <w:trPr>
          <w:trHeight w:val="210"/>
        </w:trPr>
        <w:tc>
          <w:tcPr>
            <w:tcW w:w="7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84D4DB" w14:textId="77777777" w:rsidR="001C4FF8" w:rsidRPr="00F5007A" w:rsidRDefault="001C4FF8" w:rsidP="001C4FF8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F126BCD" w14:textId="77777777" w:rsidR="001C4FF8" w:rsidRPr="00F5007A" w:rsidRDefault="001C4FF8" w:rsidP="001C4FF8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A81CBF" w14:textId="77777777" w:rsidR="001C4FF8" w:rsidRPr="00F5007A" w:rsidRDefault="001C4FF8" w:rsidP="001C4FF8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34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29AAF2F9" w14:textId="77777777" w:rsidR="001C4FF8" w:rsidRPr="00F5007A" w:rsidRDefault="001C4FF8" w:rsidP="001C4FF8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0D96449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FCCFDC" w14:textId="77777777" w:rsidR="001C4FF8" w:rsidRPr="00F5007A" w:rsidRDefault="001C4FF8" w:rsidP="001C4FF8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menor de 8 dígitos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2C4BDC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CENV&lt;03&gt;</w:t>
            </w:r>
          </w:p>
        </w:tc>
      </w:tr>
      <w:tr w:rsidR="001C4FF8" w:rsidRPr="00F5007A" w14:paraId="3441FB40" w14:textId="77777777" w:rsidTr="14963A56">
        <w:trPr>
          <w:trHeight w:val="210"/>
        </w:trPr>
        <w:tc>
          <w:tcPr>
            <w:tcW w:w="7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09200" w14:textId="77777777" w:rsidR="001C4FF8" w:rsidRPr="00F5007A" w:rsidRDefault="001C4FF8" w:rsidP="001C4FF8">
            <w:pPr>
              <w:widowControl/>
              <w:spacing w:line="240" w:lineRule="auto"/>
              <w:rPr>
                <w:rFonts w:ascii="Berlin Sans FB" w:hAnsi="Berlin Sans FB" w:cs="Arial"/>
                <w:b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CA323" w14:textId="77777777" w:rsidR="001C4FF8" w:rsidRPr="00F5007A" w:rsidRDefault="001C4FF8" w:rsidP="001C4FF8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6DC88" w14:textId="77777777" w:rsidR="001C4FF8" w:rsidRPr="00F5007A" w:rsidRDefault="001C4FF8" w:rsidP="001C4FF8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34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B7879" w14:textId="77777777" w:rsidR="001C4FF8" w:rsidRPr="00F5007A" w:rsidRDefault="001C4FF8" w:rsidP="001C4FF8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FDB1D0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0AF6F" w14:textId="77777777" w:rsidR="001C4FF8" w:rsidRPr="00F5007A" w:rsidRDefault="001C4FF8" w:rsidP="001C4FF8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no existente en la base de datos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0E0434" w14:textId="77777777" w:rsidR="001C4FF8" w:rsidRPr="00F5007A" w:rsidRDefault="001C4FF8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CENV&lt;04&gt;</w:t>
            </w:r>
          </w:p>
        </w:tc>
      </w:tr>
      <w:tr w:rsidR="00796755" w:rsidRPr="0089131D" w14:paraId="23B4529E" w14:textId="77777777" w:rsidTr="14963A56">
        <w:trPr>
          <w:trHeight w:val="240"/>
        </w:trPr>
        <w:tc>
          <w:tcPr>
            <w:tcW w:w="77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F3E2D3" w14:textId="77777777" w:rsidR="00796755" w:rsidRPr="00583DEB" w:rsidRDefault="00796755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Cs/>
                <w:sz w:val="22"/>
                <w:szCs w:val="22"/>
                <w:lang w:val="es-ES" w:eastAsia="es-ES"/>
              </w:rPr>
            </w:pPr>
            <w:r w:rsidRPr="00583DEB">
              <w:rPr>
                <w:rFonts w:ascii="Berlin Sans FB" w:hAnsi="Berlin Sans FB" w:cs="Arial"/>
                <w:bCs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193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353ABD2" w14:textId="77777777" w:rsidR="00796755" w:rsidRPr="00583DEB" w:rsidRDefault="00796755" w:rsidP="001C4FF8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583DEB">
              <w:rPr>
                <w:rFonts w:ascii="Berlin Sans FB" w:hAnsi="Berlin Sans FB" w:cs="Arial"/>
                <w:bCs/>
                <w:lang w:val="es-ES" w:eastAsia="es-ES"/>
              </w:rPr>
              <w:t>Grupo Sanguíneo</w:t>
            </w:r>
          </w:p>
        </w:tc>
        <w:tc>
          <w:tcPr>
            <w:tcW w:w="189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1F9496" w14:textId="3159FC43" w:rsidR="00796755" w:rsidRPr="00796755" w:rsidRDefault="3159FC43" w:rsidP="3159FC43">
            <w:pPr>
              <w:widowControl/>
              <w:spacing w:line="240" w:lineRule="auto"/>
            </w:pPr>
            <w:proofErr w:type="spellStart"/>
            <w:r w:rsidRPr="3159FC43">
              <w:rPr>
                <w:rFonts w:ascii="Arial" w:eastAsia="Arial" w:hAnsi="Arial" w:cs="Arial"/>
                <w:sz w:val="22"/>
                <w:szCs w:val="22"/>
              </w:rPr>
              <w:t>Miembro</w:t>
            </w:r>
            <w:proofErr w:type="spellEnd"/>
            <w:r w:rsidRPr="3159FC43">
              <w:rPr>
                <w:rFonts w:ascii="Arial" w:eastAsia="Arial" w:hAnsi="Arial" w:cs="Arial"/>
                <w:sz w:val="22"/>
                <w:szCs w:val="22"/>
              </w:rPr>
              <w:t xml:space="preserve"> de un </w:t>
            </w:r>
            <w:proofErr w:type="spellStart"/>
            <w:r w:rsidRPr="3159FC43">
              <w:rPr>
                <w:rFonts w:ascii="Arial" w:eastAsia="Arial" w:hAnsi="Arial" w:cs="Arial"/>
                <w:sz w:val="22"/>
                <w:szCs w:val="22"/>
              </w:rPr>
              <w:t>conjunto</w:t>
            </w:r>
            <w:proofErr w:type="spellEnd"/>
            <w:r w:rsidRPr="3159FC43">
              <w:rPr>
                <w:rFonts w:ascii="Arial" w:eastAsia="Arial" w:hAnsi="Arial" w:cs="Arial"/>
                <w:sz w:val="22"/>
                <w:szCs w:val="22"/>
              </w:rPr>
              <w:t xml:space="preserve">, con </w:t>
            </w:r>
            <w:proofErr w:type="spellStart"/>
            <w:r w:rsidRPr="3159FC43">
              <w:rPr>
                <w:rFonts w:ascii="Arial" w:eastAsia="Arial" w:hAnsi="Arial" w:cs="Arial"/>
                <w:sz w:val="22"/>
                <w:szCs w:val="22"/>
              </w:rPr>
              <w:t>comportamiento</w:t>
            </w:r>
            <w:proofErr w:type="spellEnd"/>
            <w:r w:rsidRPr="3159FC43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3159FC43">
              <w:rPr>
                <w:rFonts w:ascii="Arial" w:eastAsia="Arial" w:hAnsi="Arial" w:cs="Arial"/>
                <w:sz w:val="22"/>
                <w:szCs w:val="22"/>
              </w:rPr>
              <w:t>distinto</w:t>
            </w:r>
            <w:proofErr w:type="spellEnd"/>
            <w:r w:rsidRPr="3159FC43">
              <w:rPr>
                <w:rFonts w:ascii="Berlin Sans FB" w:eastAsia="Berlin Sans FB" w:hAnsi="Berlin Sans FB" w:cs="Berlin Sans FB"/>
                <w:sz w:val="22"/>
                <w:szCs w:val="22"/>
              </w:rPr>
              <w:t xml:space="preserve"> </w:t>
            </w:r>
          </w:p>
          <w:p w14:paraId="33514898" w14:textId="12DBED52" w:rsidR="00796755" w:rsidRPr="00796755" w:rsidRDefault="00796755" w:rsidP="3159FC43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346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4B99814" w14:textId="0056EC06" w:rsidR="00796755" w:rsidRPr="00796755" w:rsidRDefault="14963A56" w:rsidP="001C4FF8">
            <w:pPr>
              <w:widowControl/>
              <w:spacing w:line="240" w:lineRule="auto"/>
            </w:pPr>
            <w:r>
              <w:t>GS=O-</w:t>
            </w:r>
          </w:p>
          <w:p w14:paraId="1B1ED02D" w14:textId="1193FB07" w:rsidR="00796755" w:rsidRPr="00796755" w:rsidRDefault="14963A56" w:rsidP="14963A56">
            <w:pPr>
              <w:widowControl/>
              <w:spacing w:line="240" w:lineRule="auto"/>
            </w:pPr>
            <w:r w:rsidRPr="14963A56">
              <w:rPr>
                <w:sz w:val="22"/>
                <w:szCs w:val="22"/>
              </w:rPr>
              <w:t>GS=O+</w:t>
            </w:r>
          </w:p>
          <w:p w14:paraId="027453B1" w14:textId="46B7C60C" w:rsidR="00796755" w:rsidRPr="00796755" w:rsidRDefault="14963A56" w:rsidP="14963A56">
            <w:pPr>
              <w:widowControl/>
              <w:spacing w:line="240" w:lineRule="auto"/>
            </w:pPr>
            <w:r w:rsidRPr="14963A56">
              <w:rPr>
                <w:sz w:val="22"/>
                <w:szCs w:val="22"/>
              </w:rPr>
              <w:t>GS=A-</w:t>
            </w:r>
          </w:p>
          <w:p w14:paraId="4DC9B5EF" w14:textId="45F45E33" w:rsidR="00796755" w:rsidRPr="00796755" w:rsidRDefault="14963A56" w:rsidP="14963A56">
            <w:pPr>
              <w:widowControl/>
              <w:spacing w:line="240" w:lineRule="auto"/>
            </w:pPr>
            <w:r w:rsidRPr="14963A56">
              <w:rPr>
                <w:sz w:val="22"/>
                <w:szCs w:val="22"/>
              </w:rPr>
              <w:t>GS=A+</w:t>
            </w:r>
          </w:p>
          <w:p w14:paraId="6B114EA6" w14:textId="27541E7E" w:rsidR="00796755" w:rsidRPr="00796755" w:rsidRDefault="14963A56" w:rsidP="14963A56">
            <w:pPr>
              <w:widowControl/>
              <w:spacing w:line="240" w:lineRule="auto"/>
            </w:pPr>
            <w:r w:rsidRPr="14963A56">
              <w:rPr>
                <w:sz w:val="22"/>
                <w:szCs w:val="22"/>
              </w:rPr>
              <w:t>GS=B-</w:t>
            </w:r>
          </w:p>
          <w:p w14:paraId="6107D1DB" w14:textId="783AC5B6" w:rsidR="00796755" w:rsidRPr="00796755" w:rsidRDefault="14963A56" w:rsidP="14963A56">
            <w:pPr>
              <w:widowControl/>
              <w:spacing w:line="240" w:lineRule="auto"/>
            </w:pPr>
            <w:r w:rsidRPr="14963A56">
              <w:rPr>
                <w:sz w:val="22"/>
                <w:szCs w:val="22"/>
              </w:rPr>
              <w:t>GS=B+</w:t>
            </w:r>
          </w:p>
          <w:p w14:paraId="43A043A1" w14:textId="6A600CC2" w:rsidR="00796755" w:rsidRPr="00796755" w:rsidRDefault="14963A56" w:rsidP="14963A56">
            <w:pPr>
              <w:widowControl/>
              <w:spacing w:line="240" w:lineRule="auto"/>
            </w:pPr>
            <w:r w:rsidRPr="14963A56">
              <w:rPr>
                <w:sz w:val="22"/>
                <w:szCs w:val="22"/>
              </w:rPr>
              <w:t>GS=AB-</w:t>
            </w:r>
          </w:p>
          <w:p w14:paraId="3B39BA47" w14:textId="35176C67" w:rsidR="00796755" w:rsidRPr="00796755" w:rsidRDefault="14963A56" w:rsidP="14963A56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u w:val="single"/>
                <w:lang w:val="es-ES" w:eastAsia="es-ES"/>
              </w:rPr>
            </w:pPr>
            <w:r w:rsidRPr="14963A56">
              <w:rPr>
                <w:sz w:val="22"/>
                <w:szCs w:val="22"/>
              </w:rPr>
              <w:t>GS=AB+</w:t>
            </w:r>
          </w:p>
        </w:tc>
        <w:tc>
          <w:tcPr>
            <w:tcW w:w="1083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381AC0B" w14:textId="17653564" w:rsidR="00796755" w:rsidRPr="00F5007A" w:rsidRDefault="14963A56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CEV&lt;02&gt;</w:t>
            </w:r>
          </w:p>
          <w:p w14:paraId="2076E3A3" w14:textId="2BA0939A" w:rsidR="14963A56" w:rsidRDefault="14963A56" w:rsidP="14963A56">
            <w:pPr>
              <w:spacing w:line="240" w:lineRule="auto"/>
              <w:jc w:val="center"/>
            </w:pPr>
            <w:r w:rsidRPr="14963A56">
              <w:rPr>
                <w:rFonts w:ascii="Berlin Sans FB,Arial" w:eastAsia="Berlin Sans FB,Arial" w:hAnsi="Berlin Sans FB,Arial" w:cs="Berlin Sans FB,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CEV&lt;03&gt;</w:t>
            </w:r>
          </w:p>
          <w:p w14:paraId="18799B1A" w14:textId="6A6C0F0B" w:rsidR="14963A56" w:rsidRDefault="14963A56" w:rsidP="14963A56">
            <w:pPr>
              <w:spacing w:line="240" w:lineRule="auto"/>
              <w:jc w:val="center"/>
            </w:pPr>
            <w:r w:rsidRPr="14963A56">
              <w:rPr>
                <w:rFonts w:ascii="Berlin Sans FB,Arial" w:eastAsia="Berlin Sans FB,Arial" w:hAnsi="Berlin Sans FB,Arial" w:cs="Berlin Sans FB,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CEV&lt;04&gt;</w:t>
            </w:r>
          </w:p>
          <w:p w14:paraId="154AD886" w14:textId="5389F99A" w:rsidR="14963A56" w:rsidRDefault="14963A56" w:rsidP="14963A56">
            <w:pPr>
              <w:spacing w:line="240" w:lineRule="auto"/>
              <w:jc w:val="center"/>
            </w:pPr>
            <w:r w:rsidRPr="14963A56">
              <w:rPr>
                <w:rFonts w:ascii="Berlin Sans FB,Arial" w:eastAsia="Berlin Sans FB,Arial" w:hAnsi="Berlin Sans FB,Arial" w:cs="Berlin Sans FB,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CEV&lt;05&gt;</w:t>
            </w:r>
          </w:p>
          <w:p w14:paraId="5509EA86" w14:textId="78FE24FC" w:rsidR="14963A56" w:rsidRDefault="14963A56" w:rsidP="14963A56">
            <w:pPr>
              <w:spacing w:line="240" w:lineRule="auto"/>
              <w:jc w:val="center"/>
            </w:pPr>
            <w:r w:rsidRPr="14963A56">
              <w:rPr>
                <w:rFonts w:ascii="Berlin Sans FB,Arial" w:eastAsia="Berlin Sans FB,Arial" w:hAnsi="Berlin Sans FB,Arial" w:cs="Berlin Sans FB,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CEV&lt;06&gt;</w:t>
            </w:r>
          </w:p>
          <w:p w14:paraId="5185F24F" w14:textId="0BA9E936" w:rsidR="14963A56" w:rsidRDefault="14963A56" w:rsidP="14963A56">
            <w:pPr>
              <w:spacing w:line="240" w:lineRule="auto"/>
              <w:jc w:val="center"/>
            </w:pPr>
            <w:r w:rsidRPr="14963A56">
              <w:rPr>
                <w:rFonts w:ascii="Berlin Sans FB,Arial" w:eastAsia="Berlin Sans FB,Arial" w:hAnsi="Berlin Sans FB,Arial" w:cs="Berlin Sans FB,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CEV&lt;07&gt;</w:t>
            </w:r>
          </w:p>
          <w:p w14:paraId="3373463F" w14:textId="55AF31EF" w:rsidR="14963A56" w:rsidRDefault="14963A56" w:rsidP="14963A56">
            <w:pPr>
              <w:spacing w:line="240" w:lineRule="auto"/>
              <w:jc w:val="center"/>
            </w:pPr>
            <w:r w:rsidRPr="14963A56">
              <w:rPr>
                <w:rFonts w:ascii="Berlin Sans FB,Arial" w:eastAsia="Berlin Sans FB,Arial" w:hAnsi="Berlin Sans FB,Arial" w:cs="Berlin Sans FB,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CEV&lt;08&gt;</w:t>
            </w:r>
          </w:p>
          <w:p w14:paraId="76E8AEBA" w14:textId="09194FF7" w:rsidR="14963A56" w:rsidRDefault="14963A56" w:rsidP="14963A56">
            <w:pPr>
              <w:spacing w:line="240" w:lineRule="auto"/>
              <w:jc w:val="center"/>
            </w:pPr>
            <w:r w:rsidRPr="14963A56">
              <w:rPr>
                <w:rFonts w:ascii="Berlin Sans FB,Arial" w:eastAsia="Berlin Sans FB,Arial" w:hAnsi="Berlin Sans FB,Arial" w:cs="Berlin Sans FB,Arial"/>
                <w:b/>
                <w:bCs/>
                <w:color w:val="FF0000"/>
                <w:sz w:val="22"/>
                <w:szCs w:val="22"/>
                <w:lang w:val="es-ES" w:eastAsia="es-ES"/>
              </w:rPr>
              <w:t>CEV&lt;09&gt;</w:t>
            </w:r>
          </w:p>
          <w:p w14:paraId="514A6016" w14:textId="77777777" w:rsidR="00796755" w:rsidRPr="00F5007A" w:rsidRDefault="00796755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02B0B" w14:textId="4BA6CEE2" w:rsidR="00796755" w:rsidRPr="00796755" w:rsidRDefault="00796755" w:rsidP="00796755">
            <w:pPr>
              <w:widowControl/>
              <w:spacing w:line="240" w:lineRule="auto"/>
              <w:rPr>
                <w:lang w:val="es-ES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AD205F" w14:textId="71FC2A82" w:rsidR="00796755" w:rsidRPr="00F5007A" w:rsidRDefault="00796755" w:rsidP="001C4FF8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</w:tr>
      <w:tr w:rsidR="00796755" w:rsidRPr="0089131D" w14:paraId="5D08AA43" w14:textId="77777777" w:rsidTr="14963A56">
        <w:trPr>
          <w:trHeight w:val="240"/>
        </w:trPr>
        <w:tc>
          <w:tcPr>
            <w:tcW w:w="779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CA3A95" w14:textId="77777777" w:rsidR="00796755" w:rsidRPr="00583DEB" w:rsidRDefault="00796755" w:rsidP="0079675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FE2E67" w14:textId="77777777" w:rsidR="00796755" w:rsidRPr="00583DEB" w:rsidRDefault="00796755" w:rsidP="00796755">
            <w:pPr>
              <w:widowControl/>
              <w:spacing w:line="240" w:lineRule="auto"/>
              <w:rPr>
                <w:rFonts w:ascii="Berlin Sans FB" w:hAnsi="Berlin Sans FB" w:cs="Arial"/>
                <w:bCs/>
                <w:lang w:val="es-ES" w:eastAsia="es-ES"/>
              </w:rPr>
            </w:pPr>
          </w:p>
        </w:tc>
        <w:tc>
          <w:tcPr>
            <w:tcW w:w="189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2CF394" w14:textId="77777777" w:rsidR="00796755" w:rsidRPr="00796755" w:rsidRDefault="00796755" w:rsidP="0079675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346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6C17831" w14:textId="77777777" w:rsidR="00796755" w:rsidRPr="00796755" w:rsidRDefault="00796755" w:rsidP="0079675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3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5A3C2F21" w14:textId="77777777" w:rsidR="00796755" w:rsidRDefault="00796755" w:rsidP="0079675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82381" w14:textId="476CF760" w:rsidR="00796755" w:rsidRPr="00796755" w:rsidRDefault="00796755" w:rsidP="00796755">
            <w:pPr>
              <w:widowControl/>
              <w:spacing w:line="240" w:lineRule="auto"/>
              <w:rPr>
                <w:lang w:val="es-ES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6BE26" w14:textId="29EE2B4F" w:rsidR="00796755" w:rsidRPr="00F5007A" w:rsidRDefault="00796755" w:rsidP="0079675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</w:tr>
      <w:tr w:rsidR="00796755" w:rsidRPr="00796755" w14:paraId="78777209" w14:textId="77777777" w:rsidTr="14963A56">
        <w:trPr>
          <w:trHeight w:val="270"/>
        </w:trPr>
        <w:tc>
          <w:tcPr>
            <w:tcW w:w="77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FAC4F" w14:textId="77777777" w:rsidR="00796755" w:rsidRPr="00583DEB" w:rsidRDefault="00796755" w:rsidP="0079675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Cs/>
                <w:sz w:val="22"/>
                <w:szCs w:val="22"/>
                <w:lang w:val="es-ES" w:eastAsia="es-ES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6C804" w14:textId="77777777" w:rsidR="00796755" w:rsidRPr="00583DEB" w:rsidRDefault="00796755" w:rsidP="00796755">
            <w:pPr>
              <w:widowControl/>
              <w:spacing w:line="240" w:lineRule="auto"/>
              <w:rPr>
                <w:rFonts w:ascii="Berlin Sans FB" w:hAnsi="Berlin Sans FB" w:cs="Arial"/>
                <w:bCs/>
                <w:lang w:val="es-ES" w:eastAsia="es-ES"/>
              </w:rPr>
            </w:pPr>
          </w:p>
        </w:tc>
        <w:tc>
          <w:tcPr>
            <w:tcW w:w="189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2F58E4" w14:textId="77777777" w:rsidR="00796755" w:rsidRPr="00796755" w:rsidRDefault="00796755" w:rsidP="0079675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3346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1F7FA" w14:textId="77777777" w:rsidR="00796755" w:rsidRPr="00796755" w:rsidRDefault="00796755" w:rsidP="0079675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083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13AC71" w14:textId="77777777" w:rsidR="00796755" w:rsidRDefault="00796755" w:rsidP="0079675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A15480" w14:textId="3A7FBE05" w:rsidR="00796755" w:rsidRDefault="00796755" w:rsidP="0079675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97365C" w14:textId="7357CFA6" w:rsidR="00796755" w:rsidRPr="00F5007A" w:rsidRDefault="00796755" w:rsidP="0079675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</w:p>
        </w:tc>
      </w:tr>
      <w:tr w:rsidR="00796755" w:rsidRPr="00796755" w14:paraId="633FAA32" w14:textId="77777777" w:rsidTr="14963A56">
        <w:trPr>
          <w:trHeight w:val="293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6B312" w14:textId="77777777" w:rsidR="00796755" w:rsidRPr="00583DEB" w:rsidRDefault="00796755" w:rsidP="0079675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Cs/>
                <w:sz w:val="22"/>
                <w:szCs w:val="22"/>
                <w:lang w:val="es-ES" w:eastAsia="es-ES"/>
              </w:rPr>
            </w:pPr>
            <w:r w:rsidRPr="00583DEB">
              <w:rPr>
                <w:rFonts w:ascii="Berlin Sans FB" w:hAnsi="Berlin Sans FB" w:cs="Arial"/>
                <w:bCs/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99AEAA" w14:textId="77777777" w:rsidR="00796755" w:rsidRPr="00583DEB" w:rsidRDefault="00796755" w:rsidP="0079675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583DEB">
              <w:rPr>
                <w:rFonts w:ascii="Berlin Sans FB" w:hAnsi="Berlin Sans FB" w:cs="Arial"/>
                <w:bCs/>
                <w:lang w:val="es-ES" w:eastAsia="es-ES"/>
              </w:rPr>
              <w:t>Talla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6894C" w14:textId="77777777" w:rsidR="00796755" w:rsidRPr="00796755" w:rsidRDefault="00796755" w:rsidP="0079675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796755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</w:t>
            </w:r>
          </w:p>
        </w:tc>
        <w:tc>
          <w:tcPr>
            <w:tcW w:w="3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19E2D" w14:textId="77777777" w:rsidR="00796755" w:rsidRPr="00796755" w:rsidRDefault="00796755" w:rsidP="00B351C0">
            <w:pP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proofErr w:type="spellStart"/>
            <w:r w:rsidRPr="00796755">
              <w:rPr>
                <w:rFonts w:ascii="Berlin Sans FB" w:hAnsi="Berlin Sans FB" w:cs="Arial"/>
                <w:sz w:val="22"/>
                <w:szCs w:val="22"/>
              </w:rPr>
              <w:t>Talla</w:t>
            </w:r>
            <w:proofErr w:type="spellEnd"/>
            <w:r w:rsidRPr="00796755">
              <w:rPr>
                <w:rFonts w:ascii="Berlin Sans FB" w:hAnsi="Berlin Sans FB" w:cs="Arial"/>
                <w:sz w:val="22"/>
                <w:szCs w:val="22"/>
              </w:rPr>
              <w:t xml:space="preserve"> &lt;= 2</w:t>
            </w:r>
            <w:r w:rsidR="00B351C0">
              <w:rPr>
                <w:rFonts w:ascii="Berlin Sans FB" w:hAnsi="Berlin Sans FB" w:cs="Arial"/>
                <w:sz w:val="22"/>
                <w:szCs w:val="22"/>
              </w:rPr>
              <w:t>50</w:t>
            </w:r>
            <w:r w:rsidRPr="00796755">
              <w:rPr>
                <w:rFonts w:ascii="Berlin Sans FB" w:hAnsi="Berlin Sans FB" w:cs="Arial"/>
                <w:sz w:val="22"/>
                <w:szCs w:val="22"/>
              </w:rPr>
              <w:t xml:space="preserve">               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D93A05" w14:textId="24422113" w:rsidR="00796755" w:rsidRDefault="14963A56" w:rsidP="0079675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b/>
                <w:bCs/>
                <w:color w:val="FF0000"/>
                <w:sz w:val="22"/>
                <w:szCs w:val="22"/>
                <w:lang w:val="es-ES" w:eastAsia="es-ES"/>
              </w:rPr>
              <w:t>CEV&lt;10&gt;</w:t>
            </w: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C1629" w14:textId="77777777" w:rsidR="00796755" w:rsidRDefault="00796755" w:rsidP="00B351C0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mayor a 2</w:t>
            </w:r>
            <w:r w:rsidR="00B351C0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50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4C28F" w14:textId="2E300EDC" w:rsidR="00796755" w:rsidRPr="00F5007A" w:rsidRDefault="14963A56" w:rsidP="0079675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CENV&lt;05&gt;</w:t>
            </w:r>
          </w:p>
        </w:tc>
      </w:tr>
      <w:tr w:rsidR="00796755" w:rsidRPr="0089131D" w14:paraId="52AC264E" w14:textId="77777777" w:rsidTr="14963A56">
        <w:trPr>
          <w:trHeight w:val="21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F1DBF" w14:textId="77777777" w:rsidR="00796755" w:rsidRPr="00583DEB" w:rsidRDefault="00AD513A" w:rsidP="0079675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Cs/>
                <w:sz w:val="22"/>
                <w:szCs w:val="22"/>
                <w:lang w:val="es-ES" w:eastAsia="es-ES"/>
              </w:rPr>
            </w:pPr>
            <w:r w:rsidRPr="00583DEB">
              <w:rPr>
                <w:rFonts w:ascii="Berlin Sans FB" w:hAnsi="Berlin Sans FB" w:cs="Arial"/>
                <w:bCs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81FC2" w14:textId="77777777" w:rsidR="00796755" w:rsidRPr="00583DEB" w:rsidRDefault="00796755" w:rsidP="00796755">
            <w:pPr>
              <w:widowControl/>
              <w:spacing w:line="240" w:lineRule="auto"/>
              <w:rPr>
                <w:rFonts w:ascii="Berlin Sans FB" w:hAnsi="Berlin Sans FB" w:cs="Arial"/>
                <w:bCs/>
                <w:lang w:val="es-ES" w:eastAsia="es-ES"/>
              </w:rPr>
            </w:pPr>
            <w:r w:rsidRPr="00583DEB">
              <w:rPr>
                <w:rFonts w:ascii="Berlin Sans FB" w:hAnsi="Berlin Sans FB" w:cs="Arial"/>
                <w:bCs/>
                <w:lang w:val="es-ES" w:eastAsia="es-ES"/>
              </w:rPr>
              <w:t>Peso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8C057F" w14:textId="77777777" w:rsidR="00796755" w:rsidRPr="00796755" w:rsidRDefault="00796755" w:rsidP="0079675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796755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</w:t>
            </w:r>
          </w:p>
        </w:tc>
        <w:tc>
          <w:tcPr>
            <w:tcW w:w="3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780B1" w14:textId="77777777" w:rsidR="00796755" w:rsidRPr="00796755" w:rsidRDefault="00796755" w:rsidP="00B351C0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796755">
              <w:rPr>
                <w:rFonts w:ascii="Berlin Sans FB" w:hAnsi="Berlin Sans FB" w:cs="Arial"/>
                <w:sz w:val="22"/>
                <w:szCs w:val="22"/>
              </w:rPr>
              <w:t>Peso &lt;= 2</w:t>
            </w:r>
            <w:r w:rsidR="00B351C0">
              <w:rPr>
                <w:rFonts w:ascii="Berlin Sans FB" w:hAnsi="Berlin Sans FB" w:cs="Arial"/>
                <w:sz w:val="22"/>
                <w:szCs w:val="22"/>
              </w:rPr>
              <w:t>50</w:t>
            </w:r>
            <w:r w:rsidRPr="00796755">
              <w:rPr>
                <w:rFonts w:ascii="Berlin Sans FB" w:hAnsi="Berlin Sans FB" w:cs="Arial"/>
                <w:sz w:val="22"/>
                <w:szCs w:val="22"/>
              </w:rPr>
              <w:t xml:space="preserve">                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004DEA" w14:textId="1B16B7DB" w:rsidR="00796755" w:rsidRDefault="14963A56" w:rsidP="0079675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b/>
                <w:bCs/>
                <w:color w:val="FF0000"/>
                <w:sz w:val="22"/>
                <w:szCs w:val="22"/>
                <w:lang w:val="es-ES" w:eastAsia="es-ES"/>
              </w:rPr>
              <w:t>CEV&lt;11&gt;</w:t>
            </w: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461E9" w14:textId="77777777" w:rsidR="00796755" w:rsidRDefault="00796755" w:rsidP="00B351C0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 mayor a 2</w:t>
            </w:r>
            <w:r w:rsidR="00B351C0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50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A74C4" w14:textId="23C2C684" w:rsidR="00796755" w:rsidRPr="00F5007A" w:rsidRDefault="14963A56" w:rsidP="0079675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CENV&lt;06&gt;</w:t>
            </w:r>
          </w:p>
        </w:tc>
      </w:tr>
      <w:tr w:rsidR="00796755" w:rsidRPr="00796755" w14:paraId="35A240C2" w14:textId="77777777" w:rsidTr="14963A56">
        <w:trPr>
          <w:trHeight w:val="21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AFC60" w14:textId="77777777" w:rsidR="00796755" w:rsidRPr="00583DEB" w:rsidRDefault="00AD513A" w:rsidP="0079675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Cs/>
                <w:sz w:val="22"/>
                <w:szCs w:val="22"/>
                <w:lang w:val="es-ES" w:eastAsia="es-ES"/>
              </w:rPr>
            </w:pPr>
            <w:r w:rsidRPr="00583DEB">
              <w:rPr>
                <w:rFonts w:ascii="Berlin Sans FB" w:hAnsi="Berlin Sans FB" w:cs="Arial"/>
                <w:bCs/>
                <w:sz w:val="22"/>
                <w:szCs w:val="22"/>
                <w:lang w:val="es-ES" w:eastAsia="es-ES"/>
              </w:rPr>
              <w:t>5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248B5" w14:textId="77777777" w:rsidR="00796755" w:rsidRPr="00583DEB" w:rsidRDefault="00796755" w:rsidP="00796755">
            <w:pPr>
              <w:widowControl/>
              <w:spacing w:line="240" w:lineRule="auto"/>
              <w:rPr>
                <w:rFonts w:ascii="Berlin Sans FB" w:hAnsi="Berlin Sans FB" w:cs="Arial"/>
                <w:bCs/>
                <w:lang w:val="es-ES" w:eastAsia="es-ES"/>
              </w:rPr>
            </w:pPr>
            <w:r w:rsidRPr="00583DEB">
              <w:rPr>
                <w:rFonts w:ascii="Berlin Sans FB" w:hAnsi="Berlin Sans FB" w:cs="Arial"/>
                <w:bCs/>
                <w:lang w:val="es-ES" w:eastAsia="es-ES"/>
              </w:rPr>
              <w:t>Sexo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0F29B4" w14:textId="77777777" w:rsidR="00796755" w:rsidRPr="00796755" w:rsidRDefault="00796755" w:rsidP="0079675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796755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carácter</w:t>
            </w:r>
          </w:p>
        </w:tc>
        <w:tc>
          <w:tcPr>
            <w:tcW w:w="3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FEA174" w14:textId="77777777" w:rsidR="00796755" w:rsidRPr="00796755" w:rsidRDefault="00796755" w:rsidP="0079675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796755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M o F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FF5848" w14:textId="1312CB77" w:rsidR="00796755" w:rsidRDefault="14963A56" w:rsidP="0079675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b/>
                <w:bCs/>
                <w:color w:val="FF0000"/>
                <w:sz w:val="22"/>
                <w:szCs w:val="22"/>
                <w:lang w:val="es-ES" w:eastAsia="es-ES"/>
              </w:rPr>
              <w:t>CEV&lt;12&gt;</w:t>
            </w: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80830F" w14:textId="77777777" w:rsidR="00796755" w:rsidRDefault="00796755" w:rsidP="0079675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Carácter distinto a M o F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3462DE" w14:textId="6C7A8481" w:rsidR="00796755" w:rsidRPr="00F5007A" w:rsidRDefault="14963A56" w:rsidP="0079675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CENV&lt;07&gt;</w:t>
            </w:r>
          </w:p>
        </w:tc>
      </w:tr>
      <w:tr w:rsidR="00796755" w:rsidRPr="00796755" w14:paraId="63847FA1" w14:textId="77777777" w:rsidTr="14963A56">
        <w:trPr>
          <w:trHeight w:val="210"/>
        </w:trPr>
        <w:tc>
          <w:tcPr>
            <w:tcW w:w="7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01E62" w14:textId="77777777" w:rsidR="00796755" w:rsidRPr="00583DEB" w:rsidRDefault="00AD513A" w:rsidP="0079675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Cs/>
                <w:sz w:val="22"/>
                <w:szCs w:val="22"/>
                <w:lang w:val="es-ES" w:eastAsia="es-ES"/>
              </w:rPr>
            </w:pPr>
            <w:r w:rsidRPr="00583DEB">
              <w:rPr>
                <w:rFonts w:ascii="Berlin Sans FB" w:hAnsi="Berlin Sans FB" w:cs="Arial"/>
                <w:bCs/>
                <w:sz w:val="22"/>
                <w:szCs w:val="22"/>
                <w:lang w:val="es-ES" w:eastAsia="es-ES"/>
              </w:rPr>
              <w:t>6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64066F" w14:textId="77777777" w:rsidR="00796755" w:rsidRPr="00583DEB" w:rsidRDefault="00796755" w:rsidP="00796755">
            <w:pPr>
              <w:widowControl/>
              <w:spacing w:line="240" w:lineRule="auto"/>
              <w:rPr>
                <w:rFonts w:ascii="Berlin Sans FB" w:hAnsi="Berlin Sans FB" w:cs="Arial"/>
                <w:bCs/>
                <w:lang w:val="es-ES" w:eastAsia="es-ES"/>
              </w:rPr>
            </w:pPr>
            <w:r w:rsidRPr="00583DEB">
              <w:rPr>
                <w:rFonts w:ascii="Berlin Sans FB" w:hAnsi="Berlin Sans FB" w:cs="Arial"/>
                <w:bCs/>
                <w:lang w:val="es-ES" w:eastAsia="es-ES"/>
              </w:rPr>
              <w:t>Observaciones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DE0580" w14:textId="77777777" w:rsidR="00796755" w:rsidRPr="00796755" w:rsidRDefault="00796755" w:rsidP="0079675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796755"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  <w:t>Valor numérico</w:t>
            </w:r>
          </w:p>
        </w:tc>
        <w:tc>
          <w:tcPr>
            <w:tcW w:w="33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9E76A" w14:textId="77777777" w:rsidR="00796755" w:rsidRPr="00796755" w:rsidRDefault="00796755" w:rsidP="0079675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PE" w:eastAsia="es-ES"/>
              </w:rPr>
            </w:pPr>
            <w:r w:rsidRPr="00796755">
              <w:rPr>
                <w:rFonts w:ascii="Berlin Sans FB" w:hAnsi="Berlin Sans FB" w:cs="Arial"/>
                <w:sz w:val="22"/>
                <w:szCs w:val="22"/>
                <w:lang w:val="es-PE"/>
              </w:rPr>
              <w:t>Cualquier cadena de caracteres alfanuméricos de 255 posiciones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EAB4F" w14:textId="77FBCF46" w:rsidR="00796755" w:rsidRDefault="14963A56" w:rsidP="0079675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b/>
                <w:bCs/>
                <w:color w:val="FF0000"/>
                <w:sz w:val="22"/>
                <w:szCs w:val="22"/>
                <w:lang w:val="es-ES" w:eastAsia="es-ES"/>
              </w:rPr>
              <w:t>CEV&lt;13&gt;</w:t>
            </w:r>
          </w:p>
        </w:tc>
        <w:tc>
          <w:tcPr>
            <w:tcW w:w="3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25AA4" w14:textId="77777777" w:rsidR="00796755" w:rsidRDefault="00796755" w:rsidP="00796755">
            <w:pPr>
              <w:widowControl/>
              <w:spacing w:line="240" w:lineRule="auto"/>
              <w:rPr>
                <w:rFonts w:ascii="Berlin Sans FB" w:hAnsi="Berlin Sans FB" w:cs="Arial"/>
                <w:sz w:val="22"/>
                <w:szCs w:val="22"/>
                <w:lang w:val="es-ES" w:eastAsia="es-ES"/>
              </w:rPr>
            </w:pPr>
            <w:r w:rsidRPr="00796755">
              <w:rPr>
                <w:rFonts w:ascii="Berlin Sans FB" w:hAnsi="Berlin Sans FB" w:cs="Arial"/>
                <w:sz w:val="22"/>
                <w:szCs w:val="22"/>
                <w:lang w:val="es-PE"/>
              </w:rPr>
              <w:t xml:space="preserve">Cualquier cadena de caracteres alfanuméricos </w:t>
            </w:r>
            <w:r>
              <w:rPr>
                <w:rFonts w:ascii="Berlin Sans FB" w:hAnsi="Berlin Sans FB" w:cs="Arial"/>
                <w:sz w:val="22"/>
                <w:szCs w:val="22"/>
                <w:lang w:val="es-PE"/>
              </w:rPr>
              <w:t>mayor</w:t>
            </w:r>
            <w:r w:rsidRPr="00796755">
              <w:rPr>
                <w:rFonts w:ascii="Berlin Sans FB" w:hAnsi="Berlin Sans FB" w:cs="Arial"/>
                <w:sz w:val="22"/>
                <w:szCs w:val="22"/>
                <w:lang w:val="es-PE"/>
              </w:rPr>
              <w:t xml:space="preserve"> 255</w:t>
            </w:r>
            <w:r>
              <w:rPr>
                <w:rFonts w:ascii="Berlin Sans FB" w:hAnsi="Berlin Sans FB" w:cs="Arial"/>
                <w:sz w:val="22"/>
                <w:szCs w:val="22"/>
                <w:lang w:val="es-PE"/>
              </w:rPr>
              <w:t>.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03662" w14:textId="5C1D9DF6" w:rsidR="00796755" w:rsidRPr="00F5007A" w:rsidRDefault="14963A56" w:rsidP="0079675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color w:val="FF0000"/>
                <w:sz w:val="22"/>
                <w:szCs w:val="22"/>
                <w:lang w:val="es-ES"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b/>
                <w:bCs/>
                <w:color w:val="FF0000"/>
                <w:sz w:val="22"/>
                <w:szCs w:val="22"/>
                <w:lang w:val="es-ES" w:eastAsia="es-ES"/>
              </w:rPr>
              <w:t>CENV&lt;08&gt;</w:t>
            </w:r>
          </w:p>
        </w:tc>
      </w:tr>
    </w:tbl>
    <w:p w14:paraId="34B25751" w14:textId="77777777" w:rsidR="00817720" w:rsidRDefault="00817720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2"/>
          <w:szCs w:val="24"/>
          <w:lang w:val="es-ES_tradnl" w:eastAsia="es-ES_tradnl"/>
        </w:rPr>
        <w:sectPr w:rsidR="00817720" w:rsidSect="003A0E62">
          <w:pgSz w:w="16840" w:h="11907" w:orient="landscape" w:code="9"/>
          <w:pgMar w:top="1701" w:right="1418" w:bottom="1418" w:left="993" w:header="720" w:footer="720" w:gutter="0"/>
          <w:cols w:space="720"/>
        </w:sectPr>
      </w:pPr>
    </w:p>
    <w:tbl>
      <w:tblPr>
        <w:tblpPr w:leftFromText="141" w:rightFromText="141" w:vertAnchor="text" w:horzAnchor="margin" w:tblpY="386"/>
        <w:tblW w:w="152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2"/>
        <w:gridCol w:w="2410"/>
        <w:gridCol w:w="1630"/>
        <w:gridCol w:w="1417"/>
        <w:gridCol w:w="851"/>
        <w:gridCol w:w="850"/>
        <w:gridCol w:w="851"/>
        <w:gridCol w:w="2268"/>
        <w:gridCol w:w="2126"/>
        <w:gridCol w:w="1843"/>
      </w:tblGrid>
      <w:tr w:rsidR="00B351C0" w:rsidRPr="00F5007A" w14:paraId="3CBA123B" w14:textId="77777777" w:rsidTr="14963A56">
        <w:trPr>
          <w:trHeight w:val="245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57FA1014" w14:textId="77777777" w:rsidR="00B351C0" w:rsidRPr="00F5007A" w:rsidRDefault="00B351C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lastRenderedPageBreak/>
              <w:t>ID CP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042AF8F9" w14:textId="77777777" w:rsidR="00B351C0" w:rsidRPr="00F5007A" w:rsidRDefault="00B351C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Clases de equivalencia</w:t>
            </w:r>
          </w:p>
        </w:tc>
        <w:tc>
          <w:tcPr>
            <w:tcW w:w="786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3EB0B16C" w14:textId="77777777" w:rsidR="00B351C0" w:rsidRPr="00F5007A" w:rsidRDefault="00B351C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CONDICIONES DE ENTRADA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4C09A1BE" w14:textId="77777777" w:rsidR="00B351C0" w:rsidRPr="00F5007A" w:rsidRDefault="00B351C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Resultado esperado</w:t>
            </w:r>
          </w:p>
        </w:tc>
      </w:tr>
      <w:tr w:rsidR="00583DEB" w:rsidRPr="00EF5CEC" w14:paraId="0D1B8231" w14:textId="77777777" w:rsidTr="14963A56">
        <w:trPr>
          <w:trHeight w:val="533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2F703E" w14:textId="77777777" w:rsidR="00B351C0" w:rsidRPr="00F5007A" w:rsidRDefault="00B351C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24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E246C" w14:textId="77777777" w:rsidR="00B351C0" w:rsidRPr="00F5007A" w:rsidRDefault="00B351C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1E096BD8" w14:textId="77777777" w:rsidR="00B351C0" w:rsidRPr="00F5007A" w:rsidRDefault="00B351C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  <w:t>DNI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4980CD45" w14:textId="77777777" w:rsidR="00B351C0" w:rsidRPr="00F5007A" w:rsidRDefault="00B351C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bCs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Grupo Sanguíneo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70425A71" w14:textId="77777777" w:rsidR="00B351C0" w:rsidRPr="00EF5CEC" w:rsidRDefault="00B351C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Talla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0E140F5F" w14:textId="77777777" w:rsidR="00B351C0" w:rsidRPr="00EF5CEC" w:rsidRDefault="00B351C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bCs/>
                <w:lang w:val="es-ES" w:eastAsia="es-ES"/>
              </w:rPr>
              <w:t>Peso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0E0C1E02" w14:textId="77777777" w:rsidR="00B351C0" w:rsidRPr="00EF5CEC" w:rsidRDefault="00B351C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  <w:t>Sexo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171F3D75" w14:textId="77777777" w:rsidR="00B351C0" w:rsidRPr="00EF5CEC" w:rsidRDefault="00B351C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  <w:t>observaciones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7877241F" w14:textId="77777777" w:rsidR="00B351C0" w:rsidRPr="00EF5CEC" w:rsidRDefault="00B351C0" w:rsidP="00D831A4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</w:pPr>
            <w:r w:rsidRPr="00EF5CEC"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  <w:t xml:space="preserve">Código </w:t>
            </w:r>
            <w:r w:rsidR="00D831A4"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  <w:t>del historial clínico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CCFF"/>
            <w:vAlign w:val="center"/>
          </w:tcPr>
          <w:p w14:paraId="732B4A65" w14:textId="77777777" w:rsidR="00B351C0" w:rsidRPr="00EF5CEC" w:rsidRDefault="00B351C0" w:rsidP="00B351C0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</w:pPr>
            <w:r w:rsidRPr="00EF5CEC">
              <w:rPr>
                <w:rFonts w:ascii="Berlin Sans FB" w:hAnsi="Berlin Sans FB" w:cs="Arial"/>
                <w:b/>
                <w:sz w:val="24"/>
                <w:szCs w:val="24"/>
                <w:lang w:val="es-ES" w:eastAsia="es-ES"/>
              </w:rPr>
              <w:t>Mensaje</w:t>
            </w:r>
          </w:p>
        </w:tc>
      </w:tr>
      <w:tr w:rsidR="00583DEB" w:rsidRPr="003D0459" w14:paraId="5F9C533F" w14:textId="77777777" w:rsidTr="14963A56">
        <w:trPr>
          <w:trHeight w:val="421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8D1822" w14:textId="77777777" w:rsidR="00B351C0" w:rsidRPr="00F5007A" w:rsidRDefault="00B351C0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CP1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86FB99" w14:textId="6ECBFF49" w:rsidR="00B351C0" w:rsidRPr="00F5007A" w:rsidRDefault="14963A56" w:rsidP="14963A56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sz w:val="24"/>
                <w:szCs w:val="24"/>
                <w:lang w:eastAsia="es-ES"/>
              </w:rPr>
              <w:t>CEV&lt;01&gt;,CEV&lt;02&gt;,CEV&lt;10&gt;,CEV&lt;11&gt;,CEV&lt;12&gt;,CEV&lt;13&gt;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7163BB" w14:textId="77777777" w:rsidR="00B351C0" w:rsidRPr="00F5007A" w:rsidRDefault="00B351C0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48046103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922ACC" w14:textId="2F36435F" w:rsidR="00B351C0" w:rsidRPr="00F5007A" w:rsidRDefault="14963A56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sz w:val="24"/>
                <w:szCs w:val="24"/>
                <w:lang w:val="es-ES" w:eastAsia="es-ES"/>
              </w:rPr>
              <w:t>O-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894E8" w14:textId="77777777" w:rsidR="00B351C0" w:rsidRDefault="007B6DE5" w:rsidP="007B6DE5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190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4051EA" w14:textId="77777777" w:rsidR="00B351C0" w:rsidRDefault="007B6DE5" w:rsidP="007B6DE5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55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63003" w14:textId="77777777" w:rsidR="00B351C0" w:rsidRDefault="007B6DE5" w:rsidP="007B6DE5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54BCB" w14:textId="77777777" w:rsidR="00B351C0" w:rsidRDefault="007B6DE5" w:rsidP="007B6DE5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Sin observaciones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E209AA" w14:textId="79798404" w:rsidR="00B351C0" w:rsidRPr="00F5007A" w:rsidRDefault="14963A56" w:rsidP="007B6DE5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t>000001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317FCB" w14:textId="7330090D" w:rsidR="00B351C0" w:rsidRPr="00F5007A" w:rsidRDefault="3159FC43" w:rsidP="00AD513A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3159FC43">
              <w:rPr>
                <w:rFonts w:ascii="Berlin Sans FB,Arial" w:eastAsia="Berlin Sans FB,Arial" w:hAnsi="Berlin Sans FB,Arial" w:cs="Berlin Sans FB,Arial"/>
                <w:lang w:val="es-ES" w:eastAsia="es-ES"/>
              </w:rPr>
              <w:t xml:space="preserve">"Historial </w:t>
            </w:r>
            <w:proofErr w:type="spellStart"/>
            <w:r w:rsidRPr="3159FC43">
              <w:rPr>
                <w:rFonts w:ascii="Berlin Sans FB,Arial" w:eastAsia="Berlin Sans FB,Arial" w:hAnsi="Berlin Sans FB,Arial" w:cs="Berlin Sans FB,Arial"/>
                <w:lang w:val="es-ES" w:eastAsia="es-ES"/>
              </w:rPr>
              <w:t>clinico</w:t>
            </w:r>
            <w:proofErr w:type="spellEnd"/>
            <w:r w:rsidRPr="3159FC43">
              <w:rPr>
                <w:rFonts w:ascii="Berlin Sans FB,Arial" w:eastAsia="Berlin Sans FB,Arial" w:hAnsi="Berlin Sans FB,Arial" w:cs="Berlin Sans FB,Arial"/>
                <w:lang w:val="es-MX"/>
              </w:rPr>
              <w:t xml:space="preserve"> generada correctamente</w:t>
            </w:r>
            <w:r w:rsidRPr="3159FC43">
              <w:rPr>
                <w:rFonts w:ascii="Berlin Sans FB,Arial" w:eastAsia="Berlin Sans FB,Arial" w:hAnsi="Berlin Sans FB,Arial" w:cs="Berlin Sans FB,Arial"/>
                <w:lang w:val="es-ES" w:eastAsia="es-ES"/>
              </w:rPr>
              <w:t>”</w:t>
            </w:r>
          </w:p>
        </w:tc>
      </w:tr>
      <w:tr w:rsidR="00583DEB" w:rsidRPr="00F5007A" w14:paraId="22753396" w14:textId="77777777" w:rsidTr="14963A56">
        <w:trPr>
          <w:trHeight w:val="421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3E10A8" w14:textId="77777777" w:rsidR="00B351C0" w:rsidRPr="00F5007A" w:rsidRDefault="00B351C0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CP2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0ADB24" w14:textId="5E552BA3" w:rsidR="00B351C0" w:rsidRPr="00F5007A" w:rsidRDefault="14963A56" w:rsidP="14963A56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sz w:val="24"/>
                <w:szCs w:val="24"/>
                <w:lang w:eastAsia="es-ES"/>
              </w:rPr>
              <w:t>CEV&lt;01&gt;,CEV&lt;03&gt;,CEV&lt;10&gt;,CEV&lt;11&gt;,CEV&lt;12&gt;,CEV&lt;13&gt;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D7AFF" w14:textId="77777777" w:rsidR="00B351C0" w:rsidRPr="00F5007A" w:rsidRDefault="00B351C0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098384441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CC31B" w14:textId="6F9FB1EC" w:rsidR="00B351C0" w:rsidRPr="00F5007A" w:rsidRDefault="14963A56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sz w:val="24"/>
                <w:szCs w:val="24"/>
                <w:lang w:val="es-ES" w:eastAsia="es-ES"/>
              </w:rPr>
              <w:t>O+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7E960" w14:textId="77777777" w:rsidR="00B351C0" w:rsidRPr="00F5007A" w:rsidRDefault="007B6DE5" w:rsidP="007B6DE5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170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9AE2D" w14:textId="77777777" w:rsidR="00B351C0" w:rsidRPr="00F5007A" w:rsidRDefault="007B6DE5" w:rsidP="007B6DE5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70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D6E76" w14:textId="77777777" w:rsidR="00B351C0" w:rsidRPr="00F5007A" w:rsidRDefault="007B6DE5" w:rsidP="007B6DE5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63DD5" w14:textId="77777777" w:rsidR="00B351C0" w:rsidRPr="00F5007A" w:rsidRDefault="007B6DE5" w:rsidP="007B6DE5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Alergias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C968F0" w14:textId="7A4343EB" w:rsidR="00B351C0" w:rsidRPr="00F5007A" w:rsidRDefault="14963A56" w:rsidP="007B6DE5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t>000002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89C358" w14:textId="77777777" w:rsidR="00B351C0" w:rsidRPr="00F5007A" w:rsidRDefault="00B351C0" w:rsidP="00AD513A">
            <w:pPr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”Paciente no encontrado”</w:t>
            </w:r>
          </w:p>
        </w:tc>
      </w:tr>
      <w:tr w:rsidR="00583DEB" w:rsidRPr="003D0459" w14:paraId="69989F03" w14:textId="77777777" w:rsidTr="14963A56">
        <w:trPr>
          <w:trHeight w:val="421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F7A2F" w14:textId="77777777" w:rsidR="00B351C0" w:rsidRPr="00F5007A" w:rsidRDefault="00B351C0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CP3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2D877" w14:textId="1EEAAA96" w:rsidR="00B351C0" w:rsidRPr="00F5007A" w:rsidRDefault="14963A56" w:rsidP="14963A56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sz w:val="24"/>
                <w:szCs w:val="24"/>
                <w:lang w:eastAsia="es-ES"/>
              </w:rPr>
              <w:t>CEV&lt;01&gt;,CEV&lt;03&gt;,CEV&lt;10&gt;,CEV&lt;11&gt;,CEV&lt;12&gt;,CEV&lt;13&gt;</w:t>
            </w: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610547" w14:textId="77777777" w:rsidR="00B351C0" w:rsidRPr="00F5007A" w:rsidRDefault="00B351C0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08765331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F5359C" w14:textId="2DF95354" w:rsidR="00B351C0" w:rsidRPr="00F5007A" w:rsidRDefault="14963A56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sz w:val="24"/>
                <w:szCs w:val="24"/>
                <w:lang w:val="es-ES" w:eastAsia="es-ES"/>
              </w:rPr>
              <w:t>A-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E8B03" w14:textId="77777777" w:rsidR="00B351C0" w:rsidRPr="00F5007A" w:rsidRDefault="007B6DE5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150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E289D" w14:textId="77777777" w:rsidR="00B351C0" w:rsidRPr="00F5007A" w:rsidRDefault="007B6DE5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88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20537F" w14:textId="77777777" w:rsidR="00B351C0" w:rsidRPr="00F5007A" w:rsidRDefault="007B6DE5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8619F" w14:textId="335245DF" w:rsidR="00B351C0" w:rsidRPr="00F5007A" w:rsidRDefault="14963A56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sz w:val="24"/>
                <w:szCs w:val="24"/>
                <w:lang w:val="es-ES" w:eastAsia="es-ES"/>
              </w:rPr>
              <w:t>-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40E0EC" w14:textId="44BA9A1A" w:rsidR="00B351C0" w:rsidRPr="00F5007A" w:rsidRDefault="14963A56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t>000003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CE24F" w14:textId="77777777" w:rsidR="00B351C0" w:rsidRPr="00F5007A" w:rsidRDefault="007B6DE5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F5007A">
              <w:rPr>
                <w:rFonts w:ascii="Berlin Sans FB" w:hAnsi="Berlin Sans FB" w:cs="Arial"/>
                <w:lang w:val="es-ES" w:eastAsia="es-ES"/>
              </w:rPr>
              <w:t>“</w:t>
            </w:r>
            <w:r>
              <w:rPr>
                <w:rFonts w:ascii="Berlin Sans FB" w:hAnsi="Berlin Sans FB" w:cs="Arial"/>
                <w:lang w:val="es-MX"/>
              </w:rPr>
              <w:t>Debe ingresar las observación</w:t>
            </w:r>
            <w:r w:rsidRPr="00F5007A">
              <w:rPr>
                <w:rFonts w:ascii="Berlin Sans FB" w:hAnsi="Berlin Sans FB" w:cs="Arial"/>
                <w:lang w:val="es-ES" w:eastAsia="es-ES"/>
              </w:rPr>
              <w:t>”</w:t>
            </w:r>
          </w:p>
        </w:tc>
      </w:tr>
      <w:tr w:rsidR="00583DEB" w:rsidRPr="003D0459" w14:paraId="7CB2BB1A" w14:textId="77777777" w:rsidTr="14963A56">
        <w:trPr>
          <w:trHeight w:val="421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4D942B" w14:textId="77777777" w:rsidR="00B351C0" w:rsidRPr="00F5007A" w:rsidRDefault="00B351C0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CP4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E19666" w14:textId="2AE21DE5" w:rsidR="00B351C0" w:rsidRPr="00F5007A" w:rsidRDefault="14963A56" w:rsidP="14963A56">
            <w:pPr>
              <w:widowControl/>
              <w:spacing w:line="240" w:lineRule="auto"/>
            </w:pPr>
            <w:r w:rsidRPr="14963A56">
              <w:rPr>
                <w:rFonts w:ascii="Berlin Sans FB,Arial" w:eastAsia="Berlin Sans FB,Arial" w:hAnsi="Berlin Sans FB,Arial" w:cs="Berlin Sans FB,Arial"/>
                <w:sz w:val="24"/>
                <w:szCs w:val="24"/>
                <w:lang w:eastAsia="es-ES"/>
              </w:rPr>
              <w:t>CEV&lt;01&gt;,CEV&lt;02&gt;,CEV&lt;10&gt;,CEV&lt;11&gt;,CEV&lt;12&gt;,CEV&lt;13&gt;</w:t>
            </w:r>
          </w:p>
          <w:p w14:paraId="5F51932C" w14:textId="1E3A990C" w:rsidR="00B351C0" w:rsidRPr="00F5007A" w:rsidRDefault="00B351C0" w:rsidP="14963A56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</w:p>
        </w:tc>
        <w:tc>
          <w:tcPr>
            <w:tcW w:w="1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B5F0A" w14:textId="77777777" w:rsidR="00B351C0" w:rsidRPr="00F5007A" w:rsidRDefault="00B351C0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5</w:t>
            </w:r>
            <w:r w:rsidRPr="00F5007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8046103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ED2A6" w14:textId="77777777" w:rsidR="00B351C0" w:rsidRPr="00F5007A" w:rsidRDefault="007B6DE5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O-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202C84" w14:textId="77777777" w:rsidR="00B351C0" w:rsidRDefault="007B6DE5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17D53" w14:textId="77777777" w:rsidR="00B351C0" w:rsidRDefault="007B6DE5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35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9BE2A" w14:textId="77777777" w:rsidR="00B351C0" w:rsidRDefault="007B6DE5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4C8F5" w14:textId="77777777" w:rsidR="00B351C0" w:rsidRDefault="007B6DE5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Alergias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B65A1" w14:textId="0254B20E" w:rsidR="00B351C0" w:rsidRPr="00F5007A" w:rsidRDefault="14963A56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79813" w14:textId="77777777" w:rsidR="00B351C0" w:rsidRPr="00F5007A" w:rsidRDefault="007B6DE5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89131D">
              <w:rPr>
                <w:rFonts w:ascii="Berlin Sans FB" w:hAnsi="Berlin Sans FB" w:cs="Arial"/>
                <w:lang w:val="es-MX"/>
              </w:rPr>
              <w:t>“</w:t>
            </w:r>
            <w:r>
              <w:rPr>
                <w:rFonts w:ascii="Berlin Sans FB" w:hAnsi="Berlin Sans FB" w:cs="Arial"/>
                <w:lang w:val="es-MX"/>
              </w:rPr>
              <w:t xml:space="preserve">Código de </w:t>
            </w:r>
            <w:r>
              <w:rPr>
                <w:rFonts w:ascii="Berlin Sans FB" w:hAnsi="Berlin Sans FB" w:cs="Arial"/>
                <w:bCs/>
                <w:lang w:val="es-MX"/>
              </w:rPr>
              <w:t>Historial clínico</w:t>
            </w:r>
            <w:r w:rsidRPr="0089131D">
              <w:rPr>
                <w:rFonts w:ascii="Berlin Sans FB" w:hAnsi="Berlin Sans FB" w:cs="Arial"/>
                <w:bCs/>
                <w:lang w:val="es-MX"/>
              </w:rPr>
              <w:t xml:space="preserve"> no generado, intente de nuevo</w:t>
            </w:r>
            <w:r w:rsidRPr="0089131D">
              <w:rPr>
                <w:rFonts w:ascii="Berlin Sans FB" w:hAnsi="Berlin Sans FB" w:cs="Arial"/>
                <w:lang w:val="es-MX"/>
              </w:rPr>
              <w:t>”</w:t>
            </w:r>
          </w:p>
        </w:tc>
      </w:tr>
      <w:tr w:rsidR="00583DEB" w:rsidRPr="003D0459" w14:paraId="20EA0265" w14:textId="77777777" w:rsidTr="14963A56">
        <w:trPr>
          <w:trHeight w:val="421"/>
        </w:trPr>
        <w:tc>
          <w:tcPr>
            <w:tcW w:w="9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BA3CA7" w14:textId="77777777" w:rsidR="00B351C0" w:rsidRPr="00F5007A" w:rsidRDefault="00B351C0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CP5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13C3" w14:textId="0EE0B458" w:rsidR="00B351C0" w:rsidRPr="00F5007A" w:rsidRDefault="14963A56" w:rsidP="14963A56">
            <w:pPr>
              <w:widowControl/>
              <w:spacing w:line="240" w:lineRule="auto"/>
              <w:rPr>
                <w:rFonts w:ascii="Berlin Sans FB" w:hAnsi="Berlin Sans FB" w:cs="Arial"/>
                <w:sz w:val="24"/>
                <w:szCs w:val="24"/>
                <w:lang w:eastAsia="es-ES"/>
              </w:rPr>
            </w:pPr>
            <w:r w:rsidRPr="14963A56">
              <w:rPr>
                <w:rFonts w:ascii="Berlin Sans FB,Arial" w:eastAsia="Berlin Sans FB,Arial" w:hAnsi="Berlin Sans FB,Arial" w:cs="Berlin Sans FB,Arial"/>
                <w:sz w:val="24"/>
                <w:szCs w:val="24"/>
                <w:lang w:eastAsia="es-ES"/>
              </w:rPr>
              <w:t>CEV&lt;01&gt;,CEV&lt;03&gt;,CEV&lt;10&gt;,CEV&lt;11&gt;,CEV&lt;12&gt;,CEV&lt;13&gt;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E90B3" w14:textId="77777777" w:rsidR="00B351C0" w:rsidRPr="00F5007A" w:rsidRDefault="00B351C0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6</w:t>
            </w:r>
            <w:r w:rsidRPr="00F5007A"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8046103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B35246" w14:textId="77777777" w:rsidR="00B351C0" w:rsidRPr="00F5007A" w:rsidRDefault="007B6DE5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O+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59756" w14:textId="77777777" w:rsidR="00B351C0" w:rsidRPr="00F5007A" w:rsidRDefault="007B6DE5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130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C25FE" w14:textId="77777777" w:rsidR="00B351C0" w:rsidRPr="00F5007A" w:rsidRDefault="007B6DE5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48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26FD4" w14:textId="77777777" w:rsidR="00B351C0" w:rsidRPr="00F5007A" w:rsidRDefault="007B6DE5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F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1CEFF" w14:textId="77777777" w:rsidR="00B351C0" w:rsidRPr="00F5007A" w:rsidRDefault="007B6DE5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  <w:t>Alergias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70E64A" w14:textId="3C56C1E0" w:rsidR="00B351C0" w:rsidRPr="00F5007A" w:rsidRDefault="14963A56" w:rsidP="007B6DE5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61E175" w14:textId="77777777" w:rsidR="00B351C0" w:rsidRPr="00F5007A" w:rsidRDefault="007B6DE5" w:rsidP="00AD513A">
            <w:pPr>
              <w:widowControl/>
              <w:spacing w:line="240" w:lineRule="auto"/>
              <w:jc w:val="center"/>
              <w:rPr>
                <w:rFonts w:ascii="Berlin Sans FB" w:hAnsi="Berlin Sans FB" w:cs="Arial"/>
                <w:sz w:val="24"/>
                <w:szCs w:val="24"/>
                <w:lang w:val="es-ES" w:eastAsia="es-ES"/>
              </w:rPr>
            </w:pPr>
            <w:r w:rsidRPr="0089131D">
              <w:rPr>
                <w:rFonts w:ascii="Berlin Sans FB" w:hAnsi="Berlin Sans FB" w:cs="Arial"/>
                <w:lang w:val="es-MX"/>
              </w:rPr>
              <w:t>“</w:t>
            </w:r>
            <w:r>
              <w:rPr>
                <w:rFonts w:ascii="Berlin Sans FB" w:hAnsi="Berlin Sans FB" w:cs="Arial"/>
                <w:bCs/>
                <w:lang w:val="es-MX"/>
              </w:rPr>
              <w:t>Historial clínico</w:t>
            </w:r>
            <w:r w:rsidRPr="0089131D">
              <w:rPr>
                <w:rFonts w:ascii="Berlin Sans FB" w:hAnsi="Berlin Sans FB" w:cs="Arial"/>
                <w:bCs/>
                <w:lang w:val="es-MX"/>
              </w:rPr>
              <w:t xml:space="preserve"> no generado, intente de nuevo</w:t>
            </w:r>
            <w:r w:rsidRPr="0089131D">
              <w:rPr>
                <w:rFonts w:ascii="Berlin Sans FB" w:hAnsi="Berlin Sans FB" w:cs="Arial"/>
                <w:lang w:val="es-MX"/>
              </w:rPr>
              <w:t>”</w:t>
            </w:r>
          </w:p>
        </w:tc>
      </w:tr>
    </w:tbl>
    <w:p w14:paraId="26128FE7" w14:textId="77777777" w:rsidR="007747A2" w:rsidRPr="00F5007A" w:rsidRDefault="007747A2" w:rsidP="000602E7">
      <w:pPr>
        <w:widowControl/>
        <w:spacing w:after="120" w:line="240" w:lineRule="auto"/>
        <w:jc w:val="both"/>
        <w:rPr>
          <w:rFonts w:ascii="Berlin Sans FB" w:hAnsi="Berlin Sans FB" w:cs="Arial"/>
          <w:b/>
          <w:sz w:val="22"/>
          <w:szCs w:val="24"/>
          <w:lang w:val="es-ES_tradnl" w:eastAsia="es-ES_tradnl"/>
        </w:rPr>
        <w:sectPr w:rsidR="007747A2" w:rsidRPr="00F5007A" w:rsidSect="00AD513A">
          <w:pgSz w:w="16840" w:h="11907" w:orient="landscape" w:code="9"/>
          <w:pgMar w:top="1701" w:right="1418" w:bottom="1418" w:left="1418" w:header="720" w:footer="720" w:gutter="0"/>
          <w:cols w:space="720"/>
        </w:sectPr>
      </w:pPr>
    </w:p>
    <w:p w14:paraId="57F4791E" w14:textId="77777777" w:rsidR="007B0663" w:rsidRPr="00F5007A" w:rsidRDefault="007B0663" w:rsidP="007B0663">
      <w:pPr>
        <w:pStyle w:val="Ttulo1"/>
        <w:rPr>
          <w:rFonts w:ascii="Berlin Sans FB" w:hAnsi="Berlin Sans FB"/>
          <w:szCs w:val="24"/>
          <w:lang w:val="es-PE"/>
        </w:rPr>
      </w:pPr>
      <w:bookmarkStart w:id="5" w:name="_Toc389476705"/>
      <w:r w:rsidRPr="00F5007A">
        <w:rPr>
          <w:rFonts w:ascii="Berlin Sans FB" w:hAnsi="Berlin Sans FB"/>
          <w:szCs w:val="24"/>
          <w:lang w:val="es-PE"/>
        </w:rPr>
        <w:lastRenderedPageBreak/>
        <w:t>Información de Casos de Prueba</w:t>
      </w:r>
      <w:bookmarkEnd w:id="5"/>
    </w:p>
    <w:p w14:paraId="46A7816A" w14:textId="77777777" w:rsidR="007B0663" w:rsidRPr="00F63473" w:rsidRDefault="007B0663" w:rsidP="007B0663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F5007A">
        <w:rPr>
          <w:rFonts w:ascii="Berlin Sans FB" w:hAnsi="Berlin Sans FB"/>
          <w:sz w:val="24"/>
          <w:szCs w:val="24"/>
          <w:lang w:val="es-PE"/>
        </w:rPr>
        <w:tab/>
      </w:r>
      <w:r w:rsidRPr="00F63473">
        <w:rPr>
          <w:rFonts w:ascii="Berlin Sans FB" w:hAnsi="Berlin Sans FB"/>
          <w:color w:val="000000" w:themeColor="text1"/>
          <w:sz w:val="24"/>
          <w:szCs w:val="24"/>
          <w:lang w:val="es-PE"/>
        </w:rPr>
        <w:t>CP1 Flujo Base</w:t>
      </w:r>
    </w:p>
    <w:p w14:paraId="15FE8B44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</w:r>
      <w:bookmarkStart w:id="6" w:name="_Toc389476707"/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Descripción</w:t>
      </w:r>
      <w:bookmarkEnd w:id="6"/>
    </w:p>
    <w:p w14:paraId="12312585" w14:textId="77777777" w:rsidR="007B0663" w:rsidRPr="00F5007A" w:rsidRDefault="007B0663" w:rsidP="007B0663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En el siguiente caso de prueba se analizará el primer escenario “Flujo Base” en el cual se usará el campo DNI el cuál recibirá un valor numérico de 8 dígitos</w:t>
      </w:r>
      <w:r w:rsidR="00FE0C9B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luego se ingresaran los datos clínicos</w:t>
      </w:r>
      <w:r w:rsidR="007417A5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y las observaciones y contraindicaciones</w:t>
      </w:r>
      <w:r w:rsidR="00FE0C9B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para </w:t>
      </w:r>
      <w:r w:rsidR="007417A5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luego </w:t>
      </w:r>
      <w:r w:rsidR="00FE0C9B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generar el historial clínico.</w:t>
      </w:r>
    </w:p>
    <w:p w14:paraId="5CA35F4B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</w:r>
      <w:bookmarkStart w:id="7" w:name="_Toc30445438"/>
      <w:bookmarkStart w:id="8" w:name="_Toc389476708"/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  <w:bookmarkEnd w:id="7"/>
      <w:bookmarkEnd w:id="8"/>
    </w:p>
    <w:p w14:paraId="0AC1C6E7" w14:textId="77777777" w:rsidR="007B0663" w:rsidRPr="00F5007A" w:rsidRDefault="007B0663" w:rsidP="007B0663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14:paraId="64980765" w14:textId="77777777" w:rsidR="007B0663" w:rsidRPr="00F5007A" w:rsidRDefault="007B0663" w:rsidP="007B0663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14:paraId="6444F84B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 xml:space="preserve">  </w:t>
      </w:r>
      <w:bookmarkStart w:id="9" w:name="_Toc389476709"/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  <w:bookmarkEnd w:id="9"/>
    </w:p>
    <w:p w14:paraId="2469A80B" w14:textId="77777777" w:rsidR="007B0663" w:rsidRPr="00F5007A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Pr="00F5007A">
        <w:rPr>
          <w:rFonts w:ascii="Berlin Sans FB" w:hAnsi="Berlin Sans FB" w:cs="Arial"/>
          <w:sz w:val="24"/>
          <w:szCs w:val="24"/>
          <w:lang w:val="es-ES" w:eastAsia="es-ES"/>
        </w:rPr>
        <w:t>48046103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 DNI</w:t>
      </w:r>
    </w:p>
    <w:p w14:paraId="70F09EDE" w14:textId="77777777" w:rsidR="007B0663" w:rsidRPr="00F5007A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14:paraId="71885146" w14:textId="77777777" w:rsidR="007B0663" w:rsidRPr="00F5007A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14:paraId="408B558D" w14:textId="77777777" w:rsidR="007B0663" w:rsidRPr="00F5007A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“Agregar”</w:t>
      </w:r>
    </w:p>
    <w:p w14:paraId="74BD46F9" w14:textId="77777777" w:rsidR="007B0663" w:rsidRPr="00F5007A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14:paraId="527BE7D2" w14:textId="77777777" w:rsidR="007B0663" w:rsidRPr="006C51E5" w:rsidRDefault="006C51E5" w:rsidP="006C51E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ingresan los datos clínicos</w:t>
      </w:r>
    </w:p>
    <w:p w14:paraId="6CA16410" w14:textId="77777777" w:rsidR="006C51E5" w:rsidRPr="00F5007A" w:rsidRDefault="006C51E5" w:rsidP="006C51E5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ingresan las observaciones y contraindicaciones.</w:t>
      </w:r>
    </w:p>
    <w:p w14:paraId="65D916B9" w14:textId="77777777" w:rsidR="007B0663" w:rsidRPr="007417A5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7417A5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Presione en grabar.</w:t>
      </w:r>
    </w:p>
    <w:p w14:paraId="29B981A9" w14:textId="77777777" w:rsidR="007B0663" w:rsidRPr="00F63473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7417A5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sistema generará el código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del </w:t>
      </w:r>
      <w:r w:rsidR="00FE0C9B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Historial </w:t>
      </w:r>
      <w:r w:rsidR="006C51E5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Clínico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</w:p>
    <w:p w14:paraId="6B6BF122" w14:textId="77777777" w:rsidR="007B0663" w:rsidRPr="00F5007A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El sistema </w:t>
      </w:r>
      <w:r w:rsidR="00FE0C9B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generara el </w:t>
      </w:r>
      <w:r w:rsidR="006C51E5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H</w:t>
      </w:r>
      <w:r w:rsidR="00FE0C9B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istorial </w:t>
      </w:r>
      <w:r w:rsidR="006C51E5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Clínico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</w:p>
    <w:p w14:paraId="624C7FAA" w14:textId="77777777" w:rsidR="007B0663" w:rsidRPr="00F5007A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La interfaz mostrará el mensaje </w:t>
      </w:r>
      <w:r w:rsidRPr="00F6347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“</w:t>
      </w:r>
      <w:r w:rsidR="006C51E5">
        <w:rPr>
          <w:rFonts w:ascii="Berlin Sans FB" w:hAnsi="Berlin Sans FB" w:cs="Arial"/>
          <w:sz w:val="24"/>
          <w:szCs w:val="24"/>
          <w:lang w:val="es-MX"/>
        </w:rPr>
        <w:t xml:space="preserve">Historial Clínico generado </w:t>
      </w:r>
      <w:r w:rsidRPr="00F63473">
        <w:rPr>
          <w:rFonts w:ascii="Berlin Sans FB" w:hAnsi="Berlin Sans FB" w:cs="Arial"/>
          <w:sz w:val="24"/>
          <w:szCs w:val="24"/>
          <w:lang w:val="es-MX"/>
        </w:rPr>
        <w:t>correctamente</w:t>
      </w:r>
      <w:r w:rsidRPr="00F63473">
        <w:rPr>
          <w:rFonts w:ascii="Berlin Sans FB" w:hAnsi="Berlin Sans FB" w:cs="Arial"/>
          <w:sz w:val="24"/>
          <w:szCs w:val="24"/>
          <w:lang w:val="es-ES" w:eastAsia="es-ES"/>
        </w:rPr>
        <w:t>”</w:t>
      </w:r>
    </w:p>
    <w:p w14:paraId="4A749FFA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/>
          <w:b/>
          <w:sz w:val="24"/>
          <w:szCs w:val="24"/>
          <w:lang w:val="es-PE"/>
        </w:rPr>
        <w:tab/>
      </w:r>
      <w:bookmarkStart w:id="10" w:name="_Toc389476710"/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  <w:bookmarkEnd w:id="10"/>
    </w:p>
    <w:p w14:paraId="2F3E5DB7" w14:textId="77777777" w:rsidR="007B0663" w:rsidRDefault="006C51E5" w:rsidP="007B0663">
      <w:pPr>
        <w:pStyle w:val="Prrafodelista"/>
        <w:numPr>
          <w:ilvl w:val="0"/>
          <w:numId w:val="10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Se registra el historial clínico </w:t>
      </w:r>
      <w:r w:rsidR="007B066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y su código en el sistema</w:t>
      </w:r>
    </w:p>
    <w:p w14:paraId="177106F0" w14:textId="77777777" w:rsidR="007B0663" w:rsidRPr="00F5007A" w:rsidRDefault="007B0663" w:rsidP="007B0663">
      <w:pPr>
        <w:ind w:left="1429"/>
        <w:jc w:val="both"/>
        <w:rPr>
          <w:rFonts w:ascii="Berlin Sans FB" w:hAnsi="Berlin Sans FB" w:cs="Arial"/>
          <w:i/>
          <w:color w:val="0000FF"/>
          <w:sz w:val="24"/>
          <w:szCs w:val="24"/>
          <w:lang w:val="es-PE"/>
        </w:rPr>
      </w:pPr>
    </w:p>
    <w:p w14:paraId="7EF577C9" w14:textId="77777777" w:rsidR="007B0663" w:rsidRPr="00F5007A" w:rsidRDefault="007B0663" w:rsidP="007B0663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F5007A">
        <w:rPr>
          <w:rFonts w:ascii="Berlin Sans FB" w:hAnsi="Berlin Sans FB"/>
          <w:sz w:val="24"/>
          <w:szCs w:val="24"/>
          <w:lang w:val="es-PE"/>
        </w:rPr>
        <w:tab/>
      </w:r>
      <w:r w:rsidRPr="00F63473">
        <w:rPr>
          <w:rFonts w:ascii="Berlin Sans FB" w:hAnsi="Berlin Sans FB"/>
          <w:color w:val="000000" w:themeColor="text1"/>
          <w:sz w:val="24"/>
          <w:szCs w:val="24"/>
          <w:lang w:val="es-PE"/>
        </w:rPr>
        <w:t xml:space="preserve">CP2 </w:t>
      </w:r>
      <w:proofErr w:type="spellStart"/>
      <w:r w:rsidRPr="00F63473">
        <w:rPr>
          <w:rFonts w:ascii="Berlin Sans FB" w:hAnsi="Berlin Sans FB" w:cs="Arial"/>
          <w:sz w:val="24"/>
          <w:szCs w:val="24"/>
        </w:rPr>
        <w:t>Paciente</w:t>
      </w:r>
      <w:proofErr w:type="spellEnd"/>
      <w:r w:rsidRPr="00F63473">
        <w:rPr>
          <w:rFonts w:ascii="Berlin Sans FB" w:hAnsi="Berlin Sans FB" w:cs="Arial"/>
          <w:sz w:val="24"/>
          <w:szCs w:val="24"/>
        </w:rPr>
        <w:t xml:space="preserve"> no </w:t>
      </w:r>
      <w:proofErr w:type="spellStart"/>
      <w:r w:rsidRPr="00F63473">
        <w:rPr>
          <w:rFonts w:ascii="Berlin Sans FB" w:hAnsi="Berlin Sans FB" w:cs="Arial"/>
          <w:sz w:val="24"/>
          <w:szCs w:val="24"/>
        </w:rPr>
        <w:t>encontrado</w:t>
      </w:r>
      <w:proofErr w:type="spellEnd"/>
    </w:p>
    <w:p w14:paraId="4CB89BCF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bookmarkStart w:id="11" w:name="_Toc389476713"/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  <w:t>Descripción</w:t>
      </w:r>
    </w:p>
    <w:p w14:paraId="65F0F183" w14:textId="77777777" w:rsidR="007B0663" w:rsidRPr="00F5007A" w:rsidRDefault="007B0663" w:rsidP="007B0663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En el siguiente caso de prueba se analizará el segundo escenario “</w:t>
      </w:r>
      <w:r w:rsidRPr="00F63473">
        <w:rPr>
          <w:rFonts w:ascii="Berlin Sans FB" w:hAnsi="Berlin Sans FB" w:cs="Arial"/>
          <w:sz w:val="24"/>
          <w:szCs w:val="24"/>
          <w:lang w:val="es-MX"/>
        </w:rPr>
        <w:t>Paciente no encontrado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cual se usará el campo DNI el cuál recibirá un valor numérico de 8 dígitos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incorrecto lo que causará un error que será mostrado en un mensaje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</w:p>
    <w:p w14:paraId="1AF6A4E9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  <w:bookmarkEnd w:id="11"/>
    </w:p>
    <w:p w14:paraId="6FCB38BC" w14:textId="77777777" w:rsidR="007B0663" w:rsidRPr="00F5007A" w:rsidRDefault="007B0663" w:rsidP="007B0663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14:paraId="53489146" w14:textId="77777777" w:rsidR="007B0663" w:rsidRPr="00F5007A" w:rsidRDefault="007B0663" w:rsidP="007B0663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14:paraId="72542D80" w14:textId="77777777" w:rsidR="007B0663" w:rsidRPr="00F5007A" w:rsidRDefault="007B0663" w:rsidP="007B0663">
      <w:pPr>
        <w:rPr>
          <w:rFonts w:ascii="Berlin Sans FB" w:hAnsi="Berlin Sans FB"/>
          <w:sz w:val="24"/>
          <w:szCs w:val="24"/>
          <w:lang w:val="es-PE"/>
        </w:rPr>
      </w:pPr>
    </w:p>
    <w:p w14:paraId="3745F1CB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bookmarkStart w:id="12" w:name="_Toc389476714"/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  <w:bookmarkEnd w:id="12"/>
    </w:p>
    <w:p w14:paraId="71AF11ED" w14:textId="77777777" w:rsidR="007B0663" w:rsidRPr="00F5007A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Pr="00F5007A">
        <w:rPr>
          <w:rFonts w:ascii="Berlin Sans FB" w:hAnsi="Berlin Sans FB" w:cs="Arial"/>
          <w:sz w:val="24"/>
          <w:szCs w:val="24"/>
          <w:lang w:val="es-ES" w:eastAsia="es-ES"/>
        </w:rPr>
        <w:t>098384441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 DNI</w:t>
      </w:r>
    </w:p>
    <w:p w14:paraId="607BFC04" w14:textId="77777777" w:rsidR="007B0663" w:rsidRPr="00F5007A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bookmarkStart w:id="13" w:name="_Toc389476715"/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14:paraId="4650D9A5" w14:textId="77777777" w:rsidR="007B0663" w:rsidRPr="00F5007A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14:paraId="603B0443" w14:textId="77777777" w:rsidR="007B0663" w:rsidRPr="00F5007A" w:rsidRDefault="007B0663" w:rsidP="007B0663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Aparece el mensaje “Paciente no encontrado” </w:t>
      </w:r>
    </w:p>
    <w:p w14:paraId="075D1A0E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lastRenderedPageBreak/>
        <w:t>Criterio(s) de Éxito / Fallo</w:t>
      </w:r>
      <w:bookmarkEnd w:id="13"/>
    </w:p>
    <w:p w14:paraId="6303DD9F" w14:textId="77777777" w:rsidR="007B0663" w:rsidRDefault="007B0663" w:rsidP="007B0663">
      <w:pPr>
        <w:pStyle w:val="Prrafodelista"/>
        <w:numPr>
          <w:ilvl w:val="0"/>
          <w:numId w:val="11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mostrará el mensaje “Paciente no encontrado”</w:t>
      </w:r>
    </w:p>
    <w:p w14:paraId="34704762" w14:textId="77777777" w:rsidR="007B0663" w:rsidRPr="00F63473" w:rsidRDefault="007B0663" w:rsidP="007B0663">
      <w:pPr>
        <w:pStyle w:val="Prrafodelista"/>
        <w:numPr>
          <w:ilvl w:val="0"/>
          <w:numId w:val="11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retornará al paso anterior para reingresar un DNI correcto.</w:t>
      </w:r>
    </w:p>
    <w:p w14:paraId="33EF06FF" w14:textId="77777777" w:rsidR="007B0663" w:rsidRPr="00F63473" w:rsidRDefault="007B0663" w:rsidP="007B0663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F5007A">
        <w:rPr>
          <w:rFonts w:ascii="Berlin Sans FB" w:hAnsi="Berlin Sans FB"/>
          <w:sz w:val="24"/>
          <w:szCs w:val="24"/>
          <w:lang w:val="es-PE"/>
        </w:rPr>
        <w:tab/>
      </w:r>
      <w:r w:rsidRPr="00F63473">
        <w:rPr>
          <w:rFonts w:ascii="Berlin Sans FB" w:hAnsi="Berlin Sans FB"/>
          <w:color w:val="000000" w:themeColor="text1"/>
          <w:sz w:val="24"/>
          <w:szCs w:val="24"/>
          <w:lang w:val="es-PE"/>
        </w:rPr>
        <w:t xml:space="preserve">CP3 </w:t>
      </w:r>
      <w:proofErr w:type="spellStart"/>
      <w:r w:rsidR="007012AA" w:rsidRPr="007012AA">
        <w:rPr>
          <w:rFonts w:ascii="Berlin Sans FB" w:hAnsi="Berlin Sans FB" w:cs="Arial"/>
          <w:bCs/>
          <w:sz w:val="24"/>
        </w:rPr>
        <w:t>Observación</w:t>
      </w:r>
      <w:proofErr w:type="spellEnd"/>
      <w:r w:rsidR="007012AA" w:rsidRPr="007012AA">
        <w:rPr>
          <w:rFonts w:ascii="Berlin Sans FB" w:hAnsi="Berlin Sans FB" w:cs="Arial"/>
          <w:bCs/>
          <w:sz w:val="24"/>
        </w:rPr>
        <w:t xml:space="preserve"> no </w:t>
      </w:r>
      <w:proofErr w:type="spellStart"/>
      <w:r w:rsidR="007012AA" w:rsidRPr="007012AA">
        <w:rPr>
          <w:rFonts w:ascii="Berlin Sans FB" w:hAnsi="Berlin Sans FB" w:cs="Arial"/>
          <w:bCs/>
          <w:sz w:val="24"/>
        </w:rPr>
        <w:t>ingresada</w:t>
      </w:r>
      <w:proofErr w:type="spellEnd"/>
    </w:p>
    <w:p w14:paraId="457E1E07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  <w:t>Descripción</w:t>
      </w:r>
    </w:p>
    <w:p w14:paraId="3AF7F743" w14:textId="77777777" w:rsidR="006C51E5" w:rsidRPr="00F5007A" w:rsidRDefault="006C51E5" w:rsidP="006C51E5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En el siguiente caso de prueba se analizará el </w:t>
      </w:r>
      <w:r w:rsidR="007012A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tercer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escenario “</w:t>
      </w:r>
      <w:r w:rsidR="007417A5" w:rsidRPr="007417A5">
        <w:rPr>
          <w:rFonts w:ascii="Berlin Sans FB" w:hAnsi="Berlin Sans FB" w:cs="Arial"/>
          <w:bCs/>
          <w:sz w:val="24"/>
          <w:lang w:val="es-PE"/>
        </w:rPr>
        <w:t>Observación no ingresada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cual se usará el campo DNI el cuál recibirá un valor numérico de 8 dígitos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. </w:t>
      </w:r>
      <w:r w:rsidR="007417A5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Las observaciones y contraindicaciones no serán ingresados lo causara un error que se mostrara en un mensaje</w:t>
      </w:r>
    </w:p>
    <w:p w14:paraId="0DBCC190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</w:p>
    <w:p w14:paraId="26066D55" w14:textId="77777777" w:rsidR="007B0663" w:rsidRPr="00F5007A" w:rsidRDefault="007B0663" w:rsidP="007B0663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14:paraId="2DBDF008" w14:textId="77777777" w:rsidR="007B0663" w:rsidRPr="00F5007A" w:rsidRDefault="007B0663" w:rsidP="007B0663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14:paraId="2FF96386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</w:p>
    <w:p w14:paraId="7D31EB60" w14:textId="77777777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Pr="00F5007A">
        <w:rPr>
          <w:rFonts w:ascii="Berlin Sans FB" w:hAnsi="Berlin Sans FB" w:cs="Arial"/>
          <w:sz w:val="24"/>
          <w:szCs w:val="24"/>
          <w:lang w:val="es-ES" w:eastAsia="es-ES"/>
        </w:rPr>
        <w:t>48046103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 DNI</w:t>
      </w:r>
    </w:p>
    <w:p w14:paraId="35E4BE36" w14:textId="77777777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14:paraId="2E4149B9" w14:textId="77777777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14:paraId="45376A73" w14:textId="77777777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“Agregar”</w:t>
      </w:r>
    </w:p>
    <w:p w14:paraId="6D543345" w14:textId="77777777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14:paraId="77F30F44" w14:textId="77777777" w:rsidR="007012AA" w:rsidRPr="00987CB7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ingresan los datos clínicos</w:t>
      </w:r>
    </w:p>
    <w:p w14:paraId="7478EE2A" w14:textId="77777777" w:rsidR="00987CB7" w:rsidRPr="006C51E5" w:rsidRDefault="00987CB7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deja en blanco las observaciones y contraindicaciones</w:t>
      </w:r>
    </w:p>
    <w:p w14:paraId="1E25DDDC" w14:textId="77777777" w:rsidR="007012AA" w:rsidRPr="00F63473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Presione en grabar.</w:t>
      </w:r>
    </w:p>
    <w:p w14:paraId="6E24669F" w14:textId="77777777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La interfaz mostrará el mensaje </w:t>
      </w:r>
      <w:r w:rsidRPr="00F6347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“</w:t>
      </w:r>
      <w:r w:rsidR="00D831A4" w:rsidRPr="00D831A4">
        <w:rPr>
          <w:rFonts w:ascii="Berlin Sans FB" w:hAnsi="Berlin Sans FB" w:cs="Arial"/>
          <w:sz w:val="22"/>
          <w:lang w:val="es-MX"/>
        </w:rPr>
        <w:t>Debe ingresar las observación</w:t>
      </w:r>
      <w:r w:rsidRPr="00F63473">
        <w:rPr>
          <w:rFonts w:ascii="Berlin Sans FB" w:hAnsi="Berlin Sans FB" w:cs="Arial"/>
          <w:sz w:val="24"/>
          <w:szCs w:val="24"/>
          <w:lang w:val="es-ES" w:eastAsia="es-ES"/>
        </w:rPr>
        <w:t>”</w:t>
      </w:r>
    </w:p>
    <w:p w14:paraId="6BED417A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</w:p>
    <w:p w14:paraId="76D4322F" w14:textId="77777777" w:rsidR="007B0663" w:rsidRPr="00F64FA8" w:rsidRDefault="007012AA" w:rsidP="007B0663">
      <w:pPr>
        <w:pStyle w:val="Prrafodelista"/>
        <w:numPr>
          <w:ilvl w:val="0"/>
          <w:numId w:val="12"/>
        </w:numPr>
        <w:jc w:val="both"/>
        <w:rPr>
          <w:rFonts w:ascii="Berlin Sans FB" w:hAnsi="Berlin Sans FB"/>
          <w:b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No se </w:t>
      </w:r>
      <w:r w:rsidR="00D831A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ingresó observación alguna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</w:p>
    <w:p w14:paraId="4083722E" w14:textId="77777777" w:rsidR="007B0663" w:rsidRPr="00F64FA8" w:rsidRDefault="007B0663" w:rsidP="007B0663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F5007A">
        <w:rPr>
          <w:rFonts w:ascii="Berlin Sans FB" w:hAnsi="Berlin Sans FB"/>
          <w:sz w:val="24"/>
          <w:szCs w:val="24"/>
          <w:lang w:val="es-PE"/>
        </w:rPr>
        <w:tab/>
      </w:r>
      <w:r w:rsidRPr="00F64FA8">
        <w:rPr>
          <w:rFonts w:ascii="Berlin Sans FB" w:hAnsi="Berlin Sans FB"/>
          <w:color w:val="000000" w:themeColor="text1"/>
          <w:sz w:val="24"/>
          <w:szCs w:val="24"/>
          <w:lang w:val="es-PE"/>
        </w:rPr>
        <w:t xml:space="preserve">CP4 </w:t>
      </w:r>
      <w:r w:rsidR="007012AA" w:rsidRPr="006C51E5">
        <w:rPr>
          <w:rFonts w:ascii="Berlin Sans FB" w:hAnsi="Berlin Sans FB" w:cs="Arial"/>
          <w:bCs/>
          <w:sz w:val="24"/>
          <w:lang w:val="es-PE"/>
        </w:rPr>
        <w:t>Código del historial clínico no generado</w:t>
      </w:r>
    </w:p>
    <w:p w14:paraId="47B209A0" w14:textId="77777777" w:rsidR="007012AA" w:rsidRPr="00F5007A" w:rsidRDefault="007B0663" w:rsidP="007012AA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</w:r>
      <w:r w:rsidR="007012AA"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Descripción</w:t>
      </w:r>
    </w:p>
    <w:p w14:paraId="4945EF74" w14:textId="77777777" w:rsidR="007012AA" w:rsidRPr="00F5007A" w:rsidRDefault="007012AA" w:rsidP="007012AA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En el siguiente caso de prueba se analizará el </w:t>
      </w:r>
      <w:r w:rsidR="00D831A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cuarto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escenario “</w:t>
      </w:r>
      <w:r w:rsidRPr="00697833">
        <w:rPr>
          <w:rFonts w:ascii="Berlin Sans FB" w:hAnsi="Berlin Sans FB" w:cs="Arial"/>
          <w:sz w:val="24"/>
          <w:szCs w:val="24"/>
          <w:lang w:val="es-MX"/>
        </w:rPr>
        <w:t xml:space="preserve">Código de </w:t>
      </w:r>
      <w:r>
        <w:rPr>
          <w:rFonts w:ascii="Berlin Sans FB" w:hAnsi="Berlin Sans FB" w:cs="Arial"/>
          <w:sz w:val="24"/>
          <w:szCs w:val="24"/>
          <w:lang w:val="es-MX"/>
        </w:rPr>
        <w:t>Historial clínico</w:t>
      </w:r>
      <w:r w:rsidRPr="00697833">
        <w:rPr>
          <w:rFonts w:ascii="Berlin Sans FB" w:hAnsi="Berlin Sans FB" w:cs="Arial"/>
          <w:sz w:val="24"/>
          <w:szCs w:val="24"/>
          <w:lang w:val="es-MX"/>
        </w:rPr>
        <w:t xml:space="preserve"> no generado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cual se usará el campo DNI el cuál recibirá un valor numérico de 8 dígitos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  <w:r w:rsidR="00D831A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Se ingresara los datos clínicos y las observaciones.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El código del Historial Clínico no será generado debido a un error de base de datos. </w:t>
      </w:r>
    </w:p>
    <w:p w14:paraId="2C403401" w14:textId="77777777" w:rsidR="007012AA" w:rsidRPr="00F5007A" w:rsidRDefault="007012AA" w:rsidP="007012AA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</w:p>
    <w:p w14:paraId="41ACBA62" w14:textId="77777777" w:rsidR="007012AA" w:rsidRPr="00F5007A" w:rsidRDefault="007012AA" w:rsidP="007012AA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14:paraId="1AF68E2A" w14:textId="77777777" w:rsidR="007012AA" w:rsidRPr="00F5007A" w:rsidRDefault="007012AA" w:rsidP="007012AA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14:paraId="114F761F" w14:textId="77777777" w:rsidR="007B0663" w:rsidRPr="007012AA" w:rsidRDefault="007012AA" w:rsidP="007012AA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Desactivar la BD</w:t>
      </w:r>
    </w:p>
    <w:p w14:paraId="71F0CACA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</w:p>
    <w:p w14:paraId="6D23B63F" w14:textId="77777777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Pr="00F5007A">
        <w:rPr>
          <w:rFonts w:ascii="Berlin Sans FB" w:hAnsi="Berlin Sans FB" w:cs="Arial"/>
          <w:sz w:val="24"/>
          <w:szCs w:val="24"/>
          <w:lang w:val="es-ES" w:eastAsia="es-ES"/>
        </w:rPr>
        <w:t>48046103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 DNI</w:t>
      </w:r>
    </w:p>
    <w:p w14:paraId="7F418CF0" w14:textId="77777777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14:paraId="110C5542" w14:textId="77777777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14:paraId="7A3A7BE7" w14:textId="77777777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“Agregar”</w:t>
      </w:r>
    </w:p>
    <w:p w14:paraId="148242B6" w14:textId="77777777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14:paraId="4B1ECDC4" w14:textId="77777777" w:rsidR="007012AA" w:rsidRPr="006C51E5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ingresan los datos clínicos</w:t>
      </w:r>
    </w:p>
    <w:p w14:paraId="099D8671" w14:textId="77777777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lastRenderedPageBreak/>
        <w:t>Se ingresan las observaciones y contraindicaciones.</w:t>
      </w:r>
    </w:p>
    <w:p w14:paraId="3168CF57" w14:textId="77777777" w:rsidR="007012AA" w:rsidRPr="00F63473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Presione en grabar.</w:t>
      </w:r>
    </w:p>
    <w:p w14:paraId="75CA7AA9" w14:textId="77777777" w:rsidR="007012AA" w:rsidRPr="00F5007A" w:rsidRDefault="007012AA" w:rsidP="007012AA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La interfaz mostrará el mensaje </w:t>
      </w:r>
      <w:r w:rsidRPr="00F6347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“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El código del </w:t>
      </w:r>
      <w:r>
        <w:rPr>
          <w:rFonts w:ascii="Berlin Sans FB" w:hAnsi="Berlin Sans FB" w:cs="Arial"/>
          <w:sz w:val="24"/>
          <w:szCs w:val="24"/>
          <w:lang w:val="es-MX"/>
        </w:rPr>
        <w:t>Historial Clínico no se ha generado</w:t>
      </w:r>
      <w:r w:rsidRPr="00F63473">
        <w:rPr>
          <w:rFonts w:ascii="Berlin Sans FB" w:hAnsi="Berlin Sans FB" w:cs="Arial"/>
          <w:sz w:val="24"/>
          <w:szCs w:val="24"/>
          <w:lang w:val="es-ES" w:eastAsia="es-ES"/>
        </w:rPr>
        <w:t>”</w:t>
      </w:r>
    </w:p>
    <w:p w14:paraId="25EDD31B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</w:p>
    <w:p w14:paraId="27548867" w14:textId="77777777" w:rsidR="007012AA" w:rsidRPr="00F64FA8" w:rsidRDefault="007012AA" w:rsidP="007012AA">
      <w:pPr>
        <w:pStyle w:val="Prrafodelista"/>
        <w:numPr>
          <w:ilvl w:val="0"/>
          <w:numId w:val="12"/>
        </w:numPr>
        <w:jc w:val="both"/>
        <w:rPr>
          <w:rFonts w:ascii="Berlin Sans FB" w:hAnsi="Berlin Sans FB"/>
          <w:b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No se generó el código del historial clínico que se </w:t>
      </w:r>
      <w:r w:rsidR="00D831A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está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generando.</w:t>
      </w:r>
    </w:p>
    <w:p w14:paraId="3CB7DE6A" w14:textId="77777777" w:rsidR="007B0663" w:rsidRPr="00697833" w:rsidRDefault="007B0663" w:rsidP="007B0663">
      <w:pPr>
        <w:pStyle w:val="Ttulo2"/>
        <w:rPr>
          <w:rFonts w:ascii="Berlin Sans FB" w:hAnsi="Berlin Sans FB"/>
          <w:color w:val="0000FF"/>
          <w:sz w:val="24"/>
          <w:szCs w:val="24"/>
          <w:lang w:val="es-PE"/>
        </w:rPr>
      </w:pPr>
      <w:r w:rsidRPr="00F5007A">
        <w:rPr>
          <w:rFonts w:ascii="Berlin Sans FB" w:hAnsi="Berlin Sans FB"/>
          <w:sz w:val="24"/>
          <w:szCs w:val="24"/>
          <w:lang w:val="es-PE"/>
        </w:rPr>
        <w:tab/>
      </w:r>
      <w:r w:rsidRPr="00697833">
        <w:rPr>
          <w:rFonts w:ascii="Berlin Sans FB" w:hAnsi="Berlin Sans FB"/>
          <w:color w:val="000000" w:themeColor="text1"/>
          <w:sz w:val="24"/>
          <w:szCs w:val="24"/>
          <w:lang w:val="es-PE"/>
        </w:rPr>
        <w:t xml:space="preserve">CP5 </w:t>
      </w:r>
      <w:r w:rsidR="007012AA">
        <w:rPr>
          <w:rFonts w:ascii="Berlin Sans FB" w:hAnsi="Berlin Sans FB" w:cs="Arial"/>
          <w:sz w:val="24"/>
          <w:szCs w:val="24"/>
          <w:lang w:val="es-MX"/>
        </w:rPr>
        <w:t xml:space="preserve">Historial clínico </w:t>
      </w:r>
      <w:r w:rsidR="007012AA" w:rsidRPr="00864E7E">
        <w:rPr>
          <w:rFonts w:ascii="Berlin Sans FB" w:hAnsi="Berlin Sans FB" w:cs="Arial"/>
          <w:sz w:val="24"/>
          <w:szCs w:val="24"/>
          <w:lang w:val="es-MX"/>
        </w:rPr>
        <w:t>no grabada</w:t>
      </w:r>
    </w:p>
    <w:p w14:paraId="0937F062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ab/>
        <w:t>Descripción</w:t>
      </w:r>
    </w:p>
    <w:p w14:paraId="69B316E7" w14:textId="77777777" w:rsidR="007B0663" w:rsidRPr="00F5007A" w:rsidRDefault="007012AA" w:rsidP="007012AA">
      <w:pPr>
        <w:ind w:left="1429" w:hanging="11"/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En el siguiente caso de prueba se analizará el </w:t>
      </w:r>
      <w:r w:rsidR="00D831A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quinto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escenario “</w:t>
      </w:r>
      <w:r w:rsidR="00D831A4">
        <w:rPr>
          <w:rFonts w:ascii="Berlin Sans FB" w:hAnsi="Berlin Sans FB" w:cs="Arial"/>
          <w:sz w:val="24"/>
          <w:szCs w:val="24"/>
          <w:lang w:val="es-MX"/>
        </w:rPr>
        <w:t xml:space="preserve">Historial clínico </w:t>
      </w:r>
      <w:r w:rsidR="00D831A4" w:rsidRPr="00864E7E">
        <w:rPr>
          <w:rFonts w:ascii="Berlin Sans FB" w:hAnsi="Berlin Sans FB" w:cs="Arial"/>
          <w:sz w:val="24"/>
          <w:szCs w:val="24"/>
          <w:lang w:val="es-MX"/>
        </w:rPr>
        <w:t>no grabada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cual se usará el campo DNI el cuál recibirá un valor numérico de 8 dígitos</w:t>
      </w:r>
      <w:r w:rsidR="00D831A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.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 </w:t>
      </w:r>
      <w:r w:rsidR="00D831A4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El historial clínico 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no será </w:t>
      </w:r>
      <w:proofErr w:type="gramStart"/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grabada</w:t>
      </w:r>
      <w:proofErr w:type="gramEnd"/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 debido a un error de base de datos</w:t>
      </w:r>
      <w:r w:rsidR="007B066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. </w:t>
      </w:r>
    </w:p>
    <w:p w14:paraId="4EFC1443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Condiciones de Ejecución</w:t>
      </w:r>
    </w:p>
    <w:p w14:paraId="4F86B06E" w14:textId="77777777" w:rsidR="007012AA" w:rsidRPr="00F5007A" w:rsidRDefault="007012AA" w:rsidP="007012AA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El usuario accedió al sistema</w:t>
      </w:r>
    </w:p>
    <w:p w14:paraId="300C334D" w14:textId="77777777" w:rsidR="007012AA" w:rsidRDefault="007012AA" w:rsidP="007012AA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 los pacientes han sido cargados</w:t>
      </w:r>
    </w:p>
    <w:p w14:paraId="6CB55B2F" w14:textId="77777777" w:rsidR="00D831A4" w:rsidRPr="00F5007A" w:rsidRDefault="00D831A4" w:rsidP="007012AA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han ingresado las observaciones.</w:t>
      </w:r>
    </w:p>
    <w:p w14:paraId="2A93CE49" w14:textId="77777777" w:rsidR="007012AA" w:rsidRPr="00F5007A" w:rsidRDefault="007012AA" w:rsidP="007012AA">
      <w:pPr>
        <w:pStyle w:val="Prrafodelista"/>
        <w:numPr>
          <w:ilvl w:val="0"/>
          <w:numId w:val="6"/>
        </w:numPr>
        <w:jc w:val="both"/>
        <w:rPr>
          <w:rFonts w:ascii="Berlin Sans FB" w:hAnsi="Berlin Sans FB" w:cs="Arial"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Desactivar la BD</w:t>
      </w:r>
    </w:p>
    <w:p w14:paraId="65F45E00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Procedimiento de Prueba</w:t>
      </w:r>
    </w:p>
    <w:p w14:paraId="7A611E3B" w14:textId="77777777" w:rsidR="00D831A4" w:rsidRPr="00F5007A" w:rsidRDefault="00D831A4" w:rsidP="00D831A4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Introduzca “</w:t>
      </w:r>
      <w:r w:rsidRPr="00F5007A">
        <w:rPr>
          <w:rFonts w:ascii="Berlin Sans FB" w:hAnsi="Berlin Sans FB" w:cs="Arial"/>
          <w:sz w:val="24"/>
          <w:szCs w:val="24"/>
          <w:lang w:val="es-ES" w:eastAsia="es-ES"/>
        </w:rPr>
        <w:t>48046103</w:t>
      </w: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” en el campo DNI</w:t>
      </w:r>
    </w:p>
    <w:p w14:paraId="42CD03A0" w14:textId="77777777" w:rsidR="00D831A4" w:rsidRPr="00F5007A" w:rsidRDefault="00D831A4" w:rsidP="00D831A4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Pulse el botón ”Buscar Paciente”</w:t>
      </w:r>
    </w:p>
    <w:p w14:paraId="53893411" w14:textId="77777777" w:rsidR="00D831A4" w:rsidRPr="00F5007A" w:rsidRDefault="00D831A4" w:rsidP="00D831A4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Aparece la interfaz “Buscar Paciente”</w:t>
      </w:r>
    </w:p>
    <w:p w14:paraId="72579564" w14:textId="77777777" w:rsidR="00D831A4" w:rsidRPr="00F5007A" w:rsidRDefault="00D831A4" w:rsidP="00D831A4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Seleccione la opción “Agregar”</w:t>
      </w:r>
    </w:p>
    <w:p w14:paraId="5A63982A" w14:textId="77777777" w:rsidR="00D831A4" w:rsidRPr="00F5007A" w:rsidRDefault="00D831A4" w:rsidP="00D831A4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Los datos del paciente serán cargados al formulario</w:t>
      </w:r>
    </w:p>
    <w:p w14:paraId="6966D213" w14:textId="77777777" w:rsidR="00D831A4" w:rsidRPr="006C51E5" w:rsidRDefault="00D831A4" w:rsidP="00D831A4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ingresan los datos clínicos</w:t>
      </w:r>
    </w:p>
    <w:p w14:paraId="46D9A7DF" w14:textId="77777777" w:rsidR="00D831A4" w:rsidRPr="00F5007A" w:rsidRDefault="00D831A4" w:rsidP="00D831A4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ingresan las observaciones y contraindicaciones.</w:t>
      </w:r>
    </w:p>
    <w:p w14:paraId="1B51D3FF" w14:textId="77777777" w:rsidR="00D831A4" w:rsidRPr="00F63473" w:rsidRDefault="00D831A4" w:rsidP="00D831A4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Presione en grabar.</w:t>
      </w:r>
    </w:p>
    <w:p w14:paraId="6B2A57ED" w14:textId="77777777" w:rsidR="00D831A4" w:rsidRPr="00F5007A" w:rsidRDefault="00D831A4" w:rsidP="00D831A4">
      <w:pPr>
        <w:numPr>
          <w:ilvl w:val="0"/>
          <w:numId w:val="2"/>
        </w:numPr>
        <w:tabs>
          <w:tab w:val="clear" w:pos="1440"/>
          <w:tab w:val="num" w:pos="2149"/>
        </w:tabs>
        <w:ind w:left="2149"/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  <w:r w:rsidRPr="00F5007A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La interfaz mostrará el mensaje </w:t>
      </w:r>
      <w:r w:rsidRPr="00F63473"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“</w:t>
      </w: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 xml:space="preserve">El </w:t>
      </w:r>
      <w:r>
        <w:rPr>
          <w:rFonts w:ascii="Berlin Sans FB" w:hAnsi="Berlin Sans FB" w:cs="Arial"/>
          <w:sz w:val="24"/>
          <w:szCs w:val="24"/>
          <w:lang w:val="es-MX"/>
        </w:rPr>
        <w:t>Historial Clínico no se ha generado</w:t>
      </w:r>
      <w:r w:rsidRPr="00F63473">
        <w:rPr>
          <w:rFonts w:ascii="Berlin Sans FB" w:hAnsi="Berlin Sans FB" w:cs="Arial"/>
          <w:sz w:val="24"/>
          <w:szCs w:val="24"/>
          <w:lang w:val="es-ES" w:eastAsia="es-ES"/>
        </w:rPr>
        <w:t>”</w:t>
      </w:r>
    </w:p>
    <w:p w14:paraId="07AED2FE" w14:textId="77777777" w:rsidR="007012AA" w:rsidRPr="00F63473" w:rsidRDefault="007012AA" w:rsidP="007012AA">
      <w:pPr>
        <w:rPr>
          <w:rFonts w:ascii="Berlin Sans FB" w:hAnsi="Berlin Sans FB" w:cs="Arial"/>
          <w:i/>
          <w:color w:val="000000" w:themeColor="text1"/>
          <w:sz w:val="24"/>
          <w:szCs w:val="24"/>
          <w:lang w:val="es-PE"/>
        </w:rPr>
      </w:pPr>
    </w:p>
    <w:p w14:paraId="03D163A5" w14:textId="77777777" w:rsidR="007B0663" w:rsidRPr="00F5007A" w:rsidRDefault="007B0663" w:rsidP="007B0663">
      <w:pPr>
        <w:pStyle w:val="Ttulo3"/>
        <w:ind w:left="709"/>
        <w:rPr>
          <w:rFonts w:ascii="Berlin Sans FB" w:hAnsi="Berlin Sans FB" w:cs="Arial"/>
          <w:b/>
          <w:i w:val="0"/>
          <w:sz w:val="24"/>
          <w:szCs w:val="24"/>
          <w:lang w:val="es-PE"/>
        </w:rPr>
      </w:pPr>
      <w:r w:rsidRPr="00F5007A">
        <w:rPr>
          <w:rFonts w:ascii="Berlin Sans FB" w:hAnsi="Berlin Sans FB" w:cs="Arial"/>
          <w:b/>
          <w:i w:val="0"/>
          <w:sz w:val="24"/>
          <w:szCs w:val="24"/>
          <w:lang w:val="es-PE"/>
        </w:rPr>
        <w:t>Criterio(s) de Éxito / Fallo</w:t>
      </w:r>
    </w:p>
    <w:p w14:paraId="20016919" w14:textId="5D6A0120" w:rsidR="007012AA" w:rsidRPr="00697833" w:rsidRDefault="14963A56" w:rsidP="007012AA">
      <w:pPr>
        <w:pStyle w:val="Prrafodelista"/>
        <w:numPr>
          <w:ilvl w:val="0"/>
          <w:numId w:val="12"/>
        </w:numPr>
        <w:jc w:val="both"/>
        <w:rPr>
          <w:rFonts w:ascii="Berlin Sans FB" w:hAnsi="Berlin Sans FB"/>
          <w:b/>
          <w:lang w:val="es-PE"/>
        </w:rPr>
      </w:pPr>
      <w:r w:rsidRPr="14963A56">
        <w:rPr>
          <w:rFonts w:ascii="Berlin Sans FB,Arial" w:eastAsia="Berlin Sans FB,Arial" w:hAnsi="Berlin Sans FB,Arial" w:cs="Berlin Sans FB,Arial"/>
          <w:color w:val="000000" w:themeColor="text1"/>
          <w:sz w:val="24"/>
          <w:szCs w:val="24"/>
          <w:lang w:val="es-PE"/>
        </w:rPr>
        <w:t xml:space="preserve">El historial </w:t>
      </w:r>
      <w:proofErr w:type="spellStart"/>
      <w:r w:rsidRPr="14963A56">
        <w:rPr>
          <w:rFonts w:ascii="Berlin Sans FB,Arial" w:eastAsia="Berlin Sans FB,Arial" w:hAnsi="Berlin Sans FB,Arial" w:cs="Berlin Sans FB,Arial"/>
          <w:color w:val="000000" w:themeColor="text1"/>
          <w:sz w:val="24"/>
          <w:szCs w:val="24"/>
          <w:lang w:val="es-PE"/>
        </w:rPr>
        <w:t>clinico</w:t>
      </w:r>
      <w:proofErr w:type="spellEnd"/>
      <w:r w:rsidRPr="14963A56">
        <w:rPr>
          <w:rFonts w:ascii="Berlin Sans FB,Arial" w:eastAsia="Berlin Sans FB,Arial" w:hAnsi="Berlin Sans FB,Arial" w:cs="Berlin Sans FB,Arial"/>
          <w:color w:val="000000" w:themeColor="text1"/>
          <w:sz w:val="24"/>
          <w:szCs w:val="24"/>
          <w:lang w:val="es-PE"/>
        </w:rPr>
        <w:t xml:space="preserve"> no será grabada en el sistema.</w:t>
      </w:r>
    </w:p>
    <w:p w14:paraId="7C6D4B70" w14:textId="77777777" w:rsidR="007012AA" w:rsidRPr="00697833" w:rsidRDefault="007012AA" w:rsidP="007012AA">
      <w:pPr>
        <w:pStyle w:val="Prrafodelista"/>
        <w:numPr>
          <w:ilvl w:val="0"/>
          <w:numId w:val="12"/>
        </w:numPr>
        <w:jc w:val="both"/>
        <w:rPr>
          <w:rFonts w:ascii="Berlin Sans FB" w:hAnsi="Berlin Sans FB"/>
          <w:b/>
          <w:lang w:val="es-PE"/>
        </w:rPr>
      </w:pPr>
      <w:r>
        <w:rPr>
          <w:rFonts w:ascii="Berlin Sans FB" w:hAnsi="Berlin Sans FB" w:cs="Arial"/>
          <w:color w:val="000000" w:themeColor="text1"/>
          <w:sz w:val="24"/>
          <w:szCs w:val="24"/>
          <w:lang w:val="es-PE"/>
        </w:rPr>
        <w:t>Se mostrará el mensaje</w:t>
      </w:r>
      <w:r w:rsidRPr="00864E7E">
        <w:rPr>
          <w:rFonts w:ascii="Berlin Sans FB" w:hAnsi="Berlin Sans FB" w:cs="Arial"/>
          <w:sz w:val="24"/>
          <w:szCs w:val="24"/>
          <w:lang w:val="es-MX"/>
        </w:rPr>
        <w:t>“</w:t>
      </w:r>
      <w:r w:rsidR="00D831A4">
        <w:rPr>
          <w:rFonts w:ascii="Berlin Sans FB" w:hAnsi="Berlin Sans FB" w:cs="Arial"/>
          <w:sz w:val="24"/>
          <w:szCs w:val="24"/>
          <w:lang w:val="es-MX"/>
        </w:rPr>
        <w:t>El historial clínico no se ha guardado</w:t>
      </w:r>
      <w:r w:rsidRPr="00864E7E">
        <w:rPr>
          <w:rFonts w:ascii="Berlin Sans FB" w:hAnsi="Berlin Sans FB" w:cs="Arial"/>
          <w:sz w:val="24"/>
          <w:szCs w:val="24"/>
          <w:lang w:val="es-MX"/>
        </w:rPr>
        <w:t>”</w:t>
      </w:r>
    </w:p>
    <w:p w14:paraId="3415A28A" w14:textId="77777777" w:rsidR="007B0663" w:rsidRDefault="007B0663" w:rsidP="007B0663">
      <w:pPr>
        <w:pStyle w:val="Ttulo"/>
        <w:rPr>
          <w:rFonts w:ascii="Berlin Sans FB" w:hAnsi="Berlin Sans FB"/>
          <w:lang w:val="es-PE"/>
        </w:rPr>
      </w:pPr>
    </w:p>
    <w:p w14:paraId="409A39C8" w14:textId="77777777" w:rsidR="007012AA" w:rsidRDefault="007012AA" w:rsidP="007012AA">
      <w:pPr>
        <w:rPr>
          <w:lang w:val="es-PE"/>
        </w:rPr>
      </w:pPr>
    </w:p>
    <w:p w14:paraId="30B7D695" w14:textId="77777777" w:rsidR="007012AA" w:rsidRDefault="007012AA" w:rsidP="007012AA">
      <w:pPr>
        <w:rPr>
          <w:lang w:val="es-PE"/>
        </w:rPr>
      </w:pPr>
    </w:p>
    <w:p w14:paraId="6C25961E" w14:textId="77777777" w:rsidR="007012AA" w:rsidRDefault="007012AA" w:rsidP="007012AA">
      <w:pPr>
        <w:rPr>
          <w:lang w:val="es-PE"/>
        </w:rPr>
      </w:pPr>
    </w:p>
    <w:p w14:paraId="3BAA424E" w14:textId="77777777" w:rsidR="007012AA" w:rsidRDefault="007012AA" w:rsidP="007012AA">
      <w:pPr>
        <w:rPr>
          <w:lang w:val="es-PE"/>
        </w:rPr>
      </w:pPr>
    </w:p>
    <w:p w14:paraId="19BF0703" w14:textId="77777777" w:rsidR="007012AA" w:rsidRDefault="007012AA" w:rsidP="007012AA">
      <w:pPr>
        <w:rPr>
          <w:lang w:val="es-PE"/>
        </w:rPr>
      </w:pPr>
    </w:p>
    <w:p w14:paraId="7A189CAE" w14:textId="77777777" w:rsidR="007012AA" w:rsidRDefault="007012AA" w:rsidP="007012AA">
      <w:pPr>
        <w:rPr>
          <w:lang w:val="es-PE"/>
        </w:rPr>
      </w:pPr>
    </w:p>
    <w:p w14:paraId="63B6ACD4" w14:textId="77777777" w:rsidR="00D831A4" w:rsidRDefault="00D831A4" w:rsidP="007012AA">
      <w:pPr>
        <w:rPr>
          <w:lang w:val="es-PE"/>
        </w:rPr>
      </w:pPr>
    </w:p>
    <w:p w14:paraId="468A3FED" w14:textId="77777777" w:rsidR="00D831A4" w:rsidRDefault="00D831A4" w:rsidP="007012AA">
      <w:pPr>
        <w:rPr>
          <w:lang w:val="es-PE"/>
        </w:rPr>
      </w:pPr>
    </w:p>
    <w:p w14:paraId="7EAE7380" w14:textId="77777777" w:rsidR="00D831A4" w:rsidRDefault="00D831A4" w:rsidP="007012AA">
      <w:pPr>
        <w:rPr>
          <w:lang w:val="es-PE"/>
        </w:rPr>
      </w:pPr>
    </w:p>
    <w:p w14:paraId="78380AC0" w14:textId="77777777" w:rsidR="00D831A4" w:rsidRDefault="00D831A4" w:rsidP="007012AA">
      <w:pPr>
        <w:rPr>
          <w:lang w:val="es-PE"/>
        </w:rPr>
      </w:pPr>
    </w:p>
    <w:p w14:paraId="46CFDE38" w14:textId="77777777" w:rsidR="00D831A4" w:rsidRDefault="00D831A4" w:rsidP="007012AA">
      <w:pPr>
        <w:rPr>
          <w:lang w:val="es-PE"/>
        </w:rPr>
      </w:pPr>
    </w:p>
    <w:p w14:paraId="2F356310" w14:textId="77777777" w:rsidR="00D831A4" w:rsidRDefault="00D831A4" w:rsidP="007012AA">
      <w:pPr>
        <w:rPr>
          <w:lang w:val="es-PE"/>
        </w:rPr>
      </w:pPr>
    </w:p>
    <w:p w14:paraId="6D9C41CD" w14:textId="77777777" w:rsidR="007012AA" w:rsidRPr="007012AA" w:rsidRDefault="007012AA" w:rsidP="007012AA">
      <w:pPr>
        <w:rPr>
          <w:lang w:val="es-PE"/>
        </w:rPr>
      </w:pPr>
    </w:p>
    <w:p w14:paraId="56D05B46" w14:textId="77777777" w:rsidR="007B0663" w:rsidRDefault="007B0663" w:rsidP="007B0663">
      <w:pPr>
        <w:pStyle w:val="Ttulo"/>
        <w:rPr>
          <w:rFonts w:ascii="Berlin Sans FB" w:hAnsi="Berlin Sans FB"/>
          <w:lang w:val="es-PE"/>
        </w:rPr>
      </w:pPr>
      <w:r w:rsidRPr="00F5007A">
        <w:rPr>
          <w:rFonts w:ascii="Berlin Sans FB" w:hAnsi="Berlin Sans FB"/>
          <w:lang w:val="es-PE"/>
        </w:rPr>
        <w:lastRenderedPageBreak/>
        <w:t>Historia de las Revisiones</w:t>
      </w:r>
    </w:p>
    <w:p w14:paraId="78B5F55C" w14:textId="77777777" w:rsidR="007B0663" w:rsidRPr="00A8360C" w:rsidRDefault="007B0663" w:rsidP="007B0663">
      <w:pPr>
        <w:rPr>
          <w:lang w:val="es-PE"/>
        </w:rPr>
      </w:pP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B0663" w:rsidRPr="00555C54" w14:paraId="79BF3F05" w14:textId="77777777" w:rsidTr="00D600D9">
        <w:tc>
          <w:tcPr>
            <w:tcW w:w="2304" w:type="dxa"/>
          </w:tcPr>
          <w:p w14:paraId="7C3400B3" w14:textId="77777777" w:rsidR="007B0663" w:rsidRPr="00555C54" w:rsidRDefault="007B0663" w:rsidP="00D600D9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Fecha</w:t>
            </w:r>
          </w:p>
        </w:tc>
        <w:tc>
          <w:tcPr>
            <w:tcW w:w="1152" w:type="dxa"/>
          </w:tcPr>
          <w:p w14:paraId="54F75F32" w14:textId="77777777" w:rsidR="007B0663" w:rsidRPr="00555C54" w:rsidRDefault="007B0663" w:rsidP="00D600D9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Versión</w:t>
            </w:r>
          </w:p>
        </w:tc>
        <w:tc>
          <w:tcPr>
            <w:tcW w:w="3744" w:type="dxa"/>
          </w:tcPr>
          <w:p w14:paraId="7062BFE0" w14:textId="77777777" w:rsidR="007B0663" w:rsidRPr="00555C54" w:rsidRDefault="007B0663" w:rsidP="00D600D9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Descripción</w:t>
            </w:r>
          </w:p>
        </w:tc>
        <w:tc>
          <w:tcPr>
            <w:tcW w:w="2304" w:type="dxa"/>
          </w:tcPr>
          <w:p w14:paraId="2B5B181E" w14:textId="77777777" w:rsidR="007B0663" w:rsidRPr="00555C54" w:rsidRDefault="007B0663" w:rsidP="00D600D9">
            <w:pPr>
              <w:pStyle w:val="Tabletext"/>
              <w:jc w:val="center"/>
              <w:rPr>
                <w:rFonts w:ascii="Berlin Sans FB" w:hAnsi="Berlin Sans FB"/>
                <w:b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b/>
                <w:sz w:val="24"/>
                <w:szCs w:val="24"/>
                <w:lang w:val="es-PE"/>
              </w:rPr>
              <w:t>Autor</w:t>
            </w:r>
          </w:p>
        </w:tc>
      </w:tr>
      <w:tr w:rsidR="007B0663" w:rsidRPr="00555C54" w14:paraId="778FAC8E" w14:textId="77777777" w:rsidTr="00D600D9">
        <w:tc>
          <w:tcPr>
            <w:tcW w:w="2304" w:type="dxa"/>
          </w:tcPr>
          <w:p w14:paraId="2A56B29F" w14:textId="77777777" w:rsidR="007B0663" w:rsidRPr="00555C54" w:rsidRDefault="007B0663" w:rsidP="00D600D9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sz w:val="24"/>
                <w:szCs w:val="24"/>
                <w:lang w:val="es-PE"/>
              </w:rPr>
              <w:t>18/10/2014</w:t>
            </w:r>
          </w:p>
        </w:tc>
        <w:tc>
          <w:tcPr>
            <w:tcW w:w="1152" w:type="dxa"/>
          </w:tcPr>
          <w:p w14:paraId="2BB858DF" w14:textId="77777777" w:rsidR="007B0663" w:rsidRPr="00555C54" w:rsidRDefault="007B0663" w:rsidP="00D600D9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sz w:val="24"/>
                <w:szCs w:val="24"/>
                <w:lang w:val="es-PE"/>
              </w:rPr>
              <w:t>1.0</w:t>
            </w:r>
          </w:p>
        </w:tc>
        <w:tc>
          <w:tcPr>
            <w:tcW w:w="3744" w:type="dxa"/>
          </w:tcPr>
          <w:p w14:paraId="1EB4BFDD" w14:textId="77777777" w:rsidR="007B0663" w:rsidRPr="00555C54" w:rsidRDefault="007B0663" w:rsidP="00B351C0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sz w:val="24"/>
                <w:szCs w:val="24"/>
                <w:lang w:val="es-PE"/>
              </w:rPr>
              <w:t xml:space="preserve">Primera versión de los casos de prueba para el caso de uso “Generar </w:t>
            </w:r>
            <w:r w:rsidR="00B351C0">
              <w:rPr>
                <w:rFonts w:ascii="Berlin Sans FB" w:hAnsi="Berlin Sans FB"/>
                <w:sz w:val="24"/>
                <w:szCs w:val="24"/>
                <w:lang w:val="es-PE"/>
              </w:rPr>
              <w:t xml:space="preserve">Historial </w:t>
            </w:r>
            <w:proofErr w:type="spellStart"/>
            <w:r w:rsidR="00B351C0">
              <w:rPr>
                <w:rFonts w:ascii="Berlin Sans FB" w:hAnsi="Berlin Sans FB"/>
                <w:sz w:val="24"/>
                <w:szCs w:val="24"/>
                <w:lang w:val="es-PE"/>
              </w:rPr>
              <w:t>Clinico</w:t>
            </w:r>
            <w:proofErr w:type="spellEnd"/>
            <w:r w:rsidRPr="00555C54">
              <w:rPr>
                <w:rFonts w:ascii="Berlin Sans FB" w:hAnsi="Berlin Sans FB"/>
                <w:sz w:val="24"/>
                <w:szCs w:val="24"/>
                <w:lang w:val="es-PE"/>
              </w:rPr>
              <w:t>”</w:t>
            </w:r>
          </w:p>
        </w:tc>
        <w:tc>
          <w:tcPr>
            <w:tcW w:w="2304" w:type="dxa"/>
          </w:tcPr>
          <w:p w14:paraId="1FD6E3BD" w14:textId="77777777" w:rsidR="007B0663" w:rsidRDefault="007B0663" w:rsidP="00D600D9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  <w:lang w:val="es-PE"/>
              </w:rPr>
              <w:t>CBolije</w:t>
            </w:r>
            <w:proofErr w:type="spellEnd"/>
          </w:p>
          <w:p w14:paraId="2B1B70A2" w14:textId="77777777" w:rsidR="007B0663" w:rsidRPr="00555C54" w:rsidRDefault="007B0663" w:rsidP="00D600D9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 w:rsidRPr="00555C54">
              <w:rPr>
                <w:rFonts w:ascii="Berlin Sans FB" w:hAnsi="Berlin Sans FB"/>
                <w:sz w:val="24"/>
                <w:szCs w:val="24"/>
                <w:lang w:val="es-PE"/>
              </w:rPr>
              <w:t>Dochoa</w:t>
            </w:r>
          </w:p>
        </w:tc>
      </w:tr>
      <w:tr w:rsidR="007B0663" w:rsidRPr="00E61869" w14:paraId="044525E5" w14:textId="77777777" w:rsidTr="00D600D9">
        <w:tc>
          <w:tcPr>
            <w:tcW w:w="2304" w:type="dxa"/>
          </w:tcPr>
          <w:p w14:paraId="6E4BB271" w14:textId="77777777" w:rsidR="007B0663" w:rsidRPr="00555C54" w:rsidRDefault="007B0663" w:rsidP="00D600D9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23/10/2014</w:t>
            </w:r>
          </w:p>
        </w:tc>
        <w:tc>
          <w:tcPr>
            <w:tcW w:w="1152" w:type="dxa"/>
          </w:tcPr>
          <w:p w14:paraId="463E7769" w14:textId="77777777" w:rsidR="007B0663" w:rsidRPr="00555C54" w:rsidRDefault="007B0663" w:rsidP="00D600D9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1.1</w:t>
            </w:r>
          </w:p>
        </w:tc>
        <w:tc>
          <w:tcPr>
            <w:tcW w:w="3744" w:type="dxa"/>
          </w:tcPr>
          <w:p w14:paraId="6E1BA7AB" w14:textId="77777777" w:rsidR="007B0663" w:rsidRPr="00555C54" w:rsidRDefault="007B0663" w:rsidP="00D600D9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Revisión y modificación de ítems</w:t>
            </w:r>
          </w:p>
        </w:tc>
        <w:tc>
          <w:tcPr>
            <w:tcW w:w="2304" w:type="dxa"/>
          </w:tcPr>
          <w:p w14:paraId="221C6F76" w14:textId="77777777" w:rsidR="007B0663" w:rsidRDefault="007B0663" w:rsidP="00D600D9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proofErr w:type="spellStart"/>
            <w:r>
              <w:rPr>
                <w:rFonts w:ascii="Berlin Sans FB" w:hAnsi="Berlin Sans FB"/>
                <w:sz w:val="24"/>
                <w:szCs w:val="24"/>
                <w:lang w:val="es-PE"/>
              </w:rPr>
              <w:t>CBolije</w:t>
            </w:r>
            <w:proofErr w:type="spellEnd"/>
          </w:p>
          <w:p w14:paraId="07531F4E" w14:textId="77777777" w:rsidR="007B0663" w:rsidRPr="00555C54" w:rsidRDefault="007B0663" w:rsidP="00D600D9">
            <w:pPr>
              <w:pStyle w:val="Tabletext"/>
              <w:rPr>
                <w:rFonts w:ascii="Berlin Sans FB" w:hAnsi="Berlin Sans FB"/>
                <w:sz w:val="24"/>
                <w:szCs w:val="24"/>
                <w:lang w:val="es-PE"/>
              </w:rPr>
            </w:pPr>
            <w:r>
              <w:rPr>
                <w:rFonts w:ascii="Berlin Sans FB" w:hAnsi="Berlin Sans FB"/>
                <w:sz w:val="24"/>
                <w:szCs w:val="24"/>
                <w:lang w:val="es-PE"/>
              </w:rPr>
              <w:t>Dochoa</w:t>
            </w:r>
          </w:p>
        </w:tc>
      </w:tr>
    </w:tbl>
    <w:p w14:paraId="55224DD7" w14:textId="77777777" w:rsidR="00AA1428" w:rsidRPr="00F5007A" w:rsidRDefault="00AA1428" w:rsidP="00001245">
      <w:pPr>
        <w:rPr>
          <w:rFonts w:ascii="Berlin Sans FB" w:hAnsi="Berlin Sans FB"/>
          <w:lang w:val="es-PE"/>
        </w:rPr>
      </w:pPr>
    </w:p>
    <w:sectPr w:rsidR="00AA1428" w:rsidRPr="00F5007A" w:rsidSect="003A0E62">
      <w:pgSz w:w="11907" w:h="16840" w:code="9"/>
      <w:pgMar w:top="1418" w:right="1418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6D498C" w14:textId="77777777" w:rsidR="001B6975" w:rsidRDefault="001B6975">
      <w:r>
        <w:separator/>
      </w:r>
    </w:p>
  </w:endnote>
  <w:endnote w:type="continuationSeparator" w:id="0">
    <w:p w14:paraId="7E20BCC1" w14:textId="77777777" w:rsidR="001B6975" w:rsidRDefault="001B6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erlin Sans FB,Arial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89257A" w14:textId="77777777" w:rsidR="008F706E" w:rsidRDefault="008F706E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F479DF" w14:paraId="3F7CBEEA" w14:textId="77777777">
      <w:tc>
        <w:tcPr>
          <w:tcW w:w="3369" w:type="dxa"/>
          <w:tcBorders>
            <w:top w:val="nil"/>
            <w:left w:val="nil"/>
            <w:bottom w:val="nil"/>
            <w:right w:val="nil"/>
          </w:tcBorders>
        </w:tcPr>
        <w:p w14:paraId="6EEAD016" w14:textId="77777777" w:rsidR="00F479DF" w:rsidRPr="006F73FF" w:rsidRDefault="00F479DF">
          <w:pPr>
            <w:ind w:right="360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879F3F6" w14:textId="77777777" w:rsidR="00F479DF" w:rsidRPr="006F73FF" w:rsidRDefault="00F479DF" w:rsidP="006F73FF">
          <w:pPr>
            <w:jc w:val="center"/>
            <w:rPr>
              <w:rFonts w:ascii="Arial" w:hAnsi="Arial" w:cs="Arial"/>
            </w:rPr>
          </w:pPr>
        </w:p>
      </w:tc>
      <w:tc>
        <w:tcPr>
          <w:tcW w:w="2999" w:type="dxa"/>
          <w:tcBorders>
            <w:top w:val="nil"/>
            <w:left w:val="nil"/>
            <w:bottom w:val="nil"/>
            <w:right w:val="nil"/>
          </w:tcBorders>
        </w:tcPr>
        <w:p w14:paraId="2DB77E27" w14:textId="77777777" w:rsidR="00F479DF" w:rsidRPr="00001245" w:rsidRDefault="00F479DF">
          <w:pPr>
            <w:jc w:val="right"/>
            <w:rPr>
              <w:rFonts w:ascii="Berlin Sans FB" w:hAnsi="Berlin Sans FB" w:cs="Arial"/>
            </w:rPr>
          </w:pPr>
          <w:proofErr w:type="spellStart"/>
          <w:r w:rsidRPr="00001245">
            <w:rPr>
              <w:rFonts w:ascii="Berlin Sans FB" w:hAnsi="Berlin Sans FB" w:cs="Arial"/>
            </w:rPr>
            <w:t>Página</w:t>
          </w:r>
          <w:proofErr w:type="spellEnd"/>
          <w:r w:rsidRPr="00001245">
            <w:rPr>
              <w:rFonts w:ascii="Berlin Sans FB" w:hAnsi="Berlin Sans FB" w:cs="Arial"/>
            </w:rPr>
            <w:t xml:space="preserve"> </w:t>
          </w:r>
          <w:r w:rsidRPr="00001245">
            <w:rPr>
              <w:rStyle w:val="Nmerodepgina"/>
              <w:rFonts w:ascii="Berlin Sans FB" w:hAnsi="Berlin Sans FB" w:cs="Arial"/>
            </w:rPr>
            <w:fldChar w:fldCharType="begin"/>
          </w:r>
          <w:r w:rsidRPr="00001245">
            <w:rPr>
              <w:rStyle w:val="Nmerodepgina"/>
              <w:rFonts w:ascii="Berlin Sans FB" w:hAnsi="Berlin Sans FB" w:cs="Arial"/>
            </w:rPr>
            <w:instrText xml:space="preserve"> PAGE </w:instrText>
          </w:r>
          <w:r w:rsidRPr="00001245">
            <w:rPr>
              <w:rStyle w:val="Nmerodepgina"/>
              <w:rFonts w:ascii="Berlin Sans FB" w:hAnsi="Berlin Sans FB" w:cs="Arial"/>
            </w:rPr>
            <w:fldChar w:fldCharType="separate"/>
          </w:r>
          <w:r w:rsidR="008F706E">
            <w:rPr>
              <w:rStyle w:val="Nmerodepgina"/>
              <w:rFonts w:ascii="Berlin Sans FB" w:hAnsi="Berlin Sans FB" w:cs="Arial"/>
              <w:noProof/>
            </w:rPr>
            <w:t>2</w:t>
          </w:r>
          <w:r w:rsidRPr="00001245">
            <w:rPr>
              <w:rStyle w:val="Nmerodepgina"/>
              <w:rFonts w:ascii="Berlin Sans FB" w:hAnsi="Berlin Sans FB" w:cs="Arial"/>
            </w:rPr>
            <w:fldChar w:fldCharType="end"/>
          </w:r>
          <w:r w:rsidRPr="00001245">
            <w:rPr>
              <w:rStyle w:val="Nmerodepgina"/>
              <w:rFonts w:ascii="Berlin Sans FB" w:hAnsi="Berlin Sans FB" w:cs="Arial"/>
            </w:rPr>
            <w:t xml:space="preserve"> de </w:t>
          </w:r>
          <w:r w:rsidRPr="00001245">
            <w:rPr>
              <w:rStyle w:val="Nmerodepgina"/>
              <w:rFonts w:ascii="Berlin Sans FB" w:hAnsi="Berlin Sans FB" w:cs="Arial"/>
            </w:rPr>
            <w:fldChar w:fldCharType="begin"/>
          </w:r>
          <w:r w:rsidRPr="00001245">
            <w:rPr>
              <w:rStyle w:val="Nmerodepgina"/>
              <w:rFonts w:ascii="Berlin Sans FB" w:hAnsi="Berlin Sans FB" w:cs="Arial"/>
            </w:rPr>
            <w:instrText xml:space="preserve"> NUMPAGES  \* MERGEFORMAT </w:instrText>
          </w:r>
          <w:r w:rsidRPr="00001245">
            <w:rPr>
              <w:rStyle w:val="Nmerodepgina"/>
              <w:rFonts w:ascii="Berlin Sans FB" w:hAnsi="Berlin Sans FB" w:cs="Arial"/>
            </w:rPr>
            <w:fldChar w:fldCharType="separate"/>
          </w:r>
          <w:r w:rsidR="008F706E">
            <w:rPr>
              <w:rStyle w:val="Nmerodepgina"/>
              <w:rFonts w:ascii="Berlin Sans FB" w:hAnsi="Berlin Sans FB" w:cs="Arial"/>
              <w:noProof/>
            </w:rPr>
            <w:t>11</w:t>
          </w:r>
          <w:r w:rsidRPr="00001245">
            <w:rPr>
              <w:rStyle w:val="Nmerodepgina"/>
              <w:rFonts w:ascii="Berlin Sans FB" w:hAnsi="Berlin Sans FB" w:cs="Arial"/>
            </w:rPr>
            <w:fldChar w:fldCharType="end"/>
          </w:r>
        </w:p>
      </w:tc>
    </w:tr>
  </w:tbl>
  <w:p w14:paraId="5A71B7AE" w14:textId="77777777" w:rsidR="00F479DF" w:rsidRDefault="00F479D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EC36E3" w14:textId="77777777" w:rsidR="008F706E" w:rsidRDefault="008F706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83F592" w14:textId="77777777" w:rsidR="001B6975" w:rsidRDefault="001B6975">
      <w:r>
        <w:separator/>
      </w:r>
    </w:p>
  </w:footnote>
  <w:footnote w:type="continuationSeparator" w:id="0">
    <w:p w14:paraId="76965972" w14:textId="77777777" w:rsidR="001B6975" w:rsidRDefault="001B69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6C09F" w14:textId="77777777" w:rsidR="008F706E" w:rsidRDefault="008F706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912"/>
      <w:gridCol w:w="2268"/>
    </w:tblGrid>
    <w:tr w:rsidR="00F479DF" w:rsidRPr="00F5007A" w14:paraId="02010B06" w14:textId="77777777" w:rsidTr="00F5007A">
      <w:tc>
        <w:tcPr>
          <w:tcW w:w="6912" w:type="dxa"/>
        </w:tcPr>
        <w:p w14:paraId="3FE78E46" w14:textId="609557E2" w:rsidR="00F479DF" w:rsidRPr="00F5007A" w:rsidRDefault="008F706E" w:rsidP="00AD7D53">
          <w:pPr>
            <w:rPr>
              <w:rFonts w:ascii="Berlin Sans FB" w:hAnsi="Berlin Sans FB"/>
              <w:lang w:val="es-MX"/>
            </w:rPr>
          </w:pPr>
          <w:r>
            <w:rPr>
              <w:rFonts w:ascii="Berlin Sans FB" w:hAnsi="Berlin Sans FB"/>
              <w:lang w:val="es-MX"/>
            </w:rPr>
            <w:t>Sistema de Atención Odontológica</w:t>
          </w:r>
          <w:bookmarkStart w:id="4" w:name="_GoBack"/>
          <w:bookmarkEnd w:id="4"/>
        </w:p>
      </w:tc>
      <w:tc>
        <w:tcPr>
          <w:tcW w:w="2268" w:type="dxa"/>
        </w:tcPr>
        <w:p w14:paraId="291D66F2" w14:textId="12B86234" w:rsidR="00F479DF" w:rsidRPr="00F5007A" w:rsidRDefault="00F40C1C" w:rsidP="00F5007A">
          <w:pPr>
            <w:tabs>
              <w:tab w:val="left" w:pos="1135"/>
            </w:tabs>
            <w:spacing w:before="40"/>
            <w:ind w:right="68"/>
            <w:jc w:val="right"/>
            <w:rPr>
              <w:rFonts w:ascii="Berlin Sans FB" w:hAnsi="Berlin Sans FB"/>
              <w:lang w:val="es-MX"/>
            </w:rPr>
          </w:pPr>
          <w:r>
            <w:rPr>
              <w:rFonts w:ascii="Berlin Sans FB" w:hAnsi="Berlin Sans FB"/>
              <w:lang w:val="es-MX"/>
            </w:rPr>
            <w:t xml:space="preserve">  Versión:           1.0</w:t>
          </w:r>
        </w:p>
      </w:tc>
    </w:tr>
    <w:tr w:rsidR="00F479DF" w:rsidRPr="00F5007A" w14:paraId="43B8CE40" w14:textId="77777777" w:rsidTr="00F5007A">
      <w:tc>
        <w:tcPr>
          <w:tcW w:w="6912" w:type="dxa"/>
        </w:tcPr>
        <w:p w14:paraId="6638227F" w14:textId="1AEB1C15" w:rsidR="00F479DF" w:rsidRPr="00F5007A" w:rsidRDefault="00F479DF" w:rsidP="00F40C1C">
          <w:pPr>
            <w:rPr>
              <w:rFonts w:ascii="Berlin Sans FB" w:hAnsi="Berlin Sans FB"/>
              <w:lang w:val="es-MX"/>
            </w:rPr>
          </w:pPr>
          <w:r w:rsidRPr="00F5007A">
            <w:rPr>
              <w:rFonts w:ascii="Berlin Sans FB" w:hAnsi="Berlin Sans FB"/>
              <w:lang w:val="es-MX"/>
            </w:rPr>
            <w:t xml:space="preserve">ECP02 </w:t>
          </w:r>
          <w:r w:rsidRPr="00F5007A">
            <w:rPr>
              <w:rFonts w:ascii="Berlin Sans FB" w:hAnsi="Berlin Sans FB"/>
              <w:lang w:val="es-MX"/>
            </w:rPr>
            <w:fldChar w:fldCharType="begin"/>
          </w:r>
          <w:r w:rsidRPr="00F5007A">
            <w:rPr>
              <w:rFonts w:ascii="Berlin Sans FB" w:hAnsi="Berlin Sans FB"/>
              <w:lang w:val="es-MX"/>
            </w:rPr>
            <w:instrText xml:space="preserve"> TITLE   \* MERGEFORMAT </w:instrText>
          </w:r>
          <w:r w:rsidRPr="00F5007A">
            <w:rPr>
              <w:rFonts w:ascii="Berlin Sans FB" w:hAnsi="Berlin Sans FB"/>
              <w:lang w:val="es-MX"/>
            </w:rPr>
            <w:fldChar w:fldCharType="separate"/>
          </w:r>
          <w:r w:rsidRPr="00F5007A">
            <w:rPr>
              <w:rFonts w:ascii="Berlin Sans FB" w:hAnsi="Berlin Sans FB"/>
              <w:lang w:val="es-MX"/>
            </w:rPr>
            <w:t>Especificación del Diseño del caso de Prueba</w:t>
          </w:r>
          <w:r w:rsidRPr="00F5007A">
            <w:rPr>
              <w:rFonts w:ascii="Berlin Sans FB" w:hAnsi="Berlin Sans FB"/>
              <w:lang w:val="es-MX"/>
            </w:rPr>
            <w:fldChar w:fldCharType="end"/>
          </w:r>
          <w:r w:rsidRPr="00F5007A">
            <w:rPr>
              <w:rFonts w:ascii="Berlin Sans FB" w:hAnsi="Berlin Sans FB"/>
              <w:lang w:val="es-MX"/>
            </w:rPr>
            <w:t xml:space="preserve"> Generar </w:t>
          </w:r>
          <w:r w:rsidR="00F40C1C">
            <w:rPr>
              <w:rFonts w:ascii="Berlin Sans FB" w:hAnsi="Berlin Sans FB"/>
              <w:lang w:val="es-MX"/>
            </w:rPr>
            <w:t>Historial Clínico</w:t>
          </w:r>
        </w:p>
      </w:tc>
      <w:tc>
        <w:tcPr>
          <w:tcW w:w="2268" w:type="dxa"/>
        </w:tcPr>
        <w:p w14:paraId="50672F8E" w14:textId="77777777" w:rsidR="00F479DF" w:rsidRPr="00F5007A" w:rsidRDefault="00F479DF" w:rsidP="00F5007A">
          <w:pPr>
            <w:jc w:val="right"/>
            <w:rPr>
              <w:rFonts w:ascii="Berlin Sans FB" w:hAnsi="Berlin Sans FB"/>
              <w:lang w:val="es-MX"/>
            </w:rPr>
          </w:pPr>
          <w:r>
            <w:rPr>
              <w:rFonts w:ascii="Berlin Sans FB" w:hAnsi="Berlin Sans FB"/>
              <w:lang w:val="es-MX"/>
            </w:rPr>
            <w:t xml:space="preserve">  Fecha:  23</w:t>
          </w:r>
          <w:r w:rsidRPr="00F5007A">
            <w:rPr>
              <w:rFonts w:ascii="Berlin Sans FB" w:hAnsi="Berlin Sans FB"/>
              <w:lang w:val="es-MX"/>
            </w:rPr>
            <w:t>/10/2014</w:t>
          </w:r>
        </w:p>
      </w:tc>
    </w:tr>
  </w:tbl>
  <w:p w14:paraId="732D08B0" w14:textId="77777777" w:rsidR="00F479DF" w:rsidRDefault="00F479D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DBF4BC" w14:textId="77777777" w:rsidR="008F706E" w:rsidRDefault="008F706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91CB4CC"/>
    <w:lvl w:ilvl="0">
      <w:start w:val="1"/>
      <w:numFmt w:val="decimal"/>
      <w:pStyle w:val="Ttulo1"/>
      <w:lvlText w:val="%1."/>
      <w:legacy w:legacy="1" w:legacySpace="144" w:legacyIndent="0"/>
      <w:lvlJc w:val="left"/>
      <w:rPr>
        <w:b/>
        <w:i w:val="0"/>
        <w:color w:val="auto"/>
      </w:rPr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color w:val="auto"/>
      </w:rPr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A131BF1"/>
    <w:multiLevelType w:val="hybridMultilevel"/>
    <w:tmpl w:val="66288BF6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">
    <w:nsid w:val="1A9614CC"/>
    <w:multiLevelType w:val="hybridMultilevel"/>
    <w:tmpl w:val="922AEC48"/>
    <w:lvl w:ilvl="0" w:tplc="0BD66A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1CE81B99"/>
    <w:multiLevelType w:val="hybridMultilevel"/>
    <w:tmpl w:val="F4889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56539A"/>
    <w:multiLevelType w:val="hybridMultilevel"/>
    <w:tmpl w:val="0986CD44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5">
    <w:nsid w:val="494E7122"/>
    <w:multiLevelType w:val="hybridMultilevel"/>
    <w:tmpl w:val="4DECB3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982F00"/>
    <w:multiLevelType w:val="hybridMultilevel"/>
    <w:tmpl w:val="960A67C6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7">
    <w:nsid w:val="5F8C4E44"/>
    <w:multiLevelType w:val="hybridMultilevel"/>
    <w:tmpl w:val="A25E8E7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6B8A6CBF"/>
    <w:multiLevelType w:val="hybridMultilevel"/>
    <w:tmpl w:val="56C8C7C0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>
    <w:nsid w:val="6E922E1F"/>
    <w:multiLevelType w:val="multilevel"/>
    <w:tmpl w:val="504CD1FA"/>
    <w:lvl w:ilvl="0">
      <w:start w:val="1"/>
      <w:numFmt w:val="bullet"/>
      <w:lvlText w:val=""/>
      <w:lvlJc w:val="left"/>
      <w:rPr>
        <w:rFonts w:ascii="Symbol" w:hAnsi="Symbol" w:hint="default"/>
        <w:b/>
        <w:i w:val="0"/>
        <w:color w:val="auto"/>
      </w:rPr>
    </w:lvl>
    <w:lvl w:ilvl="1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0">
    <w:nsid w:val="78FD54AF"/>
    <w:multiLevelType w:val="hybridMultilevel"/>
    <w:tmpl w:val="F52419CA"/>
    <w:lvl w:ilvl="0" w:tplc="040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1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9"/>
  </w:num>
  <w:num w:numId="5">
    <w:abstractNumId w:val="5"/>
  </w:num>
  <w:num w:numId="6">
    <w:abstractNumId w:val="8"/>
  </w:num>
  <w:num w:numId="7">
    <w:abstractNumId w:val="10"/>
  </w:num>
  <w:num w:numId="8">
    <w:abstractNumId w:val="3"/>
  </w:num>
  <w:num w:numId="9">
    <w:abstractNumId w:val="7"/>
  </w:num>
  <w:num w:numId="10">
    <w:abstractNumId w:val="1"/>
  </w:num>
  <w:num w:numId="11">
    <w:abstractNumId w:val="4"/>
  </w:num>
  <w:num w:numId="12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FCF"/>
    <w:rsid w:val="00001245"/>
    <w:rsid w:val="000156BD"/>
    <w:rsid w:val="0004002D"/>
    <w:rsid w:val="00056182"/>
    <w:rsid w:val="000602E7"/>
    <w:rsid w:val="00075226"/>
    <w:rsid w:val="0008410E"/>
    <w:rsid w:val="00086C49"/>
    <w:rsid w:val="000955FB"/>
    <w:rsid w:val="00097ACE"/>
    <w:rsid w:val="000A3834"/>
    <w:rsid w:val="000D4CE6"/>
    <w:rsid w:val="000D56CE"/>
    <w:rsid w:val="000D5F96"/>
    <w:rsid w:val="000E2ABF"/>
    <w:rsid w:val="000E63FE"/>
    <w:rsid w:val="001007F2"/>
    <w:rsid w:val="001536AF"/>
    <w:rsid w:val="00171086"/>
    <w:rsid w:val="00180F29"/>
    <w:rsid w:val="00182E37"/>
    <w:rsid w:val="001B6975"/>
    <w:rsid w:val="001C4FF8"/>
    <w:rsid w:val="001D03BB"/>
    <w:rsid w:val="001E6823"/>
    <w:rsid w:val="00203D4B"/>
    <w:rsid w:val="002066DB"/>
    <w:rsid w:val="00222E97"/>
    <w:rsid w:val="00231EED"/>
    <w:rsid w:val="00243B9F"/>
    <w:rsid w:val="00245A5C"/>
    <w:rsid w:val="00254C21"/>
    <w:rsid w:val="00261E2A"/>
    <w:rsid w:val="002741AC"/>
    <w:rsid w:val="00281206"/>
    <w:rsid w:val="00291AF3"/>
    <w:rsid w:val="002921F9"/>
    <w:rsid w:val="00292A7B"/>
    <w:rsid w:val="002938B7"/>
    <w:rsid w:val="00293B5E"/>
    <w:rsid w:val="002A7748"/>
    <w:rsid w:val="002C3014"/>
    <w:rsid w:val="002D0EF8"/>
    <w:rsid w:val="002E162B"/>
    <w:rsid w:val="002E418D"/>
    <w:rsid w:val="00310337"/>
    <w:rsid w:val="003236BC"/>
    <w:rsid w:val="0032635D"/>
    <w:rsid w:val="00334131"/>
    <w:rsid w:val="00335C46"/>
    <w:rsid w:val="00336919"/>
    <w:rsid w:val="003926C8"/>
    <w:rsid w:val="003A0E62"/>
    <w:rsid w:val="003D0459"/>
    <w:rsid w:val="003D3045"/>
    <w:rsid w:val="003D7AF6"/>
    <w:rsid w:val="003F55A9"/>
    <w:rsid w:val="0041715E"/>
    <w:rsid w:val="004226B2"/>
    <w:rsid w:val="00426D50"/>
    <w:rsid w:val="0042707C"/>
    <w:rsid w:val="00430D2F"/>
    <w:rsid w:val="00432B71"/>
    <w:rsid w:val="00436577"/>
    <w:rsid w:val="00450563"/>
    <w:rsid w:val="00455017"/>
    <w:rsid w:val="00465AB6"/>
    <w:rsid w:val="0046754C"/>
    <w:rsid w:val="004830D2"/>
    <w:rsid w:val="004A6A11"/>
    <w:rsid w:val="004B0453"/>
    <w:rsid w:val="004B5AA1"/>
    <w:rsid w:val="004B649D"/>
    <w:rsid w:val="004C3916"/>
    <w:rsid w:val="004C658B"/>
    <w:rsid w:val="004D0973"/>
    <w:rsid w:val="004D1351"/>
    <w:rsid w:val="004E004E"/>
    <w:rsid w:val="004E2FB5"/>
    <w:rsid w:val="004F2DB0"/>
    <w:rsid w:val="004F49AD"/>
    <w:rsid w:val="005104AB"/>
    <w:rsid w:val="00513AE9"/>
    <w:rsid w:val="00530213"/>
    <w:rsid w:val="0054460F"/>
    <w:rsid w:val="00552D2C"/>
    <w:rsid w:val="00555C54"/>
    <w:rsid w:val="00583DEB"/>
    <w:rsid w:val="00595708"/>
    <w:rsid w:val="005B69BF"/>
    <w:rsid w:val="005B74F9"/>
    <w:rsid w:val="005E203B"/>
    <w:rsid w:val="005E2F5E"/>
    <w:rsid w:val="005F1F42"/>
    <w:rsid w:val="005F505F"/>
    <w:rsid w:val="005F770A"/>
    <w:rsid w:val="00617DD9"/>
    <w:rsid w:val="00624E40"/>
    <w:rsid w:val="0063156B"/>
    <w:rsid w:val="00632D3A"/>
    <w:rsid w:val="006439E2"/>
    <w:rsid w:val="00647200"/>
    <w:rsid w:val="00651DB6"/>
    <w:rsid w:val="00656B73"/>
    <w:rsid w:val="0066684D"/>
    <w:rsid w:val="006672AA"/>
    <w:rsid w:val="00680CA0"/>
    <w:rsid w:val="00683EA6"/>
    <w:rsid w:val="006905AB"/>
    <w:rsid w:val="00697833"/>
    <w:rsid w:val="006B603A"/>
    <w:rsid w:val="006B649D"/>
    <w:rsid w:val="006C1745"/>
    <w:rsid w:val="006C4212"/>
    <w:rsid w:val="006C51E5"/>
    <w:rsid w:val="006E2DF3"/>
    <w:rsid w:val="006F37B9"/>
    <w:rsid w:val="006F73FF"/>
    <w:rsid w:val="007012AA"/>
    <w:rsid w:val="00710390"/>
    <w:rsid w:val="00713915"/>
    <w:rsid w:val="007220D7"/>
    <w:rsid w:val="00736184"/>
    <w:rsid w:val="007417A5"/>
    <w:rsid w:val="007421CE"/>
    <w:rsid w:val="0075643B"/>
    <w:rsid w:val="0076368E"/>
    <w:rsid w:val="007747A2"/>
    <w:rsid w:val="00785206"/>
    <w:rsid w:val="00796755"/>
    <w:rsid w:val="007A1277"/>
    <w:rsid w:val="007B0663"/>
    <w:rsid w:val="007B47E6"/>
    <w:rsid w:val="007B497E"/>
    <w:rsid w:val="007B6DE5"/>
    <w:rsid w:val="007B7655"/>
    <w:rsid w:val="007D608D"/>
    <w:rsid w:val="007F08FF"/>
    <w:rsid w:val="007F2775"/>
    <w:rsid w:val="007F70F6"/>
    <w:rsid w:val="008040A7"/>
    <w:rsid w:val="00817720"/>
    <w:rsid w:val="00821B7C"/>
    <w:rsid w:val="00836B15"/>
    <w:rsid w:val="0084160D"/>
    <w:rsid w:val="008425E5"/>
    <w:rsid w:val="008465E8"/>
    <w:rsid w:val="008622EC"/>
    <w:rsid w:val="00864E7E"/>
    <w:rsid w:val="00874840"/>
    <w:rsid w:val="00886A12"/>
    <w:rsid w:val="008906D5"/>
    <w:rsid w:val="0089131D"/>
    <w:rsid w:val="008A1635"/>
    <w:rsid w:val="008B32BE"/>
    <w:rsid w:val="008D13FF"/>
    <w:rsid w:val="008E4147"/>
    <w:rsid w:val="008E492D"/>
    <w:rsid w:val="008F3C1B"/>
    <w:rsid w:val="008F4D73"/>
    <w:rsid w:val="008F706E"/>
    <w:rsid w:val="00925F9C"/>
    <w:rsid w:val="009305C6"/>
    <w:rsid w:val="009628E6"/>
    <w:rsid w:val="00964699"/>
    <w:rsid w:val="00976C31"/>
    <w:rsid w:val="00987CB7"/>
    <w:rsid w:val="009C07DE"/>
    <w:rsid w:val="009C735C"/>
    <w:rsid w:val="009D384E"/>
    <w:rsid w:val="009E540D"/>
    <w:rsid w:val="009E79F2"/>
    <w:rsid w:val="00A00A79"/>
    <w:rsid w:val="00A03A47"/>
    <w:rsid w:val="00A12097"/>
    <w:rsid w:val="00A25236"/>
    <w:rsid w:val="00A40821"/>
    <w:rsid w:val="00A66F37"/>
    <w:rsid w:val="00A733D8"/>
    <w:rsid w:val="00A736FB"/>
    <w:rsid w:val="00A7446C"/>
    <w:rsid w:val="00A816C8"/>
    <w:rsid w:val="00A8360C"/>
    <w:rsid w:val="00A84E88"/>
    <w:rsid w:val="00A8783A"/>
    <w:rsid w:val="00A9180C"/>
    <w:rsid w:val="00AA1428"/>
    <w:rsid w:val="00AA480A"/>
    <w:rsid w:val="00AC060E"/>
    <w:rsid w:val="00AD1F35"/>
    <w:rsid w:val="00AD513A"/>
    <w:rsid w:val="00AD7CC1"/>
    <w:rsid w:val="00AD7D53"/>
    <w:rsid w:val="00AF4ABE"/>
    <w:rsid w:val="00B126F6"/>
    <w:rsid w:val="00B21238"/>
    <w:rsid w:val="00B25A98"/>
    <w:rsid w:val="00B33286"/>
    <w:rsid w:val="00B34B9A"/>
    <w:rsid w:val="00B351C0"/>
    <w:rsid w:val="00B36E97"/>
    <w:rsid w:val="00B42D08"/>
    <w:rsid w:val="00B46C35"/>
    <w:rsid w:val="00B53159"/>
    <w:rsid w:val="00B56FB4"/>
    <w:rsid w:val="00B827D1"/>
    <w:rsid w:val="00B908E5"/>
    <w:rsid w:val="00BE0430"/>
    <w:rsid w:val="00C071AC"/>
    <w:rsid w:val="00C23E33"/>
    <w:rsid w:val="00C43055"/>
    <w:rsid w:val="00C46908"/>
    <w:rsid w:val="00C51E06"/>
    <w:rsid w:val="00C9134D"/>
    <w:rsid w:val="00C96B4E"/>
    <w:rsid w:val="00CA1B42"/>
    <w:rsid w:val="00CC5EEC"/>
    <w:rsid w:val="00CC6F30"/>
    <w:rsid w:val="00CD086C"/>
    <w:rsid w:val="00CD3CA0"/>
    <w:rsid w:val="00CE268D"/>
    <w:rsid w:val="00CE2F34"/>
    <w:rsid w:val="00CF384F"/>
    <w:rsid w:val="00D0301F"/>
    <w:rsid w:val="00D457D4"/>
    <w:rsid w:val="00D60AE6"/>
    <w:rsid w:val="00D774CA"/>
    <w:rsid w:val="00D7751D"/>
    <w:rsid w:val="00D831A4"/>
    <w:rsid w:val="00D86271"/>
    <w:rsid w:val="00DB0396"/>
    <w:rsid w:val="00DB4365"/>
    <w:rsid w:val="00DC483F"/>
    <w:rsid w:val="00DD613A"/>
    <w:rsid w:val="00DF0665"/>
    <w:rsid w:val="00E014EA"/>
    <w:rsid w:val="00E1350C"/>
    <w:rsid w:val="00E14BEE"/>
    <w:rsid w:val="00E225ED"/>
    <w:rsid w:val="00E335F0"/>
    <w:rsid w:val="00E61869"/>
    <w:rsid w:val="00E6752E"/>
    <w:rsid w:val="00E74F30"/>
    <w:rsid w:val="00E95670"/>
    <w:rsid w:val="00EE3D55"/>
    <w:rsid w:val="00EE45F1"/>
    <w:rsid w:val="00EF1CBA"/>
    <w:rsid w:val="00EF5CEC"/>
    <w:rsid w:val="00F03FCF"/>
    <w:rsid w:val="00F0628D"/>
    <w:rsid w:val="00F11308"/>
    <w:rsid w:val="00F30C5E"/>
    <w:rsid w:val="00F345F0"/>
    <w:rsid w:val="00F40C03"/>
    <w:rsid w:val="00F40C1C"/>
    <w:rsid w:val="00F41E40"/>
    <w:rsid w:val="00F479DF"/>
    <w:rsid w:val="00F5007A"/>
    <w:rsid w:val="00F63473"/>
    <w:rsid w:val="00F64FA8"/>
    <w:rsid w:val="00F66B6F"/>
    <w:rsid w:val="00F67C3E"/>
    <w:rsid w:val="00FC3331"/>
    <w:rsid w:val="00FD0DB0"/>
    <w:rsid w:val="00FD5429"/>
    <w:rsid w:val="00FE0C9B"/>
    <w:rsid w:val="00FF5B80"/>
    <w:rsid w:val="14963A56"/>
    <w:rsid w:val="3159F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F664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5F0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F40C1C"/>
    <w:rPr>
      <w:rFonts w:ascii="Arial" w:hAnsi="Arial"/>
      <w:b/>
      <w:sz w:val="3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45F0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rsid w:val="004B04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0453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886A12"/>
    <w:pPr>
      <w:ind w:left="720"/>
      <w:contextualSpacing/>
    </w:pPr>
  </w:style>
  <w:style w:type="character" w:customStyle="1" w:styleId="TtuloCar">
    <w:name w:val="Título Car"/>
    <w:basedOn w:val="Fuentedeprrafopredeter"/>
    <w:link w:val="Ttulo"/>
    <w:rsid w:val="00F40C1C"/>
    <w:rPr>
      <w:rFonts w:ascii="Arial" w:hAnsi="Arial"/>
      <w:b/>
      <w:sz w:val="3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68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Ing_Software%20II_2014_I\Clases%20de%20Teor&#237;a\Documentos%20Calidad%20-%20BN\Especificacion%20de%20Caso%20de%20Prueba(Doc%20Base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Especificacion de Caso de Prueba(Doc Base)</Template>
  <TotalTime>10</TotalTime>
  <Pages>11</Pages>
  <Words>1512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Diseño del Caso de Prueba</vt:lpstr>
    </vt:vector>
  </TitlesOfParts>
  <Company>Banco de la Nación</Company>
  <LinksUpToDate>false</LinksUpToDate>
  <CharactersWithSpaces>9814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Diseño del Caso de Prueba</dc:title>
  <dc:subject>&lt;Nombre del Proyecto&gt;</dc:subject>
  <dc:creator>Luis Esteban Palacios Quichiz</dc:creator>
  <cp:lastModifiedBy>Windows User</cp:lastModifiedBy>
  <cp:revision>6</cp:revision>
  <cp:lastPrinted>2008-05-27T18:25:00Z</cp:lastPrinted>
  <dcterms:created xsi:type="dcterms:W3CDTF">2014-11-08T01:37:00Z</dcterms:created>
  <dcterms:modified xsi:type="dcterms:W3CDTF">2014-11-11T05:31:00Z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